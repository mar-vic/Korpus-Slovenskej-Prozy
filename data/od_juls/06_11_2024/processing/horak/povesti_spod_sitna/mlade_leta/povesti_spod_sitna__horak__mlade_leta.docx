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6092190" cy="84842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4" r="-6" b="-4"/>
                    <a:stretch>
                      <a:fillRect/>
                    </a:stretch>
                  </pic:blipFill>
                  <pic:spPr bwMode="auto">
                    <a:xfrm>
                      <a:off x="0" y="0"/>
                      <a:ext cx="6092190" cy="84842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b/>
          <w:b/>
          <w:sz w:val="32"/>
          <w:szCs w:val="32"/>
        </w:rPr>
      </w:pPr>
      <w:r>
        <w:rPr>
          <w:b/>
          <w:sz w:val="32"/>
          <w:szCs w:val="32"/>
        </w:rPr>
        <w:t>JOZEF HORÁK</w:t>
      </w:r>
    </w:p>
    <w:p>
      <w:pPr>
        <w:pStyle w:val="Normal"/>
        <w:rPr>
          <w:b/>
          <w:b/>
          <w:sz w:val="32"/>
          <w:szCs w:val="32"/>
        </w:rPr>
      </w:pPr>
      <w:r>
        <w:rPr>
          <w:b/>
          <w:sz w:val="32"/>
          <w:szCs w:val="32"/>
        </w:rPr>
      </w:r>
    </w:p>
    <w:p>
      <w:pPr>
        <w:pStyle w:val="Normal"/>
        <w:rPr/>
      </w:pPr>
      <w:r>
        <w:rPr/>
      </w:r>
    </w:p>
    <w:p>
      <w:pPr>
        <w:pStyle w:val="Normal"/>
        <w:rPr/>
      </w:pPr>
      <w:r>
        <w:rPr/>
      </w:r>
    </w:p>
    <w:p>
      <w:pPr>
        <w:pStyle w:val="Normal"/>
        <w:jc w:val="center"/>
        <w:rPr/>
      </w:pPr>
      <w:r>
        <w:rPr>
          <w:b/>
          <w:sz w:val="36"/>
          <w:szCs w:val="36"/>
        </w:rPr>
        <w:t>Povesti spod SITNA</w:t>
      </w:r>
    </w:p>
    <w:p>
      <w:pPr>
        <w:pStyle w:val="Normal"/>
        <w:rPr>
          <w:b/>
          <w:b/>
          <w:sz w:val="36"/>
          <w:szCs w:val="36"/>
        </w:rPr>
      </w:pPr>
      <w:r>
        <w:rPr>
          <w:b/>
          <w:sz w:val="36"/>
          <w:szCs w:val="36"/>
        </w:rPr>
      </w:r>
    </w:p>
    <w:p>
      <w:pPr>
        <w:pStyle w:val="Normal"/>
        <w:jc w:val="center"/>
        <w:rPr>
          <w:b/>
          <w:b/>
          <w:sz w:val="28"/>
          <w:szCs w:val="28"/>
        </w:rPr>
      </w:pPr>
      <w:r>
        <w:rPr>
          <w:b/>
          <w:sz w:val="28"/>
          <w:szCs w:val="28"/>
        </w:rPr>
        <w:t>Mladé letá, Bratislava</w:t>
      </w:r>
    </w:p>
    <w:p>
      <w:pPr>
        <w:pStyle w:val="Normal"/>
        <w:rPr>
          <w:b/>
          <w:b/>
          <w:sz w:val="28"/>
          <w:szCs w:val="28"/>
        </w:rPr>
      </w:pPr>
      <w:r>
        <w:rPr>
          <w:b/>
          <w:sz w:val="28"/>
          <w:szCs w:val="28"/>
        </w:rPr>
      </w:r>
    </w:p>
    <w:p>
      <w:pPr>
        <w:pStyle w:val="Normal"/>
        <w:rPr/>
      </w:pPr>
      <w:r>
        <w:rPr/>
        <w:t>Schválené ako mimočítanková literatúra pre 5. ročník v učebných osnovách pre II. stupeň ZŠ pod číslom 5569/1978-1 zo dňa 16. 5. 1978.</w:t>
      </w:r>
    </w:p>
    <w:p>
      <w:pPr>
        <w:pStyle w:val="Normal"/>
        <w:rPr/>
      </w:pPr>
      <w:r>
        <w:rPr/>
      </w:r>
    </w:p>
    <w:p>
      <w:pPr>
        <w:pStyle w:val="Normal"/>
        <w:rPr/>
      </w:pPr>
      <w:r>
        <w:rPr/>
        <w:t xml:space="preserve">© Jozef Horák 1965, 1987 </w:t>
      </w:r>
    </w:p>
    <w:p>
      <w:pPr>
        <w:pStyle w:val="Normal"/>
        <w:rPr/>
      </w:pPr>
      <w:r>
        <w:rPr/>
        <w:t>Illustrations © Gabriel Štrba 1965</w:t>
      </w:r>
    </w:p>
    <w:p>
      <w:pPr>
        <w:pStyle w:val="Normal"/>
        <w:rPr/>
      </w:pPr>
      <w:r>
        <w:rPr/>
      </w:r>
    </w:p>
    <w:p>
      <w:pPr>
        <w:pStyle w:val="Normal"/>
        <w:rPr/>
      </w:pPr>
      <w:r>
        <w:rPr/>
      </w:r>
      <w:r>
        <w:br w:type="page"/>
      </w:r>
    </w:p>
    <w:p>
      <w:pPr>
        <w:pStyle w:val="Normal"/>
        <w:rPr/>
      </w:pPr>
      <w:r>
        <w:rPr/>
      </w:r>
    </w:p>
    <w:p>
      <w:pPr>
        <w:pStyle w:val="Heading4"/>
        <w:jc w:val="center"/>
        <w:rPr/>
      </w:pPr>
      <w:bookmarkStart w:id="0" w:name="__RefHeading___Toc200609001"/>
      <w:bookmarkEnd w:id="0"/>
      <w:r>
        <w:rPr/>
        <w:t>Súľovská povesť</w:t>
      </w:r>
    </w:p>
    <w:p>
      <w:pPr>
        <w:pStyle w:val="Normal"/>
        <w:rPr/>
      </w:pPr>
      <w:r>
        <w:rPr/>
      </w:r>
    </w:p>
    <w:p>
      <w:pPr>
        <w:pStyle w:val="Normal"/>
        <w:rPr/>
      </w:pPr>
      <w:r>
        <w:rPr/>
        <w:t>Klop-klop-klop, klepocú kopytá po kamenistej ceste.</w:t>
      </w:r>
    </w:p>
    <w:p>
      <w:pPr>
        <w:pStyle w:val="Normal"/>
        <w:rPr/>
      </w:pPr>
      <w:r>
        <w:rPr/>
        <w:t>Tu i tam zaštrngoce podkova o tvrdý kameň, skalka odfrkne a kotúľa sa pred jazdcom. Možno sa kamene aj iskria pod podkovami, ale denné svetlo zaháša iskry, a tak iba pravidelné klop-klop-klop prezrádza, že sa horou poberá jazdec.</w:t>
      </w:r>
    </w:p>
    <w:p>
      <w:pPr>
        <w:pStyle w:val="Normal"/>
        <w:rPr/>
      </w:pPr>
      <w:r>
        <w:rPr/>
        <w:t>Ide, ide, a veru nie hocijaký, ale švárny, hrdý a mocný pán Súľovského hradu. Odetý ľahkou šatou, v sivých priliehavých nohaviciach, v zelenom kabátci, iba na prsiach pošitom jelenicou, stiahnutom v páse širokým koženým opaskom, s rysou čiapočkou, zdobenou jastrabím pierkom, a v mäkkých čižmách. Je skôr na obyčajnú prechádzku ako na poľovačku vystrojený. A ani nejde na poľovačku, lebo nemá zbrane. Iba široký lovecký nôž, ktorým možno i bodať i ako mečom sekať, zavesený na opasku, tvorí všetku výzbroj súľovského hradného pána, poberajúceho sa toho letného rána voňavou lesnou tíšinou.</w:t>
      </w:r>
    </w:p>
    <w:p>
      <w:pPr>
        <w:pStyle w:val="Normal"/>
        <w:rPr/>
      </w:pPr>
      <w:r>
        <w:rPr/>
        <w:t>Nesie sa Čierny orol, ako volajú na okolí pána Súľovského, nesie sa lesom, ale ktovie, kde sa túlajú jeho myšlienky. Cíti vôňu hory, čuje pískanie vtákov, kdesi dolu medzi lesným kriačím hrkoce horská bystrinka, jedle tajomne šumia, ale to všetko splýva v jedno a jazdec to vníma ako jeden hlas, jednu melódiu, ktorá sa zlieva s jeho rozbehanými myšlienkami. Na tvári zdobenej neveľkou briadkou a čiernymi fúzmi sedí spokojnosť. Je krásne letné ráno, ktože by v takýchto chvíľach vydržal v zámockých komnatách? Slnce vábi, hora volá, mladá duša túži a zdravé telo ľahko podlieha týmto zvodom. Neodolal ani mladý Súľovský: dal si osedlať vraníka a vyrazil zo zámku do hôr. Nepotreboval nijaký sprievod, nijakého sluhu, sám vyšiel a vnoril sa do starej hory, ktorá ho zhltla, akoby sa bol ponoril do hlbokej vody.</w:t>
      </w:r>
    </w:p>
    <w:p>
      <w:pPr>
        <w:pStyle w:val="Normal"/>
        <w:rPr/>
      </w:pPr>
      <w:r>
        <w:rPr/>
        <w:t>A teraz sa mu všetko tak pozdáva, akoby neklusal na koni, ale na člne sa plavil vlažnou krištáľovou vodou.</w:t>
      </w:r>
    </w:p>
    <w:p>
      <w:pPr>
        <w:pStyle w:val="Normal"/>
        <w:rPr/>
      </w:pPr>
      <w:r>
        <w:rPr/>
        <w:t>Odrazu len trepot vtáčích krídel pretrhol jeho dumy..</w:t>
      </w:r>
    </w:p>
    <w:p>
      <w:pPr>
        <w:pStyle w:val="Normal"/>
        <w:rPr/>
      </w:pPr>
      <w:r>
        <w:rPr/>
        <w:t>Súľovský prudko zdvihol hlavu a obzrel sa.</w:t>
      </w:r>
    </w:p>
    <w:p>
      <w:pPr>
        <w:pStyle w:val="Normal"/>
        <w:rPr/>
      </w:pPr>
      <w:r>
        <w:rPr/>
        <w:t>Uvidel podivný obraz.</w:t>
      </w:r>
    </w:p>
    <w:p>
      <w:pPr>
        <w:pStyle w:val="Normal"/>
        <w:rPr/>
      </w:pPr>
      <w:r>
        <w:rPr/>
        <w:t>Tesne nad jeho hlavou sa mihol divý holub; šibol ako iskra, až zasipelo, zhvižďalo, ako prerážalo vtáčie telo horský vzduch. Chvíľu sa niesol ostrým letom ponad cestu, ktorú na týchto miestach nezastierali haluze horských obrov. Bolo tam svetlo a vzduch a hore sa vlnila slnečná obloha ako jasná stuha.</w:t>
      </w:r>
    </w:p>
    <w:p>
      <w:pPr>
        <w:pStyle w:val="Normal"/>
        <w:rPr/>
      </w:pPr>
      <w:r>
        <w:rPr/>
        <w:t>Tou vzdušnou štrbinou v súvislom lesnom poli sa mihotal holub, letiaci šialenou rýchlosťou.</w:t>
      </w:r>
    </w:p>
    <w:p>
      <w:pPr>
        <w:pStyle w:val="Normal"/>
        <w:rPr/>
      </w:pPr>
      <w:r>
        <w:rPr/>
        <w:t>Aj musel, lebo len čo sa prešmykol ponad Súľovského hlavu, opäť nad ním mäkko zhvižďalo. V jasnej štrbine sa mihol druhý vták. Ale to už nebol holub, ale ktovie, či sokol, či rároh, lastovičník, krahulec, alebo mladý jastrab. V rýchlosti stačil Súľovský pohľadom zachytiť iba telo vtáka, podobné dozadu rozšírenému hrotcu, a uvedomiť si, že dravec prenasleduje holuba.</w:t>
      </w:r>
    </w:p>
    <w:p>
      <w:pPr>
        <w:pStyle w:val="Normal"/>
        <w:rPr/>
      </w:pPr>
      <w:r>
        <w:rPr/>
        <w:t>Súľovský zastal na širokej plošine, odkiaľ mohol pekne pozorovať vtáky. Holub sa vzniesol vozvyš ako šíp. Iste vedel, že len vo výške je jeho záchrana. Usiloval sa letieť povyše dravca. Ale ten tiež vedel, že holuba zospodu nedostane a bude musieť vzlietnuť ponad neho. Šibol za ním ako tieň, ustavične sa mu približujúc. Odrazu sa zháčil a ako výstrel vyletel strmo do výšky. V tej chvíli stratil holub triezvu rozvahu, lebo ako bez zmyslov sa mykol k zemi. V smrteľnom strachu dúfal sa zachrániť tam, odkiaľ pred chvíľou vyletel, medzi korunami lesných stromov.</w:t>
      </w:r>
    </w:p>
    <w:p>
      <w:pPr>
        <w:pStyle w:val="Normal"/>
        <w:rPr/>
      </w:pPr>
      <w:r>
        <w:rPr/>
        <w:t>Nebola to záchrana.</w:t>
      </w:r>
    </w:p>
    <w:p>
      <w:pPr>
        <w:pStyle w:val="Normal"/>
        <w:rPr/>
      </w:pPr>
      <w:r>
        <w:rPr/>
        <w:t>Ako sa dravec dostal nad holuba, urobil veľký oblúk, nechávajúc ho akoby náročky uniknúť, a potom sa pustil, podobný čiernemu blesku, kolmo k zemi. Práve vo chvíľke, keď holúbok zacítil chladný dych hory, zatmelo sa okolo neho a len cítil, akoby ho bol blesk zrazil. Podivne zakvílil, pustil obláčik peria a potom sa oddal osudu.</w:t>
      </w:r>
    </w:p>
    <w:p>
      <w:pPr>
        <w:pStyle w:val="Normal"/>
        <w:rPr/>
      </w:pPr>
      <w:r>
        <w:rPr/>
        <w:t>Pazúry dravca ho schvátili a znášali k zemi.</w:t>
      </w:r>
    </w:p>
    <w:p>
      <w:pPr>
        <w:pStyle w:val="Normal"/>
        <w:rPr/>
      </w:pPr>
      <w:r>
        <w:rPr/>
        <w:t>Vtedy sa stalo, že tichosť, v ktorej sa odohrával tento boj vtákov o život a smrť, prerušil dievčenský hlas:</w:t>
      </w:r>
    </w:p>
    <w:p>
      <w:pPr>
        <w:pStyle w:val="Normal"/>
        <w:rPr/>
      </w:pPr>
      <w:r>
        <w:rPr/>
        <w:t>- Chyľo! Chyľo! Chyľo!</w:t>
      </w:r>
    </w:p>
    <w:p>
      <w:pPr>
        <w:pStyle w:val="Normal"/>
        <w:rPr/>
      </w:pPr>
      <w:r>
        <w:rPr/>
        <w:t>Potom sa ozval ostrý hvizd. Dravec naisto počul volanie a vo chvíli ho poslúchol. Spomalil let, vliekol sa ponad horu, nespúšťajúc neboráka holuba z pazúrov, a potom sa zniesol do lesa. Ktovie, kam zapadol, stromy zastierali ďalší výhľad. Súľovský si vydýchol, lebo sledoval zápas so zatajeným dychom. Chvíľu stál, hľadiac k oblohe a vnímajúc ešte obrazy boja, ktorého bol svedkom, potom sa znovu spamätal, pohol koňa a pobral sa ďalej lesnou cestou. Odrazu zastal; akoby mu bolo niečo zišlo na um. Postál chvíľu, potom obrátil koňa a zabočil do hory, odkiaľ sa ozýval ženský hlas, volajúci sokola. Lebo teraz už vedel, že dravec musel byť cvičený a jeho cvičiteľka ho tak isto sledovala ako on, a keď chytil holuba, privábila ho k sebe. Musel to byť umný vták a cvičiteľka neodchodnejšia.</w:t>
      </w:r>
    </w:p>
    <w:p>
      <w:pPr>
        <w:pStyle w:val="Normal"/>
        <w:rPr/>
      </w:pPr>
      <w:r>
        <w:rPr/>
        <w:t>Haluze sa mu obšmietali okolo tváre; tu sa musel skláňať, tam uhýbať, prepletať sa húštinou. Jednako po niekoľkých krokoch zasvitlo svetlo medzi stromami. Iste sa blíži k nejakej lúčine, kde niet stromov. Pošteklil koníka ostrohami, a ten bystrejšie vykročil, tušiac ako gazda, že sa dostane z hustej hory na voľné priestranstvo.</w:t>
      </w:r>
    </w:p>
    <w:p>
      <w:pPr>
        <w:pStyle w:val="Normal"/>
        <w:rPr/>
      </w:pPr>
      <w:r>
        <w:rPr/>
        <w:t>Keď sa predral na lúčinu, zastal prekvapený. Niekoľko krokov pred ním stála mladá dievčina, urastená a krásna ako lesná žienka. Bola odiata spola po mužsky, iba dlhá kytľa, ktorá splývala spod kabátca, svedčila na ženskú šatu. Na hlave mala koženú kuklu, na rukách vyše lakťov kožené zápästky, aké nosili sokoliari a na ktoré sadali cvičené dravce. Na páse tenká retiazka, o ktorú bol pripútaný sokol, nepochybne ten, čo tak obratne chytil holuba. Deva mu práve naťahovala na hlavu malú kápočku, ktorá zastierala oči vtáka. Keď začula kroky, vystrela sa udivená. Voľnou rukou prichytila sokola a pritúlila ho k sebe, akoby ho chcela chrániť pred nepriateľom. Dívala sa, kto je neznámy muž, ktorý akoby vyrástol zo zeme. a čakala, že povie, čo tu chce.</w:t>
      </w:r>
    </w:p>
    <w:p>
      <w:pPr>
        <w:pStyle w:val="Normal"/>
        <w:rPr/>
      </w:pPr>
      <w:r>
        <w:rPr/>
        <w:t>Ale mladý Súľovský bol nemenej prekvapený ako deva. Stáli teda obidvaja a dívali sa jeden na druhého. Prvý sa spamätal Súľovský, pohol koníka a pristúpil bližšie k dievčaťu. Dievča neprejavovalo obavy, stálo nepohnuto a čakalo.</w:t>
      </w:r>
    </w:p>
    <w:p>
      <w:pPr>
        <w:pStyle w:val="Normal"/>
        <w:rPr/>
      </w:pPr>
      <w:r>
        <w:rPr/>
        <w:t>- Hľadal som sokola, - zahovoril so smiechom Súľovský, - a našiel som sokoliarku. Kto si, krásna víla?</w:t>
      </w:r>
    </w:p>
    <w:p>
      <w:pPr>
        <w:pStyle w:val="Normal"/>
        <w:rPr/>
      </w:pPr>
      <w:r>
        <w:rPr/>
        <w:t xml:space="preserve">- Mne sa prichodí opýtať, kto ste? - povedalo smelo dievča. </w:t>
      </w:r>
    </w:p>
    <w:p>
      <w:pPr>
        <w:pStyle w:val="Normal"/>
        <w:rPr/>
      </w:pPr>
      <w:r>
        <w:rPr/>
        <w:t>Súľovského sa trochu nemilo dotklo, že dievča, ktoré je nepochybne dcérou niektorého jeho sokoliara alebo hájnika, nepozná svojho pána. No premohol nevôľu, nasilu sa usmieval.</w:t>
      </w:r>
    </w:p>
    <w:p>
      <w:pPr>
        <w:pStyle w:val="Normal"/>
        <w:rPr/>
      </w:pPr>
      <w:r>
        <w:rPr/>
        <w:t>- Nepoznáš ma?</w:t>
      </w:r>
    </w:p>
    <w:p>
      <w:pPr>
        <w:pStyle w:val="Normal"/>
        <w:rPr/>
      </w:pPr>
      <w:r>
        <w:rPr/>
        <w:t>Dievča pokrútilo hlavou.</w:t>
      </w:r>
    </w:p>
    <w:p>
      <w:pPr>
        <w:pStyle w:val="Normal"/>
        <w:rPr/>
      </w:pPr>
      <w:r>
        <w:rPr/>
        <w:t>- Nie!</w:t>
      </w:r>
    </w:p>
    <w:p>
      <w:pPr>
        <w:pStyle w:val="Normal"/>
        <w:rPr/>
      </w:pPr>
      <w:r>
        <w:rPr/>
        <w:t>- To je dobré, to je dobré, - hovoril veselo. Odrazu potom, akoby si bol niečo rozmyslel, naklonil sa z koňa a povedal pomaly:</w:t>
      </w:r>
    </w:p>
    <w:p>
      <w:pPr>
        <w:pStyle w:val="Normal"/>
        <w:rPr/>
      </w:pPr>
      <w:r>
        <w:rPr/>
        <w:t>- Som pán Súľovského hradu!</w:t>
      </w:r>
    </w:p>
    <w:p>
      <w:pPr>
        <w:pStyle w:val="Normal"/>
        <w:rPr/>
      </w:pPr>
      <w:r>
        <w:rPr/>
        <w:t>Po devinej tvári prebehol sotva poznateľný tienik, na bielom čele sa zatemnelo niekoľko vrások, ale ináč sa jej tvár nezmenila. Ani veľkého prekvapenia, ani strachu na nej nebolo.</w:t>
      </w:r>
    </w:p>
    <w:p>
      <w:pPr>
        <w:pStyle w:val="Normal"/>
        <w:rPr/>
      </w:pPr>
      <w:r>
        <w:rPr/>
        <w:t>- A ty si čia? - vyzvedal Súľovský.</w:t>
      </w:r>
    </w:p>
    <w:p>
      <w:pPr>
        <w:pStyle w:val="Normal"/>
        <w:rPr/>
      </w:pPr>
      <w:r>
        <w:rPr/>
        <w:t xml:space="preserve">•  </w:t>
      </w:r>
      <w:r>
        <w:rPr/>
        <w:t>- Zacharova, sokoliarova.                                                                              -</w:t>
      </w:r>
    </w:p>
    <w:p>
      <w:pPr>
        <w:pStyle w:val="Normal"/>
        <w:rPr/>
      </w:pPr>
      <w:r>
        <w:rPr/>
        <w:t>- A čo tu robíš? Vari len nepoľuješ, hoci pristalo by ti byť amazonkou.          •</w:t>
      </w:r>
    </w:p>
    <w:p>
      <w:pPr>
        <w:pStyle w:val="Normal"/>
        <w:rPr/>
      </w:pPr>
      <w:r>
        <w:rPr/>
        <w:t>- Vidíte, pane, sokola som cvičila.</w:t>
      </w:r>
    </w:p>
    <w:p>
      <w:pPr>
        <w:pStyle w:val="Normal"/>
        <w:rPr/>
      </w:pPr>
      <w:r>
        <w:rPr/>
        <w:t>- Zdá sa mi, že má dobrú školu, - pochvaľoval Súľovský. - Videl som ho pri robote. Znamenite sa obracal.</w:t>
      </w:r>
    </w:p>
    <w:p>
      <w:pPr>
        <w:pStyle w:val="Normal"/>
        <w:rPr/>
      </w:pPr>
      <w:r>
        <w:rPr/>
        <w:t xml:space="preserve">Deve sa tvár vyjasnila, dobre vedela, aký to vták, čo jej sedí na ruke. </w:t>
      </w:r>
    </w:p>
    <w:p>
      <w:pPr>
        <w:pStyle w:val="Normal"/>
        <w:rPr/>
      </w:pPr>
      <w:r>
        <w:rPr/>
        <w:t>- Bystrý, poslušný, bude z neho znamenitý lovec, pane, - pochválila sokola.</w:t>
      </w:r>
    </w:p>
    <w:p>
      <w:pPr>
        <w:pStyle w:val="Normal"/>
        <w:rPr/>
      </w:pPr>
      <w:r>
        <w:rPr/>
        <w:t>- Komuže ho chystáš?</w:t>
      </w:r>
    </w:p>
    <w:p>
      <w:pPr>
        <w:pStyle w:val="Normal"/>
        <w:rPr/>
      </w:pPr>
      <w:r>
        <w:rPr/>
        <w:t xml:space="preserve">•   </w:t>
      </w:r>
      <w:r>
        <w:rPr/>
        <w:t>- Neviem, pane, to je otcova vec.</w:t>
      </w:r>
    </w:p>
    <w:p>
      <w:pPr>
        <w:pStyle w:val="Normal"/>
        <w:rPr/>
      </w:pPr>
      <w:r>
        <w:rPr/>
        <w:t>- Otec je môj, - naklonil sa Súľovský znova z koňa a chcel devu uštipnúť na líce. Ale tá mykla hlávkou, z ktorej strhla kuklu, a teraz sa jej plavé vlasy ako zlatý dážď rozsypali po pleciach. Sokol akoby bol cítil, že sa veliteľke ide krivdiť, zaškriekal a naježil perie. Deva ho uchlácholila.</w:t>
      </w:r>
    </w:p>
    <w:p>
      <w:pPr>
        <w:pStyle w:val="Normal"/>
        <w:rPr/>
      </w:pPr>
      <w:r>
        <w:rPr/>
        <w:t>- Keď je Zachar-sokoliar môj, aj ty si moja, - smial sa Súľovský a zoskočil z koňa.</w:t>
      </w:r>
    </w:p>
    <w:p>
      <w:pPr>
        <w:pStyle w:val="Normal"/>
        <w:rPr/>
      </w:pPr>
      <w:r>
        <w:rPr/>
        <w:t>- Sme slobodní, pane, - ohradilo sa dievča na veľké prekvapenie hradného pána. - Dnes sme u vás a zajtra, ak nechceme, nebudeme! - V reči dievčaťa bolo veľa vzdoru a pohŕdania.                                -</w:t>
      </w:r>
    </w:p>
    <w:p>
      <w:pPr>
        <w:pStyle w:val="Normal"/>
        <w:rPr/>
      </w:pPr>
      <w:r>
        <w:rPr/>
        <w:t>- Vari sa u mňa zle máte?</w:t>
      </w:r>
    </w:p>
    <w:p>
      <w:pPr>
        <w:pStyle w:val="Normal"/>
        <w:rPr/>
      </w:pPr>
      <w:r>
        <w:rPr/>
        <w:t xml:space="preserve">- Keby nám zle bolo, neboli by sme tu.                               -.  </w:t>
      </w:r>
    </w:p>
    <w:p>
      <w:pPr>
        <w:pStyle w:val="Normal"/>
        <w:rPr/>
      </w:pPr>
      <w:r>
        <w:rPr/>
        <w:t>- To ma teší. A kde máš otca?</w:t>
      </w:r>
    </w:p>
    <w:p>
      <w:pPr>
        <w:pStyle w:val="Normal"/>
        <w:rPr/>
      </w:pPr>
      <w:r>
        <w:rPr/>
        <w:t>- V domci, - odpovedalo krátko dievča.</w:t>
      </w:r>
    </w:p>
    <w:p>
      <w:pPr>
        <w:pStyle w:val="Normal"/>
        <w:rPr/>
      </w:pPr>
      <w:r>
        <w:rPr/>
        <w:t>- Keď som už tu, pozriem aj jeho. Ako vidím, poberáš sa domov.</w:t>
      </w:r>
    </w:p>
    <w:p>
      <w:pPr>
        <w:pStyle w:val="Normal"/>
        <w:rPr/>
      </w:pPr>
      <w:r>
        <w:rPr/>
        <w:t>- Robotu som skončila. Vy, pane, sa nezdržujte, na koni zájdete raz-dva k nám.</w:t>
      </w:r>
    </w:p>
    <w:p>
      <w:pPr>
        <w:pStyle w:val="Normal"/>
        <w:rPr/>
      </w:pPr>
      <w:r>
        <w:rPr/>
        <w:t>- Ak si sadneš ku mne na koňa, pôjdem, ak nie, idem s tebou peši, - vravel i žartom i vážne Súľovský.</w:t>
      </w:r>
    </w:p>
    <w:p>
      <w:pPr>
        <w:pStyle w:val="Normal"/>
        <w:rPr/>
      </w:pPr>
      <w:r>
        <w:rPr/>
        <w:t>- Nezvykla som si na také cesty, pane. Dobre mi peši.                               -</w:t>
      </w:r>
    </w:p>
    <w:p>
      <w:pPr>
        <w:pStyle w:val="Normal"/>
        <w:rPr/>
      </w:pPr>
      <w:r>
        <w:rPr/>
        <w:t>- Teda pôjdem s tebou, - rozhodol sa Súľovský.</w:t>
      </w:r>
    </w:p>
    <w:p>
      <w:pPr>
        <w:pStyle w:val="Normal"/>
        <w:rPr/>
      </w:pPr>
      <w:r>
        <w:rPr/>
        <w:t>Ani nečakal, čo povie deva, dal sa kráčať vedľa nej, vedúc koňa za uzdu.</w:t>
      </w:r>
    </w:p>
    <w:p>
      <w:pPr>
        <w:pStyle w:val="Normal"/>
        <w:rPr/>
      </w:pPr>
      <w:r>
        <w:rPr/>
        <w:t>Tak šli a nehovorili. Deva tu i tam narovnala kápočku na sokolovej hlave, pohladila ho, keď sa pokýval a pazúriky mocnejšie zatlačil do koženého zápästka. Ak sa Súľovský niečo opýtal, odpovedala krátko, jedným slovom, ale nezdvihla hlavu, nepozrela na neho. Kráčala, akoby bola šla sama chodníkom k sokoliarovmu domcu.</w:t>
      </w:r>
    </w:p>
    <w:p>
      <w:pPr>
        <w:pStyle w:val="Normal"/>
        <w:rPr/>
      </w:pPr>
      <w:r>
        <w:rPr/>
        <w:t>Domec sokoliara Zachara stál na horskej lúčine v tôni vysokých dubov. Naproti boli fantastické útvary Súľovských skál a okolo hora. Kdesi za horou na skale bol zámok, ale ten zo Zacharovho domca nebolo vidieť.</w:t>
      </w:r>
    </w:p>
    <w:p>
      <w:pPr>
        <w:pStyle w:val="Normal"/>
        <w:rPr/>
      </w:pPr>
      <w:r>
        <w:rPr/>
        <w:t>Domec je neveľký, no pre Zachara a jeho dcéru postačuje. Ak je primalý, tak je primalý pre spokojnosť a šťastie, v ktorom si tu žije sokoliar s dcérou. Mať už dávno umrela a nahrádza ju otec. Dievča, pomenované po matke Madlena, rastie vedľa otca. Osvojilo si veľa jeho vlastností a zvykov. Pekne urastená, smelá, rozhodná, bystrá a umná, vedela si poradiť ako s domácou robotou, tak s nástrojmi, ktoré používal otec, ba i so zbraňou. Vedela hľadať hniezda dravých vtákov, liezť za nimi na stromy, na nedostupné skaliská, opatrovala ich, kŕmila, napájala a cvičila.                                           ,</w:t>
      </w:r>
    </w:p>
    <w:p>
      <w:pPr>
        <w:pStyle w:val="Normal"/>
        <w:rPr/>
      </w:pPr>
      <w:r>
        <w:rPr/>
        <w:t>Pri tejto robote ju zastihol súľovský hradný pán.</w:t>
      </w:r>
    </w:p>
    <w:p>
      <w:pPr>
        <w:pStyle w:val="Normal"/>
        <w:rPr/>
      </w:pPr>
      <w:r>
        <w:rPr/>
        <w:t>Starý Zachar pracoval pred chalupou. Na kolíkoch, povbíjaných do zeme, mal natiahnuté siete, mocné povrazce a nite, a medzi nimi sa pohyboval ako dajaký pavúk v obrovskej pavučine, splietajúc ich a zväzujúc lapáky na vtáky. Panskí lovci naťahovali ich ponad zem i ponad stromy, aby sa naplašené vtáctvo do nich zaplietlo. Ani si nevšimol, zahrúžený do roboty, kto to prichodí. Iba keď dve psiská, ktoré ležali obďaleč pred chalupou, vyskočili a čudne zabrechali, i akoby od radosti i ako od zlosti, vtedy Zachar zdvihol hlavu a obzrel sa.</w:t>
      </w:r>
    </w:p>
    <w:p>
      <w:pPr>
        <w:pStyle w:val="Normal"/>
        <w:rPr/>
      </w:pPr>
      <w:r>
        <w:rPr/>
        <w:t>Zbadal približujúce sa postavy. Ženskú hneď poznal, ale muž bol neznámy. Vystrel sa teda celkom a pozorne sa zahľadel na prichádzajúcich. Nevedel uhádnuť, kto to s dcérou prichodí. Iba keď sa celkom priblížil, spoznal, aký to nečakaný hosť zavítal do jeho dvora.</w:t>
      </w:r>
    </w:p>
    <w:p>
      <w:pPr>
        <w:pStyle w:val="Normal"/>
        <w:rPr/>
      </w:pPr>
      <w:r>
        <w:rPr/>
        <w:t>Napochytre nevedel, čo by mal urobiť. Nakoniec nič neurobil, iba stál nad rozpletenou sieťou a čakal a hútal, po čo ten Súľovský prichodí.</w:t>
      </w:r>
    </w:p>
    <w:p>
      <w:pPr>
        <w:pStyle w:val="Normal"/>
        <w:rPr/>
      </w:pPr>
      <w:r>
        <w:rPr/>
        <w:t>Keď došli, Madlenka sa stratila skoro nebadane kdesi vo dvore. Súľovský zastal pri Zacharovi a hľadel chvíľu bez slova na robotu.</w:t>
      </w:r>
    </w:p>
    <w:p>
      <w:pPr>
        <w:pStyle w:val="Normal"/>
        <w:rPr/>
      </w:pPr>
      <w:r>
        <w:rPr/>
        <w:t>- Pletieš, starý? - opýtal sa ho bez toho, aby bol čo i len slovkom pozdravil.</w:t>
      </w:r>
    </w:p>
    <w:p>
      <w:pPr>
        <w:pStyle w:val="Normal"/>
        <w:rPr/>
      </w:pPr>
      <w:r>
        <w:rPr/>
        <w:t>- Ako vidíte, vaša milosť, spletám siete, - hovoril Zachar len akosi nasilu, lebo mu stále mysľou zunelo, čo tento človek u neho chce.</w:t>
      </w:r>
    </w:p>
    <w:p>
      <w:pPr>
        <w:pStyle w:val="Normal"/>
        <w:rPr/>
      </w:pPr>
      <w:r>
        <w:rPr/>
        <w:t>- Sadnem si, - povedal Súľovský a dal sa priväzovať koňa k stĺpu, na ktorom zvyčajne sedávali skrotené vtáky. Potom si sadol na hrubú kladu pred domom tak, aby mal pred sebou aj starého aj jeho dvor.</w:t>
      </w:r>
    </w:p>
    <w:p>
      <w:pPr>
        <w:pStyle w:val="Normal"/>
        <w:rPr/>
      </w:pPr>
      <w:r>
        <w:rPr/>
        <w:t>- Prekvapili ste ma, urodzený pane, - jachtal sokoliar, len aby niečo povedal.</w:t>
      </w:r>
    </w:p>
    <w:p>
      <w:pPr>
        <w:pStyle w:val="Normal"/>
        <w:rPr/>
      </w:pPr>
      <w:r>
        <w:rPr/>
        <w:t>- Prekvapil, prekvapil, - opakoval Súľovský. - Ale aj ty si ma prekvapil, keď vo svojom hniezde s dravou zverou chováš aj krásne a spanilé vtáča, - narážal na Madlenu.</w:t>
      </w:r>
    </w:p>
    <w:p>
      <w:pPr>
        <w:pStyle w:val="Normal"/>
        <w:rPr/>
      </w:pPr>
      <w:r>
        <w:rPr/>
        <w:t>- To mi dcéra, pane, - vysvetľoval kuso Zachar. Niečo sa v ňom pohýbalo, pobúrilo, znepokojilo ho pri takejto reči.</w:t>
      </w:r>
    </w:p>
    <w:p>
      <w:pPr>
        <w:pStyle w:val="Normal"/>
        <w:rPr/>
      </w:pPr>
      <w:r>
        <w:rPr/>
        <w:t>- Viem, ale to nie je hlavné, hlavné je, kde si vzal toľkú krásu, čo skrývajú jej líca.</w:t>
      </w:r>
    </w:p>
    <w:p>
      <w:pPr>
        <w:pStyle w:val="Normal"/>
        <w:rPr/>
      </w:pPr>
      <w:r>
        <w:rPr/>
        <w:t>- Na mater sa podala, pane, - odpovedal sokoliar, ani trochu nevyjasniac tvár.</w:t>
      </w:r>
    </w:p>
    <w:p>
      <w:pPr>
        <w:pStyle w:val="Normal"/>
        <w:rPr/>
      </w:pPr>
      <w:r>
        <w:rPr/>
        <w:t>- Znamenitá sokoliarka. Rozumie sa remeslu.</w:t>
      </w:r>
    </w:p>
    <w:p>
      <w:pPr>
        <w:pStyle w:val="Normal"/>
        <w:rPr/>
      </w:pPr>
      <w:r>
        <w:rPr/>
        <w:t>- Trochu, pane. Vidí, počúva a pomáha, všeličomu sa podučila.</w:t>
      </w:r>
    </w:p>
    <w:p>
      <w:pPr>
        <w:pStyle w:val="Normal"/>
        <w:rPr/>
      </w:pPr>
      <w:r>
        <w:rPr/>
        <w:t>- Umná deva. umná, - hovoril Súľovský viacej pre seba ako pre Zachara. Ktovie, kde mu myšlienky lietali, lebo sa nedíval na Zachara, ale kamsi na hory, akoby tam videl obraz tej, o ktorej hovoril.</w:t>
      </w:r>
    </w:p>
    <w:p>
      <w:pPr>
        <w:pStyle w:val="Normal"/>
        <w:rPr/>
      </w:pPr>
      <w:r>
        <w:rPr/>
        <w:t>- Taká, akých najviac na svete. pane.</w:t>
      </w:r>
    </w:p>
    <w:p>
      <w:pPr>
        <w:pStyle w:val="Normal"/>
        <w:rPr/>
      </w:pPr>
      <w:r>
        <w:rPr/>
        <w:t>- Málo takých, starý, veľmi málo.</w:t>
      </w:r>
    </w:p>
    <w:p>
      <w:pPr>
        <w:pStyle w:val="Normal"/>
        <w:rPr/>
      </w:pPr>
      <w:r>
        <w:rPr/>
        <w:t>Znovu zostalo ticho. Súľovský sedel, hľadel ponad Zachara na hory a pošibkával bičíkom, ktorý držal v ruke. Zachar sa zabral do roboty, akoby bol celkom zabudol, akého vzácneho hosťa má v dome.</w:t>
      </w:r>
    </w:p>
    <w:p>
      <w:pPr>
        <w:pStyle w:val="Normal"/>
        <w:rPr/>
      </w:pPr>
      <w:r>
        <w:rPr/>
        <w:t>- Čo chceš s ňou robiť, starý? - pretrhol odrazu tichosť Súľovský.</w:t>
      </w:r>
    </w:p>
    <w:p>
      <w:pPr>
        <w:pStyle w:val="Normal"/>
        <w:rPr/>
      </w:pPr>
      <w:r>
        <w:rPr/>
        <w:t>- S kým, pane?</w:t>
      </w:r>
    </w:p>
    <w:p>
      <w:pPr>
        <w:pStyle w:val="Normal"/>
        <w:rPr/>
      </w:pPr>
      <w:r>
        <w:rPr/>
        <w:t>- S ňou, - ukázal bičíkom k domu, - s dcérou.</w:t>
      </w:r>
    </w:p>
    <w:p>
      <w:pPr>
        <w:pStyle w:val="Normal"/>
        <w:rPr/>
      </w:pPr>
      <w:r>
        <w:rPr/>
        <w:t>- Čože by som, pane? Čo čaká na dievča, ako je Madlena? Vydá sa a bude ďalej žiť, možno s biedou, možno bez nej, všelijako sa žije.</w:t>
      </w:r>
    </w:p>
    <w:p>
      <w:pPr>
        <w:pStyle w:val="Normal"/>
        <w:rPr/>
      </w:pPr>
      <w:r>
        <w:rPr/>
        <w:t>- Hm, - zašomral Súľovský. - A nemusela by biedu trieť, - povedal odrazu.</w:t>
      </w:r>
    </w:p>
    <w:p>
      <w:pPr>
        <w:pStyle w:val="Normal"/>
        <w:rPr/>
      </w:pPr>
      <w:r>
        <w:rPr/>
        <w:t>Zachar pozrel na Súľovského. Ten sa usmieval, akoby bol chcel takto zahladiť zjavne nepríjemný dojem, ktorý vyvolal rečou.</w:t>
      </w:r>
    </w:p>
    <w:p>
      <w:pPr>
        <w:pStyle w:val="Normal"/>
        <w:rPr/>
      </w:pPr>
      <w:r>
        <w:rPr/>
        <w:t>- Hovorím, ak ju vydáš za sebepodobného alebo horšieho, čaká ju to, čo teba, takýto život naničhodný. Škoda by jej bolo.</w:t>
      </w:r>
    </w:p>
    <w:p>
      <w:pPr>
        <w:pStyle w:val="Normal"/>
        <w:rPr/>
      </w:pPr>
      <w:r>
        <w:rPr/>
        <w:t>- Mne, pane, naozaj nič nechýba, ani jej. Zdraví sme, pracovať vieme, hlad netrpíme, nuž ako by sme neboli spokojní? A čo bude? Ktože to vie, pane? Ani my, ani vaša milosť.</w:t>
      </w:r>
    </w:p>
    <w:p>
      <w:pPr>
        <w:pStyle w:val="Normal"/>
        <w:rPr/>
      </w:pPr>
      <w:r>
        <w:rPr/>
        <w:t>Súľovský sa trochu zamyslel. Niť reči, ktorú začal motať, sa mu neustále uzlila a pretrhávala. Zachar naisto zacítil, kam ho chce dostať; či už vedome, či nevedome sa mu vymykával.</w:t>
      </w:r>
    </w:p>
    <w:p>
      <w:pPr>
        <w:pStyle w:val="Normal"/>
        <w:rPr/>
      </w:pPr>
      <w:r>
        <w:rPr/>
        <w:t>Nakoniec uderil Súľovský dorovna:</w:t>
      </w:r>
    </w:p>
    <w:p>
      <w:pPr>
        <w:pStyle w:val="Normal"/>
        <w:rPr/>
      </w:pPr>
      <w:r>
        <w:rPr/>
        <w:t>- Počuj, starý, vzal by som ju na hrad.</w:t>
      </w:r>
    </w:p>
    <w:p>
      <w:pPr>
        <w:pStyle w:val="Normal"/>
        <w:rPr/>
      </w:pPr>
      <w:r>
        <w:rPr/>
        <w:t>Zachara akoby bol niekto nožom bodol.</w:t>
      </w:r>
    </w:p>
    <w:p>
      <w:pPr>
        <w:pStyle w:val="Normal"/>
        <w:rPr/>
      </w:pPr>
      <w:r>
        <w:rPr/>
        <w:t>- Na hrad, pane? Čože by tam robila? Nepozná ona panské roboty.</w:t>
      </w:r>
    </w:p>
    <w:p>
      <w:pPr>
        <w:pStyle w:val="Normal"/>
        <w:rPr/>
      </w:pPr>
      <w:r>
        <w:rPr/>
        <w:t>- Nerobila by! - odvrkol nervózne Súľovský.</w:t>
      </w:r>
    </w:p>
    <w:p>
      <w:pPr>
        <w:pStyle w:val="Normal"/>
        <w:rPr/>
      </w:pPr>
      <w:r>
        <w:rPr/>
        <w:t>- To by ju bez roboty chcela chovať vaša milosť?</w:t>
      </w:r>
    </w:p>
    <w:p>
      <w:pPr>
        <w:pStyle w:val="Normal"/>
        <w:rPr/>
      </w:pPr>
      <w:r>
        <w:rPr/>
        <w:t>- A bolo by to zlé? Koľkí ľudia tam žijú bez roboty. Či myslíš, že život bez roboty nie je životom?</w:t>
      </w:r>
    </w:p>
    <w:p>
      <w:pPr>
        <w:pStyle w:val="Normal"/>
        <w:rPr/>
      </w:pPr>
      <w:r>
        <w:rPr/>
        <w:t>- Ľudia ako sme my, nevedia si ho bez roboty predstaviť. Načože mám tieto ruky a hlavu?</w:t>
      </w:r>
    </w:p>
    <w:p>
      <w:pPr>
        <w:pStyle w:val="Normal"/>
        <w:rPr/>
      </w:pPr>
      <w:r>
        <w:rPr/>
        <w:t>- Ty, pravda, iba na robotu, lebo ti je tak súdené. Tvojej dcére nemusí byť súdený takýto život.</w:t>
      </w:r>
    </w:p>
    <w:p>
      <w:pPr>
        <w:pStyle w:val="Normal"/>
        <w:rPr/>
      </w:pPr>
      <w:r>
        <w:rPr/>
        <w:t>- Nie, pane, - vzbúril sa Zachar, tvár mu sčervenela. - Moja dcéra ostane so mnou. Má už určeného šuhaja, ktorý si ju vezme, a budeme žiť spolu. Pre nás by sotva šťastie zakvitlo tam, kde ho vy nachodíte.</w:t>
      </w:r>
    </w:p>
    <w:p>
      <w:pPr>
        <w:pStyle w:val="Normal"/>
        <w:rPr/>
      </w:pPr>
      <w:r>
        <w:rPr/>
        <w:t>Súľovský chcel zahladiť nepokoj, ktorý vzbudili v Zacharovi jeho reči. Vstal a navonok celkom nevšímavo povedal:</w:t>
      </w:r>
    </w:p>
    <w:p>
      <w:pPr>
        <w:pStyle w:val="Normal"/>
        <w:rPr/>
      </w:pPr>
      <w:r>
        <w:rPr/>
        <w:t>- A veď sa s tebou škriepiť nebudem, ale jedno je pravda, ako že sa volám Súľovský, škoda tvojej krásnej dcére hniť pod slamenou strechou. - S tým vyskočil na koňa a ani sa nerozlúčiac, odišiel.</w:t>
      </w:r>
    </w:p>
    <w:p>
      <w:pPr>
        <w:pStyle w:val="Normal"/>
        <w:rPr/>
      </w:pPr>
      <w:r>
        <w:rPr/>
        <w:t>Keď došiel na to miesto, odkiaľ bolo ešte vidieť domec, obrátil koňa a hľadel. Zachar, ako sa mu pozdávalo, tiež neplietol, ale díval sa na neho. Na prahu domca stála sokoliarova dcéra a tiež hľadela v tie strany, kadiaľ odchodil Súľovský.</w:t>
      </w:r>
    </w:p>
    <w:p>
      <w:pPr>
        <w:pStyle w:val="Normal"/>
        <w:rPr/>
      </w:pPr>
      <w:r>
        <w:rPr/>
        <w:t>A ten sa odrazu veselo zasmial a šibnúc koňa, odcválal...</w:t>
      </w:r>
    </w:p>
    <w:p>
      <w:pPr>
        <w:pStyle w:val="Normal"/>
        <w:rPr/>
      </w:pPr>
      <w:r>
        <w:rPr/>
        <w:t>Z malého sokoliarovho domca sa vytratila spokojnosť.</w:t>
      </w:r>
    </w:p>
    <w:p>
      <w:pPr>
        <w:pStyle w:val="Normal"/>
        <w:rPr/>
      </w:pPr>
      <w:r>
        <w:rPr/>
        <w:t>Akoby ju bol vietor rozvial po horách, akoby v tom dome nikdy nebola bývala. Súľovský skoro denne chodieval do chalupy, alebo, len tak očistom, okolo nej. Niekedy to bolo ráno, keď sa ešte krištáľová rosa perlila na tráve, inokedy zasa podvečer, keď posledné slnečné lúče zlátili súľovské skaly. Ba priam cez biely deň a neraz i nocou klopal na Madlenino okno. Pravdaže, zriedka vychádzala ona, obyčajne vychodil starý sokoliar a zisťoval, že to Súľovský len pre daromnú pletku ruší ich pokoj.</w:t>
      </w:r>
    </w:p>
    <w:p>
      <w:pPr>
        <w:pStyle w:val="Normal"/>
        <w:rPr/>
      </w:pPr>
      <w:r>
        <w:rPr/>
        <w:t>Madlena teraz často sedávala zadumaná. Neraz plietla siete a odrazu sa zahľadela do zeme, ruky sa jej prestali hýbať, prsty obratne narábať niťou. Alebo pustila sokola a hľadela na neho, ako chytil divého holuba a spúšťa sa s korisťou dolu. Jednako nezavolala - Chyľo, Chyľo. Ani nezahvizdla, ani nezazvonila, aby privábila dravého sokolíka. Keď niesla vodu v mliečniku a zaspievalo vtáča, Madlena zastala a počúvala, akoby snila. Otec to videl a trápil sa. Aj ona sa trápila.</w:t>
      </w:r>
    </w:p>
    <w:p>
      <w:pPr>
        <w:pStyle w:val="Normal"/>
        <w:rPr/>
      </w:pPr>
      <w:r>
        <w:rPr/>
        <w:t>- Madlena, Madlena, - prihováral sa jej otec, keď sedávala večerom na hrubej klade. - Na čo myslíš?</w:t>
      </w:r>
    </w:p>
    <w:p>
      <w:pPr>
        <w:pStyle w:val="Normal"/>
        <w:rPr/>
      </w:pPr>
      <w:r>
        <w:rPr/>
        <w:t>Dievča sa prebudilo a udivene pozrelo na otca.</w:t>
      </w:r>
    </w:p>
    <w:p>
      <w:pPr>
        <w:pStyle w:val="Normal"/>
        <w:rPr/>
      </w:pPr>
      <w:r>
        <w:rPr/>
        <w:t>- Na čo by som myslela? - vyletelo spomedzi krvavočervených perí.</w:t>
      </w:r>
    </w:p>
    <w:p>
      <w:pPr>
        <w:pStyle w:val="Normal"/>
        <w:rPr/>
      </w:pPr>
      <w:r>
        <w:rPr/>
        <w:t>- Od toho času, ako chodí Súľovský, nie si, ako si bývala.</w:t>
      </w:r>
    </w:p>
    <w:p>
      <w:pPr>
        <w:pStyle w:val="Normal"/>
        <w:rPr/>
      </w:pPr>
      <w:r>
        <w:rPr/>
        <w:t>Usmiala sa a v tom jej úsmeve bolo veľa smútku, doteraz u nej nevídaného.</w:t>
      </w:r>
    </w:p>
    <w:p>
      <w:pPr>
        <w:pStyle w:val="Normal"/>
        <w:rPr/>
      </w:pPr>
      <w:r>
        <w:rPr/>
        <w:t>- Akáže som?</w:t>
      </w:r>
    </w:p>
    <w:p>
      <w:pPr>
        <w:pStyle w:val="Normal"/>
        <w:rPr/>
      </w:pPr>
      <w:r>
        <w:rPr/>
        <w:t>- Myslíš na neho a jeho daromné reči, - povedal tvrdo otec.</w:t>
      </w:r>
    </w:p>
    <w:p>
      <w:pPr>
        <w:pStyle w:val="Normal"/>
        <w:rPr/>
      </w:pPr>
      <w:r>
        <w:rPr/>
        <w:t>Vtedy Madlena vstala a odchádzala so sklonenou hlavou. Zachar vedel, že odchodí do izbice a tam plače.</w:t>
      </w:r>
    </w:p>
    <w:p>
      <w:pPr>
        <w:pStyle w:val="Normal"/>
        <w:rPr/>
      </w:pPr>
      <w:r>
        <w:rPr/>
        <w:t>Jedného takého večera došiel k sokoliarovi Ďurinov Adam. Ten, čo bol pomocníkom panského hájnika, bývajúceho neďaleko sokoliara, len vyššie v horách. Adam bol mládenec urastený ako jedľa a hybký ako breza, sily mal za medveďa. Keď mu zvýšil čas, chodieval dolu k Zacharovcom. Alebo sa tu zastavoval, keď chodil okolo sokoliarovho domca. Dakedy len odďaleka volal na nich:</w:t>
      </w:r>
    </w:p>
    <w:p>
      <w:pPr>
        <w:pStyle w:val="Normal"/>
        <w:rPr/>
      </w:pPr>
      <w:r>
        <w:rPr/>
        <w:t xml:space="preserve">- Báťa Zachar, ako žijete? </w:t>
      </w:r>
    </w:p>
    <w:p>
      <w:pPr>
        <w:pStyle w:val="Normal"/>
        <w:rPr/>
      </w:pPr>
      <w:r>
        <w:rPr/>
        <w:t>Alebo sa prihováral Madlene:</w:t>
      </w:r>
    </w:p>
    <w:p>
      <w:pPr>
        <w:pStyle w:val="Normal"/>
        <w:rPr/>
      </w:pPr>
      <w:r>
        <w:rPr/>
        <w:t>- Madlenka, Madlenka, poďže, poď!</w:t>
      </w:r>
    </w:p>
    <w:p>
      <w:pPr>
        <w:pStyle w:val="Normal"/>
        <w:rPr/>
      </w:pPr>
      <w:r>
        <w:rPr/>
        <w:t>Keď vyšla a veselá, usmiata pribehla k nemu, podával jej ohromnú kyticu jahôd, alebo košíček malín priniesol, alebo trpkastých černíc podal. Niekedy pribehol podvečer a potom sedeli všetci traja a zhovárali sa.</w:t>
      </w:r>
    </w:p>
    <w:p>
      <w:pPr>
        <w:pStyle w:val="Normal"/>
        <w:rPr/>
      </w:pPr>
      <w:r>
        <w:rPr/>
        <w:t xml:space="preserve">Aj toho večera došiel a zastihol Zachara sedieť samotného. </w:t>
      </w:r>
    </w:p>
    <w:p>
      <w:pPr>
        <w:pStyle w:val="Normal"/>
        <w:rPr/>
      </w:pPr>
      <w:r>
        <w:rPr/>
        <w:t>- Kdeže je Madlena, báťa? - vyzvedal sa.</w:t>
      </w:r>
    </w:p>
    <w:p>
      <w:pPr>
        <w:pStyle w:val="Normal"/>
        <w:rPr/>
      </w:pPr>
      <w:r>
        <w:rPr/>
        <w:t>- Kdeže by bola, v izbici kdesi, - zašomral sokoliar neochotne. - Sadni si u nás! - ponúkol mládenca.</w:t>
      </w:r>
    </w:p>
    <w:p>
      <w:pPr>
        <w:pStyle w:val="Normal"/>
        <w:rPr/>
      </w:pPr>
      <w:r>
        <w:rPr/>
        <w:t>Nuž sadol si, sadol Adam, ale z rozprávania nebolo veľa.</w:t>
      </w:r>
    </w:p>
    <w:p>
      <w:pPr>
        <w:pStyle w:val="Normal"/>
        <w:rPr/>
      </w:pPr>
      <w:r>
        <w:rPr/>
        <w:t>- Počúvajte, báťa, - prehovoril odrazu šuhaj, - k vám je nový chodník vychodený. Kopytami koňa vychodený.</w:t>
      </w:r>
    </w:p>
    <w:p>
      <w:pPr>
        <w:pStyle w:val="Normal"/>
        <w:rPr/>
      </w:pPr>
      <w:r>
        <w:rPr/>
        <w:t>Zachar pozrel na Adama najprv zadivený, ale potom sa do jeho pohľadu vkradlo veľa trpkosti.</w:t>
      </w:r>
    </w:p>
    <w:p>
      <w:pPr>
        <w:pStyle w:val="Normal"/>
        <w:rPr/>
      </w:pPr>
      <w:r>
        <w:rPr/>
        <w:t>- Taká je, Adam môj, teraz cesta k nám, - zavzdychal sokoliar.</w:t>
      </w:r>
    </w:p>
    <w:p>
      <w:pPr>
        <w:pStyle w:val="Normal"/>
        <w:rPr/>
      </w:pPr>
      <w:r>
        <w:rPr/>
        <w:t>Ďurinov Adam ostal zarazený, tak divne mu ostalo okolo srdca. Voľačo ho mrzelo, voľačo zlostilo, dačoho mu ľúto bolo. V hrudi sa mu rodil taký zvláštny, pomiešaný pocit. Chvíľu sa mu chcelo vyskočiť, zahrešiť, skríknuť. Nepokoj ho omotával ako čierny pavúk pavučinou.</w:t>
      </w:r>
    </w:p>
    <w:p>
      <w:pPr>
        <w:pStyle w:val="Normal"/>
        <w:rPr/>
      </w:pPr>
      <w:r>
        <w:rPr/>
        <w:t>- A čože je to za jazdec, báťa?</w:t>
      </w:r>
    </w:p>
    <w:p>
      <w:pPr>
        <w:pStyle w:val="Normal"/>
        <w:rPr/>
      </w:pPr>
      <w:r>
        <w:rPr/>
        <w:t>- Súľovský. Čierny orol zo Súľova, - povedal bez rozmýšľania Zachar.</w:t>
      </w:r>
    </w:p>
    <w:p>
      <w:pPr>
        <w:pStyle w:val="Normal"/>
        <w:rPr/>
      </w:pPr>
      <w:r>
        <w:rPr/>
        <w:t>- On? - čudoval sa Adam. I sa mu chcelo, i nechcelo veriť.</w:t>
      </w:r>
    </w:p>
    <w:p>
      <w:pPr>
        <w:pStyle w:val="Normal"/>
        <w:rPr/>
      </w:pPr>
      <w:r>
        <w:rPr/>
        <w:t>V hlave sa mu brieždiť začalo, ako sa mu dosiaľ nebrieždilo. Jednako zaháňal, ako vedel, znepokojujúce myšlienky. Toto všetko okolo je Súľovského, zem i skaly, hory i vody, stromy i lúčiny, domy i ľudia v nich, i ten vzduch nad zemou i vtáctvo nad horou. Všetko, všetko, prečo by teda nemohol chodiť na tieto miesta? Všade je doma, všade vo svojom, všade medzi svojimi.</w:t>
      </w:r>
    </w:p>
    <w:p>
      <w:pPr>
        <w:pStyle w:val="Normal"/>
        <w:rPr/>
      </w:pPr>
      <w:r>
        <w:rPr/>
        <w:t>- To pre sokoly chodí? - nedal pokoj Adam.</w:t>
      </w:r>
    </w:p>
    <w:p>
      <w:pPr>
        <w:pStyle w:val="Normal"/>
        <w:rPr/>
      </w:pPr>
      <w:r>
        <w:rPr/>
        <w:t>- Možno, - zašomral nasilu sokoliar.</w:t>
      </w:r>
    </w:p>
    <w:p>
      <w:pPr>
        <w:pStyle w:val="Normal"/>
        <w:rPr/>
      </w:pPr>
      <w:r>
        <w:rPr/>
        <w:t xml:space="preserve">- Prečo? Neviete? </w:t>
      </w:r>
    </w:p>
    <w:p>
      <w:pPr>
        <w:pStyle w:val="Normal"/>
        <w:rPr/>
      </w:pPr>
      <w:r>
        <w:rPr/>
        <w:t>- I viem, i neviem. Aj to je možné, že nie za sokolom chodí, ale za sokolicou, - zasmial sa žalostne chripľavým hlasom sokoliar.</w:t>
      </w:r>
    </w:p>
    <w:p>
      <w:pPr>
        <w:pStyle w:val="Normal"/>
        <w:rPr/>
      </w:pPr>
      <w:r>
        <w:rPr/>
        <w:t>Teraz ostal Adam ako meravý.</w:t>
      </w:r>
    </w:p>
    <w:p>
      <w:pPr>
        <w:pStyle w:val="Normal"/>
        <w:rPr/>
      </w:pPr>
      <w:r>
        <w:rPr/>
        <w:t>Teda toto visí vo vzduchu, toto je divná neistota a čudné napätie, ktoré sa valí na neho zo všetkých kútov. Madlena je v izbici, starý sokoliar si zakrýva tvár, z očí mu možno slzy hrčia. A cestou z hory vedie k sokoliarovmu domu chodník, vyšliapaný vraníkom súľovského pána.</w:t>
      </w:r>
    </w:p>
    <w:p>
      <w:pPr>
        <w:pStyle w:val="Normal"/>
        <w:rPr/>
      </w:pPr>
      <w:r>
        <w:rPr/>
        <w:t>Aj Adamovi sa odnechcelo vravieť. Sedel nemý ako to drevo pri sokoliarovi.</w:t>
      </w:r>
    </w:p>
    <w:p>
      <w:pPr>
        <w:pStyle w:val="Normal"/>
        <w:rPr/>
      </w:pPr>
      <w:r>
        <w:rPr/>
        <w:t>Nezadlho potom Ďurinovie Adam, pomocník panského horára, znovu zastal pred sokoliarovým dvorom a len akoby očistom zavolal:</w:t>
      </w:r>
    </w:p>
    <w:p>
      <w:pPr>
        <w:pStyle w:val="Normal"/>
        <w:rPr/>
      </w:pPr>
      <w:r>
        <w:rPr/>
        <w:t>- Báťa, čože porábate?</w:t>
      </w:r>
    </w:p>
    <w:p>
      <w:pPr>
        <w:pStyle w:val="Normal"/>
        <w:rPr/>
      </w:pPr>
      <w:r>
        <w:rPr/>
        <w:t>- Ako vidíš, Adam, siete pletiem.</w:t>
      </w:r>
    </w:p>
    <w:p>
      <w:pPr>
        <w:pStyle w:val="Normal"/>
        <w:rPr/>
      </w:pPr>
      <w:r>
        <w:rPr/>
        <w:t>- Nechajte vy siete a poďte za mnou!</w:t>
      </w:r>
    </w:p>
    <w:p>
      <w:pPr>
        <w:pStyle w:val="Normal"/>
        <w:rPr/>
      </w:pPr>
      <w:r>
        <w:rPr/>
        <w:t>Vtedy sa Zachar vystrel a obzrel na Adama, ktorý stál obďaleč na chodníku, čo viedol k horárovmu domcu pod skaly.</w:t>
      </w:r>
    </w:p>
    <w:p>
      <w:pPr>
        <w:pStyle w:val="Normal"/>
        <w:rPr/>
      </w:pPr>
      <w:r>
        <w:rPr/>
        <w:t>- Máme mladé krahulce!</w:t>
      </w:r>
    </w:p>
    <w:p>
      <w:pPr>
        <w:pStyle w:val="Normal"/>
        <w:rPr/>
      </w:pPr>
      <w:r>
        <w:rPr/>
        <w:t>Zachar ožil. Už sa nezabával s niťami, ale skoro pobehol k Adamovi. Adam sliedil po hore za hniezdami dravých vtákov. Ak našiel, ,dával vedieť sokoliarovi, a ten vyberal mladé dravce, odnášal domov, opatroval, a keď začali dorastať, začínal ich cvičiť. Veru, nájsť dravčie hniezdo nie je ľahké. Musí to byť skúsený človek a ešte skúsenejšie oko, čo ho vysliedi. A keď už vie o ňom, treba ho ustavične pozorovať, aby mladé dravce v pravý čas vyberal. Mladý sokol sa oveľa ľahšie skrotí než starý, ktorý neraz vypustí vtáčiu dušu, než sa podvolí sokoliarovým rozkazom.</w:t>
      </w:r>
    </w:p>
    <w:p>
      <w:pPr>
        <w:pStyle w:val="Normal"/>
        <w:rPr/>
      </w:pPr>
      <w:r>
        <w:rPr/>
        <w:t>- Kde? - popýtal sa Zachar dychtivo.</w:t>
      </w:r>
    </w:p>
    <w:p>
      <w:pPr>
        <w:pStyle w:val="Normal"/>
        <w:rPr/>
      </w:pPr>
      <w:r>
        <w:rPr/>
        <w:t>- Hore na skale. Ťažko sa k hniezdu dostaneme, ale pomôžem vám, - sľuboval Adam.</w:t>
      </w:r>
    </w:p>
    <w:p>
      <w:pPr>
        <w:pStyle w:val="Normal"/>
        <w:rPr/>
      </w:pPr>
      <w:r>
        <w:rPr/>
        <w:t>Ani nebolo treba sľubovať, lebo starému sokoliarovi často pomáhal. Zachar ho mal ako vlastného. I preto, že mu takto radil a pomáhal, i preto, že si neustále myslel, že dá dcéru Madlenu Adamovi za ženu. Naozaj mu teda bol blízky, skoro vlastný.</w:t>
      </w:r>
    </w:p>
    <w:p>
      <w:pPr>
        <w:pStyle w:val="Normal"/>
        <w:rPr/>
      </w:pPr>
      <w:r>
        <w:rPr/>
        <w:t>- A súce? - vyzvedal sa sokoliar.</w:t>
      </w:r>
    </w:p>
    <w:p>
      <w:pPr>
        <w:pStyle w:val="Normal"/>
        <w:rPr/>
      </w:pPr>
      <w:r>
        <w:rPr/>
        <w:t>- Súce, báťa, a najvyšší čas, sú najlepšie.</w:t>
      </w:r>
    </w:p>
    <w:p>
      <w:pPr>
        <w:pStyle w:val="Normal"/>
        <w:rPr/>
      </w:pPr>
      <w:r>
        <w:rPr/>
        <w:t>- Teda mám sa zobrať? - staral sa Zachar.</w:t>
      </w:r>
    </w:p>
    <w:p>
      <w:pPr>
        <w:pStyle w:val="Normal"/>
        <w:rPr/>
      </w:pPr>
      <w:r>
        <w:rPr/>
        <w:t>- Dnes už nie, báťa, ale zajtra prídem po vás, pôjdeme spolu.</w:t>
      </w:r>
    </w:p>
    <w:p>
      <w:pPr>
        <w:pStyle w:val="Normal"/>
        <w:rPr/>
      </w:pPr>
      <w:r>
        <w:rPr/>
        <w:t>- Aj tak dobre, ak neuletia, - súhlasil Zachar.</w:t>
      </w:r>
    </w:p>
    <w:p>
      <w:pPr>
        <w:pStyle w:val="Normal"/>
        <w:rPr/>
      </w:pPr>
      <w:r>
        <w:rPr/>
        <w:t>- Nie, ešte neuletia, - uisťoval Adam.</w:t>
      </w:r>
    </w:p>
    <w:p>
      <w:pPr>
        <w:pStyle w:val="Normal"/>
        <w:rPr/>
      </w:pPr>
      <w:r>
        <w:rPr/>
        <w:t>Už si ani nemali čo hovoriť, jednako sa Adam nehýbal. Akoby mal ešte niečo na duši.</w:t>
      </w:r>
    </w:p>
    <w:p>
      <w:pPr>
        <w:pStyle w:val="Normal"/>
        <w:rPr/>
      </w:pPr>
      <w:r>
        <w:rPr/>
        <w:t>- A Madlena? - opýtal sa nesmelo.</w:t>
      </w:r>
    </w:p>
    <w:p>
      <w:pPr>
        <w:pStyle w:val="Normal"/>
        <w:rPr/>
      </w:pPr>
      <w:r>
        <w:rPr/>
        <w:t>- Išla na hrad so sokolom. Súľovský odkázal.</w:t>
      </w:r>
    </w:p>
    <w:p>
      <w:pPr>
        <w:pStyle w:val="Normal"/>
        <w:rPr/>
      </w:pPr>
      <w:r>
        <w:rPr/>
        <w:t>- Sama?</w:t>
      </w:r>
    </w:p>
    <w:p>
      <w:pPr>
        <w:pStyle w:val="Normal"/>
        <w:rPr/>
      </w:pPr>
      <w:r>
        <w:rPr/>
        <w:t>- Sama. Vo dne sa jej nemôže nič stať.</w:t>
      </w:r>
    </w:p>
    <w:p>
      <w:pPr>
        <w:pStyle w:val="Normal"/>
        <w:rPr/>
      </w:pPr>
      <w:r>
        <w:rPr/>
        <w:t>- Pravdaže, vo dne sa jej nemôže nič stať, - opakoval Adam.</w:t>
      </w:r>
    </w:p>
    <w:p>
      <w:pPr>
        <w:pStyle w:val="Normal"/>
        <w:rPr/>
      </w:pPr>
      <w:r>
        <w:rPr/>
        <w:t>No ani teraz sa šuhaj nezberal ďalej. Zachar vycítil, že chce ešte niečo povedať. Pozval ho ďalej do dvora.</w:t>
      </w:r>
    </w:p>
    <w:p>
      <w:pPr>
        <w:pStyle w:val="Normal"/>
        <w:rPr/>
      </w:pPr>
      <w:r>
        <w:rPr/>
        <w:t>Keď vošli, sadli si na starú kladu. Sprvoti mlčali.</w:t>
      </w:r>
    </w:p>
    <w:p>
      <w:pPr>
        <w:pStyle w:val="Normal"/>
        <w:rPr/>
      </w:pPr>
      <w:r>
        <w:rPr/>
        <w:t>- Takto si už dávnejšie myslím, báťa: čas je tu, mohol by som aj ženu vychovať. Neraz ste hovorili, neviem, či žartom, či vážne, že mi dáte Madlenku za ženu. Ak by ste vážne boli sľubovali, iste nebudete rušiť sľub.</w:t>
      </w:r>
    </w:p>
    <w:p>
      <w:pPr>
        <w:pStyle w:val="Normal"/>
        <w:rPr/>
      </w:pPr>
      <w:r>
        <w:rPr/>
        <w:t>Starému akoby sa bol kameň odvalil zo srdca. Vzdychol si a tvár sa mu trochu vyjasnila.</w:t>
      </w:r>
    </w:p>
    <w:p>
      <w:pPr>
        <w:pStyle w:val="Normal"/>
        <w:rPr/>
      </w:pPr>
      <w:r>
        <w:rPr/>
        <w:t>- Nie, Adam, naozaj som nehovoril do vetra.</w:t>
      </w:r>
    </w:p>
    <w:p>
      <w:pPr>
        <w:pStyle w:val="Normal"/>
        <w:rPr/>
      </w:pPr>
      <w:r>
        <w:rPr/>
        <w:t>- Ďakujem vám, báťa, - chytil Adam sokoliara za ruku. - Len ešte jedno: ktovie, či bude Madlena chcieť?</w:t>
      </w:r>
    </w:p>
    <w:p>
      <w:pPr>
        <w:pStyle w:val="Normal"/>
        <w:rPr/>
      </w:pPr>
      <w:r>
        <w:rPr/>
        <w:t>- Prečo by nechcela? Keby nechcela, nebol by som ti hovoril. - Zamĺkli, aj jeden aj druhý mal hlavu plnú myšlienok.</w:t>
      </w:r>
    </w:p>
    <w:p>
      <w:pPr>
        <w:pStyle w:val="Normal"/>
        <w:rPr/>
      </w:pPr>
      <w:r>
        <w:rPr/>
        <w:t>- Zájdem čo najskôr k pánovi na hrad a poprosím o dovolenie.</w:t>
      </w:r>
    </w:p>
    <w:p>
      <w:pPr>
        <w:pStyle w:val="Normal"/>
        <w:rPr/>
      </w:pPr>
      <w:r>
        <w:rPr/>
        <w:t>- Dobre urobíš, Adam, neodkladaj, - súhlasil Zachar.</w:t>
      </w:r>
    </w:p>
    <w:p>
      <w:pPr>
        <w:pStyle w:val="Normal"/>
        <w:rPr/>
      </w:pPr>
      <w:r>
        <w:rPr/>
        <w:t>Aj sa tak zhodli, aj sa tak rozišli. Zachar sa dal k svojim sieťam, Adam horou pod skaly.</w:t>
      </w:r>
    </w:p>
    <w:p>
      <w:pPr>
        <w:pStyle w:val="Normal"/>
        <w:rPr/>
      </w:pPr>
      <w:r>
        <w:rPr/>
        <w:t>Večer, keď už dávno slniečko zašlo a na trávičke sa začala usadzovať rosa, vrátila sa aj Madlena. Čierny orol - Súľovský - šiel s ňou. Mladý, urastený ako svieca, oblečený a vyfintený ako princ z rozprávky, vedúc si vraníka, kráčal s devou k sokoliarovmu domcu. Madlena bola spokojná, ba aj veselá. Už zmizol všetok strach, ktorý pociťovala, keď prišiel súľovský pán prvý raz, smelo sa s ním zhovárala, smiala sa bezstarostne, keď zažartoval. Tak došli až k domcu a Súľovský, akoby mu bol býval Zachar starým priateľom a kamarátom, sadol si na hrubú kladu a dal sa do rozhovoru so sokoliarom.</w:t>
      </w:r>
    </w:p>
    <w:p>
      <w:pPr>
        <w:pStyle w:val="Normal"/>
        <w:rPr/>
      </w:pPr>
      <w:r>
        <w:rPr/>
        <w:t>- Ako sa darí robota, starý? - oslovil ho, ale bolo vidno na ňom, že ho neveľmi zaujíma, čo povie sokoliar. Oči Súľovského neustále sledovali Madlenu.</w:t>
      </w:r>
    </w:p>
    <w:p>
      <w:pPr>
        <w:pStyle w:val="Normal"/>
        <w:rPr/>
      </w:pPr>
      <w:r>
        <w:rPr/>
        <w:t>- Ako obyčajne, pane. Dostanem mladé dravčatá, - akoby si bol odrazu spomenul Zachar.</w:t>
      </w:r>
    </w:p>
    <w:p>
      <w:pPr>
        <w:pStyle w:val="Normal"/>
        <w:rPr/>
      </w:pPr>
      <w:r>
        <w:rPr/>
        <w:t>- Len sa usiluj, lebo potrebujem niekoľko bystrých vtákov. Treba sa mi zavďačiť kráľovi.</w:t>
      </w:r>
    </w:p>
    <w:p>
      <w:pPr>
        <w:pStyle w:val="Normal"/>
        <w:rPr/>
      </w:pPr>
      <w:r>
        <w:rPr/>
        <w:t>- Zajtra ich vyberiem z hniezda.</w:t>
      </w:r>
    </w:p>
    <w:p>
      <w:pPr>
        <w:pStyle w:val="Normal"/>
        <w:rPr/>
      </w:pPr>
      <w:r>
        <w:rPr/>
        <w:t>- Kde si ich našiel?</w:t>
      </w:r>
    </w:p>
    <w:p>
      <w:pPr>
        <w:pStyle w:val="Normal"/>
        <w:rPr/>
      </w:pPr>
      <w:r>
        <w:rPr/>
        <w:t>- Nie ja, pane. Adam, pomocník hájnika, hore na skalisku.</w:t>
      </w:r>
    </w:p>
    <w:p>
      <w:pPr>
        <w:pStyle w:val="Normal"/>
        <w:rPr/>
      </w:pPr>
      <w:r>
        <w:rPr/>
        <w:t>- Adam . . . Adam ... - hľadal v pamäti Súľovský.</w:t>
      </w:r>
    </w:p>
    <w:p>
      <w:pPr>
        <w:pStyle w:val="Normal"/>
        <w:rPr/>
      </w:pPr>
      <w:r>
        <w:rPr/>
        <w:t>- Šikovný mládenec, v službách urodzeného pána a mne je ako vlastný, - oživla Zacharova reč.</w:t>
      </w:r>
    </w:p>
    <w:p>
      <w:pPr>
        <w:pStyle w:val="Normal"/>
        <w:rPr/>
      </w:pPr>
      <w:r>
        <w:rPr/>
        <w:t>- Taký? - stále spomínal Súľovský.</w:t>
      </w:r>
    </w:p>
    <w:p>
      <w:pPr>
        <w:pStyle w:val="Normal"/>
        <w:rPr/>
      </w:pPr>
      <w:r>
        <w:rPr/>
        <w:t>Ktovie, čo to starému zišlo na um, ale tak sa mu pozdalo, že by bolo dobre zdôveriť sa v tejto chvíli pánovi.</w:t>
      </w:r>
    </w:p>
    <w:p>
      <w:pPr>
        <w:pStyle w:val="Normal"/>
        <w:rPr/>
      </w:pPr>
      <w:r>
        <w:rPr/>
        <w:t xml:space="preserve">- Chystá sa k urodzenému pánovi na hrad, - začal odrazu. </w:t>
      </w:r>
    </w:p>
    <w:p>
      <w:pPr>
        <w:pStyle w:val="Normal"/>
        <w:rPr/>
      </w:pPr>
      <w:r>
        <w:rPr/>
        <w:t>Súľovský trochu prekvapený pozrel na sokoliara.</w:t>
      </w:r>
    </w:p>
    <w:p>
      <w:pPr>
        <w:pStyle w:val="Normal"/>
        <w:rPr/>
      </w:pPr>
      <w:r>
        <w:rPr/>
        <w:t>- Slúži verne, háji a varuje statočne, i chcel by sa, mládenec, oženiť. Patrí sa pýtať chlebodarcu, ako urodzeného pána, - zahováral milo Zachar.</w:t>
      </w:r>
    </w:p>
    <w:p>
      <w:pPr>
        <w:pStyle w:val="Normal"/>
        <w:rPr/>
      </w:pPr>
      <w:r>
        <w:rPr/>
        <w:t>Súľovský počúval len jedným uchom, po tvári akoby sa mu boli mraky preháňali, hneď sa usmieval, hneď sa mračil. Ešte nevedel nič, jednako začínal tušiť, kam starý sokoliar mieri.</w:t>
      </w:r>
    </w:p>
    <w:p>
      <w:pPr>
        <w:pStyle w:val="Normal"/>
        <w:rPr/>
      </w:pPr>
      <w:r>
        <w:rPr/>
        <w:t>- Kohože si chce vziať? To ti hovorím, panský hájnik sa nemôže naložiť s hocijakou.</w:t>
      </w:r>
    </w:p>
    <w:p>
      <w:pPr>
        <w:pStyle w:val="Normal"/>
        <w:rPr/>
      </w:pPr>
      <w:r>
        <w:rPr/>
        <w:t>- Dobre hovoríte, urodzený pane, moje dieťa nie je síce prvé, ale ani posledné. Ak bude treba, priučím šuhaja sokoliarskemu remeslu a bude z neho väčší úžitok než z hájnika, - sľuboval Zachar.</w:t>
      </w:r>
    </w:p>
    <w:p>
      <w:pPr>
        <w:pStyle w:val="Normal"/>
        <w:rPr/>
      </w:pPr>
      <w:r>
        <w:rPr/>
        <w:t>- Teda tvoju dcéru by chcel?</w:t>
      </w:r>
    </w:p>
    <w:p>
      <w:pPr>
        <w:pStyle w:val="Normal"/>
        <w:rPr/>
      </w:pPr>
      <w:r>
        <w:rPr/>
        <w:t>- Tak, urodzený pane, ak by to bolo možné, sem by som ho vzal, k nám, a sokoliarstvu priučil. Nie je to ľahké remeslo, sokoliarskych škôl je málo, priučil by som ho. I Madlena vie, čo vie.</w:t>
      </w:r>
    </w:p>
    <w:p>
      <w:pPr>
        <w:pStyle w:val="Normal"/>
        <w:rPr/>
      </w:pPr>
      <w:r>
        <w:rPr/>
        <w:t>- Teda Madlenu, Madlenu ... - šomral si pod fúzy Súľovský a bičíkom udieral na sáru čižmy. Ani si už nevšímal, čo hovorí starý sokoliar, on myslel na celkom iné veci.</w:t>
      </w:r>
    </w:p>
    <w:p>
      <w:pPr>
        <w:pStyle w:val="Normal"/>
        <w:rPr/>
      </w:pPr>
      <w:r>
        <w:rPr/>
        <w:t>Odrazu zdvihol hlavu.</w:t>
      </w:r>
    </w:p>
    <w:p>
      <w:pPr>
        <w:pStyle w:val="Normal"/>
        <w:rPr/>
      </w:pPr>
      <w:r>
        <w:rPr/>
        <w:t>- A Madlena čo? Chce?</w:t>
      </w:r>
    </w:p>
    <w:p>
      <w:pPr>
        <w:pStyle w:val="Normal"/>
        <w:rPr/>
      </w:pPr>
      <w:r>
        <w:rPr/>
        <w:t>- Ako by nechcela? Poznajú sa od mala a sú si veľmi blízki.</w:t>
      </w:r>
    </w:p>
    <w:p>
      <w:pPr>
        <w:pStyle w:val="Normal"/>
        <w:rPr/>
      </w:pPr>
      <w:r>
        <w:rPr/>
        <w:t>- No uvidíme, uvidíme, - vstával Súľovský z klady a nepovediac ani pol slovka na rozlúčku, vyskočil na koňa, pobodol ho a odcválal.</w:t>
      </w:r>
    </w:p>
    <w:p>
      <w:pPr>
        <w:pStyle w:val="Normal"/>
        <w:rPr/>
      </w:pPr>
      <w:r>
        <w:rPr/>
        <w:t>O chvíľu sa za ním hora zatvorila.</w:t>
      </w:r>
    </w:p>
    <w:p>
      <w:pPr>
        <w:pStyle w:val="Normal"/>
        <w:rPr/>
      </w:pPr>
      <w:r>
        <w:rPr/>
        <w:t>Bolo sa už zvečerilo a hustý mrk sa vkrádal do hôr.</w:t>
      </w:r>
    </w:p>
    <w:p>
      <w:pPr>
        <w:pStyle w:val="Normal"/>
        <w:rPr/>
      </w:pPr>
      <w:r>
        <w:rPr/>
        <w:t>Adam Ďurinov si kráčal rezko a bezstarostne. Akoby aj nie? Okolo srdca mu je, ako mu nebývalo. Bol u hradného pána, aby mu predniesol žiadosť. Prijal ho ako starého známeho. I zasmial sa, keď vyrukoval trochu hanblivo so žiadosťou. Požartoval s ním a zvolenie ochotne dal. Vraj, aby ho nezabudol pozvať na veselie.</w:t>
      </w:r>
    </w:p>
    <w:p>
      <w:pPr>
        <w:pStyle w:val="Normal"/>
        <w:rPr/>
      </w:pPr>
      <w:r>
        <w:rPr/>
        <w:t>Teda akože mal Adam kráčať?</w:t>
      </w:r>
    </w:p>
    <w:p>
      <w:pPr>
        <w:pStyle w:val="Normal"/>
        <w:rPr/>
      </w:pPr>
      <w:r>
        <w:rPr/>
        <w:t>Len tak ako kráčal. Veselo a bezstarostne, len-len že nespieval. Keď ho zhltnú hory, možno si aj zaspieva. Aby aj hora počula, aj divá zver i tie nemé skaly, ako sa mu dnes dobre povodilo, aká radosť sa usídlila v jeho srdci.</w:t>
      </w:r>
    </w:p>
    <w:p>
      <w:pPr>
        <w:pStyle w:val="Normal"/>
        <w:rPr/>
      </w:pPr>
      <w:r>
        <w:rPr/>
        <w:t>Vošiel do hory, pridal do kroku a bol už neďaleko miesta, kde býval sokoliar Zachar s Madlenou. Už začal pomýšľať, že odbočí a zastaví sa u nich, aby sa podelil s nimi o radosť, ktorú prežíval. Aj tak urobil. Keď došiel na miesto, kde odbočoval chodník z cesty do hory, dal sa po ňom, ticho si pohvizdujúc.</w:t>
      </w:r>
    </w:p>
    <w:p>
      <w:pPr>
        <w:pStyle w:val="Normal"/>
        <w:rPr/>
      </w:pPr>
      <w:r>
        <w:rPr/>
        <w:t>Objal ho nejasný súmrak.</w:t>
      </w:r>
    </w:p>
    <w:p>
      <w:pPr>
        <w:pStyle w:val="Normal"/>
        <w:rPr/>
      </w:pPr>
      <w:r>
        <w:rPr/>
        <w:t>Neurobil veľa krokov, keď odrazu niečo za ním zašuchotalo. Akoby sa bol niekto prudko pohýbal medzi krovím. Chcel sa obzrieť, čo to je. Zver, alebo človek?</w:t>
      </w:r>
    </w:p>
    <w:p>
      <w:pPr>
        <w:pStyle w:val="Normal"/>
        <w:rPr/>
      </w:pPr>
      <w:r>
        <w:rPr/>
        <w:t>Nestačil.</w:t>
      </w:r>
    </w:p>
    <w:p>
      <w:pPr>
        <w:pStyle w:val="Normal"/>
        <w:rPr/>
      </w:pPr>
      <w:r>
        <w:rPr/>
        <w:t>Niečo ťažké sa mu zvalilo na hlavu, obkľúčila ho temnota.</w:t>
      </w:r>
    </w:p>
    <w:p>
      <w:pPr>
        <w:pStyle w:val="Normal"/>
        <w:rPr/>
      </w:pPr>
      <w:r>
        <w:rPr/>
        <w:t>Ťažká páchnuca plachta alebo prikrývka mu omotala hlavu a než sa stačil spamätať, opantala mu ruky i nohy. Začal sa mykať, trhať, mocné telo sa zvalilo na zem a hádzalo, ale čím viacej sa metal, tým viacej cítil, že sa zamotáva. Na plachtu naisto omotávali povrazy, že bol ako veľká čierna bábika. A tak aj, ako bezmocná bába, ležal na zemi. Darmo sa chvíľami znova a znova začínal zvíjať, skrúcať, páchnucu plachtu a povrazy nevládal zhodiť z tela. Kričal, ale handra ho dusila, potuchlina, ktorá z nej vychodila, štípala v krku, šteklila v nose, pálila v očiach. Nie, nevedel, ani si nemohol pomôcť, ležal ako klada. A tak ako kladu ho čiesi mocné ruky schytili, odnášali ako pierko a nakoniec hodili pravdepodobne do voza, ktorý stál na ceste. Len čo ho zložili, zacítil, že leží v slame. Voz sa pohol, ale ktože vedel kam?</w:t>
      </w:r>
    </w:p>
    <w:p>
      <w:pPr>
        <w:pStyle w:val="Normal"/>
        <w:rPr/>
      </w:pPr>
      <w:r>
        <w:rPr/>
        <w:t>Spokojne ležal. Začal triezvo usudzovať a premýšľať, čo sa to s ním porobilo, kto ho to takto zajal a kam ho mienia zaviezť. Usiloval sa podľa otrasov, podľa hrkotu kolies, podľa sklonu voza určiť aspoň, ktorým smerom ho vezú. Jeho väznitelia ho nepochybne starostlivo strážili, lebo len čo sa pohýbal, už mu prisedávali na nohy, hlavu tlačili tvárou do slamy, div ho nezadusili. Radšej teda ostával ticho ležať a pozoroval, čo sa s ním deje.</w:t>
      </w:r>
    </w:p>
    <w:p>
      <w:pPr>
        <w:pStyle w:val="Normal"/>
        <w:rPr/>
      </w:pPr>
      <w:r>
        <w:rPr/>
        <w:t>Viezli ho dlho, najprv dolu strmým svahom, potom dohora, nakoniec sa voz pohyboval po rovine. Chvíľami akoby bol začul šplechot vody, a potom prišlo zasa stúpanie, otrasy, až napokon zahrkotali pod kopytami koní kamene. Okolo neho sa rozniesol hukot, akoby voz prechodil nejakou bránou. Ale ktorou? Je to brána Žiliny? Trenčína? Súľova? Vršatca? Je to brána mesta, či hradu? Nevedel Adam, nevedel. . .</w:t>
      </w:r>
    </w:p>
    <w:p>
      <w:pPr>
        <w:pStyle w:val="Normal"/>
        <w:rPr/>
      </w:pPr>
      <w:r>
        <w:rPr/>
        <w:t>Konečne sa voz zastavil. Začul tlmené hlasy a vzápätí cítil, ako ho skladajú z voza. Nie, nerozmotali hrozné klbko, v ktorom bol zamotaný, ale prenášali ho tak, ako bol, sputnaného povrazmi. Cítil, že vystupujú schodmi a potom zasa zostupujú. Chvíľami ho ovieval nepríjemný chlad. Zaštrkotali kľúče, zakvílili dvere a potom ho zložili. Uvoľnili povrazy, plachtu nechali. Adam ležal ticho, čakajúc, čo sa bude ďalej diať. Ležal celkom prihlušený. Keď odstránia plachtu, vyskočí. . .</w:t>
      </w:r>
    </w:p>
    <w:p>
      <w:pPr>
        <w:pStyle w:val="Normal"/>
        <w:rPr/>
      </w:pPr>
      <w:r>
        <w:rPr/>
        <w:t>Nevyskočil, lebo plachtu nik neodvíjal z jeho tela.</w:t>
      </w:r>
    </w:p>
    <w:p>
      <w:pPr>
        <w:pStyle w:val="Normal"/>
        <w:rPr/>
      </w:pPr>
      <w:r>
        <w:rPr/>
        <w:t>Okolo bolo ticho. Ešte chvíľu ležal, potom sa zviechal.</w:t>
      </w:r>
    </w:p>
    <w:p>
      <w:pPr>
        <w:pStyle w:val="Normal"/>
        <w:rPr/>
      </w:pPr>
      <w:r>
        <w:rPr/>
        <w:t>Konečne sa dostal z veľkého zámotku, vystrčil spotenú hlavu na vzduch a otvoril spuchnuté oči. Nevidel okolo seba nikoho. Iba keď si oči zvykli na prostredie, v ktorom sa ocitol, uvedomil si, že je v nejakej miestnosti. Tá miestnosť má vysoko nad ním okienko, ktorým sa prediera neskorý svit mesiaca. Lenže ten svit bol popretínaný čiernymi pásmi.</w:t>
      </w:r>
    </w:p>
    <w:p>
      <w:pPr>
        <w:pStyle w:val="Normal"/>
        <w:rPr/>
      </w:pPr>
      <w:r>
        <w:rPr/>
        <w:t>S námahou sa postavil na nohy. Vtedy zbadal, že čierne pásy sú mreže.</w:t>
      </w:r>
    </w:p>
    <w:p>
      <w:pPr>
        <w:pStyle w:val="Normal"/>
        <w:rPr/>
      </w:pPr>
      <w:r>
        <w:rPr/>
        <w:t>Bol vo väzení.</w:t>
      </w:r>
    </w:p>
    <w:p>
      <w:pPr>
        <w:pStyle w:val="Normal"/>
        <w:rPr/>
      </w:pPr>
      <w:r>
        <w:rPr/>
        <w:t>Matúš, žalárnik na Lednickom zámku pána Bielka, bol človek akoby stvorený pre toto remeslo. Kto ho nepoznal, bol by povedal: človek čudný, iste nemý od narodenia. Lebo žalárnik Matúš veru ťažko, preťažko stratil čo i len pol slovíčka. Mlčal ako tie skaly, na ktorých bol postavený Lednický zámok. Koniec koncov žalárnikovi sa aj tak patrilo - vidieť všetko, ale mlčať o všetkom. Matúš aj tak robil. Preto si ho pán Bielko vybral a určil mu toto remeslo. Hradný pán Bielko bol zbojník vybíjaný a mal toho na rováši viacej ako vlasov na hlave. Naširoko-ďaleko bolo známe jeho meno, už či sa dal hore, alebo dolu Váhom. Ba chýr preskočil aj na Moravu, lebo pán Bielko neraz s kamarátmi, ktorých zverboval zo všetkých kútov sveta, nielen na Slovensko, ale aj na Moravu lúpežiť zachodil.</w:t>
      </w:r>
    </w:p>
    <w:p>
      <w:pPr>
        <w:pStyle w:val="Normal"/>
        <w:rPr/>
      </w:pPr>
      <w:r>
        <w:rPr/>
        <w:t>Jeho sused, pán Súľovský, sa nedával po takomto remesle, ale dobre vedel o záľube lednického pána. Keď sa raz stretli u pána Podmanického na Hričove, začal s Bielkom takýto rozhovor:</w:t>
      </w:r>
    </w:p>
    <w:p>
      <w:pPr>
        <w:pStyle w:val="Normal"/>
        <w:rPr/>
      </w:pPr>
      <w:r>
        <w:rPr/>
        <w:t xml:space="preserve">- Mal by som pre teba, pán brat, dačo. </w:t>
      </w:r>
    </w:p>
    <w:p>
      <w:pPr>
        <w:pStyle w:val="Normal"/>
        <w:rPr/>
      </w:pPr>
      <w:r>
        <w:rPr/>
        <w:t>Bielko bystro šibol okom na Súľovského.</w:t>
      </w:r>
    </w:p>
    <w:p>
      <w:pPr>
        <w:pStyle w:val="Normal"/>
        <w:rPr/>
      </w:pPr>
      <w:r>
        <w:rPr/>
        <w:t>- A čo také, vaša milosť, pán brat?</w:t>
      </w:r>
    </w:p>
    <w:p>
      <w:pPr>
        <w:pStyle w:val="Normal"/>
        <w:rPr/>
      </w:pPr>
      <w:r>
        <w:rPr/>
        <w:t>- Chlapáka, šikovného, nebojsu, len by ho bolo treba trochu prikrotiť.</w:t>
      </w:r>
    </w:p>
    <w:p>
      <w:pPr>
        <w:pStyle w:val="Normal"/>
        <w:rPr/>
      </w:pPr>
      <w:r>
        <w:rPr/>
        <w:t>- Zavadzia vám? - usmial sa dvojzmyselne Bielko.</w:t>
      </w:r>
    </w:p>
    <w:p>
      <w:pPr>
        <w:pStyle w:val="Normal"/>
        <w:rPr/>
      </w:pPr>
      <w:r>
        <w:rPr/>
        <w:t>- Trochu.</w:t>
      </w:r>
    </w:p>
    <w:p>
      <w:pPr>
        <w:pStyle w:val="Normal"/>
        <w:rPr/>
      </w:pPr>
      <w:r>
        <w:rPr/>
        <w:t>- Hryzie? - vyzvedal sa lednický pán  ďalej, neprestávajúc sa usmievať.</w:t>
      </w:r>
    </w:p>
    <w:p>
      <w:pPr>
        <w:pStyle w:val="Normal"/>
        <w:rPr/>
      </w:pPr>
      <w:r>
        <w:rPr/>
        <w:t>- Ešte nie, ale mohol by uhryznúť.</w:t>
      </w:r>
    </w:p>
    <w:p>
      <w:pPr>
        <w:pStyle w:val="Normal"/>
        <w:rPr/>
      </w:pPr>
      <w:r>
        <w:rPr/>
        <w:t>- Tak ho pošlite, pribrúsime zúbky.</w:t>
      </w:r>
    </w:p>
    <w:p>
      <w:pPr>
        <w:pStyle w:val="Normal"/>
        <w:rPr/>
      </w:pPr>
      <w:r>
        <w:rPr/>
        <w:t>- Aj ozubadliť trochu, - radil Súľovský.</w:t>
      </w:r>
    </w:p>
    <w:p>
      <w:pPr>
        <w:pStyle w:val="Normal"/>
        <w:rPr/>
      </w:pPr>
      <w:r>
        <w:rPr/>
        <w:t>- Taký bude, že poskočí navlas ta, kde budeme chcieť. Ja sa v takej robote vyznám, pán brat.</w:t>
      </w:r>
    </w:p>
    <w:p>
      <w:pPr>
        <w:pStyle w:val="Normal"/>
        <w:rPr/>
      </w:pPr>
      <w:r>
        <w:rPr/>
        <w:t>- Zato vám ho ponúkam.</w:t>
      </w:r>
    </w:p>
    <w:p>
      <w:pPr>
        <w:pStyle w:val="Normal"/>
        <w:rPr/>
      </w:pPr>
      <w:r>
        <w:rPr/>
        <w:t>- Len jedno, pán brat, aby zabudol na vás, lebo sa neraz pridalo, že aj taký vycvičený kopovník uhryzol šľachetného darcu, čo mi ho daroval tak, ako mi ho teraz vy darúvate.</w:t>
      </w:r>
    </w:p>
    <w:p>
      <w:pPr>
        <w:pStyle w:val="Normal"/>
        <w:rPr/>
      </w:pPr>
      <w:r>
        <w:rPr/>
        <w:t>- To už bude moja starosť.</w:t>
      </w:r>
    </w:p>
    <w:p>
      <w:pPr>
        <w:pStyle w:val="Normal"/>
        <w:rPr/>
      </w:pPr>
      <w:r>
        <w:rPr/>
        <w:t>- Potom je vec v poriadku. Opantať ho, rúčky i nôžky zviazať, prípadne aj želiezkami prizdobiť a poslať ho ku mne. O ostatok sa už postaráme.</w:t>
      </w:r>
    </w:p>
    <w:p>
      <w:pPr>
        <w:pStyle w:val="Normal"/>
        <w:rPr/>
      </w:pPr>
      <w:r>
        <w:rPr/>
        <w:t>Stisli si ruky a potom zmluvu zapili.</w:t>
      </w:r>
    </w:p>
    <w:p>
      <w:pPr>
        <w:pStyle w:val="Normal"/>
        <w:rPr/>
      </w:pPr>
      <w:r>
        <w:rPr/>
        <w:t>Neuplynul ani týždeň, a Ďurinovie Adam sedel s reťazou na nohe v kobke pod hradnou vežou Lednického zámku.</w:t>
      </w:r>
    </w:p>
    <w:p>
      <w:pPr>
        <w:pStyle w:val="Normal"/>
        <w:rPr/>
      </w:pPr>
      <w:r>
        <w:rPr/>
        <w:t>Pán Bielko akoby bol zabudol na neho. Ani raz sa neopýtal Matúša, ako je s väzňom. Bielko má na všetko čas; sokolík musí najprv poriadne vytriezvieť, a potom sa začne cvičenie. S takýmito treba opatrne, sú ako mladé dravé sokoly, škriabu a glbú, veľmi neradi sa podvoľujú. Ale Bielko má s nimi dobré skúsenosti.</w:t>
      </w:r>
    </w:p>
    <w:p>
      <w:pPr>
        <w:pStyle w:val="Normal"/>
        <w:rPr/>
      </w:pPr>
      <w:r>
        <w:rPr/>
        <w:t>Keď sa teda hradný pán neopytoval na Adama, ani starý Matúš-žalárnik nehovoril o ňom.</w:t>
      </w:r>
    </w:p>
    <w:p>
      <w:pPr>
        <w:pStyle w:val="Normal"/>
        <w:rPr/>
      </w:pPr>
      <w:r>
        <w:rPr/>
        <w:t>Jednako nebol žalárnik Matúš „nevravný", ako ho obyčajne na zámku prezývali. Mal v ústach jazyk a v hlave myšlienky, ktoré chceli vyjsť najavo, a mal v hrudi srdce, síce veľmi ohlušené, no jednako v ňom tleli city, ktoré ho občas premohli. Vtedy sa stával z nevravného Matúša vravný. Doma mal žalárnik dcéru Katarínku, ktorá bola pravým opakom zachmúreného otca. Jej sa v takých časoch, keď mu srdce odmäklo, zdôveroval.</w:t>
      </w:r>
    </w:p>
    <w:p>
      <w:pPr>
        <w:pStyle w:val="Normal"/>
        <w:rPr/>
      </w:pPr>
      <w:r>
        <w:rPr/>
        <w:t>Tak bolo aj vtedy, keď doviezli na zámok Ďurinovie Adama. Všetečná Katka vedela o všetkom, len nevedela, koho to takým zvláštnym spôsobom priviezli. Striehla teda na otca a na jeho slabú chvíľku, ktorá skoro nadišla.</w:t>
      </w:r>
    </w:p>
    <w:p>
      <w:pPr>
        <w:pStyle w:val="Normal"/>
        <w:rPr/>
      </w:pPr>
      <w:r>
        <w:rPr/>
        <w:t>Starý žalárnik obyčajne takto začínal:</w:t>
      </w:r>
    </w:p>
    <w:p>
      <w:pPr>
        <w:pStyle w:val="Normal"/>
        <w:rPr/>
      </w:pPr>
      <w:r>
        <w:rPr/>
        <w:t>- Tisíc hromov do takého remesla.</w:t>
      </w:r>
    </w:p>
    <w:p>
      <w:pPr>
        <w:pStyle w:val="Normal"/>
        <w:rPr/>
      </w:pPr>
      <w:r>
        <w:rPr/>
        <w:t>- Musíte  aj  v noci na stráž,  otec? - spytovala sa ho nevinne Katka.</w:t>
      </w:r>
    </w:p>
    <w:p>
      <w:pPr>
        <w:pStyle w:val="Normal"/>
        <w:rPr/>
      </w:pPr>
      <w:r>
        <w:rPr/>
        <w:t>- Akože, musím, musím . . . Keby som nechcel, nemusel by som.</w:t>
      </w:r>
    </w:p>
    <w:p>
      <w:pPr>
        <w:pStyle w:val="Normal"/>
        <w:rPr/>
      </w:pPr>
      <w:r>
        <w:rPr/>
        <w:t>- A vari priviezli dakoho?</w:t>
      </w:r>
    </w:p>
    <w:p>
      <w:pPr>
        <w:pStyle w:val="Normal"/>
        <w:rPr/>
      </w:pPr>
      <w:r>
        <w:rPr/>
        <w:t>- To je, že priviezli, tisíc hromov a paromov.</w:t>
      </w:r>
    </w:p>
    <w:p>
      <w:pPr>
        <w:pStyle w:val="Normal"/>
        <w:rPr/>
      </w:pPr>
      <w:r>
        <w:rPr/>
        <w:t>Katarínka prestala hovoriť. Vedela dobre, že keď sa otcovi rozviazal jazyk, sám bude priasť reči ďalej. Bolo ho treba nechať bez otázky, aby sa v mysli nahromadilo rečí, potom sa začnú liať bez pretrhnutia.</w:t>
      </w:r>
    </w:p>
    <w:p>
      <w:pPr>
        <w:pStyle w:val="Normal"/>
        <w:rPr/>
      </w:pPr>
      <w:r>
        <w:rPr/>
        <w:t>- A čože je zač? - bodla Katka, keď starý už dlho mlčal.</w:t>
      </w:r>
    </w:p>
    <w:p>
      <w:pPr>
        <w:pStyle w:val="Normal"/>
        <w:rPr/>
      </w:pPr>
      <w:r>
        <w:rPr/>
        <w:t>- Hehehe, - zachichotal sa chripľavým hlasom starý, - jašterica, ešte to by ti bolo treba vedieť, tisíc hromov a paromov. To je, že je to mládenec urastený ako svieca, mladý, jarý. Ej, nevidí sa mu, nevidí v temnej kobke, keď bol naučený chodiť horou,  hájom,  lesom ako vták.  Ale posadili ho,  a tak musí sedieť. Hrkúta on, hrkúta, chvíľou do jedu, kusom do zúfania, kusom do úmoru, ale či si pomôže? Horkýže pomôže! Až skrotne celkom, možno ho pán Bielko z veže vytiahne a bude sokolík zachodiť k Váhu i na Moravu i do Sliezska s kompániou.</w:t>
      </w:r>
    </w:p>
    <w:p>
      <w:pPr>
        <w:pStyle w:val="Normal"/>
        <w:rPr/>
      </w:pPr>
      <w:r>
        <w:rPr/>
        <w:t>- A neviete, odkiaľ ho priviezli? - nedala pokoj Katka.</w:t>
      </w:r>
    </w:p>
    <w:p>
      <w:pPr>
        <w:pStyle w:val="Normal"/>
        <w:rPr/>
      </w:pPr>
      <w:r>
        <w:rPr/>
        <w:t>- To je, že som nevedel, ale teraz viem.</w:t>
      </w:r>
    </w:p>
    <w:p>
      <w:pPr>
        <w:pStyle w:val="Normal"/>
        <w:rPr/>
      </w:pPr>
      <w:r>
        <w:rPr/>
        <w:t>- Odkiaľ?</w:t>
      </w:r>
    </w:p>
    <w:p>
      <w:pPr>
        <w:pStyle w:val="Normal"/>
        <w:rPr/>
      </w:pPr>
      <w:r>
        <w:rPr/>
        <w:t>- Trochu známy, zo Súľova, hájnik pána Súľovského. Ten, čo pred polrokom na hone tak výborne strieľal, preto ho asi Súľovský aj hájnikom urobil . . .</w:t>
      </w:r>
    </w:p>
    <w:p>
      <w:pPr>
        <w:pStyle w:val="Normal"/>
        <w:rPr/>
      </w:pPr>
      <w:r>
        <w:rPr/>
        <w:t>- Hájnik, hájnik, - hľadala Katka v pamäti, lebo naozaj bola veľká poľovačka a ona bola tiež na nej v sprievode zámockej panej. Celkom jasne sa pamätala na vysokého štíhleho mládenca, čo vtákov v lete zostreľoval, až sa všetci divili. Pekný mládenec, dobre si ho Katka zapamätala. Trochu po poľovačke aj požartoval s ňou. Ale ktože vie, či sa ešte na ňu pamätá.</w:t>
      </w:r>
    </w:p>
    <w:p>
      <w:pPr>
        <w:pStyle w:val="Normal"/>
        <w:rPr/>
      </w:pPr>
      <w:r>
        <w:rPr/>
        <w:t>- To je to, tisíc hromov a paromov, jašterica, ktože sa vyzná v panských fígľoch? Panská láska na zajačom chvoste, dnes si milý - zajtra hnilý, tak ako ten šuhajko pod zemou.</w:t>
      </w:r>
    </w:p>
    <w:p>
      <w:pPr>
        <w:pStyle w:val="Normal"/>
        <w:rPr/>
      </w:pPr>
      <w:r>
        <w:rPr/>
        <w:t>Tým sa hovor zakončil, lebo ani Katka ani žalárnik odrazu sa nemali do reči. Katka od tej chvíle neustále hľadala príležitosť, aby sa dostala pod vežu a aspoň škárou vo dverách sa presvedčila, či je to naozaj ten, na ktorého myslela.</w:t>
      </w:r>
    </w:p>
    <w:p>
      <w:pPr>
        <w:pStyle w:val="Normal"/>
        <w:rPr/>
      </w:pPr>
      <w:r>
        <w:rPr/>
        <w:t>Keď si táto veselá dievčina niečo vzala do hlavy, veru sa neuspokojila, kýmkoľvek nedosiahla, čo si zaumienila. Šmykla sa za otcom, vystriehla, keď odišiel do veže, aby nazrel na väzňov. Kľúčovou dierkou nazrela, ale v prítmí veľa nevidela; jednako zbadala, že mládenec žije, ale smutný-neveselý sedí na prični, s veľkou reťazou na pravej nohe.</w:t>
      </w:r>
    </w:p>
    <w:p>
      <w:pPr>
        <w:pStyle w:val="Normal"/>
        <w:rPr/>
      </w:pPr>
      <w:r>
        <w:rPr/>
        <w:t>Vtedy jej odrazu vnikla do hlavy smelá myšlienka.</w:t>
      </w:r>
    </w:p>
    <w:p>
      <w:pPr>
        <w:pStyle w:val="Normal"/>
        <w:rPr/>
      </w:pPr>
      <w:r>
        <w:rPr/>
        <w:t>Nikdy doteraz jej nič podobného neprišlo na um. Vyslobodí mládenca.</w:t>
      </w:r>
    </w:p>
    <w:p>
      <w:pPr>
        <w:pStyle w:val="Normal"/>
        <w:rPr/>
      </w:pPr>
      <w:r>
        <w:rPr/>
        <w:t>Ani sama nevedela, prečo jej to vhuplo do hlavy. Neustále jej vírilo mysľou: „Prečo ho Súľovský chytil? Prečo ho poslal do Lednice? Prečo ho neuväznil doma? Veď Súľovský zámok má hádam strašnejšie väznice než Lednica! A čo tu čaká mládenca? Bude musieť dať sa medzi hajdúchov lúpežného pána Bielka. Tak bude musieť urobiť, ak chce chodiť po bielom svete. Ináč bude hniť pod zemou. A škoda mládenca." Stále mala pred očami jeho peknú tvár, ako ju videla onoho dňa na poľovačke medzi súľovskými hájnikmi. Ale Katarína si ani nezmyslela, že to, na čo myslí, je nebezpečná, veľmi nebezpečná hra. Mohla by pri nej nielen ona, ale aj otec, ba i mládenec prísť o hlavu, alebo hniť v hlbokých hladomorniach pod hradom. Jednako sa jej Katka chytila a nevedela zbaviť. Či líhala, vstávala, chodila, sedela, stále myslela na nešťastného mládenca.</w:t>
      </w:r>
    </w:p>
    <w:p>
      <w:pPr>
        <w:pStyle w:val="Normal"/>
        <w:rPr/>
      </w:pPr>
      <w:r>
        <w:rPr/>
        <w:t>Myslela, myslela, len nevedela, ako ho dostať z väzenia.</w:t>
      </w:r>
    </w:p>
    <w:p>
      <w:pPr>
        <w:pStyle w:val="Normal"/>
        <w:rPr/>
      </w:pPr>
      <w:r>
        <w:rPr/>
        <w:t>Sedel sokolík, sedel v kobke pod vysokou vežou a celý jeho svet boli štyri steny a okienko husto zasnované mrežami. Jasné slnce mu posielalo iba sporý svit ako pozdrav z onoho sveta. Slniečko svietilo, teplou, životodarnou silou a hojnosťou polievalo všetko, čo žilo a rástlo na svete. Sokolík neokrieval, skrytý pred slncom a svetlom hynul pod najvyššou vežou Lednického zámku. Kdeže sa podela živosť z jeho tváre? Kam vyprchala červená farba z jeho líc? Prečo zhasínalo svetlo v jeho pohľade? Tratila sa mu sila z mladého tela. Samota a temnota, muky a sužovanie, suchý chlieb a voda podlamovali mladú sviežosť Ďurinovie Adama.</w:t>
      </w:r>
    </w:p>
    <w:p>
      <w:pPr>
        <w:pStyle w:val="Normal"/>
        <w:rPr/>
      </w:pPr>
      <w:r>
        <w:rPr/>
        <w:t>Poznal už strážnika Matúša, ktorý denne otváral dvere a bez slova kládol chudobnú stravu a nápoj na studenú podlahu. Bez slova otváral dvere, bez slova ich zatváral. Darmo sa mu Adam prihováral, darmo sa vypytoval, Matúš-žalárnik ledva pozrel zvláštnym teplým pohľadom na mládenca, akoby bol chcel povedať: „Ľutujem ťa, ale pomôcť ti nemôžem."</w:t>
      </w:r>
    </w:p>
    <w:p>
      <w:pPr>
        <w:pStyle w:val="Normal"/>
        <w:rPr/>
      </w:pPr>
      <w:r>
        <w:rPr/>
        <w:t>Tak bývalo deň čo deň, týždeň čo týždeň.</w:t>
      </w:r>
    </w:p>
    <w:p>
      <w:pPr>
        <w:pStyle w:val="Normal"/>
        <w:rPr/>
      </w:pPr>
      <w:r>
        <w:rPr/>
        <w:t>Ale raz, nezadlho po tom, ako mala žalárnikova Katarínka rozhovor s otcom a pán Bielko nebol na hrade, namiesto strážnika Matúša prišlo dievča.</w:t>
      </w:r>
    </w:p>
    <w:p>
      <w:pPr>
        <w:pStyle w:val="Normal"/>
        <w:rPr/>
      </w:pPr>
      <w:r>
        <w:rPr/>
        <w:t>Adam vyskočil, lebo v prvých chvíľach si myslel, že prišla tá, po ktorej túžil. Zdalo sa mu, že prišla Madlenka. Bolo to dievča, ale nie Madlenka.</w:t>
      </w:r>
    </w:p>
    <w:p>
      <w:pPr>
        <w:pStyle w:val="Normal"/>
        <w:rPr/>
      </w:pPr>
      <w:r>
        <w:rPr/>
        <w:t>- Kto si? - vydralo sa chripľavo z Adamovej hrude.</w:t>
      </w:r>
    </w:p>
    <w:p>
      <w:pPr>
        <w:pStyle w:val="Normal"/>
        <w:rPr/>
      </w:pPr>
      <w:r>
        <w:rPr/>
        <w:t>Dievča akoby sa bolo zľaklo, že tento tvor, umorený a s reťazou na nohe, prehovoril. Oprelo sa o múr a vyjavenými očami sa dívalo na mládenca.</w:t>
      </w:r>
    </w:p>
    <w:p>
      <w:pPr>
        <w:pStyle w:val="Normal"/>
        <w:rPr/>
      </w:pPr>
      <w:r>
        <w:rPr/>
        <w:t>- Aj tak by si ma nepoznal, - zašeptalo.</w:t>
      </w:r>
    </w:p>
    <w:p>
      <w:pPr>
        <w:pStyle w:val="Normal"/>
        <w:rPr/>
      </w:pPr>
      <w:r>
        <w:rPr/>
        <w:t>Adam sa pozornejšie zahľadel na devu. Nie, nepoznal ju.</w:t>
      </w:r>
    </w:p>
    <w:p>
      <w:pPr>
        <w:pStyle w:val="Normal"/>
        <w:rPr/>
      </w:pPr>
      <w:r>
        <w:rPr/>
        <w:t>- Videla som ťa raz na poľovačke v súľovských horách.</w:t>
      </w:r>
    </w:p>
    <w:p>
      <w:pPr>
        <w:pStyle w:val="Normal"/>
        <w:rPr/>
      </w:pPr>
      <w:r>
        <w:rPr/>
        <w:t>- Teda si zo Súľova?</w:t>
      </w:r>
    </w:p>
    <w:p>
      <w:pPr>
        <w:pStyle w:val="Normal"/>
        <w:rPr/>
      </w:pPr>
      <w:r>
        <w:rPr/>
        <w:t>- Nie, bola som tam s lednickým panstvom.</w:t>
      </w:r>
    </w:p>
    <w:p>
      <w:pPr>
        <w:pStyle w:val="Normal"/>
        <w:rPr/>
      </w:pPr>
      <w:r>
        <w:rPr/>
        <w:t>- Vari som na Lednici? - vyskočil Adam, zaštrkotajúc reťazou.</w:t>
      </w:r>
    </w:p>
    <w:p>
      <w:pPr>
        <w:pStyle w:val="Normal"/>
        <w:rPr/>
      </w:pPr>
      <w:r>
        <w:rPr/>
        <w:t>- Nevedel si?</w:t>
      </w:r>
    </w:p>
    <w:p>
      <w:pPr>
        <w:pStyle w:val="Normal"/>
        <w:rPr/>
      </w:pPr>
      <w:r>
        <w:rPr/>
        <w:t>- Nevedel, nevedel. Nič neviem, nič nechápem. Ani neviem prečo, začo som sa sem dostal. Ani to neviem, kto mi takúto chvíľu pripravil! - žaloval sa jedným dychom mládenec.</w:t>
      </w:r>
    </w:p>
    <w:p>
      <w:pPr>
        <w:pStyle w:val="Normal"/>
        <w:rPr/>
      </w:pPr>
      <w:r>
        <w:rPr/>
        <w:t>Ale na tie otázky ani dievča nevedelo odpovedať. Ako zahrkotala reťaz, prebudilo sa aj dievča. Bystro si uvedomilo, aké je nebezpečné takto sa zhovárať s väzňom. Neodpovedalo, len sa odrazu, schvátené strachom, schytilo a vybehlo z kobky. Dvere zavŕzgali a zaštrkotal kľúč.</w:t>
      </w:r>
    </w:p>
    <w:p>
      <w:pPr>
        <w:pStyle w:val="Normal"/>
        <w:rPr/>
      </w:pPr>
      <w:r>
        <w:rPr/>
        <w:t>Adam ostal stáť, nevediac si vysvetliť, po čo prišlo dievča, ako to, že ho poznalo, a on ju nie. No najväčšmi ho prekvapilo, že je na Lednici. Ako sa sem dostal? A kto to urobil? A prečo?</w:t>
      </w:r>
    </w:p>
    <w:p>
      <w:pPr>
        <w:pStyle w:val="Normal"/>
        <w:rPr/>
      </w:pPr>
      <w:r>
        <w:rPr/>
        <w:t>Darmo si Adam lámal hlavu, nič nevymyslel.</w:t>
      </w:r>
    </w:p>
    <w:p>
      <w:pPr>
        <w:pStyle w:val="Normal"/>
        <w:rPr/>
      </w:pPr>
      <w:r>
        <w:rPr/>
        <w:t>Na Súľovskom zámku plynul život veselo.</w:t>
      </w:r>
    </w:p>
    <w:p>
      <w:pPr>
        <w:pStyle w:val="Normal"/>
        <w:rPr/>
      </w:pPr>
      <w:r>
        <w:rPr/>
        <w:t>Holubička, čo bývala so starým sokoliarom Zacharom, si veselo hrkútala. Čierny orol - mladý Súľovský - býval skoro denným hosťom v sokoliarovom dvore i v jeho dome. Sokoliar Zachar si zvykol na jeho prítomnosť. Jeho cit akoby otupieval. Do srdca mu vnikalo niečo, čo ako tvrdá skala chladilo i ťažilo. Deň čo deň sa mu v ňom varilo, kvasilo, jatrilo ako pahreba pod chladným popolom.</w:t>
      </w:r>
    </w:p>
    <w:p>
      <w:pPr>
        <w:pStyle w:val="Normal"/>
        <w:rPr/>
      </w:pPr>
      <w:r>
        <w:rPr/>
        <w:t>Holubička sedávala s pánom Súľovským.</w:t>
      </w:r>
    </w:p>
    <w:p>
      <w:pPr>
        <w:pStyle w:val="Normal"/>
        <w:rPr/>
      </w:pPr>
      <w:r>
        <w:rPr/>
        <w:t>Holubička chodievala s ním horou, dolinou.</w:t>
      </w:r>
    </w:p>
    <w:p>
      <w:pPr>
        <w:pStyle w:val="Normal"/>
        <w:rPr/>
      </w:pPr>
      <w:r>
        <w:rPr/>
        <w:t>A jedného dňa sivá holubička, krásna dcéra sokoliarova, zanechala rodný domec i otca a odišla s Čiernym orlom na Súľovský zámok.</w:t>
      </w:r>
    </w:p>
    <w:p>
      <w:pPr>
        <w:pStyle w:val="Normal"/>
        <w:rPr/>
      </w:pPr>
      <w:r>
        <w:rPr/>
        <w:t>Vtedy ostalo sokoliarovi Zacharovi akosi ľahšie. Nemal pred očami nešťastie, ktoré sa navalilo na jeho dom a zastrelo ho ako čierna páchnuca hmla. Neraz si takto pomyslel:</w:t>
      </w:r>
    </w:p>
    <w:p>
      <w:pPr>
        <w:pStyle w:val="Normal"/>
        <w:rPr/>
      </w:pPr>
      <w:r>
        <w:rPr/>
        <w:t>„</w:t>
      </w:r>
      <w:r>
        <w:rPr/>
        <w:t>Keby tu bol Adam!"</w:t>
      </w:r>
    </w:p>
    <w:p>
      <w:pPr>
        <w:pStyle w:val="Normal"/>
        <w:rPr/>
      </w:pPr>
      <w:r>
        <w:rPr/>
        <w:t>Ani toho nebolo. Jedného dňa sa stratil, akoby sa bol prepadol pod zem. Nik o ňom nevedel, nič sa o ňom dodnes nedozvedel, hoci sa už polrok míňal, ako sa mládenec naposledy u neho obrátil. Nuž chodil milý Zachar, robil ako vo snách. Naozaj sa mu tak pozdávalo, že toto nie je skutočnosť, ale dajaký čudný sen.</w:t>
      </w:r>
    </w:p>
    <w:p>
      <w:pPr>
        <w:pStyle w:val="Normal"/>
        <w:rPr/>
      </w:pPr>
      <w:r>
        <w:rPr/>
        <w:t>Niekedy si sivá holubička spomenula na otca a zavítala do starého domca, naplniac ho veselým, bezstarostným štebotom. Nebola Madlena, ako bývala. Šata na nej bola na spôsob ľudí zo zámku, aj v tvári mala napísané to, čo sa dalo vyčítať z tvárí tých ľudí. Výraz bezstarostnosti a ľahkej vôľušky sa jej nestrácal ani vtedy, keď hľadela na otcovu ustaranú tvár.</w:t>
      </w:r>
    </w:p>
    <w:p>
      <w:pPr>
        <w:pStyle w:val="Normal"/>
        <w:rPr/>
      </w:pPr>
      <w:r>
        <w:rPr/>
        <w:t>- Ako sa mávaš, dieťa? - opytoval sa, akoby očakával, že mu povie nejakú nečakanú a či dávno očakávanú novinu.</w:t>
      </w:r>
    </w:p>
    <w:p>
      <w:pPr>
        <w:pStyle w:val="Normal"/>
        <w:rPr/>
      </w:pPr>
      <w:r>
        <w:rPr/>
        <w:t>- Vidíš, otecko, som najšťastnejším tvorom na zemi. Mám, čo mi srdce ráči a zaželá si, - šveholila milým hláskom.</w:t>
      </w:r>
    </w:p>
    <w:p>
      <w:pPr>
        <w:pStyle w:val="Normal"/>
        <w:rPr/>
      </w:pPr>
      <w:r>
        <w:rPr/>
        <w:t>Starý Zachar len hlavou pokyvkával, akoby bol niečomu, čo len on počul a chápal, prisviedčal.</w:t>
      </w:r>
    </w:p>
    <w:p>
      <w:pPr>
        <w:pStyle w:val="Normal"/>
        <w:rPr/>
      </w:pPr>
      <w:r>
        <w:rPr/>
        <w:t>- Len pozor, pozor, dieťa moje, šťastie má veľmi plytké korene. Zafučí silnejší vietor, vytrhne steblo a zláme ho. Tam bude tvoje šťastie.</w:t>
      </w:r>
    </w:p>
    <w:p>
      <w:pPr>
        <w:pStyle w:val="Normal"/>
        <w:rPr/>
      </w:pPr>
      <w:r>
        <w:rPr/>
        <w:t>Sivá holubička zo sokoliarovej chalupy, čo sa takým šťastným letom dostala na Súľovský hrad k Čiernemu orlovi - Súľovskému, sa len bezstarostne zasmiala.</w:t>
      </w:r>
    </w:p>
    <w:p>
      <w:pPr>
        <w:pStyle w:val="Normal"/>
        <w:rPr/>
      </w:pPr>
      <w:r>
        <w:rPr/>
        <w:t xml:space="preserve">- Už sa len nestráchaj, otecko! Aj ty by si mal ísť so mnou na hrad. </w:t>
      </w:r>
    </w:p>
    <w:p>
      <w:pPr>
        <w:pStyle w:val="Normal"/>
        <w:rPr/>
      </w:pPr>
      <w:r>
        <w:rPr/>
        <w:t>Zacharove oči zasvietili.</w:t>
      </w:r>
    </w:p>
    <w:p>
      <w:pPr>
        <w:pStyle w:val="Normal"/>
        <w:rPr/>
      </w:pPr>
      <w:r>
        <w:rPr/>
        <w:t>- Ak teba zvábil márnivý jas, moje oko je preň slepé. Tu som sa narodil, tu žijem, tu aj kosti zložím. Možno raz aj ty, ak ti hviezdička vábivá pohasne, nájdeš cestu pod túto strechu . . .</w:t>
      </w:r>
    </w:p>
    <w:p>
      <w:pPr>
        <w:pStyle w:val="Normal"/>
        <w:rPr/>
      </w:pPr>
      <w:r>
        <w:rPr/>
        <w:t>Nič nepovedala holubička, len sa bezstarostne zasmiala ...</w:t>
      </w:r>
    </w:p>
    <w:p>
      <w:pPr>
        <w:pStyle w:val="Normal"/>
        <w:rPr/>
      </w:pPr>
      <w:r>
        <w:rPr/>
        <w:t>Lednický hradný pán sedel za stolom a naproti nemu kapitán kompánov pána Bielka, pán Frčka z Frčkoviec. Nevedno, či to bolo jeho pravé meno, lebo medzi hajdúchmi, s ktorými zachodili títo dvaja na zboje, veľa bolo takých, ktorí skrývali vlastné meno za falšované. Hradnému pánovi to nijako neprekážalo, nestaral sa, kto je, čo je, ale ako poslúcha a ako sa pri jeho výčinoch drží. Nadovšetko, či vie držať jazyk za zubami. Už tretí deň sa takto schádzajú a dlho do noci sa radia. Hajdúchom už začínala byť dlhá chvíľa a teraz, keď pobadali, ako sa schádza kapitán s hradným pánom, mädlili si ruky, akoby ich boli odrazu všetkých začali svrbieť. Iste sa chystá nejaká dôležitá výprava a pri podarenej výprave sa ruky hajdúchov tiež poriadne pomastia. Potajme teda čistili meče, mastili tetivy na kušiach, ostrili oštepy, starostlivejšie opatrovali kone, lebo mnoho ráz na ich rýchlosti záviselo, či sa dostanú so zdravou kožou domov, alebo nechajú biedne telo napospas havranom a líškam.</w:t>
      </w:r>
    </w:p>
    <w:p>
      <w:pPr>
        <w:pStyle w:val="Normal"/>
        <w:rPr/>
      </w:pPr>
      <w:r>
        <w:rPr/>
        <w:t>Frčka vyšiel neskoro z komnaty, hlava mu trešťala i od premýšľania i od pálenky, ktorú pri porade popíjali. Na čerstvom vzduchu ho troška previalo. Ani sa nepobral do svojej komnaty, ale dal sa dvorom k bráne. Strážnikovi povedal, aby ho čakal, že sa nezadlho vráti, a potom ho zhltla temná noc. Ktovie, kadiaľ chodil a čo robil, ale vracal sa do zámku iba k polnoci. Spokojne si vykračoval k hradnej bráne.</w:t>
      </w:r>
    </w:p>
    <w:p>
      <w:pPr>
        <w:pStyle w:val="Normal"/>
        <w:rPr/>
      </w:pPr>
      <w:r>
        <w:rPr/>
        <w:t>Odrazu zastal.</w:t>
      </w:r>
    </w:p>
    <w:p>
      <w:pPr>
        <w:pStyle w:val="Normal"/>
        <w:rPr/>
      </w:pPr>
      <w:r>
        <w:rPr/>
        <w:t>Pretrel si oči, lebo sa mu pozdávalo, že sa mu zrak zastrel bielou hmlou. V tej hmle videl hore na hradbách mrviť sa bielu postavu. Nedalo sa určiť, či chodí po múre, alebo sa vznáša vo vzduchu. Vrcholce múrov sa strácali v nočnej temnote a postava akoby nebola z tohto sveta, plávala na tej temnote ako na vode. Frčka zastal a s otvorenými ústami sa díval. Srdce mu čujne bilo, ale strachu necítil. Pozoroval, čo bude biela postava robiť. A nevidel nič zvláštne, tu postála, tam postála, prešla niekoľko krokov, pohybovala sa tajomne, ticho, až sa stratila v temnote, akoby sa bola v nej rozplynula.</w:t>
      </w:r>
    </w:p>
    <w:p>
      <w:pPr>
        <w:pStyle w:val="Normal"/>
        <w:rPr/>
      </w:pPr>
      <w:r>
        <w:rPr/>
        <w:t>Keď zjavenie zmizlo, dal sa pomaly kráčať k bráne.</w:t>
      </w:r>
    </w:p>
    <w:p>
      <w:pPr>
        <w:pStyle w:val="Normal"/>
        <w:rPr/>
      </w:pPr>
      <w:r>
        <w:rPr/>
        <w:t>Strážnik ho vpustil. I pobehol potom za kapitánom.</w:t>
      </w:r>
    </w:p>
    <w:p>
      <w:pPr>
        <w:pStyle w:val="Normal"/>
        <w:rPr/>
      </w:pPr>
      <w:r>
        <w:rPr/>
        <w:t>- Pane, pane, videli ste? - volal potichu.</w:t>
      </w:r>
    </w:p>
    <w:p>
      <w:pPr>
        <w:pStyle w:val="Normal"/>
        <w:rPr/>
      </w:pPr>
      <w:r>
        <w:rPr/>
        <w:t>- Koho? - robil sa nevedomým Frčka, hoci dobre vedel, na koho sa strážnik opytuje. Naisto videl postavu aj on.</w:t>
      </w:r>
    </w:p>
    <w:p>
      <w:pPr>
        <w:pStyle w:val="Normal"/>
        <w:rPr/>
      </w:pPr>
      <w:r>
        <w:rPr/>
        <w:t>- Bielu paniu, pane, nedobrá zvesť.</w:t>
      </w:r>
    </w:p>
    <w:p>
      <w:pPr>
        <w:pStyle w:val="Normal"/>
        <w:rPr/>
      </w:pPr>
      <w:r>
        <w:rPr/>
        <w:t>- Táraš, starý. Iste si zaspal. Prečo by to bola nedobrá zvesť? - obracal kapitán strážnika.</w:t>
      </w:r>
    </w:p>
    <w:p>
      <w:pPr>
        <w:pStyle w:val="Normal"/>
        <w:rPr/>
      </w:pPr>
      <w:r>
        <w:rPr/>
        <w:t>- Uvidíte, pane, niečo nedobrého sa prihodí na hrade. Viete, - podišiel dôverne ku kapitánovi a chytiac ho nechtiac za rameno, - kedysi dávno, starí tak spomínajú, vraj stával na tomto mieste kláštor. Akýsi mních nechal mníšstvo a chcel sa oženiť. Nedovolili. Uväznili ho, namiesto k oltáru poputoval do hladomorne, kde nezadlho skonal. Keď sa dievča o tom dozvedelo, vybehlo na kláštorné múry a skočilo do priepasti. Odvtedy ju vraj vídať ako bielu paniu, neraz aj s mníchom chodí takto po hradbách. Obyčajne jej zjavenie predchodí nejakému nešťastiu. Videli ste ju, pane?</w:t>
      </w:r>
    </w:p>
    <w:p>
      <w:pPr>
        <w:pStyle w:val="Normal"/>
        <w:rPr/>
      </w:pPr>
      <w:r>
        <w:rPr/>
        <w:t>- Ech, trúd, nič som nevidel, - klamal Frčka.</w:t>
      </w:r>
    </w:p>
    <w:p>
      <w:pPr>
        <w:pStyle w:val="Normal"/>
        <w:rPr/>
      </w:pPr>
      <w:r>
        <w:rPr/>
        <w:t>- Ja som ju videl. Tak ako teraz vás. Uvidíte, nadíde nejaké nešťastie, nedobrá chvíľa, pamätajte.</w:t>
      </w:r>
    </w:p>
    <w:p>
      <w:pPr>
        <w:pStyle w:val="Normal"/>
        <w:rPr/>
      </w:pPr>
      <w:r>
        <w:rPr/>
        <w:t>- Hovorím, táraš, starý, ktovie, či si nepil. Nebalamuť mi ľudí, strachopud, lebo by si mohol dostať pár nečítaných.</w:t>
      </w:r>
    </w:p>
    <w:p>
      <w:pPr>
        <w:pStyle w:val="Normal"/>
        <w:rPr/>
      </w:pPr>
      <w:r>
        <w:rPr/>
        <w:t>Nechal strážnika ako okopaného stáť stred dvora a rýchlym krokom sa pobral k svojmu príbytku.</w:t>
      </w:r>
    </w:p>
    <w:p>
      <w:pPr>
        <w:pStyle w:val="Normal"/>
        <w:rPr/>
      </w:pPr>
      <w:r>
        <w:rPr/>
        <w:t>Ale nech už strážnik hovoril, alebo mlčal o bielej panej, isté bolo, že sa zvesť o jej zjavení rozniesla po zámku. Kto veril, veril, kto neveril, neveril. Hradný pán veru na takéto táraniny nič nedbal. Smial sa, ako sa smial aj Frčka, a kázal, aby sa všetci hajdúsi prichystali, lebo keď večer zastrie hory, vyrazia na dlhší výlet na Moravu.</w:t>
      </w:r>
    </w:p>
    <w:p>
      <w:pPr>
        <w:pStyle w:val="Normal"/>
        <w:rPr/>
      </w:pPr>
      <w:r>
        <w:rPr/>
        <w:t>Tak sa aj stalo.</w:t>
      </w:r>
    </w:p>
    <w:p>
      <w:pPr>
        <w:pStyle w:val="Normal"/>
        <w:rPr/>
      </w:pPr>
      <w:r>
        <w:rPr/>
        <w:t>Hradný pán s hajdúchmi zmizli, akoby ich bol do vody hodil. A beda tomu, u koho sa zastavia. Ale na hrade bolo tak, ako sa hovorí, že keď je nie kocúr doma, myši si robia hody. Hradného pána nebolo, a tak hradná čeľaď si v služobných miestnostiach urobila veselé hody. Robievalo sa to vždy, keď pán odišiel na dlhšiu cestu. Kuchári pripravili hostinu, sluhovia nadežmovali v hradných pivniciach vína i pálenky, a keď nadišla noc a pán Bielko so zbojníckym sprievodom hádam už kdesi na hraniciach Moravy stál, rozvírila sa pod hradom bujná veselosť. Ba kde sa vzal, tam sa vzal, dokvitol aj gajdoš s jedným pištcom, a ešte len potom bolo naozaj dínom-dánom. Zámok tonul v tme a to, čo sa robilo v zadnej časti v prízemných miestnostiach, ťažko bolo pobadať a ťažko by to bol pobadal aj sám hradný pán, i keby bol býval na hrade.</w:t>
      </w:r>
    </w:p>
    <w:p>
      <w:pPr>
        <w:pStyle w:val="Normal"/>
        <w:rPr/>
      </w:pPr>
      <w:r>
        <w:rPr/>
        <w:t>Zabávala sa, zabávala čeľaď lednického pána veselo. Ani hradný strážnik-žalárnik, starý nevravný Matúš sa nevyhol zábave. Keď bol dva razy poprezeral závory kobiek, pobral sa do čeľadnej a sadol si do kútika pri dverách. O chvíľu bude musieť ísť zasa pozrieť, stratí sa bez toho, aby vyrušoval. Tancovať staré kosti už nechceli, nuž iba si ujedal a popíjal, čo mu nadelili v hojnosti, sledujúc, ako sa mladá chasa zabáva.</w:t>
      </w:r>
    </w:p>
    <w:p>
      <w:pPr>
        <w:pStyle w:val="Normal"/>
        <w:rPr/>
      </w:pPr>
      <w:r>
        <w:rPr/>
        <w:t>A vtedy nešťastný Adam Ďurinovie sedel a nespal. Skrčený na tvrdom lôžku dumal, hútal, čo ho vlastne čaká. Dumal a premýšľal, či by predsa nebolo len pre neho vyslobodenie, lebo neprestával veriť, že sa stal obeťou nejakého strašného omylu. Ako by sa dalo dostať na biely deň? Tak sa spytoval neraz, ale vzápätí sa mu pred očami vynárala aj odpoveď. Ťažká, preťažká je to vec. Holou rukou si s reťazou, ktorá ho púta k stene, neporadí. A keby aj, sú tu ťažké, dubové, železom okuté dvere. A potom je tu osvetlená chodba, strážnik Matúš a na dvore ktovie koľkí sú. Ťažko, preťažko, jednako musí niečo podniknúť, ak tu nechce zložiť biedne kosti, zhniť zaživa. Myseľ mu behala od strážnika ku hradnému pánovi, potom ušla k strážnikovej dcére, ktorá tu bola nedávno, sám nevie prečo a načo. S ňou sa mal dať do styku, keď starý je ako kus skaly.</w:t>
      </w:r>
    </w:p>
    <w:p>
      <w:pPr>
        <w:pStyle w:val="Normal"/>
        <w:rPr/>
      </w:pPr>
      <w:r>
        <w:rPr/>
        <w:t>Odrazu akoby bolo niečo predo dvermi zašramotilo.</w:t>
      </w:r>
    </w:p>
    <w:p>
      <w:pPr>
        <w:pStyle w:val="Normal"/>
        <w:rPr/>
      </w:pPr>
      <w:r>
        <w:rPr/>
        <w:t>Zdvihol hlavu, lebo sa šramot zmenil na štrngot kľúčov. V takomto čase nik nechodieva. Vystrel sa a očakával, kto vstúpi.</w:t>
      </w:r>
    </w:p>
    <w:p>
      <w:pPr>
        <w:pStyle w:val="Normal"/>
        <w:rPr/>
      </w:pPr>
      <w:r>
        <w:rPr/>
        <w:t>Dvere sa potichu otvorili a do cely vstúpila biela postava. Adam ostal pokojne sedieť a čakal, čo sa bude robiť.</w:t>
      </w:r>
    </w:p>
    <w:p>
      <w:pPr>
        <w:pStyle w:val="Normal"/>
        <w:rPr/>
      </w:pPr>
      <w:r>
        <w:rPr/>
        <w:t>- Tu je kľúč od reťaze a tu šaty! Odomkni a preobleč sa rýchlo, ako sa ti dá! - povedala tichým, ale energickým hlasom.</w:t>
      </w:r>
    </w:p>
    <w:p>
      <w:pPr>
        <w:pStyle w:val="Normal"/>
        <w:rPr/>
      </w:pPr>
      <w:r>
        <w:rPr/>
        <w:t>- Kto si? - zašepkal Adam, nevediac, či sa mu to všetko sníva, alebo je to skutočnosť.</w:t>
      </w:r>
    </w:p>
    <w:p>
      <w:pPr>
        <w:pStyle w:val="Normal"/>
        <w:rPr/>
      </w:pPr>
      <w:r>
        <w:rPr/>
        <w:t>- Netráp sa s tým, ale rob, čo ti kážem, ak ti je život milý.</w:t>
      </w:r>
    </w:p>
    <w:p>
      <w:pPr>
        <w:pStyle w:val="Normal"/>
        <w:rPr/>
      </w:pPr>
      <w:r>
        <w:rPr/>
        <w:t>Nehovoril. Odrazu ho schytila strašná túžba po slobode. Ruky sa mu triasli, hlava blčala, čo v ňom začínalo umierať, ožilo strašnou silou. Zoskočil z prične, schmatol kľúč, otvoril zámky na reťazi. Potom vzal šaty, bolo to nejaké splývajúce rúcho. Natiahol ho na seba. Vyzeral ako mních.</w:t>
      </w:r>
    </w:p>
    <w:p>
      <w:pPr>
        <w:pStyle w:val="Normal"/>
        <w:rPr/>
      </w:pPr>
      <w:r>
        <w:rPr/>
        <w:t>- Kapucňu si stiahni na hlavu, tvár zastri, - rozkazovala postava. - A teraz mi podaj ruku, nehovor, nasleduj ma!</w:t>
      </w:r>
    </w:p>
    <w:p>
      <w:pPr>
        <w:pStyle w:val="Normal"/>
        <w:rPr/>
      </w:pPr>
      <w:r>
        <w:rPr/>
        <w:t>Zacítil, že drží teplú, malú rúčku dievčaťa. Mocne ju schytil a najradšej by ju bol bozkával, bozkával od radosti, že ho vedie na slobodu. Nestačil, lebo postava rýchlo vystúpila z kobky, poberala sa chodbou, prešla schodmi a zasa chodbou, až sa ocitli na nádvorí.</w:t>
      </w:r>
    </w:p>
    <w:p>
      <w:pPr>
        <w:pStyle w:val="Normal"/>
        <w:rPr/>
      </w:pPr>
      <w:r>
        <w:rPr/>
        <w:t>Akýsi sluha či strážnik sa vynoril z tmy, no len čo ich zbadal, zakryl si rukami tvár a utekal pred nimi ako pomätený.</w:t>
      </w:r>
    </w:p>
    <w:p>
      <w:pPr>
        <w:pStyle w:val="Normal"/>
        <w:rPr/>
      </w:pPr>
      <w:r>
        <w:rPr/>
        <w:t>Prešli rýchlo dvorom, došli k bráne.</w:t>
      </w:r>
    </w:p>
    <w:p>
      <w:pPr>
        <w:pStyle w:val="Normal"/>
        <w:rPr/>
      </w:pPr>
      <w:r>
        <w:rPr/>
        <w:t>Bola zatvorená, ale postava sa tu musela dobre vyznať, lebo istou rukou nahmatala malé dvierka, odtisla ťažkú závoru a otvorila bránku.</w:t>
      </w:r>
    </w:p>
    <w:p>
      <w:pPr>
        <w:pStyle w:val="Normal"/>
        <w:rPr/>
      </w:pPr>
      <w:r>
        <w:rPr/>
        <w:t>Adam zacítil známy, voňavý dych hory.</w:t>
      </w:r>
    </w:p>
    <w:p>
      <w:pPr>
        <w:pStyle w:val="Normal"/>
        <w:rPr/>
      </w:pPr>
      <w:r>
        <w:rPr/>
        <w:t>- Si na slobode, teraz môžeš ísť, kde sa ti uráči, len na Súľov nechoď. Utekaj, kde ťa oči povedú. Súľovskému zámku a súľovskému pánovi sa vyhýbaj, ak ti je život milý.</w:t>
      </w:r>
    </w:p>
    <w:p>
      <w:pPr>
        <w:pStyle w:val="Normal"/>
        <w:rPr/>
      </w:pPr>
      <w:r>
        <w:rPr/>
        <w:t xml:space="preserve">- Kto si? - spytoval sa Adam, zabúdajúc, v akom je položení. </w:t>
      </w:r>
    </w:p>
    <w:p>
      <w:pPr>
        <w:pStyle w:val="Normal"/>
        <w:rPr/>
      </w:pPr>
      <w:r>
        <w:rPr/>
        <w:t>Biela postava odhalila šatu.</w:t>
      </w:r>
    </w:p>
    <w:p>
      <w:pPr>
        <w:pStyle w:val="Normal"/>
        <w:rPr/>
      </w:pPr>
      <w:r>
        <w:rPr/>
        <w:t>V temnote sa zabelela milá tvár žalárnikovej Katarínky. Adam sa hodil pred devou na kolená a začal jej bozkávať ruky.</w:t>
      </w:r>
    </w:p>
    <w:p>
      <w:pPr>
        <w:pStyle w:val="Normal"/>
        <w:rPr/>
      </w:pPr>
      <w:r>
        <w:rPr/>
        <w:t>- Nechaj, nechaj a utekaj, ratuj sa, lebo každá stratená chvíľka znamená i pre teba i pre mňa hru o život!</w:t>
      </w:r>
    </w:p>
    <w:p>
      <w:pPr>
        <w:pStyle w:val="Normal"/>
        <w:rPr/>
      </w:pPr>
      <w:r>
        <w:rPr/>
        <w:t>S tým sa mu vyšmykla a vbehla bránkou do zámku.</w:t>
      </w:r>
    </w:p>
    <w:p>
      <w:pPr>
        <w:pStyle w:val="Normal"/>
        <w:rPr/>
      </w:pPr>
      <w:r>
        <w:rPr/>
        <w:t>Žalárnik Matúš veru nešiel obzerať dvere žalárov. Sedel v kúte a podriemkaval. Zriedka si on popíjal, i hlava stará už neznášala nápoj, nuž padala mu na prsia, a keď sa trochu spamätal, znova mu odvisla na chudom krku ako zvädnutý kvet na vysokom steble.</w:t>
      </w:r>
    </w:p>
    <w:p>
      <w:pPr>
        <w:pStyle w:val="Normal"/>
        <w:rPr/>
      </w:pPr>
      <w:r>
        <w:rPr/>
        <w:t>Keď bola zábava najživšia, dobehol sluha Jašek.</w:t>
      </w:r>
    </w:p>
    <w:p>
      <w:pPr>
        <w:pStyle w:val="Normal"/>
        <w:rPr/>
      </w:pPr>
      <w:r>
        <w:rPr/>
        <w:t>- Biela pani s mníchom! - zvolal.</w:t>
      </w:r>
    </w:p>
    <w:p>
      <w:pPr>
        <w:pStyle w:val="Normal"/>
        <w:rPr/>
      </w:pPr>
      <w:r>
        <w:rPr/>
        <w:t>Ale jeho krik nijako neuhasil vír dobrej nálady. Všetko si myslelo, že jeho slová patria tiež k zábave. Jednako niekoľko hlasov vykríklo:</w:t>
      </w:r>
    </w:p>
    <w:p>
      <w:pPr>
        <w:pStyle w:val="Normal"/>
        <w:rPr/>
      </w:pPr>
      <w:r>
        <w:rPr/>
        <w:t>- Kde?</w:t>
      </w:r>
    </w:p>
    <w:p>
      <w:pPr>
        <w:pStyle w:val="Normal"/>
        <w:rPr/>
      </w:pPr>
      <w:r>
        <w:rPr/>
        <w:t>- Na dvore som ju videl.</w:t>
      </w:r>
    </w:p>
    <w:p>
      <w:pPr>
        <w:pStyle w:val="Normal"/>
        <w:rPr/>
      </w:pPr>
      <w:r>
        <w:rPr/>
        <w:t xml:space="preserve">- Mal si ju s mníchom priviesť medzi nás! - volali rozjarení mládenci. </w:t>
      </w:r>
    </w:p>
    <w:p>
      <w:pPr>
        <w:pStyle w:val="Normal"/>
        <w:rPr/>
      </w:pPr>
      <w:r>
        <w:rPr/>
        <w:t>Ktosi drgol driemajúceho žalárnika. Ten zdvihol ťažkú hlavu a díval sa, kto chce čo od neho.</w:t>
      </w:r>
    </w:p>
    <w:p>
      <w:pPr>
        <w:pStyle w:val="Normal"/>
        <w:rPr/>
      </w:pPr>
      <w:r>
        <w:rPr/>
        <w:t>- Bielu paniu videli na dvore, s mníchom!'</w:t>
      </w:r>
    </w:p>
    <w:p>
      <w:pPr>
        <w:pStyle w:val="Normal"/>
        <w:rPr/>
      </w:pPr>
      <w:r>
        <w:rPr/>
        <w:t>Žalárnik nechápal, díval sa na hovoriaceho a porozumel, len keď mu chýr zo dva-tri razy zopakoval.</w:t>
      </w:r>
    </w:p>
    <w:p>
      <w:pPr>
        <w:pStyle w:val="Normal"/>
        <w:rPr/>
      </w:pPr>
      <w:r>
        <w:rPr/>
        <w:t>- Paniu? Mnícha? - opytoval sa.</w:t>
      </w:r>
    </w:p>
    <w:p>
      <w:pPr>
        <w:pStyle w:val="Normal"/>
        <w:rPr/>
      </w:pPr>
      <w:r>
        <w:rPr/>
        <w:t>- Tak, ako hovorím, Jašek zo stajní ich videl.</w:t>
      </w:r>
    </w:p>
    <w:p>
      <w:pPr>
        <w:pStyle w:val="Normal"/>
        <w:rPr/>
      </w:pPr>
      <w:r>
        <w:rPr/>
        <w:t>- Nešťastie, uvidíte, nadíde nejaké nešťastie, - veštila a stráchala sa žena, čo stála pred žalárnikom.</w:t>
      </w:r>
    </w:p>
    <w:p>
      <w:pPr>
        <w:pStyle w:val="Normal"/>
        <w:rPr/>
      </w:pPr>
      <w:r>
        <w:rPr/>
        <w:t>Matúš vstal, narovnal klobúk a pobral sa pomaly von. Kráčal ťarbavo dvorom, ešte ťarbavejšie schodmi, ale keď došiel do chodby, v ktorej jednou i druhou stranou stáli dvere, zatvárajúce žalárne kobky, vytriezvel.</w:t>
      </w:r>
    </w:p>
    <w:p>
      <w:pPr>
        <w:pStyle w:val="Normal"/>
        <w:rPr/>
      </w:pPr>
      <w:r>
        <w:rPr/>
        <w:t>Jasne videl, že izbica, kde mal sedieť Súľovského väzeň, je otvorená dokorán a - prázdna.</w:t>
      </w:r>
    </w:p>
    <w:p>
      <w:pPr>
        <w:pStyle w:val="Normal"/>
        <w:rPr/>
      </w:pPr>
      <w:r>
        <w:rPr/>
        <w:t>Darmo robil poplach, darmo behal ako bez hlavy po chodbách, po dvore, darmo aj ostatní hľadali, väzeň akoby sa bol prepadol do zeme.</w:t>
      </w:r>
    </w:p>
    <w:p>
      <w:pPr>
        <w:pStyle w:val="Normal"/>
        <w:rPr/>
      </w:pPr>
      <w:r>
        <w:rPr/>
        <w:t>A ktovie, čo by sa bolo porobilo so žalárnikom Matúšom, keby sa nad ránom nebol vrátil aj hradný pán.</w:t>
      </w:r>
    </w:p>
    <w:p>
      <w:pPr>
        <w:pStyle w:val="Normal"/>
        <w:rPr/>
      </w:pPr>
      <w:r>
        <w:rPr/>
        <w:t>Vrátil sa, ale ako sa vrátil!</w:t>
      </w:r>
    </w:p>
    <w:p>
      <w:pPr>
        <w:pStyle w:val="Normal"/>
        <w:rPr/>
      </w:pPr>
      <w:r>
        <w:rPr/>
        <w:t>Polovička jeho ľudí sa stratila a druhá polovička sa vrátila dobitá a doráňaná až žalosť. Samého hradného pána priniesli v plachte, uviazanej ako kolíska medzi dvoma koňmi. Duša mu na jazyku visela.</w:t>
      </w:r>
    </w:p>
    <w:p>
      <w:pPr>
        <w:pStyle w:val="Normal"/>
        <w:rPr/>
      </w:pPr>
      <w:r>
        <w:rPr/>
        <w:t>Ktože si pri takomto nešťastí, po takej nešťastnej, prenešťastnej výprave zmyslel na súľovského väzňa? Nik sa veru naňho neopytoval, a keď sa žalárnik Matúš pobral hlásiť smutnú zvesť pánovi, kastelán div že ho nevyhodil.</w:t>
      </w:r>
    </w:p>
    <w:p>
      <w:pPr>
        <w:pStyle w:val="Normal"/>
        <w:rPr/>
      </w:pPr>
      <w:r>
        <w:rPr/>
        <w:t>- Nech si ho Súľovský hľadá! - zareval na neho a utekal k ránhojičom, mastičkárom a felčiarom, ktorí sa len tak rojili po zámku a kriesili doráňaného Bielka.</w:t>
      </w:r>
    </w:p>
    <w:p>
      <w:pPr>
        <w:pStyle w:val="Normal"/>
        <w:rPr/>
      </w:pPr>
      <w:r>
        <w:rPr/>
        <w:t>Odišiel teda žalárnik Matúš nevravný, šomrajúci a nadávajúci.</w:t>
      </w:r>
    </w:p>
    <w:p>
      <w:pPr>
        <w:pStyle w:val="Normal"/>
        <w:rPr/>
      </w:pPr>
      <w:r>
        <w:rPr/>
        <w:t>- No, čo je, otec? - privítala ho zjašená a nastráchaná Katarínka.</w:t>
      </w:r>
    </w:p>
    <w:p>
      <w:pPr>
        <w:pStyle w:val="Normal"/>
        <w:rPr/>
      </w:pPr>
      <w:r>
        <w:rPr/>
        <w:t>- Nič, tisíc hromov a paromov, jašterica, - šomral, - má si ho vraj ísť Súľovský hľadať. Tak ma odbavil kastelán a len-len že ma nevyhodil. Nuž nech si ho teda ide!</w:t>
      </w:r>
    </w:p>
    <w:p>
      <w:pPr>
        <w:pStyle w:val="Normal"/>
        <w:rPr/>
      </w:pPr>
      <w:r>
        <w:rPr/>
        <w:t>Žalárnikovej Katarínke akoby bola spadla ohromná skala z hrude.</w:t>
      </w:r>
    </w:p>
    <w:p>
      <w:pPr>
        <w:pStyle w:val="Normal"/>
        <w:ind w:left="360" w:hanging="0"/>
        <w:rPr/>
      </w:pPr>
      <w:r>
        <w:rPr/>
        <w:t xml:space="preserve">- A pravdu mal, nech si ho Súľovský hľadá. </w:t>
      </w:r>
    </w:p>
    <w:p>
      <w:pPr>
        <w:pStyle w:val="Normal"/>
        <w:ind w:left="360" w:hanging="0"/>
        <w:rPr/>
      </w:pPr>
      <w:r>
        <w:rPr/>
        <w:t>Strážnik si sadol a zlostne, namrzene odfukoval. Katka vyšla a veselo si zanôtila.</w:t>
      </w:r>
    </w:p>
    <w:p>
      <w:pPr>
        <w:pStyle w:val="Normal"/>
        <w:rPr/>
      </w:pPr>
      <w:r>
        <w:rPr/>
        <w:t>Ubehli dlhé tri roky.</w:t>
      </w:r>
    </w:p>
    <w:p>
      <w:pPr>
        <w:pStyle w:val="Normal"/>
        <w:rPr/>
      </w:pPr>
      <w:r>
        <w:rPr/>
        <w:t>Tri roky veľa vecí zahoja, veľa vecí hodia do zabudnutia. Za tri roky veľa rán sa znova rozjatrí, veľa bolestí znova sa rozbolí. Tri roky preleteli aj ponad život starého sokoliara Zachara a rana, ktorú nosil v srdci od tej chvíle, ako ho jediná dcéra opustila, sa znovu veľmi rozjatrila. Lebo tak bolo, ako tá stará a múdra skúsenosť hovorí - panská láska na zajačom chvoste. Tak bolo aj so sokoliarovou dcérou. Sprvoti sa tešila veľkej láske a priazni Súľovského, obsypal ju starostlivosťou, žičil jej a znášal, čo si jej srdce zažiadalo, obsypal darmi, opatroval ju na zámku ako princeznú, spĺňal, čo jej videl na očiach. Ale keď sa prevalil rok a aj druhý sa chýlil ku koncu, začínalo svetlo Madlenkinho šťastia pomaly slabnúť, hasnúť - až celkom zhaslo. Čierny orol - Súľovský - jedného krásneho dňa uletel do sveta a Madlenka ostala na zámku sama, opustená. Sprvoti sa o ňu starali ako kedysi, ale starostlivosť bledla, aj listy a poslovia od Súľovského začali na zámok chodiť zriedkavejšie. A prišiel deň, keď listy od hradného pána celkom ustali, a odvtedy všetko v zámku dávalo Madlenke otvorene najavo, že je na zámku nevítaná, zbytočná, nepotrebná.</w:t>
      </w:r>
    </w:p>
    <w:p>
      <w:pPr>
        <w:pStyle w:val="Normal"/>
        <w:rPr/>
      </w:pPr>
      <w:r>
        <w:rPr/>
        <w:t>Čože mala pokorená Madlenka robiť? Iba to, čo urobila: vrátila sa pod slamenú strechu domca, v ktorom sa narodila a v ktorom žil jej otec.</w:t>
      </w:r>
    </w:p>
    <w:p>
      <w:pPr>
        <w:pStyle w:val="Normal"/>
        <w:rPr/>
      </w:pPr>
      <w:r>
        <w:rPr/>
        <w:t>A to bola tá jatrivá rana, ktorá sokoliara neustále bolela, pálila, nedávala mu spočinúť, nedávala ani kvapôčku pokoja jeho srdcu.</w:t>
      </w:r>
    </w:p>
    <w:p>
      <w:pPr>
        <w:pStyle w:val="Normal"/>
        <w:rPr/>
      </w:pPr>
      <w:r>
        <w:rPr/>
        <w:t>Ani vtedy, keď sa po troch rokoch vrátil Súľovský na zámok, sa sokoliarova rana nezacelila. Nešťastná Madlenka sedávala mlčky na starej klade a celé hodiny hľadievala na tie miesta, kde sa kedysi tak často zjavoval súľovský hradný pán. Ale ten si ani vo sne nespomenul na sokoliarov domec, ani raz neprešiel chodníčkom, ktorý bol sám vyšliapal. Madlenka prestala hľadieť, prestala očakávať. Väčšmi zosmutnela, chodila, robila ako bez duše. Mučila sa a mučil sa aj starý Zachar, ale čože si tým mučením pomohli?</w:t>
      </w:r>
    </w:p>
    <w:p>
      <w:pPr>
        <w:pStyle w:val="Normal"/>
        <w:rPr/>
      </w:pPr>
      <w:r>
        <w:rPr/>
        <w:t>Keď sa pominuli tri roky od toho dňa, čo Madlenka opustila otca, došiel na Súľovský zámok rýchly posol priamo z Budína. Doniesol pre hradného pána zvesť, že kráľ Matej, ktorého bol už dávnejšie pozval na poľovačku do Súľovských hôr, príde na hrad.</w:t>
      </w:r>
    </w:p>
    <w:p>
      <w:pPr>
        <w:pStyle w:val="Normal"/>
        <w:rPr/>
      </w:pPr>
      <w:r>
        <w:rPr/>
        <w:t>Ej, bolo na Súľovskom hrade všetko hore nohami. Posli lietali od zámku k zámku, od mesta k mestu, z Vršatca na Trenčín, z Bystrice do Bytče, panskí hajdúsi zisťovali, kde žijú najkrajšie kusy diviny, hradní psiari tuhšie cvičili psy, sokoliari opatrovali sokoly, pripravovali sa zbrane, siete, lapáky, osídla, trubači vytrubovali, pripravovala sa hostina, zvážali sa potraviny, panskí hajdúsi častejšie behali po dedinách, žmýkali od richtárov a richtári od poddaných, čo bolo treba, aby sa taký hosť ako kráľ i všetci, čo prídu v jeho sprievode, dobre na hrade cítili.</w:t>
      </w:r>
    </w:p>
    <w:p>
      <w:pPr>
        <w:pStyle w:val="Normal"/>
        <w:rPr/>
      </w:pPr>
      <w:r>
        <w:rPr/>
        <w:t>Vtedy sa dostavil do sokoliarovho domu aj Súľovský.</w:t>
      </w:r>
    </w:p>
    <w:p>
      <w:pPr>
        <w:pStyle w:val="Normal"/>
        <w:rPr/>
      </w:pPr>
      <w:r>
        <w:rPr/>
        <w:t>Hrdý a pyšný, chladný a odmeraný, akoby tu nikdy nebol býval-, akoby ľudí z tohto domca nikdy nebol poznal.</w:t>
      </w:r>
    </w:p>
    <w:p>
      <w:pPr>
        <w:pStyle w:val="Normal"/>
        <w:rPr/>
      </w:pPr>
      <w:r>
        <w:rPr/>
        <w:t>- Potrebujem vtáky, starý! - povedal krátko.</w:t>
      </w:r>
    </w:p>
    <w:p>
      <w:pPr>
        <w:pStyle w:val="Normal"/>
        <w:rPr/>
      </w:pPr>
      <w:r>
        <w:rPr/>
        <w:t>- Mám dva, vaša milosť, také, aké som hádam ešte nevychoval, - povedal Zachar takisto chladne a odmerane.</w:t>
      </w:r>
    </w:p>
    <w:p>
      <w:pPr>
        <w:pStyle w:val="Normal"/>
        <w:rPr/>
      </w:pPr>
      <w:r>
        <w:rPr/>
        <w:t>Súľovskému sa srdce spokojne rozbúchalo. Nečakal, že sa sokoliar bude takto správať, alebo takto hovoriť.</w:t>
      </w:r>
    </w:p>
    <w:p>
      <w:pPr>
        <w:pStyle w:val="Normal"/>
        <w:rPr/>
      </w:pPr>
      <w:r>
        <w:rPr/>
        <w:t>- Dobre, príde kráľ, predvedieš mu ich. Ak hovoríš pravdu a sokoly sa ukážu, dobre sa ti odmením, možno i kráľ, - sľuboval v dobrej nálade Súľovský.</w:t>
      </w:r>
    </w:p>
    <w:p>
      <w:pPr>
        <w:pStyle w:val="Normal"/>
        <w:rPr/>
      </w:pPr>
      <w:r>
        <w:rPr/>
        <w:t>Zachar pozrel smelo Súľovskému do očí. Pohľad sokoliarov ho prebodol ako ostrý meč, až ho striaslo na koni.</w:t>
      </w:r>
    </w:p>
    <w:p>
      <w:pPr>
        <w:pStyle w:val="Normal"/>
        <w:rPr/>
      </w:pPr>
      <w:r>
        <w:rPr/>
        <w:t xml:space="preserve">- Vaša milosť sa mi už odmenila, bohato odmenila, - povedal jedovato. </w:t>
      </w:r>
    </w:p>
    <w:p>
      <w:pPr>
        <w:pStyle w:val="Normal"/>
        <w:rPr/>
      </w:pPr>
      <w:r>
        <w:rPr/>
        <w:t>Súľovský neodvetil ani slovíčko, zvrtol koňa a odcválal.</w:t>
      </w:r>
    </w:p>
    <w:p>
      <w:pPr>
        <w:pStyle w:val="Normal"/>
        <w:rPr/>
      </w:pPr>
      <w:r>
        <w:rPr/>
        <w:t>Sokoliar Zachar sa nepohol. Stál, akoby bol vrástol do zeme, a díval sa za odchádzajúcim Súľovským. Tak hľadel za ním, kým mu nezmizol spred očú v hore.</w:t>
      </w:r>
    </w:p>
    <w:p>
      <w:pPr>
        <w:pStyle w:val="Normal"/>
        <w:rPr/>
      </w:pPr>
      <w:r>
        <w:rPr/>
        <w:t>Nadišla krásna jeseň.</w:t>
      </w:r>
    </w:p>
    <w:p>
      <w:pPr>
        <w:pStyle w:val="Normal"/>
        <w:rPr/>
      </w:pPr>
      <w:r>
        <w:rPr/>
        <w:t>Vtedy zvrešťali na Súľovskom zámku hlušivé výstrely a ozvali sa jasné fanfáry lesných rohov, ktoré vítali panovníka a jeho hrdý sprievod. Panovník, kráľ Matej, prichodil na zámok. Najprv šli znakonosiči, oblečení v žltobielych kabátoch a čiernych priliehavých nohaviciach, nesúc odznaky a erby. Za nimi kráľovskí trubači, potom kráľ, sediaci na koni, ktorého viedol sám Súľovský, odetý ako princ z rozprávky. Za kráľom vysokí úradníci kráľovskí, za nimi dlhý rad kočov s dvornými dámami a potom nekonečný sprievod hajdúchov, vojakov, lovcov, služobníctva, vozov sa tiahol na zámok ako dlhá húsenica.</w:t>
      </w:r>
    </w:p>
    <w:p>
      <w:pPr>
        <w:pStyle w:val="Normal"/>
        <w:rPr/>
      </w:pPr>
      <w:r>
        <w:rPr/>
        <w:t>Tri dni a tri noci trvali hostiny, vítačky, návštevy, poklony, ovácie na zámku. Len potom všetko stíchlo, aby si panstvo aj oddýchlo pred poľovačkami, ktoré mali nadísť a pre ktoré vlastne prišiel na Súľov kráľovský hosť.</w:t>
      </w:r>
    </w:p>
    <w:p>
      <w:pPr>
        <w:pStyle w:val="Normal"/>
        <w:rPr/>
      </w:pPr>
      <w:r>
        <w:rPr/>
        <w:t>I vyšiel veľký sprievod kráľovských hosťov do hôr. Hory sa otriasali revom, fanfárami, krikom a hurhajom. Najprv honci nadháňali mocné jelene, ktoré poľovníci zrážali strelami z kuší a lukov. Nadháňali uštvanú zver na koňoch a zabíjali dobre mierenými hodmi ťažkých oštepov. Potom prišli poľovačky na vtáctvo pomocou sietí, do ktorých sa vyplašené jarabičky alebo prepelice zamotávali. Každý deň predvádzali Súľovského sokoliari vycvičené sokoly. A práve dva, o ktorých hovoril Zachar Súľovskému, ukazovali sa naozaj ako vtáky nezvyčajnej bystrosti a poslušnosti. Vrhali sa na vyplašené vtáky ako strely, zrážali ich na zem ako blesky a postačil hvizd sokoliarovej píšťalky alebo výkrik „Chyľo, Chyľo!", vracali sa a krotko si sadali na koženým zápästkom potiahnuté rameno sokoliara. Kráľ bol nadšený a nevedel sa nasýtiť pohľadu na cvičené vtáky. A vtedy, keď nadšenie dosiahlo vrchol, predstúpil Súľovský a veľkomyseľne daroval dvoch vzácnych lovcov kráľovi.</w:t>
      </w:r>
    </w:p>
    <w:p>
      <w:pPr>
        <w:pStyle w:val="Normal"/>
        <w:rPr/>
      </w:pPr>
      <w:r>
        <w:rPr/>
        <w:t>A veru to boli časy, že takýto dar sa cenil nad všetky dary. Cvičené sokoly sa odvažovali stonásobne zlatom; šľachtici, ktorí mali šikovných sokoliarov, mohli za cvičených sokolov dostať celé majetky, dediny, hory, polia, zámky, priazeň magnátov i samotného kráľa. Toto chcel dosiahnuť aj Súľovský u kráľa.</w:t>
      </w:r>
    </w:p>
    <w:p>
      <w:pPr>
        <w:pStyle w:val="Normal"/>
        <w:rPr/>
      </w:pPr>
      <w:r>
        <w:rPr/>
        <w:t>Nadšený panovník sa poďakoval Súľovskému i naznačil v reči, že ho čaká kráľovská odmena. Jednako si tento kráľ, ktorého nazývali „Spravodlivým", spomenul aj na človeka, ktorý sokoly cvičil. Lebo ak boli vzácne sokoly, ešte vzácnejší boli sokoliari, ktorí ich cvičili. Obráti sa teda kráľ k hradnému pánovi a povie:</w:t>
      </w:r>
    </w:p>
    <w:p>
      <w:pPr>
        <w:pStyle w:val="Normal"/>
        <w:rPr/>
      </w:pPr>
      <w:r>
        <w:rPr/>
        <w:t>- Vzácne vtáky si mi daroval, pane, a nezabudnem ti to, ale rád by som videl aj človeka, ktorý z dravcov urobil také poslušné tvory!</w:t>
      </w:r>
    </w:p>
    <w:p>
      <w:pPr>
        <w:pStyle w:val="Normal"/>
        <w:rPr/>
      </w:pPr>
      <w:r>
        <w:rPr/>
        <w:t>Súľovskému preletela temná chmára po tvári, jednako kráľovo želanie bolo ako rozkaz. Dal pohľadať sokoliara a predviedol ho pred kráľa:</w:t>
      </w:r>
    </w:p>
    <w:p>
      <w:pPr>
        <w:pStyle w:val="Normal"/>
        <w:rPr/>
      </w:pPr>
      <w:r>
        <w:rPr/>
        <w:t>- Tu je, veličenstvo, človek, ktorý je takým znalcom svojho remesla, že mu páru niet naširoko-ďaleko, - chválil sokoliara, hoci mu slová mlaneli horkou trpkosťou.</w:t>
      </w:r>
    </w:p>
    <w:p>
      <w:pPr>
        <w:pStyle w:val="Normal"/>
        <w:rPr/>
      </w:pPr>
      <w:r>
        <w:rPr/>
        <w:t>Kráľ si obzrel Zachara.</w:t>
      </w:r>
    </w:p>
    <w:p>
      <w:pPr>
        <w:pStyle w:val="Normal"/>
        <w:rPr/>
      </w:pPr>
      <w:r>
        <w:rPr/>
        <w:t>- Teda ty si sokoliar? - pýtal sa kráľ. - Ty si vycvičil sokoly, ktoré mi daroval súľovský hradný pán?</w:t>
      </w:r>
    </w:p>
    <w:p>
      <w:pPr>
        <w:pStyle w:val="Normal"/>
        <w:rPr/>
      </w:pPr>
      <w:r>
        <w:rPr/>
        <w:t>- Ja, veličenstvo, - povedal skromne Zachar.</w:t>
      </w:r>
    </w:p>
    <w:p>
      <w:pPr>
        <w:pStyle w:val="Normal"/>
        <w:rPr/>
      </w:pPr>
      <w:r>
        <w:rPr/>
        <w:t>- Poviem ti, majster si nad majstra. Videl som veľa sokolov i sokoliarov, ale tvoji cvičenci mi ukazujú kúsky, aké som doteraz nepoznal.</w:t>
      </w:r>
    </w:p>
    <w:p>
      <w:pPr>
        <w:pStyle w:val="Normal"/>
        <w:rPr/>
      </w:pPr>
      <w:r>
        <w:rPr/>
        <w:t>- Nie všetko závisí od sokoliara, veličenstvo.</w:t>
      </w:r>
    </w:p>
    <w:p>
      <w:pPr>
        <w:pStyle w:val="Normal"/>
        <w:rPr/>
      </w:pPr>
      <w:r>
        <w:rPr/>
        <w:t>- Viem, nie všetko, ale skoro všetko. Počuj, chcel by som ťa odmeniť! Žiadaj si, ak bude možné, splním, čo si len zažiadaš! Ak chceš zlato, stonásobne ich odvážim zlatom, ak titul, urobím ťa šľachticom, lebo si to zaslúžiš, ak úrad, budeš kráľovským sokoliarom, ak majetok, môžem ti ho dať, lebo za takú robotu ti patrí, hovor teda, čo chceš!</w:t>
      </w:r>
    </w:p>
    <w:p>
      <w:pPr>
        <w:pStyle w:val="Normal"/>
        <w:rPr/>
      </w:pPr>
      <w:r>
        <w:rPr/>
        <w:t xml:space="preserve">- Netúžim po takejto odmene, veličenstvo. </w:t>
      </w:r>
    </w:p>
    <w:p>
      <w:pPr>
        <w:pStyle w:val="Normal"/>
        <w:rPr/>
      </w:pPr>
      <w:r>
        <w:rPr/>
        <w:t>Zadivený pozrel Matej na sokoliara.</w:t>
      </w:r>
    </w:p>
    <w:p>
      <w:pPr>
        <w:pStyle w:val="Normal"/>
        <w:rPr/>
      </w:pPr>
      <w:r>
        <w:rPr/>
        <w:t>- Nuž a čože by si chcel?</w:t>
      </w:r>
    </w:p>
    <w:p>
      <w:pPr>
        <w:pStyle w:val="Normal"/>
        <w:rPr/>
      </w:pPr>
      <w:r>
        <w:rPr/>
        <w:t>- Krivda sa mi stala, pane, veľká.</w:t>
      </w:r>
    </w:p>
    <w:p>
      <w:pPr>
        <w:pStyle w:val="Normal"/>
        <w:rPr/>
      </w:pPr>
      <w:r>
        <w:rPr/>
        <w:t>- Krivda? - zadivil sa panovník.</w:t>
      </w:r>
    </w:p>
    <w:p>
      <w:pPr>
        <w:pStyle w:val="Normal"/>
        <w:rPr/>
      </w:pPr>
      <w:r>
        <w:rPr/>
        <w:t>- Krivda, veličenstvo, taká, že jatrí srdce, robí život takým, že ani nie je životom.</w:t>
      </w:r>
    </w:p>
    <w:p>
      <w:pPr>
        <w:pStyle w:val="Normal"/>
        <w:rPr/>
      </w:pPr>
      <w:r>
        <w:rPr/>
        <w:t>- Ktože ti robí krivdu?</w:t>
      </w:r>
    </w:p>
    <w:p>
      <w:pPr>
        <w:pStyle w:val="Normal"/>
        <w:rPr/>
      </w:pPr>
      <w:r>
        <w:rPr/>
        <w:t>- Tu, veličenstvo, súľovský hradný pán! - povedal tvrdým hlasom Zachar, ukážuc na Súľovského.</w:t>
      </w:r>
    </w:p>
    <w:p>
      <w:pPr>
        <w:pStyle w:val="Normal"/>
        <w:rPr/>
      </w:pPr>
      <w:r>
        <w:rPr/>
        <w:t>Súľovský sa pohrdlivo zasmial.</w:t>
      </w:r>
    </w:p>
    <w:p>
      <w:pPr>
        <w:pStyle w:val="Normal"/>
        <w:rPr/>
      </w:pPr>
      <w:r>
        <w:rPr/>
        <w:t>- Vrav, sokoliar, aká krivda sa ti stala? - neprestával sa diviť kráľ.</w:t>
      </w:r>
    </w:p>
    <w:p>
      <w:pPr>
        <w:pStyle w:val="Normal"/>
        <w:rPr/>
      </w:pPr>
      <w:r>
        <w:rPr/>
        <w:t>- Jediné dieťa, dcérku, mi ponížil, o dobré meno pripravil, a potom ako bezcennú hračku vyhnal z hradu. Jemu bola ona hračkou, ale mne je všetkým a jediným na svete. Kým ho nepoznala, bývalo šťastie pod mojou strechou, ako on prišiel, začalo to šťastie miznúť - až zmizlo. Teraz len muky a bôle žijú s nami. Nech mi pán Súľova dá zadosťučinenie! O to prosím.</w:t>
      </w:r>
    </w:p>
    <w:p>
      <w:pPr>
        <w:pStyle w:val="Normal"/>
        <w:rPr/>
      </w:pPr>
      <w:r>
        <w:rPr/>
        <w:t>- A čože chceš? - nezdržal sa a skríkol Súľovský.</w:t>
      </w:r>
    </w:p>
    <w:p>
      <w:pPr>
        <w:pStyle w:val="Normal"/>
        <w:rPr/>
      </w:pPr>
      <w:r>
        <w:rPr/>
        <w:t>- To, pane, aby si sa postavil ako chlap chlapovi, ako rovný rovnému! Ty mečom a ja kyjakom, ty v zlate a ja v handrách, ty ako vinník a ja ako trpiaci, ty ako pán, ja ako bedár, - hovoril povýšeným hlasom, plným zlosti, žiaľu a trpkosti Zachar.</w:t>
      </w:r>
    </w:p>
    <w:p>
      <w:pPr>
        <w:pStyle w:val="Normal"/>
        <w:rPr/>
      </w:pPr>
      <w:r>
        <w:rPr/>
        <w:t xml:space="preserve">- Nemožno mi skrižovať meč s kyjakom. Som šľachtic! </w:t>
      </w:r>
    </w:p>
    <w:p>
      <w:pPr>
        <w:pStyle w:val="Normal"/>
        <w:rPr/>
      </w:pPr>
      <w:r>
        <w:rPr/>
        <w:t>Vtedy vstal kráľ. Chvíľu bolo ticho, a potom povedal:</w:t>
      </w:r>
    </w:p>
    <w:p>
      <w:pPr>
        <w:pStyle w:val="Normal"/>
        <w:rPr/>
      </w:pPr>
      <w:r>
        <w:rPr/>
        <w:t>- Nie tak, pán Súľovský. Krivdu si urobil a ja svoj sľub splním. Prikazujem ti, aby si sa postavil tomuto človeku, ako žiada. Nech rozhodne meč alebo kyj.</w:t>
      </w:r>
    </w:p>
    <w:p>
      <w:pPr>
        <w:pStyle w:val="Normal"/>
        <w:rPr/>
      </w:pPr>
      <w:r>
        <w:rPr/>
        <w:t>- Ďakujem, vaše veličenstvo! Tisíc ráz ďakujem! - vravel potichu Zachar. Hlas sa mu triasol, ale v očiach zasvietila žiara nenávisti.</w:t>
      </w:r>
    </w:p>
    <w:p>
      <w:pPr>
        <w:pStyle w:val="Normal"/>
        <w:rPr/>
      </w:pPr>
      <w:r>
        <w:rPr/>
        <w:t>Zasadol teda kráľ pod košatý dub a všetka jeho družina a hostia sa rozostúpili v širokom okruhu, ktorého stredom bola rovinka vystlaná trávou. Okolo kráľa stála družina a vojaci z jeho Čierneho pluku, vyberaní chlapi, vysokí, urastení, hotoví šíriť slávu, i na obranu pripravení. A najhodnejší medzi nimi a najvzácnejší, ich veliteľ, stál najbližšie ku kráľovi a chmúrnym pohľadom sledoval, čo sa to ide robiť pred očami kráľa a jeho družiny. Stred kruhu na rovinke už aj zastali dvaja protivníci.</w:t>
      </w:r>
    </w:p>
    <w:p>
      <w:pPr>
        <w:pStyle w:val="Normal"/>
        <w:rPr/>
      </w:pPr>
      <w:r>
        <w:rPr/>
        <w:t>Pán Súľovský bol švárny junák, mocný, odetý ľahkou šatou. Na nohách mal čižmičky, oblečené mal tesné nohavice z jelenej kože, koženú kazajku, spod ktorej prenikali zelené rukávy košele, a na hlave mal čiapku. V ruke sa mu iskril ľahký meč. Stál a rozmýšľal, ako sa pripraviť na tento zvláštny a nerovný boj. To vedel, že brnenie proti kyju nebude nijakou výhodou; ak sokoliar vie kyjom narábať, ani šeky meča nebudú výhodné a účinné proti mocnému dubovému kyju. Bude teda musieť voliť taký spôsob boja, kde bude čo najviac bodov. Menej sekať, viacej bodať. Stál teda s divným pocitom v srdci, ale spokojný čakal, kým sa jeho protivník pripraví a rozhodca dá rozkaz k započatiu boja.</w:t>
      </w:r>
    </w:p>
    <w:p>
      <w:pPr>
        <w:pStyle w:val="Normal"/>
        <w:rPr/>
      </w:pPr>
      <w:r>
        <w:rPr/>
        <w:t>Sokoliar Zachar tiež už stál pripravený. Na nohách mal ľahké krpce s tesne pritiahnutými návlakmi, aj on mal nohavice ako Súľovský, iba boli z hrubšej kože a vypracované rukami sokoliara. Na konopnej košeli mal kazajku, vpredu prešitú kožou diviaka, hrubou, tvrdou, a jednako ohybnou. Na ramenách od zápästia po lakte mal natiahnuté rukávy z kože, aké nosievali sokoliari, aby si chránili ruky pred pazúrmi sokolov. Aj on mal na hlave ľahkú baranicu, skôr aby držala pokope vlasy, než aby zohrievala alebo chránila. V ruke držal mocný dubový kyj. Územok, ktorý rástol na nejakom kamenisku, zaparený, hrčavý, že od neho sekera odskakovala ako od ocele. Bol to kyj mocný ako oceľ, ale ľahší od nej, a mohol byť v ruke majstra, ktorý ním vedel narábať, naozaj nezvyčajnou a strašnou zbraňou.</w:t>
      </w:r>
    </w:p>
    <w:p>
      <w:pPr>
        <w:pStyle w:val="Normal"/>
        <w:rPr/>
      </w:pPr>
      <w:r>
        <w:rPr/>
        <w:t>- Pripravte sa! - zvolal rozhodca, hradný pán z Vršatca.</w:t>
      </w:r>
    </w:p>
    <w:p>
      <w:pPr>
        <w:pStyle w:val="Normal"/>
        <w:rPr/>
      </w:pPr>
      <w:r>
        <w:rPr/>
        <w:t>Súľovský urobil dva-tri krôčiky, akoby bol chcel udupať polosuchú trávu okolo, postískal meč. Zachar nadhodil kyjak, poťažkal ho. Bolo vidieť, že musí mať v rukách úžasnú silu, keď mohutným kyjom hýbal ako tenkým poriskom.</w:t>
      </w:r>
    </w:p>
    <w:p>
      <w:pPr>
        <w:pStyle w:val="Normal"/>
        <w:rPr/>
      </w:pPr>
      <w:r>
        <w:rPr/>
        <w:t xml:space="preserve">- Začnite! - zaznel úsečný rozkaz, keď zastali pripravení na nerovný boj. </w:t>
      </w:r>
    </w:p>
    <w:p>
      <w:pPr>
        <w:pStyle w:val="Normal"/>
        <w:rPr/>
      </w:pPr>
      <w:r>
        <w:rPr/>
        <w:t>Súľovský podskočil a prudko vyrazil mečom, lebo si bol umienil skoncovať s protivníkom čo najskôr. Vyrazila ruka a meč ako iskra sa mihol proti Zacharovým prsiam. Ale súčasne sa telo napadnutého neuveriteľnou pružnosťou zhyblo nabok a rameno chránené mocnou kožou odhodilo meč stranou, že sa Súľovský až zakolísal, ako meč narazil do prázdna. Súčasne sokoliar zavrtel kyjom okolo hlavy; drevo sfundžalo od prudkosti, ako prerazilo vzduch, a zletelo na hlavu Súľovského. No ani ten nebol nováčikom v takýchto bitkách, i keď musel bojovať proti zbrani, s akou sa v živote nestretol. Rýchlo sa uklonil a hrča kyja mu zasiahla ľavé rameno. Súľovský nečakal, kým sa kyj znova znesie na jeho hlavu, švihol mečom a ťal sokoliara. Zacharov kyj zletel po ramene, že roztrhol rukáv kazajky, ale neudrel do zeme, naopak, záhadným oblúkom vyletel znova ponad hlavu a Súľovského meč narazil tvrdo na kyj. Teraz zaútočil sokoliar. Neudrel, ale vytrčil hrubú hrču do pŕs Súľovského. Drevo uderilo, až zadunelo. Súľovský sa máličko zaknísal, ale skoro uskočil a nájduc rovnováhu, viacej sa priklonil a zvŕtal sa ako skúsený šermiar s mečom okolo sokoliara. Chcel ho pomýliť šekmi, to bodaním, aby ho v nestreženej chvíli bodom poslal na druhý svet. Sokoliar, chladný, s tvárou ako kameň, akoby bol vyčítal Súľovského zámer. Zbadal, že v jeho úderoch niet sily, že v bodoch niet istoty, akoby bol protivník i silu i istotu šetril a chystal sa ju vliať do jedného strašného výpadu, ktorým by skončil boj. Striehol teda aj Zachar. Kyjom ľahko zvŕtal to pred tvárou, to nad hlavou, to bokom staval drevo, to zasa zrážal ľahko meč, smerujúci k jeho hrudi. Súľovský zdýmal, zdalo sa, že ho boj vyčerpáva viacej než sokoliara. Zachar neustále drobčil na jednom mieste, len sa obracajúc tvárou smerom, ktorým útočil meč. Aj jemu nabehlo do tváre krvi, na čele sa perlil pot, ale pohľad bol pokojný, ruka istá. Súľovský sa začal búriť. Zdalo sa mu, že tento nerovný boj trvá už pridlho. Do tváre mu vnikla zúrivosť, oči blčali nenávisťou, pohľad bodal viacej ako meč.</w:t>
      </w:r>
    </w:p>
    <w:p>
      <w:pPr>
        <w:pStyle w:val="Normal"/>
        <w:rPr/>
      </w:pPr>
      <w:r>
        <w:rPr/>
        <w:t>Jednako nemohla táto smrteľná hra meča s kyjom trvať večne. Vedel to aj Súľovský a začal sa pripravovať na posledný úder. Cítil to aj sokoliar a očakával ho.</w:t>
      </w:r>
    </w:p>
    <w:p>
      <w:pPr>
        <w:pStyle w:val="Normal"/>
        <w:rPr/>
      </w:pPr>
      <w:r>
        <w:rPr/>
        <w:t>Súľovský odrazu uskočil nabok a súčasne vyrazil s mečom proti sokoliarovi. Ale ten, urobiac dva-tri úskoky dozadu, nastavil kyj a v okamihu ním zakrútil a udrel zboku. Kyj narazil na Súľovského pravicu, že odkväcla ako drevená. Súľovský prehodil meč do ľavej ruky, a kým sa sokoliar spamätal a pripravil na útok z neobvyklej strany, Súľovský bodol.</w:t>
      </w:r>
    </w:p>
    <w:p>
      <w:pPr>
        <w:pStyle w:val="Normal"/>
        <w:rPr/>
      </w:pPr>
      <w:r>
        <w:rPr/>
        <w:t>Hrot meča prerazil kožu a vnoril sa do sokoliarovho boku. Zo Zacharových úst sa vydral ťažký vzdych, pretože dobre cítil, ako sa oceľ dotkla nite, na ktorej visel jeho život.</w:t>
      </w:r>
    </w:p>
    <w:p>
      <w:pPr>
        <w:pStyle w:val="Normal"/>
        <w:rPr/>
      </w:pPr>
      <w:r>
        <w:rPr/>
        <w:t>Zmocnilo sa ho strašné zúfalstvo. Keď meč prenikol kožou kazajky, obratom sokoliara sa koža trochu zhúžvala a meč neposlúchol ruku Súľovského tak, ako počítal. Možno aj prvý úder, ktorý dostal, ju oslabil. Chcel vytrhnúť meč, a kým sa sokoliar spamätá, udrieť ešte raz. Zlomok chvíľky, čo zadržal meč v koži, stačil pre sokoliara, strašne podráždeného bolesťou, jedom, zúfalstvom. Všetko, bolesť i jed, túžba pomstiť sa i zúfalstvo dosiahlo vrchol. Kyj sa vzniesol veľkou rýchlosťou do vzduchu a ako hrom padol na Súľovského hlavu. Ten sa zaklátil ako podťaté steblo, urobiac dva-tri ťarbavé kroky dozadu, a zrútil sa pred raneného sokoliara.</w:t>
      </w:r>
    </w:p>
    <w:p>
      <w:pPr>
        <w:pStyle w:val="Normal"/>
        <w:rPr/>
      </w:pPr>
      <w:r>
        <w:rPr/>
        <w:t>Zachar stál ťažko opretý o kyj a držal si poranený bok. Červená krv sa valila z neho, stekala dolu po nohe na zem. Pred očami sa mu robili mátoživé kruhy, nohy strácali istotu, svet okolo neho akoby sa bol podivne krútil, prevaľoval raz hore, raz dolu.</w:t>
      </w:r>
    </w:p>
    <w:p>
      <w:pPr>
        <w:pStyle w:val="Normal"/>
        <w:rPr/>
      </w:pPr>
      <w:r>
        <w:rPr/>
        <w:t>Vtedy akási žena pretrhla kruh zvierajúci zápasníkov a s nárekom sa vrhla k sokoliarovi.</w:t>
      </w:r>
    </w:p>
    <w:p>
      <w:pPr>
        <w:pStyle w:val="Normal"/>
        <w:rPr/>
      </w:pPr>
      <w:r>
        <w:rPr/>
        <w:t>Bola to jeho dcéra Madlena.</w:t>
      </w:r>
    </w:p>
    <w:p>
      <w:pPr>
        <w:pStyle w:val="Normal"/>
        <w:rPr/>
      </w:pPr>
      <w:r>
        <w:rPr/>
        <w:t>Neudržala otca, zošúveril sa najprv na kolená a potom padol na zem. Deva sa hodila na neho a nevediac, čo by mala urobiť s raneným, zdvihla mu hlavu a položila na lono.</w:t>
      </w:r>
    </w:p>
    <w:p>
      <w:pPr>
        <w:pStyle w:val="Normal"/>
        <w:rPr/>
      </w:pPr>
      <w:r>
        <w:rPr/>
        <w:t>Súľovského odnášali, tomu už nebolo pomoci.</w:t>
      </w:r>
    </w:p>
    <w:p>
      <w:pPr>
        <w:pStyle w:val="Normal"/>
        <w:rPr/>
      </w:pPr>
      <w:r>
        <w:rPr/>
        <w:t>Kráľ zišiel zo sedadla a pristúpil k ranenému sokoliarovi.</w:t>
      </w:r>
    </w:p>
    <w:p>
      <w:pPr>
        <w:pStyle w:val="Normal"/>
        <w:rPr/>
      </w:pPr>
      <w:r>
        <w:rPr/>
        <w:t>- Pre ňu prosím milosť, veli... - šepol, ale nedošepotal, lebo mu hlava klesla a oči sa zatvorili slabosťou.</w:t>
      </w:r>
    </w:p>
    <w:p>
      <w:pPr>
        <w:pStyle w:val="Normal"/>
        <w:rPr/>
      </w:pPr>
      <w:r>
        <w:rPr/>
        <w:t>Ale kráľ porozumel.</w:t>
      </w:r>
    </w:p>
    <w:p>
      <w:pPr>
        <w:pStyle w:val="Normal"/>
        <w:rPr/>
      </w:pPr>
      <w:r>
        <w:rPr/>
        <w:t>- Ty si mu dcéra? - opýtal sa ženy.</w:t>
      </w:r>
    </w:p>
    <w:p>
      <w:pPr>
        <w:pStyle w:val="Normal"/>
        <w:rPr/>
      </w:pPr>
      <w:r>
        <w:rPr/>
        <w:t>- Som, veličenstvo, - povedala plačky Madlena.</w:t>
      </w:r>
    </w:p>
    <w:p>
      <w:pPr>
        <w:pStyle w:val="Normal"/>
        <w:rPr/>
      </w:pPr>
      <w:r>
        <w:rPr/>
        <w:t>Vtom vystúpil veliteľ Matejovho oddielu vojakov Čierneho pluku, ten najkrajší, najmužnejší, najmohutnejší pred kráľa.</w:t>
      </w:r>
    </w:p>
    <w:p>
      <w:pPr>
        <w:pStyle w:val="Normal"/>
        <w:rPr/>
      </w:pPr>
      <w:r>
        <w:rPr/>
        <w:t>- Veličenstvo, - zastal ako struna pred panovníkom, - dovoľte mi postarať sa o ňu.</w:t>
      </w:r>
    </w:p>
    <w:p>
      <w:pPr>
        <w:pStyle w:val="Normal"/>
        <w:rPr/>
      </w:pPr>
      <w:r>
        <w:rPr/>
        <w:t>- Ty, Adam? - zadivil sa panovník.</w:t>
      </w:r>
    </w:p>
    <w:p>
      <w:pPr>
        <w:pStyle w:val="Normal"/>
        <w:rPr/>
      </w:pPr>
      <w:r>
        <w:rPr/>
        <w:t>- Áno, veličenstvo, je mi viacej ako sestra. Som synom poddaného súľovského pána a tento mi bol ako otec, - ukázal na Zachara.</w:t>
      </w:r>
    </w:p>
    <w:p>
      <w:pPr>
        <w:pStyle w:val="Normal"/>
        <w:rPr/>
      </w:pPr>
      <w:r>
        <w:rPr/>
        <w:t>Zachara akoby bol prebral chlapský hlas. Oči sa pootvorili a dívali sa na hovoriaceho vojaka.</w:t>
      </w:r>
    </w:p>
    <w:p>
      <w:pPr>
        <w:pStyle w:val="Normal"/>
        <w:rPr/>
      </w:pPr>
      <w:r>
        <w:rPr/>
        <w:t xml:space="preserve">- Poznáte ma? - prehovoril k plačúcej dcére a umierajúcemu Zacharovi. </w:t>
      </w:r>
    </w:p>
    <w:p>
      <w:pPr>
        <w:pStyle w:val="Normal"/>
        <w:rPr/>
      </w:pPr>
      <w:r>
        <w:rPr/>
        <w:t>Sokoliar sa len díval, díval na neho a v očiach, v bledej tvári akoby mu bolo svitalo.</w:t>
      </w:r>
    </w:p>
    <w:p>
      <w:pPr>
        <w:pStyle w:val="Normal"/>
        <w:rPr/>
      </w:pPr>
      <w:r>
        <w:rPr/>
        <w:t>- Som Ďurinov Adam, - povedal vojak.</w:t>
      </w:r>
    </w:p>
    <w:p>
      <w:pPr>
        <w:pStyle w:val="Normal"/>
        <w:rPr/>
      </w:pPr>
      <w:r>
        <w:rPr/>
        <w:t>So Zacharovými perami akoby sa ľahučký úsmev pohral, v očiach sa zaligotali slzy.</w:t>
      </w:r>
    </w:p>
    <w:p>
      <w:pPr>
        <w:pStyle w:val="Normal"/>
        <w:rPr/>
      </w:pPr>
      <w:r>
        <w:rPr/>
        <w:t>- Adam . . .! - zašepkal.</w:t>
      </w:r>
    </w:p>
    <w:p>
      <w:pPr>
        <w:pStyle w:val="Normal"/>
        <w:rPr/>
      </w:pPr>
      <w:r>
        <w:rPr/>
        <w:t>Vzápätí zhasol úsmev na perách a sokoliarova hlava znova klesla do lona plačúcej devy.</w:t>
      </w:r>
    </w:p>
    <w:p>
      <w:pPr>
        <w:pStyle w:val="Normal"/>
        <w:rPr/>
      </w:pPr>
      <w:r>
        <w:rPr/>
      </w:r>
    </w:p>
    <w:p>
      <w:pPr>
        <w:pStyle w:val="Normal"/>
        <w:rPr/>
      </w:pPr>
      <w:r>
        <w:rPr/>
      </w:r>
      <w:r>
        <w:br w:type="page"/>
      </w:r>
    </w:p>
    <w:p>
      <w:pPr>
        <w:pStyle w:val="Normal"/>
        <w:rPr/>
      </w:pPr>
      <w:r>
        <w:rPr/>
      </w:r>
    </w:p>
    <w:p>
      <w:pPr>
        <w:pStyle w:val="Heading4"/>
        <w:jc w:val="center"/>
        <w:rPr/>
      </w:pPr>
      <w:bookmarkStart w:id="1" w:name="__RefHeading___Toc200609002"/>
      <w:bookmarkEnd w:id="1"/>
      <w:r>
        <w:rPr/>
        <w:t>Lendacké zvony</w:t>
      </w:r>
    </w:p>
    <w:p>
      <w:pPr>
        <w:pStyle w:val="Normal"/>
        <w:rPr/>
      </w:pPr>
      <w:r>
        <w:rPr/>
      </w:r>
    </w:p>
    <w:p>
      <w:pPr>
        <w:pStyle w:val="Normal"/>
        <w:rPr/>
      </w:pPr>
      <w:r>
        <w:rPr/>
        <w:t>Bim-bam, bim-bam . . .</w:t>
      </w:r>
    </w:p>
    <w:p>
      <w:pPr>
        <w:pStyle w:val="Normal"/>
        <w:rPr/>
      </w:pPr>
      <w:r>
        <w:rPr/>
        <w:t>Dolinou-rovinou hučí, zuní hlas zvonov. Valí sa údolím, kým nenarazí na hory. Hory sa ozvú stonásobnou ozvenou, od nich sa dunivé bim-bam odráža a znovu znie dolinou-rovinou. Poddaní lendackých pánov pátrov krížovníkov, čo na roli repu okopávajú, narovnávajú chrbty, opierajú sa o motyky a počúvajú. Dráb, ktorý bdie nad nimi, tiež obrátil hlavu za hlasom a počúva krásny hlas zvonov. Počúvajú poddaní, počúva aj dráb.</w:t>
      </w:r>
    </w:p>
    <w:p>
      <w:pPr>
        <w:pStyle w:val="Normal"/>
        <w:rPr/>
      </w:pPr>
      <w:r>
        <w:rPr/>
        <w:t>Počúvajú, načúvajú a hovoria:</w:t>
      </w:r>
    </w:p>
    <w:p>
      <w:pPr>
        <w:pStyle w:val="Normal"/>
        <w:rPr/>
      </w:pPr>
      <w:r>
        <w:rPr/>
        <w:t>- To lendacké zvony zvonia.</w:t>
      </w:r>
    </w:p>
    <w:p>
      <w:pPr>
        <w:pStyle w:val="Normal"/>
        <w:rPr/>
      </w:pPr>
      <w:r>
        <w:rPr/>
        <w:t>- Zvonia, zvonia, akoby spievali.</w:t>
      </w:r>
    </w:p>
    <w:p>
      <w:pPr>
        <w:pStyle w:val="Normal"/>
        <w:rPr/>
      </w:pPr>
      <w:r>
        <w:rPr/>
        <w:t>- Spievajú, spievajú, smutnú pieseň hudú.</w:t>
      </w:r>
    </w:p>
    <w:p>
      <w:pPr>
        <w:pStyle w:val="Normal"/>
        <w:rPr/>
      </w:pPr>
      <w:r>
        <w:rPr/>
        <w:t>- Také piesne hudú, čo i smútok, ale i liek do srdca nalievajú.</w:t>
      </w:r>
    </w:p>
    <w:p>
      <w:pPr>
        <w:pStyle w:val="Normal"/>
        <w:rPr/>
      </w:pPr>
      <w:r>
        <w:rPr/>
        <w:t>- Divné sú, i podivne zvonia.</w:t>
      </w:r>
    </w:p>
    <w:p>
      <w:pPr>
        <w:pStyle w:val="Normal"/>
        <w:rPr/>
      </w:pPr>
      <w:r>
        <w:rPr/>
        <w:t>- Hej, hohohó, akože! - máva dráb korbáčom. Ale nikomu nezaplieskali remene na chrbte, lebo aj dráb pri podivnej piesni zvonov akoby sa bol premenil.</w:t>
      </w:r>
    </w:p>
    <w:p>
      <w:pPr>
        <w:pStyle w:val="Normal"/>
        <w:rPr/>
      </w:pPr>
      <w:r>
        <w:rPr/>
        <w:t>To lendacké zvony ...</w:t>
      </w:r>
    </w:p>
    <w:p>
      <w:pPr>
        <w:pStyle w:val="Normal"/>
        <w:rPr/>
      </w:pPr>
      <w:r>
        <w:rPr/>
        <w:t>Poddaní znova sa chápu ťažkých motýk a zatínajú do uľahnutej zeme. Tu i tam zaštrkoce železo na kameni, tu i tam vyskočí iskra z ocele, keď narazí na skalu.</w:t>
      </w:r>
    </w:p>
    <w:p>
      <w:pPr>
        <w:pStyle w:val="Normal"/>
        <w:rPr/>
      </w:pPr>
      <w:r>
        <w:rPr/>
        <w:t>Nad poľom sa rozniesla tichosť, len tie lendacké zvony bim-bam zunia, akoby spievali.</w:t>
      </w:r>
    </w:p>
    <w:p>
      <w:pPr>
        <w:pStyle w:val="Normal"/>
        <w:rPr/>
      </w:pPr>
      <w:r>
        <w:rPr/>
        <w:t>A keď po hradskej od Ľubovne ku Kežmarku hrkocú furmanské vozy, priťahujú pohoniči opraty a „hó, hó," kričia na kone. Tak volajú, a keď kone zastanú, nakláňajú sa na sedliskách, vytŕčajú hlavy spod hrubých plachiet a načúvajú:</w:t>
      </w:r>
    </w:p>
    <w:p>
      <w:pPr>
        <w:pStyle w:val="Normal"/>
        <w:rPr/>
      </w:pPr>
      <w:r>
        <w:rPr/>
        <w:t>- Aké to zvony zvonia?</w:t>
      </w:r>
    </w:p>
    <w:p>
      <w:pPr>
        <w:pStyle w:val="Normal"/>
        <w:rPr/>
      </w:pPr>
      <w:r>
        <w:rPr/>
        <w:t>- A ako čudne zvonia?!</w:t>
      </w:r>
    </w:p>
    <w:p>
      <w:pPr>
        <w:pStyle w:val="Normal"/>
        <w:rPr/>
      </w:pPr>
      <w:r>
        <w:rPr/>
        <w:t>- Zvonia, zvonia, akoby spievali. No aký je to spev, aký to spev? Smutný, boľavý, a jednako do srdca potešenie plynie.</w:t>
      </w:r>
    </w:p>
    <w:p>
      <w:pPr>
        <w:pStyle w:val="Normal"/>
        <w:rPr/>
      </w:pPr>
      <w:r>
        <w:rPr/>
        <w:t>Len keď zvon zamĺkol a jeho hlas sa rozplynul ako biela hmla, volali furmani na kone: „hijó, hijó". Fúry zaprašťali na hrboľatej hradskej. Biče nepráskali, furmani nekričali, ani furmanské piesne nezneli, lebo pohoniči i sprievodníci sedeli na sedliskách, akoby boli ešte stále čakali, či sa zvony neozvú znova.</w:t>
      </w:r>
    </w:p>
    <w:p>
      <w:pPr>
        <w:pStyle w:val="Normal"/>
        <w:rPr/>
      </w:pPr>
      <w:r>
        <w:rPr/>
        <w:t>Iba po hodnej chvíli zavolal jazdec, čo sedel na koni a šiel pred fúrami:</w:t>
      </w:r>
    </w:p>
    <w:p>
      <w:pPr>
        <w:pStyle w:val="Normal"/>
        <w:rPr/>
      </w:pPr>
      <w:r>
        <w:rPr/>
        <w:t>- Zvláštny hlas vydávajú tie lendacké zvony.</w:t>
      </w:r>
    </w:p>
    <w:p>
      <w:pPr>
        <w:pStyle w:val="Normal"/>
        <w:rPr/>
      </w:pPr>
      <w:r>
        <w:rPr/>
        <w:t>Nejeden kežmarský občan vyšiel na dvor, majster zastal na prahu dielne a počúval. Počúval a hútal, aký to kov zlial zvonár, ktorý ich ulial. Iste bol veľký majster, keď vedel dať do ich hlasov plač i potechu.</w:t>
      </w:r>
    </w:p>
    <w:p>
      <w:pPr>
        <w:pStyle w:val="Normal"/>
        <w:rPr/>
      </w:pPr>
      <w:r>
        <w:rPr/>
        <w:t>Naozaj to bol podivný majster-zvonár.</w:t>
      </w:r>
    </w:p>
    <w:p>
      <w:pPr>
        <w:pStyle w:val="Normal"/>
        <w:rPr/>
      </w:pPr>
      <w:r>
        <w:rPr/>
        <w:t>Ale jeho ruky uliali iba tieto zvony.</w:t>
      </w:r>
    </w:p>
    <w:p>
      <w:pPr>
        <w:pStyle w:val="Normal"/>
        <w:rPr/>
      </w:pPr>
      <w:r>
        <w:rPr/>
        <w:t>Plačúce i potešujúce lendacké zvony.</w:t>
      </w:r>
    </w:p>
    <w:p>
      <w:pPr>
        <w:pStyle w:val="Normal"/>
        <w:rPr/>
      </w:pPr>
      <w:r>
        <w:rPr/>
        <w:t>V tmavej dielni majstra Atanása blkotali plamene a červená žiara farbila temnú miestnosť i tváre ľudí, čo v dielni pracovali, krvavou farbou. Z veľkého kotla tiekol pramienok žeravého kovu žliabkom do hlinenej formy. Zapĺňal ju, prenikajúc do záhybov, do úzkych štrbín, vytvárajúc okrúhle steny zvona. Majster Atanás stál obďaleč odetý koženým odevom s kapucňou na hlave, opásaný hrubou spálenou zásterou. Aj jeho dvaja pomocníci boli odiati podobne ako majster. Všetci sledovali pozorným pohľadom tečúci kov, ako sa prskajúci, sipiaci a čmudiaci prelieval z kotla do formy. Dvaja učni, čierni od sadze, zaliati potom, ktorý im stekal po tvárach, vykresľujúc na nich belasé pásiky, naťahovali veľké mechy, ktoré rozduchovali plamene. V dielni bolo ticho, iba škrípavý vrzgot stláčaných mechov a praskot plameňov ho prerušoval.</w:t>
      </w:r>
    </w:p>
    <w:p>
      <w:pPr>
        <w:pStyle w:val="Normal"/>
        <w:rPr/>
      </w:pPr>
      <w:r>
        <w:rPr/>
        <w:t>Tovariš Egid, ktorý už povyše roka pracoval v dielni majstra Atanása, držal v ruke dlhú tyč a kedy-tedy porýpal v ústí kotla, aby uvoľnil cestu tečúcemu striebru. Žeravina vždy zlostne zaškvrčala, zapraskala, vypľula roj iskier do vzduchu a potom rýchlejšie pretekala žliabkom.</w:t>
      </w:r>
    </w:p>
    <w:p>
      <w:pPr>
        <w:pStyle w:val="Normal"/>
        <w:rPr/>
      </w:pPr>
      <w:r>
        <w:rPr/>
        <w:t>Majster ho nenápadne pozoroval. Páčil sa mu tento tovariš Egid, nedal by ho majster Atanás za nič na svete, lebo sa ukazuje, že to bude zvonolejár znamenitý. Vie veľa vecí, s ktorými si ani majster neporadí. Tovariš Egid pracoval na mnohých miestach. Obišiel Krakov, Košice, Bardejov, Viedeň, Prešporok, skúsil teda svet a vyzná sa v zvonolejárskom remesle. Vidí ho majster Atanás, ako obrába vyliaty zvon, ako ho čistí, ako hladí jeho telo, akoby to bol živý tvor. A keď zvon vytiahnu na malú vežičku na dvore majstrovho domu a srdce raz udrie na zvony, tovariš Egid starostlivo počúva, akoby to neznela mohutná strieborná stena zvona, ale najjemnejšie strunky lutny. Tak počúva, potom udiera srdcom, tu slabučko, tu mocnejšie, a skúma hlas, ktorý vydal zvon. Potom pripája, píli, zdiera z tela zvona, kde treba, kýmkoľvek nedostane ten hlas, ktorý sa má z neho rinúť podľa predpisu. Majster Atanás už tridsať rokov leje zvony. Veľa desiatok ich už vyšlo z jeho dielne a zvonia nielen v spišskom kraji, prenikli aj dolu k Dunaju, ďaleko do Poľska, k Tise; ale nemal ešte v dielni takéhoto tovariša. A musí uznať i to, že alebo nemal, alebo už v starobe stráca citlivosť ucha, lebo nepostrehne tie jemné odtienky zvonkovej hry. Vidí sa mu, že tovariš Egid ani nie tak uchom vníma tajomnú hudbu zvonov. Akoby mal v srdci, v tele ešte jeden zmysel, ktorým vníma dunivú hru. Jeho tvár sa vyjasňuje, vo chvíľke sa zachmúri, vrásky na čele sa prehĺbia, ucho takmer na zvon priloží a len ľahučko, nechtami klepe na zuniaci kov. Zvon len šepoce ako ten najjemnejší vetrík a tovariš Egid v tom šepote rozpoznáva, čo znie správne, a čo nemá znieť. Takto vyciťuje, či zvon spieva, či jasá, či smúti, či plače, alebo sa raduje. Vlasy mu padajú do tváre, do líc preniká krv, oči sa zapaľujú a v takejto chvíli akoby zabúdal, že je tu majster Atanás, ktorý už tridsať rokov leje zvony, i druhý tovariš, starší od Egida, a počúva, skúša, poklepkáva to nechtom, to koncom prsta na zvon. Potom pokynie učňovi a ten rozkolíše zvon, zaznie plným, mohutným hlasom.</w:t>
      </w:r>
    </w:p>
    <w:p>
      <w:pPr>
        <w:pStyle w:val="Normal"/>
        <w:rPr/>
      </w:pPr>
      <w:r>
        <w:rPr/>
        <w:t>Rozospieva sa, krásavec, ako bude spievať, keď ho vytiahnu na vysokú vežu chrámu.</w:t>
      </w:r>
    </w:p>
    <w:p>
      <w:pPr>
        <w:pStyle w:val="Normal"/>
        <w:rPr/>
      </w:pPr>
      <w:r>
        <w:rPr/>
        <w:t>Majster Atanás sa len usmieva. Tu i tam sa prihovorí, poradí maličkosť, opýta sa, započúva ako tovariš, ale poväčšine ho necháva samostatne pracovať. Veď zvon bude niesť meno jeho dielne, a nie tovariša Egida, bude hlásať jeho slávu, a nie tovarišovu. Slávu majstra Atanása, a ktože sa bude opytovať, kto vlastne zvon vytvoril? Dielňa je jeho, majstra Atanása, nie tovariša Egida.</w:t>
      </w:r>
    </w:p>
    <w:p>
      <w:pPr>
        <w:pStyle w:val="Normal"/>
        <w:rPr/>
      </w:pPr>
      <w:r>
        <w:rPr/>
        <w:t>Časom sa ho zmocňovala neznáma obava. Čo ak tovariš Egid raz odíde od neho? Čo ak si sám založí dielňu? Čo ak začne vyrábať zvony a budú také, aké on, majster Atanás, nikdy neuleje? Na všetky strany sa bude šíriť chýr o novom majstrovi Egidovi, a ten chýr bude zastierať meno dielne majstra Atanása!</w:t>
      </w:r>
    </w:p>
    <w:p>
      <w:pPr>
        <w:pStyle w:val="Normal"/>
        <w:rPr/>
      </w:pPr>
      <w:r>
        <w:rPr/>
        <w:t>Vytrvalo odháňal takéto myšlienky, čo sa na neho lepili ako dotieravé muchy. No nikdy ich nerozohnal celkom. Stále sa k nemu vracali. Utešoval sa: na to, aby si mohol tovariš Egid založiť dielňu a samostatne pracovať, treba všeličo. Najviac peňazí a ako vie, tovariš Egid je zatiaľ chudobný ako kostolná myš. Čudák je tovariš Egid, aspoň majster Atanás si tak o ňom myslí. Tovariš nestavia na peniazoch, má v hlave neustále zvony a zvony. Naozaj dobre urobil majster Atanás, keď ho prijal do roboty. Tovariš Egid je lacný pracovník, a pritom veľmi vzácny. Toto uspokojovalo majstra Atanása. Tovariš bez peňazí si sotva bude môcť dakedy otvoriť samostatnú dielňu. Iba ak by . . .</w:t>
      </w:r>
    </w:p>
    <w:p>
      <w:pPr>
        <w:pStyle w:val="Normal"/>
        <w:rPr/>
      </w:pPr>
      <w:r>
        <w:rPr/>
        <w:t>Tu sa majstrovo čelo zachmúrilo.</w:t>
      </w:r>
    </w:p>
    <w:p>
      <w:pPr>
        <w:pStyle w:val="Normal"/>
        <w:rPr/>
      </w:pPr>
      <w:r>
        <w:rPr/>
        <w:t>Tovariš Egid by sa mohol oženiť s dcérou niektorého cechového majstra, a ak by to bol majster-boháč, potom by si naozaj mohol tovariš Egid dielňu otvoriť. Majster Atanás sa pomrvil, akoby mu bol niekto hodil za hrsť mravcov za golier. Radšej nemyslieť na to! V takýchto chvíľach sa v ňom začala budiť pichľavá závisť a neznáma obava.</w:t>
      </w:r>
    </w:p>
    <w:p>
      <w:pPr>
        <w:pStyle w:val="Normal"/>
        <w:rPr/>
      </w:pPr>
      <w:r>
        <w:rPr/>
        <w:t>Z dúm vyrušil majstra Atanása príchod sluhu. Zvedavo sa obrátil k nemu, lebo sa muselo dačo nezvyčajného prihodiť, keď ho v dielni vyhľadávajú. Sluha oznámil, že ho čaká posol z Viedne. Majster trochu postál, lebo mu nohy na chvíľku zdreveneli, keď počul o poslovi, a to ešte priamo z Viedne. No hneď sa prebral z prekvapenia, pozhadzoval zo seba pracovné šaty, pristrojil sa a vošiel do domu. Naozaj, v izbe stál posol a podával majstrovi neveľký červený valček. Majster vedel, že sa v ňom iste nachodí vzácne písmo. Trasúcou sa rukou otvoril schránku a vytiahol písmo, opatrené veľkou červenou pečaťou.</w:t>
      </w:r>
    </w:p>
    <w:p>
      <w:pPr>
        <w:pStyle w:val="Normal"/>
        <w:rPr/>
      </w:pPr>
      <w:r>
        <w:rPr/>
        <w:t>Ruky sa mu triasli rozčúlením, lebo list bol od viedenského biskupa, ktorý objednával u majstra Atanása štyri zvony pre viedenskú katedrálu.</w:t>
      </w:r>
    </w:p>
    <w:p>
      <w:pPr>
        <w:pStyle w:val="Normal"/>
        <w:rPr/>
      </w:pPr>
      <w:r>
        <w:rPr/>
        <w:t>Majster Atanás si musel sadnúť do kresla s vysokým operadlom, potiahnutým zeleným brokátom, lebo akoby mu bolo srdce stŕplo. No za tým prekvapením a rozrušením sa ukrýval aj záblesk radosti. Veď to nebola zvyčajná udalosť, keď sa o jeho dielni dozvedeli aj vo Viedni. Majstrovou mysľou preletúvali obláčiky a v nich sa mu hneď ukazoval biskup vo fialovom rúchu, s reťazou a krížom na prsiach, hneď zasa vysoká veža katedrály a z nej sa valil hromový hlas zvonov, ktoré ulial on, majster Atanás. A myšlienky mu prišli aj na skutočnosť, že takáto objednávka mu prinesie veľa do vrecka.</w:t>
      </w:r>
    </w:p>
    <w:p>
      <w:pPr>
        <w:pStyle w:val="Normal"/>
        <w:rPr/>
      </w:pPr>
      <w:r>
        <w:rPr/>
        <w:t>Keď si na to pomyslel, pomädlil si spokojne dlane, v ušiach mu zaznel cvengot žltých dukátov.</w:t>
      </w:r>
    </w:p>
    <w:p>
      <w:pPr>
        <w:pStyle w:val="Normal"/>
        <w:rPr/>
      </w:pPr>
      <w:r>
        <w:rPr/>
        <w:t>Potom mu zasa chmára zastrela tvár. Uvedomil si, že pre takúto objednávku bude musieť cestovať do Viedne, aby dohovoril podrobnosti. Aj biskupovi sa patrí poďakovať, že sa majstrovi dostalo takej vysokej pocty. Ale kdeže je Viedeň od Levoče? Dni a noci strávi na ceste, vo voze, po hospitáloch pre pocestných, v daždi, prachu, slnku. A čo všetko sa môže na ceste prihodiť! No ani na chvíľočku nepripúšťal myšlienku, že by nemal odísť. Má síce ešte vyhotoviť objednávku zvonov pre krížovníkov v Lendaku. Aj to je vážna objednávka. Zvony objednával sám magister Kokos Berzeviczký, aby sa vykúpil za hriech, ktorého sa dopustil, keď v bitke zabil Fridricha, syna spišského župana Arnolda. A potom je tu ešte objednávka dvanástich menších zvončekov pre chudobnejšie kostolíky v spišskom kraji. No o robotu sa báť nemusí, veď je tu tovariš Egid. Na neho môže celkom spokojne zveriť túto úlohu. Mládenec si s ňou hravo poradí a iste ju skončí, kým sa majster vráti.</w:t>
      </w:r>
    </w:p>
    <w:p>
      <w:pPr>
        <w:pStyle w:val="Normal"/>
        <w:rPr/>
      </w:pPr>
      <w:r>
        <w:rPr/>
        <w:t>Aj sa tak stalo.</w:t>
      </w:r>
    </w:p>
    <w:p>
      <w:pPr>
        <w:pStyle w:val="Normal"/>
        <w:rPr/>
      </w:pPr>
      <w:r>
        <w:rPr/>
        <w:t>Jedného dňa sa vydal majster zvonolejár Atanás z Levoče do Viedne. Tovarišovi Egidovi vydal kovy i všetko potrebné pre uliatie zvonov pre Lendak a dvanástich malých pre spišské kostolíky. Rozlúčil sa s ním a odišiel.</w:t>
      </w:r>
    </w:p>
    <w:p>
      <w:pPr>
        <w:pStyle w:val="Normal"/>
        <w:rPr/>
      </w:pPr>
      <w:r>
        <w:rPr/>
        <w:t>Nad svetom sa rozostrela noc.</w:t>
      </w:r>
    </w:p>
    <w:p>
      <w:pPr>
        <w:pStyle w:val="Normal"/>
        <w:rPr/>
      </w:pPr>
      <w:r>
        <w:rPr/>
        <w:t>Bola tichá, mesačná, letná. V malej izbietke veľkého meštianskeho domu levočského majstra Atanása, kde býval tovariš Egid s kamarátom Jakubom, bolo tma. Tovariš Jakub, ustatý po celodennej práci, ležal na posteli a díval sa na biely mesiac, ktorý nazeral otvoreným okienkom do izbietky. Tovariš Egid nebol v izbici. Stál na malom balkóniku a díval sa dolu na čiernu zem, na kamennú dlažbu temného dvora. Náprotivná stena bola zaliata mesačným svetlom. Červenkasté podpory, na ktorých spočívala arkádová chodba okolo celej vnútornej steny domu, sa černeli ako tmavý pás. Pod každou sa rozostlala temnejšia škvrna. Tovariš Egid sa díval na jednu z týchto čiernych škvŕn už dlho. Hlavou sa mu rojili podivné myšlienky. Iba keď sa už nazdával, že kamarát spí, potichučky otvoril dvere do izby a vošiel. Neľahol si, ale zašiel k otvorenému okienku a zahľadel sa na mesto. Nevidel z neho veľa, lebo mu rozhľad zakrývali strechy domov. Iba keď pozrel do výšky, mal nad sebou mesiac s miliónmi hviezd a tam kdesi ďaleko, ďaleko za mestom zasnežené Tatry.</w:t>
      </w:r>
    </w:p>
    <w:p>
      <w:pPr>
        <w:pStyle w:val="Normal"/>
        <w:rPr/>
      </w:pPr>
      <w:r>
        <w:rPr/>
        <w:t>Stál tu hodnú chvíľu so založenými rukami.</w:t>
      </w:r>
    </w:p>
    <w:p>
      <w:pPr>
        <w:pStyle w:val="Normal"/>
        <w:rPr/>
      </w:pPr>
      <w:r>
        <w:rPr/>
        <w:t xml:space="preserve">- Nespíš? - prerušil tichosť Jakub. </w:t>
      </w:r>
    </w:p>
    <w:p>
      <w:pPr>
        <w:pStyle w:val="Normal"/>
        <w:rPr/>
      </w:pPr>
      <w:r>
        <w:rPr/>
        <w:t>Egid sa strhol a obzrel sa.</w:t>
      </w:r>
    </w:p>
    <w:p>
      <w:pPr>
        <w:pStyle w:val="Normal"/>
        <w:rPr/>
      </w:pPr>
      <w:r>
        <w:rPr/>
        <w:t>- Nejde mi spánok na oči.</w:t>
      </w:r>
    </w:p>
    <w:p>
      <w:pPr>
        <w:pStyle w:val="Normal"/>
        <w:rPr/>
      </w:pPr>
      <w:r>
        <w:rPr/>
        <w:t>- Nejde, - máličko sa usmial Jakub. Vedel, čo sa to marí v kamarátovej hlave.</w:t>
      </w:r>
    </w:p>
    <w:p>
      <w:pPr>
        <w:pStyle w:val="Normal"/>
        <w:rPr/>
      </w:pPr>
      <w:r>
        <w:rPr/>
        <w:t>- Zasa ti nedajú pokoj tvoje pochabé sny?</w:t>
      </w:r>
    </w:p>
    <w:p>
      <w:pPr>
        <w:pStyle w:val="Normal"/>
        <w:rPr/>
      </w:pPr>
      <w:r>
        <w:rPr/>
        <w:t>Egid neodpovedal, nechcel sa vyhovárať, lebo naozaj bolo s ním tak, ako hovoril Jakub.</w:t>
      </w:r>
    </w:p>
    <w:p>
      <w:pPr>
        <w:pStyle w:val="Normal"/>
        <w:rPr/>
      </w:pPr>
      <w:r>
        <w:rPr/>
        <w:t>- Pravdu máš, premýšľam, premýšľam, len domyslieť nemôžem.</w:t>
      </w:r>
    </w:p>
    <w:p>
      <w:pPr>
        <w:pStyle w:val="Normal"/>
        <w:rPr/>
      </w:pPr>
      <w:r>
        <w:rPr/>
        <w:t>- Čo ti zasa nedá pokoja?</w:t>
      </w:r>
    </w:p>
    <w:p>
      <w:pPr>
        <w:pStyle w:val="Normal"/>
        <w:rPr/>
      </w:pPr>
      <w:r>
        <w:rPr/>
        <w:t>- Čo? - obrátil sa k Jakubovi. - Je to môj dávny sen, stará túžba. Ktovie, či sa kedy premení na skutočnosť?</w:t>
      </w:r>
    </w:p>
    <w:p>
      <w:pPr>
        <w:pStyle w:val="Normal"/>
        <w:rPr/>
      </w:pPr>
      <w:r>
        <w:rPr/>
        <w:t>- Čože, chceš sa stať cechovým majstrom? Senátorom? Županom? Princom? Naozaj sú to iba sny.</w:t>
      </w:r>
    </w:p>
    <w:p>
      <w:pPr>
        <w:pStyle w:val="Normal"/>
        <w:rPr/>
      </w:pPr>
      <w:r>
        <w:rPr/>
        <w:t>Egid sa úprimne usmial a pokrútil hlavou.</w:t>
      </w:r>
    </w:p>
    <w:p>
      <w:pPr>
        <w:pStyle w:val="Normal"/>
        <w:rPr/>
      </w:pPr>
      <w:r>
        <w:rPr/>
        <w:t>- Takými myšlienkami som sa nikdy nezaoberal. Môj sen sa dá uskutočniť, len keby som mal podmienky, keby som mal v rukách to, čo potrebujem.</w:t>
      </w:r>
    </w:p>
    <w:p>
      <w:pPr>
        <w:pStyle w:val="Normal"/>
        <w:rPr/>
      </w:pPr>
      <w:r>
        <w:rPr/>
        <w:t>- To je ono, bratku. Vieš, ako sa hovorí - tovariš ako myš. A my sme ešte k tomu ako kostolné myši. Čože si počneš?</w:t>
      </w:r>
    </w:p>
    <w:p>
      <w:pPr>
        <w:pStyle w:val="Normal"/>
        <w:rPr/>
      </w:pPr>
      <w:r>
        <w:rPr/>
        <w:t>- Počúvaj, Jakub, - povedal Egid, akoby ani nebol vnímal, čo povedal Jakub. Prišiel k nemu a sadol si na posteľ. - Vieš, čo by som chcel? Uliať zvon, ale nie taký, aké denne robíme. Taký zvon, čo by bol nielen vonkajším zvonom, krásny, zdobený, lesklý, opásaný rytými vencami, korunovaný umelecky vypracovanou korunou, ale čo by v sebe tajil živý hlas. Hlas, ako keď sa rozhlaholia trúbky, ako keď organ zahučí v Jakubovskom chráme, aby v ňom boli aj tiché hlasy strún lutny . . . Vieš, Jakub, taký zvon by som chcel zhotoviť, čo by v jeho hlase bolo aj slnce, čo osvetľuje svet a dáva zemi život, aby v ňom bol aj vtáčí piskot i hukot vetra, víchrica i tiché jarné ráno, plné spevu, vône a života. Aby v ňom bol aj plač i veselý smiech, jasot i smútok, bolesť i radosť.</w:t>
      </w:r>
    </w:p>
    <w:p>
      <w:pPr>
        <w:pStyle w:val="Normal"/>
        <w:rPr/>
      </w:pPr>
      <w:r>
        <w:rPr/>
        <w:t>Jakub už neležal, nedalo mu tak počúvať kamaráta. Sadol si na posteľ a díval sa do Egidovej tváre. Lebo ten, ako keby bol zabudol, že je tu i Jakub, hľadel na biely mesiac, akoby tam niekde videl zvon, o ktorom hovoril. Akoby sa z niektorého žeravého bodu na oblohe k nemu rinuli zvučné hlasy zvona, o ktorom sníval.</w:t>
      </w:r>
    </w:p>
    <w:p>
      <w:pPr>
        <w:pStyle w:val="Normal"/>
        <w:rPr/>
      </w:pPr>
      <w:r>
        <w:rPr/>
        <w:t>- Sen, sen, Egid, ťažko ty taký zvon uleješ. Si tovariš a musíš robiť, a tak robiť, ako ti prikazuje majster. Viem a verím, Egid, že by si toto všetko vedel dať do mŕtvej hmoty zvona, ale sotva to kedy budeš môcť urobiť. Sotva.</w:t>
      </w:r>
    </w:p>
    <w:p>
      <w:pPr>
        <w:pStyle w:val="Normal"/>
        <w:rPr/>
      </w:pPr>
      <w:r>
        <w:rPr/>
        <w:t>Egid mlčal. Ruky mal zalomené a položené na lone. Už nehľadel na mesiac, pred seba sa díval, na zem.</w:t>
      </w:r>
    </w:p>
    <w:p>
      <w:pPr>
        <w:pStyle w:val="Normal"/>
        <w:rPr/>
      </w:pPr>
      <w:r>
        <w:rPr/>
        <w:t>- Mohol by som, - povedal ako vo sne, - teraz by som mohol.</w:t>
      </w:r>
    </w:p>
    <w:p>
      <w:pPr>
        <w:pStyle w:val="Normal"/>
        <w:rPr/>
      </w:pPr>
      <w:r>
        <w:rPr/>
        <w:t>- Mohol? Teraz? - nechápal ho Jakub.</w:t>
      </w:r>
    </w:p>
    <w:p>
      <w:pPr>
        <w:pStyle w:val="Normal"/>
        <w:rPr/>
      </w:pPr>
      <w:r>
        <w:rPr/>
        <w:t>- Teraz. Vieš, že máme uliať zvony pre Lendak. Mohol by som to urobiť.</w:t>
      </w:r>
    </w:p>
    <w:p>
      <w:pPr>
        <w:pStyle w:val="Normal"/>
        <w:rPr/>
      </w:pPr>
      <w:r>
        <w:rPr/>
        <w:t>- Ako?</w:t>
      </w:r>
    </w:p>
    <w:p>
      <w:pPr>
        <w:pStyle w:val="Normal"/>
        <w:rPr/>
      </w:pPr>
      <w:r>
        <w:rPr/>
        <w:t>- A urobím to, - rozhodol sa náhle. - Vieš, Jakub, naozaj sa teraz dám do toho. Nebudeme liať dvanásť drobných zvončekov, ulejem zo všetkej hmoty dva veľké pre kláštor a do nich vložím všetko, čo tuto v srdci cítim.</w:t>
      </w:r>
    </w:p>
    <w:p>
      <w:pPr>
        <w:pStyle w:val="Normal"/>
        <w:rPr/>
      </w:pPr>
      <w:r>
        <w:rPr/>
        <w:t>- A majster? Neprikázal takto, - upozorňoval ho Jakub.</w:t>
      </w:r>
    </w:p>
    <w:p>
      <w:pPr>
        <w:pStyle w:val="Normal"/>
        <w:rPr/>
      </w:pPr>
      <w:r>
        <w:rPr/>
        <w:t>- Neprikázal, ale urobím. Kov mám, teraz, alebo nikdy. Majster nestratí, magister Kokos zaplatí.</w:t>
      </w:r>
    </w:p>
    <w:p>
      <w:pPr>
        <w:pStyle w:val="Normal"/>
        <w:rPr/>
      </w:pPr>
      <w:r>
        <w:rPr/>
        <w:t>- Jednako, Egid, spomeň si, čo značí neposlúchnuť majstra. Zničíš kov. Zabiješ robotou, ktorá ti nebola pridelená, celé týždne. Môžeš sa dostať pred súdnu stolicu.</w:t>
      </w:r>
    </w:p>
    <w:p>
      <w:pPr>
        <w:pStyle w:val="Normal"/>
        <w:rPr/>
      </w:pPr>
      <w:r>
        <w:rPr/>
        <w:t>Egid sa usmial.</w:t>
      </w:r>
    </w:p>
    <w:p>
      <w:pPr>
        <w:pStyle w:val="Normal"/>
        <w:rPr/>
      </w:pPr>
      <w:r>
        <w:rPr/>
        <w:t>- Nebojím sa, cítim, že ma obavy opustili. Vytvorím dielo, že sa budú všetci diviť. Majster sa naisto nebude hnevať. Bude to práca, čo novou slávou ovije jeho dielňu.</w:t>
      </w:r>
    </w:p>
    <w:p>
      <w:pPr>
        <w:pStyle w:val="Normal"/>
        <w:rPr/>
      </w:pPr>
      <w:r>
        <w:rPr/>
        <w:t>Jakub neodpovedal. Stisol plecia a prevalil sa znova cez lôžko. Egid sa zdvihol a pomaly sa začal vyzliekať. Potom si aj on ľahol, ale ani jednému, ani druhému nechcel sen sadnúť na oči. Rozhovor rozohnal sníčky, rozvíril mysle, pobúril srdcia obidvoch tovarišov. Pred očami obidvoch sa kolísali veľké zvony, ktoré sa chystal Egid uliať.</w:t>
      </w:r>
    </w:p>
    <w:p>
      <w:pPr>
        <w:pStyle w:val="Normal"/>
        <w:rPr/>
      </w:pPr>
      <w:r>
        <w:rPr/>
        <w:t>Egid videl zvony, videl, ako sa kolíšu na lendackej veži, a počúval ich hlas, mohutný, dunivý, spievajúci, ako sa valí po horách-dolách od Lendaku dolu po Kežmarok a Levoču a druhou stranou k Ľubovni až k hraniciam Poľska.</w:t>
      </w:r>
    </w:p>
    <w:p>
      <w:pPr>
        <w:pStyle w:val="Normal"/>
        <w:rPr/>
      </w:pPr>
      <w:r>
        <w:rPr/>
        <w:t>Jakubovi zmizol po chvíli zvon spred očí a miesto neho sa zjavila pred ním tvár majstra Atanása. Videl ju takú, aká bude, keď sa dozvie, čo urobil Egid.</w:t>
      </w:r>
    </w:p>
    <w:p>
      <w:pPr>
        <w:pStyle w:val="Normal"/>
        <w:rPr/>
      </w:pPr>
      <w:r>
        <w:rPr/>
        <w:t>A tá tvár neveštila pre Egida nič dobré.</w:t>
      </w:r>
    </w:p>
    <w:p>
      <w:pPr>
        <w:pStyle w:val="Normal"/>
        <w:rPr/>
      </w:pPr>
      <w:r>
        <w:rPr/>
        <w:t>Uplynulo niekoľko týždňov a majster Atanás sa vracal po dlhej ceste domov. A čím sa dolinou Váhu väčšmi približoval k Tatrám, tým väčšmi sa ho nespokojnosť zmocňovala. Ako by aj nie? Veď majster Atanás bol starostlivý hospodár, prísny otec rodiny, starý, svedomitý majster, a tak veru mal byť prečo netrpezlivý a znepokojený, keď ani dom, ani rodinu, ani dielňu toľký čas nevidel. Čím sa kone vrtkejšie pohybovali, tým sa mu väčšmi pozdávalo, že sa kolesá cestovného voza pomalšie krútia. Ale čože mal robiť? Musel pokojne sedieť a čakať, kým prebehnú pod Tatry, potom ďalej k Popradu a potom odbočia domov k Levoči.</w:t>
      </w:r>
    </w:p>
    <w:p>
      <w:pPr>
        <w:pStyle w:val="Normal"/>
        <w:rPr/>
      </w:pPr>
      <w:r>
        <w:rPr/>
        <w:t>A dočkal sa aj toho.</w:t>
      </w:r>
    </w:p>
    <w:p>
      <w:pPr>
        <w:pStyle w:val="Normal"/>
        <w:rPr/>
      </w:pPr>
      <w:r>
        <w:rPr/>
        <w:t>V Poprade ešte nakŕmili kone, i ľudia sa potúžili, a potom vysadli do voza. Tu bol majster spokojnejší, veď videl okolo seba starý známy rodný kraj. Kone behom prešvihli mestom a dali sa cestou vedúcou poľami. Kosba sa už skončila a zanedlho začnú žať, ale to už bude majster Atanás pri svojich zvonoch.</w:t>
      </w:r>
    </w:p>
    <w:p>
      <w:pPr>
        <w:pStyle w:val="Normal"/>
        <w:rPr/>
      </w:pPr>
      <w:r>
        <w:rPr/>
        <w:t>Ba ktovie, čo porobili tovariši? Ktovie, ako splnili úlohy, ktoré im dal, keď odchodil. Ale týmto sa veľmi neznepokojoval, lebo vedel, že sa na tovariša Egida môže spoľahnúť ako na seba.</w:t>
      </w:r>
    </w:p>
    <w:p>
      <w:pPr>
        <w:pStyle w:val="Normal"/>
        <w:rPr/>
      </w:pPr>
      <w:r>
        <w:rPr/>
        <w:t>Keď sedel v popradskom hostinci a čakal, kým si kone oddýchnu a nasýtia sa, začul akýchsi furmanov hovoriť o dajakých nových zvonoch, ale neveľa si ich všímal. Len teraz mu šibli hlavou myšlienky, že to asi hovorili o jeho dielni a o zvonoch, ktoré vyšli z nej. Spokojne sa usmieval, lebo na Spiši bol sám, ale chýr o ňom prenikol ďaleko-široko na všetky strany sveta. Síce v Bardejove je tiež dielňa, ale kdeže sa tá môže rovnať jeho? Veď aj teraz ho pri srdci niečo príjemne zohrialo. Je to zmluva, ktorú si nesie a podľa ktorej má vyhotoviť zvony pre viedenskú katedrálu.</w:t>
      </w:r>
    </w:p>
    <w:p>
      <w:pPr>
        <w:pStyle w:val="Normal"/>
        <w:rPr/>
      </w:pPr>
      <w:r>
        <w:rPr/>
        <w:t>Odrazu akoby bol vetrík priniesol k jeho ušiam hlas zvonov.</w:t>
      </w:r>
    </w:p>
    <w:p>
      <w:pPr>
        <w:pStyle w:val="Normal"/>
        <w:rPr/>
      </w:pPr>
      <w:r>
        <w:rPr/>
        <w:t>Majster zbystril sluch. Naozaj, zvony znejú odkiaľsi zďaleka. Na čele sa ukázalo niekoľko vrások, pozornejšie počúval, aby čo najlepšie zachytil dunenie zvonov. Hrkot kolies voza ho rušil. Zavolal na pohoniča, aby zastal. A keď sa tak stalo, dal sa sledovať hru zvonov.</w:t>
      </w:r>
    </w:p>
    <w:p>
      <w:pPr>
        <w:pStyle w:val="Normal"/>
        <w:rPr/>
      </w:pPr>
      <w:r>
        <w:rPr/>
        <w:t>Načúval, zvony zneli celkom jasne. No aký to bol hlas! Chvíľami akoby organy hrali, chvíľami akoby sto lutien rozochvelo strieborné struny, potom zas bolo počuť hlas strieborných píšťal i cengot spiežovcov, jemný spev panien i vážny hlas mužov, časom akoby čarovné gajdy dudlali a hučali, časom akoby fujary nariekali na horských grúňoch. Tajomná hudba zvonov sa valila od hôr a zalievala ako voda všetko a všetkých. Aké to zvony zvonia? A ktoré? Majster pozná vyzváňanie všetkých zvonov naširoko-ďaleko. Popradské to nie sú, ani novoveské nie, ani zvony zo Soboty tak neznejú a kapitulské v Podhradí tiež majú odlišný hlas.</w:t>
      </w:r>
    </w:p>
    <w:p>
      <w:pPr>
        <w:pStyle w:val="Normal"/>
        <w:rPr/>
      </w:pPr>
      <w:r>
        <w:rPr/>
        <w:t xml:space="preserve">Akísi oneskorenci sa katovali s fúrou sena, ktorá zaviazla do mokrade neďaleko cesty. Keď sa majstrov voz zastavil, prestali dvíhať a zvedavo si obzerali pocestných. Na nich zavolal majster Atanás: </w:t>
      </w:r>
    </w:p>
    <w:p>
      <w:pPr>
        <w:pStyle w:val="Normal"/>
        <w:rPr/>
      </w:pPr>
      <w:r>
        <w:rPr/>
        <w:t>- Hej, ľudkovia, odkiaľ to zvony znejú?</w:t>
      </w:r>
    </w:p>
    <w:p>
      <w:pPr>
        <w:pStyle w:val="Normal"/>
        <w:rPr/>
      </w:pPr>
      <w:r>
        <w:rPr/>
        <w:t>Jeden zo sedliakov, najsmelší, pobehol na okraj cesty a úctivo strhol klobúk z hlavy, lebo sa nazdával, že má pred sebou nejakého urodzeného pána.</w:t>
      </w:r>
    </w:p>
    <w:p>
      <w:pPr>
        <w:pStyle w:val="Normal"/>
        <w:rPr/>
      </w:pPr>
      <w:r>
        <w:rPr/>
        <w:t>- Z Lendaku, pane. V levočskej dielni majstra Atanása ich vraj uliali. V dielni majstra vraj pracuje akýsi zázračný tovariš, ten ich ulial a to tie zvony takým prečudesne krásnym hlasom vyzváňajú. Hovorí sa o tom na všetkých stranách od Ľubovne po Ves, - vysvetľoval ochotne a horlivo sedliak.</w:t>
      </w:r>
    </w:p>
    <w:p>
      <w:pPr>
        <w:pStyle w:val="Normal"/>
        <w:rPr/>
      </w:pPr>
      <w:r>
        <w:rPr/>
        <w:t xml:space="preserve">Majster Atanás stál ohúrený, akoby bol reč stratil. Aj poďakovať sa zabudol. Ešte chvíľu počúval, a potom zavolal na pohoniča: </w:t>
      </w:r>
    </w:p>
    <w:p>
      <w:pPr>
        <w:pStyle w:val="Normal"/>
        <w:rPr/>
      </w:pPr>
      <w:r>
        <w:rPr/>
        <w:t>- Poďme!</w:t>
      </w:r>
    </w:p>
    <w:p>
      <w:pPr>
        <w:pStyle w:val="Normal"/>
        <w:rPr/>
      </w:pPr>
      <w:r>
        <w:rPr/>
        <w:t>Iba potom, keď sa voz pohol, zmyslel si na sedliaka, stojaceho na okraji cesty. Vystrčil okienkom voza hlavu a zavolal:</w:t>
      </w:r>
    </w:p>
    <w:p>
      <w:pPr>
        <w:pStyle w:val="Normal"/>
        <w:rPr/>
      </w:pPr>
      <w:r>
        <w:rPr/>
        <w:t>- Ďakujem, dobrý človeče!</w:t>
      </w:r>
    </w:p>
    <w:p>
      <w:pPr>
        <w:pStyle w:val="Normal"/>
        <w:rPr/>
      </w:pPr>
      <w:r>
        <w:rPr/>
        <w:t>Chlap zamával klobúkom, ktorý ešte stále držal v ruke. Zamával priateľsky, lebo teraz už vedel, že to nie je nijaký kastelán, ani opát, ani úradník, keď sa takto s ním zhováral.</w:t>
      </w:r>
    </w:p>
    <w:p>
      <w:pPr>
        <w:pStyle w:val="Normal"/>
        <w:rPr/>
      </w:pPr>
      <w:r>
        <w:rPr/>
        <w:t>Ale majstrova tvár sa hneď zachmúrila, hneď do úsmevu ladila, hneď prezrádzala, že tuho rozmýšľa. A naozaj tak bolo. Na Egida myslel. Čo ten človek urobil? Ak majú taký mohutný hlas, musia byť veľké, iste väčšie, než mali byť lendacké. Ale kde by bol vzal striebro a meď a cín a ostatné? Iba ak by boli pátri krížovníci pridali alebo magister priviezol. A aký to majú čudesný hlas? Akoby Egidove ruky i rozum bola viedla nejaká neprirodzená, nadzemská bytosť. Čo to za majstra rastie v ňom? Myšlienky behali hlavou splašené a nemohli nikde nájsť miesta, kde by sa boli mohli usadiť a spokojne rozriešiť a vysvetliť záhadu, ktorá stála pred majstrom.</w:t>
      </w:r>
    </w:p>
    <w:p>
      <w:pPr>
        <w:pStyle w:val="Normal"/>
        <w:rPr/>
      </w:pPr>
      <w:r>
        <w:rPr/>
        <w:t>Keď došli do Štvrtka, zastavili na chvíľočku, aby si kone oddýchli. A vtedy, akoby na zavolanie, zvony zase zazneli a majster videl nezvyčajnú vec. Ľudia vychodili z domov, majstri z dielní a postávali na dvoroch a na ceste a všetci obracali tváre smerom, odkiaľ vietor prinášal divnú hru divných zvonov. Znova vyšiel aj on z kočiara a načúval. Teraz ich čuje, akoby stál pod vežou. Naozaj divukrásny hlas majú. Jasný, melodický, čistý, hneď akoby tisíc lesných rohov znelo a vzápätí akoby tisíc bubnov zahučalo a sto poľníc zatrúbilo. A zasa sa hlas mení, jemnie, tíchne, povedal by si, obrovská drumbľa hučí a na nej majster vyhráva.</w:t>
      </w:r>
    </w:p>
    <w:p>
      <w:pPr>
        <w:pStyle w:val="Normal"/>
        <w:rPr/>
      </w:pPr>
      <w:r>
        <w:rPr/>
        <w:t>Ani nevedel, ako sa opýtal ľudí, čo neďaleko načúvali.</w:t>
      </w:r>
    </w:p>
    <w:p>
      <w:pPr>
        <w:pStyle w:val="Normal"/>
        <w:rPr/>
      </w:pPr>
      <w:r>
        <w:rPr/>
        <w:t>- Čie sú to zvony, priatelia?</w:t>
      </w:r>
    </w:p>
    <w:p>
      <w:pPr>
        <w:pStyle w:val="Normal"/>
        <w:rPr/>
      </w:pPr>
      <w:r>
        <w:rPr/>
        <w:t>- Lendacké, pane, z dielne majstra Atanása z Levoče. Tovariš zázračného umu tam pracuje, zvonolejár neslýchaný, keď vytvoril taký div, - hovoril majster kováč, čo mal vyhňu neďaleko miesta, kde zastali. Nechal oheň ohňom a čierny, zašpinený, odetý koženou zásterou vyšiel a počúval.</w:t>
      </w:r>
    </w:p>
    <w:p>
      <w:pPr>
        <w:pStyle w:val="Normal"/>
        <w:rPr/>
      </w:pPr>
      <w:r>
        <w:rPr/>
        <w:t>- Len počúvajte, pane, - zahovoril hostinský, - to je muzika, nie zvony. Niečo, čo nechyrovať. Kamkoľvek zájdete, všade ľudia takto počúvajú.</w:t>
      </w:r>
    </w:p>
    <w:p>
      <w:pPr>
        <w:pStyle w:val="Normal"/>
        <w:rPr/>
      </w:pPr>
      <w:r>
        <w:rPr/>
        <w:t>Zachmúrenejší si sadol majster Atanás do kočiara. Ruky sa mu triasli, srdce nepokojne bilo. Čo sa to len udialo, kým bol preč? Čo sa to porobilo? Čo to vyčinil ten divný Egid? Čo to nastváral? Naozaj, kde prenikne hlas zvonov, všade o ňom hovoria. Všade spomínajú dielňu majstra Atanása, ale všetko to zatieňuje meno zázračného tovariša Egida.</w:t>
      </w:r>
    </w:p>
    <w:p>
      <w:pPr>
        <w:pStyle w:val="Normal"/>
        <w:rPr/>
      </w:pPr>
      <w:r>
        <w:rPr/>
        <w:t>- Pošibávaj, pošibávaj! - volal každú chvíľu na pohoniča. Zdalo sa mu, že sa voz vlečie ako slimák, hoci mierne vŕšky kone hravo prekonávali. Majstrovi Atanásovi by sa bolo málilo, aj keby boli leteli ako rozprávkové tátoše. Čo sa raz upokojil, to sa mu pozdalo, že začul zvonenie, a znova ho znepokojilo.</w:t>
      </w:r>
    </w:p>
    <w:p>
      <w:pPr>
        <w:pStyle w:val="Normal"/>
        <w:rPr/>
      </w:pPr>
      <w:r>
        <w:rPr/>
        <w:t>-  Šibaj, šibaj! - volal znovu na pohoniča.</w:t>
      </w:r>
    </w:p>
    <w:p>
      <w:pPr>
        <w:pStyle w:val="Normal"/>
        <w:rPr/>
      </w:pPr>
      <w:r>
        <w:rPr/>
        <w:t>Ale už nemusel pošibávať, lebo dobré kone zacítili ovzdušie domova. Tu i tam sa medzi stromami zjavili levočské veže. Kone bežali, ako sa len dalo, aj v nich sa prebudila túžba byť zasa po dlhom čase doma.</w:t>
      </w:r>
    </w:p>
    <w:p>
      <w:pPr>
        <w:pStyle w:val="Normal"/>
        <w:rPr/>
      </w:pPr>
      <w:r>
        <w:rPr/>
        <w:t>A zázračné zvony zvonia . . . Bim-bam, bim-bam . . .</w:t>
      </w:r>
    </w:p>
    <w:p>
      <w:pPr>
        <w:pStyle w:val="Normal"/>
        <w:rPr/>
      </w:pPr>
      <w:r>
        <w:rPr/>
        <w:t>Dobre hovoria ľudia. Tovariš Egid bol naozaj majster nad majstrami. Ale majstrovi Atanásovi pri počutí takýchto rečí akoby do srdca jedu nalieval. Každým úderom zvona pribúdalo v tom srdci i horkosti, i príkrej závisti. Závisť sa pomaly menila na nenávisť a horkosť na neznámu obavu. A keď sa tieto pliagy celkom udomácnili v jeho srdci, zrodila sa v ňom myšlienka, že to nemôže byť po dobrom, keď človek, obyčajný tovariš, vytvorí také dielo, ako sú zázračné lendacké zvony.</w:t>
      </w:r>
    </w:p>
    <w:p>
      <w:pPr>
        <w:pStyle w:val="Normal"/>
        <w:rPr/>
      </w:pPr>
      <w:r>
        <w:rPr/>
        <w:t>A čím ďalej myslel na to, tým sa väčšmi zmieroval s touto myšlienkou. Ba o divných zvonoch prichodili také zvesti, že vraj keď zaznejú, vtáky, čo letia okolo veže, padajú akoby bleskom zasiahnuté. Ak sa mladá hydina potuluje blízko veže, hynie. I ľuďom vraj ťažko vydržať, ak sa zvony rozkolíšu a oceľové srdcia celou silou začnú biť do strieborných stien. Ale zato vraj, keď sa blíži búrka a zvony zahučia, trhajú sa mračná na márne kusy a blesky sa lámu ako suché haluze. Takéto zvesti prichodili a šírili sa na všetky strany ako huby po daždi. Pravdaže, došli aj do Levoče, dostali sa do uší majstra Atanása.</w:t>
      </w:r>
    </w:p>
    <w:p>
      <w:pPr>
        <w:pStyle w:val="Normal"/>
        <w:rPr/>
      </w:pPr>
      <w:r>
        <w:rPr/>
        <w:t>Sprvoti sa len díval na Egida, akoby bol býval poznačený nejakým Kainovým znamením. Potom začal s poznámkami, pichľavými a jedovatými, a nakoniec sa priamo oboril na Egida:</w:t>
      </w:r>
    </w:p>
    <w:p>
      <w:pPr>
        <w:pStyle w:val="Normal"/>
        <w:rPr/>
      </w:pPr>
      <w:r>
        <w:rPr/>
        <w:t>- Striebro, z ktorého si mal uliať dvanásť zvonov, si mi vlastne ukradol, aby si nasýtil, svoju neskrotnú pýchu, - vyčítal.</w:t>
      </w:r>
    </w:p>
    <w:p>
      <w:pPr>
        <w:pStyle w:val="Normal"/>
        <w:rPr/>
      </w:pPr>
      <w:r>
        <w:rPr/>
        <w:t>- Ako, pane? - bránil sa Egid. - Za zvony zaplatili ich pravú cenu, za ktorú možno nakúpiť striebra i na viacej zvonov.</w:t>
      </w:r>
    </w:p>
    <w:p>
      <w:pPr>
        <w:pStyle w:val="Normal"/>
        <w:rPr/>
      </w:pPr>
      <w:r>
        <w:rPr/>
        <w:t>- Hahaha. myslíš si, že striebro rastie ako tráva, alebo prší z neba ako rosa? Musíš mi ho vrátiť! - vykríkol odrazu.</w:t>
      </w:r>
    </w:p>
    <w:p>
      <w:pPr>
        <w:pStyle w:val="Normal"/>
        <w:rPr/>
      </w:pPr>
      <w:r>
        <w:rPr/>
        <w:t>- Nekradol som. pane. - povedal chladno Egid. Vedel dobre, čo sa robí v majstrovom srdci.</w:t>
      </w:r>
    </w:p>
    <w:p>
      <w:pPr>
        <w:pStyle w:val="Normal"/>
        <w:rPr/>
      </w:pPr>
      <w:r>
        <w:rPr/>
        <w:t>A keď takéto i horšie zvady bývali denne, pomyslel si tovariš Egid, že bude najlepšie, keď sa rozlúči s dielňou majstra Atanása a odíde preč. Aj sa tak rozhodol, aj to majstrovi povedal.</w:t>
      </w:r>
    </w:p>
    <w:p>
      <w:pPr>
        <w:pStyle w:val="Normal"/>
        <w:rPr/>
      </w:pPr>
      <w:r>
        <w:rPr/>
        <w:t>- Odídem, lebo takto mi je u vás ťažko pracovať.</w:t>
      </w:r>
    </w:p>
    <w:p>
      <w:pPr>
        <w:pStyle w:val="Normal"/>
        <w:rPr/>
      </w:pPr>
      <w:r>
        <w:rPr/>
        <w:t>Majster najprv vyvalil oči, pretiahol tvár, rozhodil rukami. Chytil sa za uši, či dobre počuje, ale potom sa spamätal. Začal sa chripľavo smiať.</w:t>
      </w:r>
    </w:p>
    <w:p>
      <w:pPr>
        <w:pStyle w:val="Normal"/>
        <w:rPr/>
      </w:pPr>
      <w:r>
        <w:rPr/>
        <w:t>- Hehehe, odídeš? Chcel by si odísť, chceš povedať, len by si chcel, ale neodídeš. Povedal som, čo so striebrom? Ako ho vrátiš? Kedy ho nahradíš?</w:t>
      </w:r>
    </w:p>
    <w:p>
      <w:pPr>
        <w:pStyle w:val="Normal"/>
        <w:rPr/>
      </w:pPr>
      <w:r>
        <w:rPr/>
        <w:t>- Neutrpeli ste škodu, - bránil sa Egid.</w:t>
      </w:r>
    </w:p>
    <w:p>
      <w:pPr>
        <w:pStyle w:val="Normal"/>
        <w:rPr/>
      </w:pPr>
      <w:r>
        <w:rPr/>
        <w:t xml:space="preserve">- O tom nebudeš rozhodovať ty. To sa uvidí, či som utrpel, alebo nie. </w:t>
      </w:r>
    </w:p>
    <w:p>
      <w:pPr>
        <w:pStyle w:val="Normal"/>
        <w:rPr/>
      </w:pPr>
      <w:r>
        <w:rPr/>
        <w:t>Majster Atanás naozaj nežartoval. Už to nebola len závisť, ale aj veľká obava, že sa Egid odsťahuje do niektorej inej dielne a rozšíri jej slávu na úkor jeho. Jeho sláva pohasne, obchod upadne. Nie, nijako nesmie odísť, musí ostať. A ak by predsa .. . Vyrástol privysoko nad majstra Atanása.</w:t>
      </w:r>
    </w:p>
    <w:p>
      <w:pPr>
        <w:pStyle w:val="Normal"/>
        <w:rPr/>
      </w:pPr>
      <w:r>
        <w:rPr/>
        <w:t>No ani tovariš Egid nežartoval. Vážne sa chystal na odchod. Vtedy sa majster Atanás rozhodol.</w:t>
      </w:r>
    </w:p>
    <w:p>
      <w:pPr>
        <w:pStyle w:val="Normal"/>
        <w:rPr/>
      </w:pPr>
      <w:r>
        <w:rPr/>
        <w:t>Pobral sa k mestskému richtárovi. Bielovlasý starec ho prijal ako svojho dobrého starého priateľa.</w:t>
      </w:r>
    </w:p>
    <w:p>
      <w:pPr>
        <w:pStyle w:val="Normal"/>
        <w:rPr/>
      </w:pPr>
      <w:r>
        <w:rPr/>
        <w:t>-  Čo ste mi priniesli, majster Atanás?</w:t>
      </w:r>
    </w:p>
    <w:p>
      <w:pPr>
        <w:pStyle w:val="Normal"/>
        <w:rPr/>
      </w:pPr>
      <w:r>
        <w:rPr/>
        <w:t>Majster Atanás si najprv sadol, potom sa zamrvil, odrazu nevedel, ako by mal začať.</w:t>
      </w:r>
    </w:p>
    <w:p>
      <w:pPr>
        <w:pStyle w:val="Normal"/>
        <w:rPr/>
      </w:pPr>
      <w:r>
        <w:rPr/>
        <w:t>- Tuto. urodzený pán richtár, s takou nepríjemnou, ale veľmi vážnou vecou som prišiel. Kým som bol vo Viedni, ako viete, môj tovariš Egid vytvoril chýrečné dielo, ale zmámil na to veľa striebra, ktoré bolo moje a na iné účely pripravené. A to je, akoby bol ukradol. Viete, že striebra niet nadostač.</w:t>
      </w:r>
    </w:p>
    <w:p>
      <w:pPr>
        <w:pStyle w:val="Normal"/>
        <w:rPr/>
      </w:pPr>
      <w:r>
        <w:rPr/>
        <w:t>- A veď pán magister Berzeviczký iste dobre a statočne zaplatil za zvony. Iste i lendackí mnísi dačo pridali. Či nie?</w:t>
      </w:r>
    </w:p>
    <w:p>
      <w:pPr>
        <w:pStyle w:val="Normal"/>
        <w:rPr/>
      </w:pPr>
      <w:r>
        <w:rPr/>
        <w:t>- Pravda, pravda, - habkal majster Atanás neisto, - ale ako hovorím, striebro je striebro. Z peňazí neulejete zvon. - Potom trochu počkal, a keď sa richtár usmieval a díval na neho, naklonil sa k nemu a pokračoval pološeptom. - Takto sa majú veci, pán richtár, že čistým spôsobom nemožno urobiť z mŕtveho kovu hovoriacu reč. A lendacké zvony akoby hovorili. Dozvedel som sa, že tovariš neraz nocou blúdil, nespal, sám so sebou sa zhováral, zhúľal. Ktovie, či sa nezapísal diablovi. Ten mu iste pomohol.</w:t>
      </w:r>
    </w:p>
    <w:p>
      <w:pPr>
        <w:pStyle w:val="Normal"/>
        <w:rPr/>
      </w:pPr>
      <w:r>
        <w:rPr/>
        <w:t>Richtárova tvár zvážnela, oči sa upreli na majstra. Toto, čo povedal, je veľmi vážna a nebezpečná vec.</w:t>
      </w:r>
    </w:p>
    <w:p>
      <w:pPr>
        <w:pStyle w:val="Normal"/>
        <w:rPr/>
      </w:pPr>
      <w:r>
        <w:rPr/>
        <w:t>- Diablovi? Nie, majster Atanás, nemožno. A potom, mnísi zvony posvätili.</w:t>
      </w:r>
    </w:p>
    <w:p>
      <w:pPr>
        <w:pStyle w:val="Normal"/>
        <w:rPr/>
      </w:pPr>
      <w:r>
        <w:rPr/>
        <w:t>- Pravdu hovoríte, - prisvedčil majster Atanás. - Sedemkrát ich postriekali svätenou vodou a okadili, ale viete, že neraz sú pekelné mocnosti mocnejšie. Tak je to.</w:t>
      </w:r>
    </w:p>
    <w:p>
      <w:pPr>
        <w:pStyle w:val="Normal"/>
        <w:rPr/>
      </w:pPr>
      <w:r>
        <w:rPr/>
        <w:t>- Vážna a nebezpečná vec, majster Atanás, veľmi nebezpečná. Ak to dokážete, môže tovariš zhorieť na hranici, ak nedokážete, môžete prísť vy o jazyk. Ak tvrdíte, že sa tovariš spájal s pekelníkmi, musíte to aj dokázať. Ako to dokážete? Kto vám to dosvedčí?</w:t>
      </w:r>
    </w:p>
    <w:p>
      <w:pPr>
        <w:pStyle w:val="Normal"/>
        <w:rPr/>
      </w:pPr>
      <w:r>
        <w:rPr/>
        <w:t>Majstrova tvár sa vyjasnila.</w:t>
      </w:r>
    </w:p>
    <w:p>
      <w:pPr>
        <w:pStyle w:val="Normal"/>
        <w:rPr/>
      </w:pPr>
      <w:r>
        <w:rPr/>
        <w:t>- Mám svedkov, - povedal víťazoslávne.</w:t>
      </w:r>
    </w:p>
    <w:p>
      <w:pPr>
        <w:pStyle w:val="Normal"/>
        <w:rPr/>
      </w:pPr>
      <w:r>
        <w:rPr/>
        <w:t>- Ak máte, potom môžete podať žalobu. Len svedkovia budú musieť svoje svedectvá potvrdiť prísahou. A za krivú prísahu sa stráca jazyk, potom pravá ruka, a nakoniec hlava.</w:t>
      </w:r>
    </w:p>
    <w:p>
      <w:pPr>
        <w:pStyle w:val="Normal"/>
        <w:rPr/>
      </w:pPr>
      <w:r>
        <w:rPr/>
        <w:t xml:space="preserve">- Videli mnohí na vlastné oči a počuli na vlastné uši, urodzený pán richtár. </w:t>
      </w:r>
    </w:p>
    <w:p>
      <w:pPr>
        <w:pStyle w:val="Normal"/>
        <w:rPr/>
      </w:pPr>
      <w:r>
        <w:rPr/>
        <w:t>- Čo?</w:t>
      </w:r>
    </w:p>
    <w:p>
      <w:pPr>
        <w:pStyle w:val="Normal"/>
        <w:rPr/>
      </w:pPr>
      <w:r>
        <w:rPr/>
        <w:t>- Videli, ako nocou na dvore šľahali plamene zo zeme. Počuli mnohí dupot, krik a huriavk, čo robili pekelníci. Tovarišovi Jakubovi sa priznal, že vo zvonoch bude víchor a búrka. A čože prináša víchor a búrka? A ktože ich prináša na zem? Vraj v ich hlase bude burácanie hromu a žiara bleskov. Bohorúhavé reči, ktoré mohol vysloviť len človek zapísaný diablovi...</w:t>
      </w:r>
    </w:p>
    <w:p>
      <w:pPr>
        <w:pStyle w:val="Normal"/>
        <w:rPr/>
      </w:pPr>
      <w:r>
        <w:rPr/>
        <w:t>- Len predsa, majster, zvony, zvony . . .</w:t>
      </w:r>
    </w:p>
    <w:p>
      <w:pPr>
        <w:pStyle w:val="Normal"/>
        <w:rPr/>
      </w:pPr>
      <w:r>
        <w:rPr/>
        <w:t>- Tým horšie. Diabol berie neraz na seba najsvätejšie rúcho.</w:t>
      </w:r>
    </w:p>
    <w:p>
      <w:pPr>
        <w:pStyle w:val="Normal"/>
        <w:rPr/>
      </w:pPr>
      <w:r>
        <w:rPr/>
        <w:t>Richtár mlčal, pokyvkával šedivou hlavou a premýšľal o tom, čo počul. Nakoniec sa rozhodol.</w:t>
      </w:r>
    </w:p>
    <w:p>
      <w:pPr>
        <w:pStyle w:val="Normal"/>
        <w:rPr/>
      </w:pPr>
      <w:r>
        <w:rPr/>
        <w:t xml:space="preserve">- Nuž keď takto tvrdíte a za slovom si stojíte i svedkov máte, podajte žalobu. </w:t>
      </w:r>
    </w:p>
    <w:p>
      <w:pPr>
        <w:pStyle w:val="Normal"/>
        <w:rPr/>
      </w:pPr>
      <w:r>
        <w:rPr/>
        <w:t>Majster Atanás sa zatváril ako človek, ktorému spadla centová guľa z pŕs.</w:t>
      </w:r>
    </w:p>
    <w:p>
      <w:pPr>
        <w:pStyle w:val="Normal"/>
        <w:rPr/>
      </w:pPr>
      <w:r>
        <w:rPr/>
        <w:t>- Podám, - povedal temno a rozhodne.</w:t>
      </w:r>
    </w:p>
    <w:p>
      <w:pPr>
        <w:pStyle w:val="Normal"/>
        <w:rPr/>
      </w:pPr>
      <w:r>
        <w:rPr/>
        <w:t>Už sa bolo zvečerilo, aj v izbe sa rozostierala tma. Do toho zazneli lendacké zvony. Hučali, zuneli mohutne, akoby sa v nich naozaj bola rozpútala hrôza letnej búrky. A na tie hlasy akoby sa boli rozzvučali aj levočské zvony. Zdalo sa, že sa kovoví obri rozprávajú kovovým hlasom o niečom, čo má naveky ostať pre ľudské zmysly skryté.</w:t>
      </w:r>
    </w:p>
    <w:p>
      <w:pPr>
        <w:pStyle w:val="Normal"/>
        <w:rPr/>
      </w:pPr>
      <w:r>
        <w:rPr/>
        <w:t>- Počujete! Počúvajte! - zdvihol prst majster Atanás.</w:t>
      </w:r>
    </w:p>
    <w:p>
      <w:pPr>
        <w:pStyle w:val="Normal"/>
        <w:rPr/>
      </w:pPr>
      <w:r>
        <w:rPr/>
        <w:t xml:space="preserve">- Čujem, - zašomral richtár, - a naozaj sa mi pozdáva, že máte pravdu. </w:t>
      </w:r>
    </w:p>
    <w:p>
      <w:pPr>
        <w:pStyle w:val="Normal"/>
        <w:rPr/>
      </w:pPr>
      <w:r>
        <w:rPr/>
        <w:t>Ostalo ticho, len zvony zneli mohutným spevom, ktorý raz celkom zanikol a potom zasa silnel, až to všetko okolo hučalo, akoby bola prechodila ohlušujúca búrka.</w:t>
      </w:r>
    </w:p>
    <w:p>
      <w:pPr>
        <w:pStyle w:val="Normal"/>
        <w:rPr/>
      </w:pPr>
      <w:r>
        <w:rPr/>
        <w:t>A tak sa stalo, ako predvídal majster Atanás.</w:t>
      </w:r>
    </w:p>
    <w:p>
      <w:pPr>
        <w:pStyle w:val="Normal"/>
        <w:rPr/>
      </w:pPr>
      <w:r>
        <w:rPr/>
        <w:t>Tovariš Egid chcel z mesta odísť, ale v mestskej bráne ho zadržali mestskí drabanti a odvliekli do žalára.</w:t>
      </w:r>
    </w:p>
    <w:p>
      <w:pPr>
        <w:pStyle w:val="Normal"/>
        <w:rPr/>
      </w:pPr>
      <w:r>
        <w:rPr/>
        <w:t>O týždeň zasadal súd.</w:t>
      </w:r>
    </w:p>
    <w:p>
      <w:pPr>
        <w:pStyle w:val="Normal"/>
        <w:rPr/>
      </w:pPr>
      <w:r>
        <w:rPr/>
        <w:t>I zišli sa mestskí senátori s richtárom-sudcom na čele. Prišli aj cechoví majstri, kňazi i lendackí mnísi, aby súdili chudáka tovariša Egida. Keď ho predviedli pred súdny tribunál, rozsadený za dlhým polokruhovým stolom, pokrytým červeným súknom, na ktorom stál veľký krucifix medzi horiacimi sviecami, bol tovariš Egid zbiedený, bledý a usužovaný. Iba oči mu horeli smelo a jasne. Telo bolo väzením a mučením zmorené, ale jeho duch bol bystrý, nepokorený. Stál tu s čistým svedomím, v srdci mu horela istota, že sa mu nemôže nič stať, keď je nevinný. Zastal si pred krucifixom naproti richtárovi, sediacemu na vyvýšenom mieste v červenom talári, bohato zdobenom zlatom.</w:t>
      </w:r>
    </w:p>
    <w:p>
      <w:pPr>
        <w:pStyle w:val="Normal"/>
        <w:rPr/>
      </w:pPr>
      <w:r>
        <w:rPr/>
        <w:t>- Tovariš Egidius z cechu zvonolejárov, pracujúci u statočného majstra Atanása, si obvinený, že si zneužil jeho dobroty a jeho neprítomnosti a odcudzil si striebro, meď a iné kovy, potrebné na liatie zvonov, a ulial si zvony bez toho, aby si bol mal povolenie pána majstra váženého cechu zvonolejárov Atanása, nášho statočného a bezúhonného občana. Je to pravda?</w:t>
      </w:r>
    </w:p>
    <w:p>
      <w:pPr>
        <w:pStyle w:val="Normal"/>
        <w:rPr/>
      </w:pPr>
      <w:r>
        <w:rPr/>
        <w:t xml:space="preserve">- Pravda je, že som ulial zvony, ale nepravda je, že by som bol kradol. </w:t>
      </w:r>
    </w:p>
    <w:p>
      <w:pPr>
        <w:pStyle w:val="Normal"/>
        <w:rPr/>
      </w:pPr>
      <w:r>
        <w:rPr/>
        <w:t>Richtár zdvihol obidve ruky.</w:t>
      </w:r>
    </w:p>
    <w:p>
      <w:pPr>
        <w:pStyle w:val="Normal"/>
        <w:rPr/>
      </w:pPr>
      <w:r>
        <w:rPr/>
        <w:t>- Ako to hovoríš, tovariš Egid? Je pravda, a potom to isté nie je pravda. Ak je niečo pravda, nemôže byť súčasne nepravdou. Zvony si ulial, kov si vzal, teda sa priznávaš k tomu, z čoho ťa obviňuje žaloba.</w:t>
      </w:r>
    </w:p>
    <w:p>
      <w:pPr>
        <w:pStyle w:val="Normal"/>
        <w:rPr/>
      </w:pPr>
      <w:r>
        <w:rPr/>
        <w:t>Tovariš Egid pohýbal perami, chcel čosi povedať, ale sudcovia nedali. Richtár pokynul pisárovi, aby zaznačil, čo povedal tovariš.</w:t>
      </w:r>
    </w:p>
    <w:p>
      <w:pPr>
        <w:pStyle w:val="Normal"/>
        <w:rPr/>
      </w:pPr>
      <w:r>
        <w:rPr/>
        <w:t>- Pristupujem k druhej otázke. Je pravda, že nocou vyšľahávali z dvora majstra Atanása v jeho neprítomnosti červené plamene?</w:t>
      </w:r>
    </w:p>
    <w:p>
      <w:pPr>
        <w:pStyle w:val="Normal"/>
        <w:rPr/>
      </w:pPr>
      <w:r>
        <w:rPr/>
        <w:t>- Nepopieram, - povedal pokojne tovariš Egid, - lebo práca zvonolejára sa neobíde bez ohňa a plameňov. Ja som pracoval aj nocou.</w:t>
      </w:r>
    </w:p>
    <w:p>
      <w:pPr>
        <w:pStyle w:val="Normal"/>
        <w:rPr/>
      </w:pPr>
      <w:r>
        <w:rPr/>
        <w:t>Richtár sa poobzeral dookola a pokýval pokojne hlavou. Pokynul pisárovi, aby aj túto odpoveď zaznačil do zápisu.</w:t>
      </w:r>
    </w:p>
    <w:p>
      <w:pPr>
        <w:pStyle w:val="Normal"/>
        <w:rPr/>
      </w:pPr>
      <w:r>
        <w:rPr/>
        <w:t>- Dobre, tovariš Egidius. Teraz tretia otázka. Je pravda, že v dvore býval nocami hurhaj a hrmot a pekelný buchot?</w:t>
      </w:r>
    </w:p>
    <w:p>
      <w:pPr>
        <w:pStyle w:val="Normal"/>
        <w:rPr/>
      </w:pPr>
      <w:r>
        <w:rPr/>
        <w:t xml:space="preserve">- Možno, - neprotivil sa tovariš, - aj kladivom prichodí pracovať. </w:t>
      </w:r>
    </w:p>
    <w:p>
      <w:pPr>
        <w:pStyle w:val="Normal"/>
        <w:rPr/>
      </w:pPr>
      <w:r>
        <w:rPr/>
        <w:t>Richtár znova pokynul pisárovi.</w:t>
      </w:r>
    </w:p>
    <w:p>
      <w:pPr>
        <w:pStyle w:val="Normal"/>
        <w:rPr/>
      </w:pPr>
      <w:r>
        <w:rPr/>
        <w:t>- Teraz nám ešte odpovedz na túto otázku. Hovoril si, že do hlasu zvona včaruješ rachot víchrov, dunenie hromu a blyskot bleskov? Že v nich bude slnko i temná noc, spev i plač, výskot i vzdychy?</w:t>
      </w:r>
    </w:p>
    <w:p>
      <w:pPr>
        <w:pStyle w:val="Normal"/>
        <w:rPr/>
      </w:pPr>
      <w:r>
        <w:rPr/>
        <w:t>- Hovoril, - priznal sa Egid.</w:t>
      </w:r>
    </w:p>
    <w:p>
      <w:pPr>
        <w:pStyle w:val="Normal"/>
        <w:rPr/>
      </w:pPr>
      <w:r>
        <w:rPr/>
        <w:t>- A vieš, že v čase búrky vystúpia na povrch zeme pekelné mocnosti, aby škodili zemi i ľuďom?</w:t>
      </w:r>
    </w:p>
    <w:p>
      <w:pPr>
        <w:pStyle w:val="Normal"/>
        <w:rPr/>
      </w:pPr>
      <w:r>
        <w:rPr/>
        <w:t>Tovarišovi akoby sa bol smiešik poihral s perami.</w:t>
      </w:r>
    </w:p>
    <w:p>
      <w:pPr>
        <w:pStyle w:val="Normal"/>
        <w:rPr/>
      </w:pPr>
      <w:r>
        <w:rPr/>
        <w:t>- Neverím ani v peklo, ani v diablov . . .</w:t>
      </w:r>
    </w:p>
    <w:p>
      <w:pPr>
        <w:pStyle w:val="Normal"/>
        <w:rPr/>
      </w:pPr>
      <w:r>
        <w:rPr/>
        <w:t>Chcel ešte pokračovať v reči, aby vysvetlil, ako to myslí, ale v sieni zaznel ruch. výkriky, šumot. Richtár vyskočil, senátori zhíkli, cechoví majstri si zakrývali oči. kňazi i mnísi sa tvárili prísne a na tvárach mali chlad a ľad.</w:t>
      </w:r>
    </w:p>
    <w:p>
      <w:pPr>
        <w:pStyle w:val="Normal"/>
        <w:rPr/>
      </w:pPr>
      <w:r>
        <w:rPr/>
        <w:t>- Čo to hovoríš, tovariš Egidius?! Rúhaš sa! To nám stačí, lebo človek, ktorý neverí v peklo, iste je ním posadnutý!</w:t>
      </w:r>
    </w:p>
    <w:p>
      <w:pPr>
        <w:pStyle w:val="Normal"/>
        <w:rPr/>
      </w:pPr>
      <w:r>
        <w:rPr/>
        <w:t>Dal väzňa odviesť.</w:t>
      </w:r>
    </w:p>
    <w:p>
      <w:pPr>
        <w:pStyle w:val="Normal"/>
        <w:rPr/>
      </w:pPr>
      <w:r>
        <w:rPr/>
        <w:t>Priviedli ho zasa len vtedy, keď mu richtár prečítal rozsudok.</w:t>
      </w:r>
    </w:p>
    <w:p>
      <w:pPr>
        <w:pStyle w:val="Normal"/>
        <w:rPr/>
      </w:pPr>
      <w:r>
        <w:rPr/>
        <w:t>- Tovariš Egidius, ktorý proti rozkazu svojho majstra, poctivého pána Atanása, ulial zvony z kovu, ktorý odcudzil, a pritom sa spájal s nečistými mocnosťami, čo pred súdom bohorúhavo potvrdil, odsudzuje sa na stratu jazyka, zraku a sluchu!</w:t>
      </w:r>
    </w:p>
    <w:p>
      <w:pPr>
        <w:pStyle w:val="Normal"/>
        <w:rPr/>
      </w:pPr>
      <w:r>
        <w:rPr/>
        <w:t>Tovariš Egid len stál a počúval. Iba keď richtár dokončil, zakryl si rukami tvár, akoby chcel takto chrániť najdrahšie dary človeka . . .</w:t>
      </w:r>
    </w:p>
    <w:p>
      <w:pPr>
        <w:pStyle w:val="Normal"/>
        <w:rPr/>
      </w:pPr>
      <w:r>
        <w:rPr/>
        <w:t>V ten deň, keď vykonávali rozsudok na tovarišovi Egidovi, hlaholili lendacké zvony od rána. Ich hlasy naozaj boli také mocné, že zrážali vtáky, ktoré priletúvali blízko k veži. Zneli mohutne a slávnostne. A vtedy sa stalo, že odrazu jeden akoby bol zakvílil. Po kviľbe zmenil sa jeho hlas. Jasavý slávnostný spev sa zmenil na bolestivý nárek. Znel smutno, bôľne, tklivo . . .</w:t>
      </w:r>
    </w:p>
    <w:p>
      <w:pPr>
        <w:pStyle w:val="Normal"/>
        <w:rPr/>
      </w:pPr>
      <w:r>
        <w:rPr/>
        <w:t>A tak zvonili potom zvony lendacké. Jeden akoby jasal nad víťazstvom práce umu a rúk znamenitého zvonolejára Egida, a druhý akoby žialil a plakal nad krivdou, ktorá tohto majstra zabila.</w:t>
      </w:r>
    </w:p>
    <w:p>
      <w:pPr>
        <w:pStyle w:val="Normal"/>
        <w:rPr/>
      </w:pPr>
      <w:r>
        <w:rPr/>
      </w:r>
      <w:r>
        <w:br w:type="page"/>
      </w:r>
    </w:p>
    <w:p>
      <w:pPr>
        <w:pStyle w:val="Normal"/>
        <w:rPr/>
      </w:pPr>
      <w:r>
        <w:rPr/>
      </w:r>
    </w:p>
    <w:p>
      <w:pPr>
        <w:pStyle w:val="Heading4"/>
        <w:jc w:val="center"/>
        <w:rPr/>
      </w:pPr>
      <w:bookmarkStart w:id="2" w:name="__RefHeading___Toc200609003"/>
      <w:bookmarkEnd w:id="2"/>
      <w:r>
        <w:rPr/>
        <w:t>Divý Zubor a krásna rybárova dcéra</w:t>
      </w:r>
    </w:p>
    <w:p>
      <w:pPr>
        <w:pStyle w:val="Normal"/>
        <w:rPr/>
      </w:pPr>
      <w:r>
        <w:rPr/>
      </w:r>
    </w:p>
    <w:p>
      <w:pPr>
        <w:pStyle w:val="Normal"/>
        <w:rPr/>
      </w:pPr>
      <w:r>
        <w:rPr/>
        <w:t>Tečie, tečie vodička Hrona a potíšku sa zhovára so skalami, čo mĺkvo stoja pozdĺž brehov. Aj tam, kde sa do neho vlieva kalná voda Slatiny a na ľavom brehu tesne nad vodou vyrastá strmá skala, aj tam voda akoby len šepotala. A takéto ticho tu bývalo skoro po celý rok.</w:t>
      </w:r>
    </w:p>
    <w:p>
      <w:pPr>
        <w:pStyle w:val="Normal"/>
        <w:rPr/>
      </w:pPr>
      <w:r>
        <w:rPr/>
        <w:t>V ostrom sútoku Hrona a Slatiny spokojne si žila malá rybárska osada. Rybári deň čo deň nerušení vykonávali svoje remeslo na jednej i druhej rieke. Hore na Slatine stavali rovné stavnice priekom cez rieku - alebo prelomené, čo vyzerali ako veľké rímske pätorky. Tie kládli do vody hrotom po prúde. Tam, kde sa dve priečne záhate stretali, pripevňovali koše, do ktorých naháňali poplašené ryby. Alebo v tichých a hlbokých zátoniach, ktorých bolo na Hrone poniže osady hojne, lovili osticami, prebodávajúc dlhými ostrými a ozubenými bodcami hrubé hlavátky i dravé sumce. Vyše osady ležali vo vode celé reťaze pozväzovaných vrší. Vyzerali ako veľké bunky, povykrajované z včelieho plástu a zoradené jedna vedľa druhej v páse, siahajúcom od brehu k brehu. Takúto výsadu dal zvolenským rybárom kráľ, len oni smeli takto loviť v hronskej vode. Za tichých dní sedávali na brehoch a udicami chytali vypasené kapry, jemné bielobruché belice, urastené mihavice; hore, kde rieka prudšie tiekla, chytali pstruhy, žravé a dravé zubáče alebo krásne riečne klenotníky - zlatulienky.</w:t>
      </w:r>
    </w:p>
    <w:p>
      <w:pPr>
        <w:pStyle w:val="Normal"/>
        <w:rPr/>
      </w:pPr>
      <w:r>
        <w:rPr/>
        <w:t>Úlovky odvádzali dolu po vode do Beňadika beňadickým mníchom, ako im to bol prikázal kráľ. Každý štvrtý deň v týždni letela loďka do Beňadika, naložená tridsiatimi rybami. Ani jedna nesmela mať menej ako štyri piade dĺžky.</w:t>
      </w:r>
    </w:p>
    <w:p>
      <w:pPr>
        <w:pStyle w:val="Normal"/>
        <w:rPr/>
      </w:pPr>
      <w:r>
        <w:rPr/>
        <w:t>Keď nastal pôst, plavila sa loďka po Hrone s takýmto nákladom každý deň.</w:t>
      </w:r>
    </w:p>
    <w:p>
      <w:pPr>
        <w:pStyle w:val="Normal"/>
        <w:rPr/>
      </w:pPr>
      <w:r>
        <w:rPr/>
        <w:t>Ale hore, na strmej skale poniže rybárskej osady, stál mocný a priestranný Zvolenský hrad. Ako osamelý strážca stál tu nad vodou a díval sa hore i dolu dolinou Hrona. Bol tu sám, najbližší jeho sused bol takisto mocný, len menší, ale neprístupný hrad Šášov, a ešte nižšie nad Žarnovicou na pravom brehu hrádok Revište a hore proti vode nad Bystricou znamenitý Ľupčiansky zámok. Ako reťaz strážcov tejto slovenskej rieky stáli tu hrad vedľa hradu, pyšne a vyzývavo trónili na strmých skalách a neprístupných vrchoch a bralách.</w:t>
      </w:r>
    </w:p>
    <w:p>
      <w:pPr>
        <w:pStyle w:val="Normal"/>
        <w:rPr/>
      </w:pPr>
      <w:r>
        <w:rPr/>
        <w:t>Zvolenský zámok mal pána ďaleko, v Budíne, a bol ním sám kráľ. A keďže kráľ býval v Budíne a do týchto končín chodieval len raz-dva do roka na poľovačky, býval hrad sídlom mocných zvolenských županov. Župani bývali ako malí králi, lebo moc zvolenského siahala od Hrona k Váhu, od Nitry po Hornád. Ako mocné kniežatá vládli nad celým stredným Slovenskom. Keď nebolo župana na hrade, lebo ich mal na každý prst jeden, ostával na zámku neobmedzeným pánom kastelán.</w:t>
      </w:r>
    </w:p>
    <w:p>
      <w:pPr>
        <w:pStyle w:val="Normal"/>
        <w:rPr/>
      </w:pPr>
      <w:r>
        <w:rPr/>
        <w:t>Ej, a tak to už býva, že ten najmenší pán je obyčajne najhorší. Možno to nie je ani celkom pravda, ale kastelán Zvolenského hradu, mocného župana zvolenského magistra Donča, Zubor, ten veru bol taký.</w:t>
      </w:r>
    </w:p>
    <w:p>
      <w:pPr>
        <w:pStyle w:val="Normal"/>
        <w:rPr/>
      </w:pPr>
      <w:r>
        <w:rPr/>
        <w:t>Podarené meno si našiel tento divný kastelán. Naozaj výzorom pripomínal zvera, ktorého meno nosil. Nevysoký, hrubý, so širokými plecami, býčou šijou. hranatou hlavou s nízkym čelom, s rozkuštrenou hrivou, bradou i fúzmi, s blčiacimi očami, ktorými prebodával človeka, keď hľadel na neho. Len mu prirobiť rohy na čelo, a bola by to bývala tvár i človeka, i zvera. A tvrdým človekom bol Zubor. Zvolenskí rybári to pocítili, len čo sa prvý raz obrátil na hrade.</w:t>
      </w:r>
    </w:p>
    <w:p>
      <w:pPr>
        <w:pStyle w:val="Normal"/>
        <w:rPr/>
      </w:pPr>
      <w:r>
        <w:rPr/>
        <w:t>Hneď sa mu znevidel spôsob, akým rybári odovzdávali hradnému panstvu zákonnú sedminu z výlovku. Sám magister Donč bol zavolal starostu rybárov Vachota na hrad, že sa nebudú zabávať s prepočítaním rýb, z ktorých každá siedma patrila pánovi, ale bude sa to robiť tak, že šesť rokov budú rybári loviť pre seba a siedmy pre pána. Z výlovku odovzdajú povinnú dávku beňadickým mníchom a ostatok rozpredajú v banských mestách. Páčil sa návrh Vachotovi a páčil sa aj rybárom. Pristali i jedni, i druhí.</w:t>
      </w:r>
    </w:p>
    <w:p>
      <w:pPr>
        <w:pStyle w:val="Normal"/>
        <w:rPr/>
      </w:pPr>
      <w:r>
        <w:rPr/>
        <w:t>Ale keď došiel na hrad kastelán Zubor, nepristal.</w:t>
      </w:r>
    </w:p>
    <w:p>
      <w:pPr>
        <w:pStyle w:val="Normal"/>
        <w:rPr/>
      </w:pPr>
      <w:r>
        <w:rPr/>
        <w:t>Dovtedy drankal u panstva, kým sa zmluva nezrušila a kým sa nezaviedol starý poriadok. Ako áno, ako nie, kastelán vyhrabal človeka, neodchodnejšieho od neho, a ustanovil ho za šafára na hrade. Ten prichodil deň čo deň s čeľadníkmi do osady, prepočítal ulovené ryby, odvažoval, odmeriaval, porovnával, vyberal siedmu, ktorá mala poputovať na hrad. Dlho, predlho to trvalo, kým ju vybral. Musela byť najväčšia, najtučnejšia, najkrajšia, najchutnejšia. Veľa šedivých vlasov pribudlo starostovi Vachotovi, keď divý kastelán Zubor nariadil tento spôsob odovzdávania povinnej sedminy z úlovku. Neustále škriepky, nekonečné ponosy, neustále zvady a kriky, ako sa zdalo, zabávali Zuborovho šafára, ba neraz sa ich zúčastnil aj sám kastelán. Akéže to boli škriepky? Rybári, i čo poddaní kráľa, slobodníci, jednako sa škriepiť nemohli. Mocný a surový kastelán mal tisíc možností pomstiť sa. Tak radšej ustupovali, len aby sa čím skôr zbavili nenávidených hostí. Tak dúfali: nič netrvá naveky, ani kastelán nebude. Jeden odíde, druhý príde. Ani Zubor nebude bačovať na hrade.</w:t>
      </w:r>
    </w:p>
    <w:p>
      <w:pPr>
        <w:pStyle w:val="Normal"/>
        <w:rPr/>
      </w:pPr>
      <w:r>
        <w:rPr/>
        <w:t>Také to boli dni, týždne, mesiace plné očakávania.               ,</w:t>
      </w:r>
    </w:p>
    <w:p>
      <w:pPr>
        <w:pStyle w:val="Normal"/>
        <w:rPr/>
      </w:pPr>
      <w:r>
        <w:rPr/>
        <w:t>Nakoniec sa rybári prestali tešiť touto nádejou.</w:t>
      </w:r>
    </w:p>
    <w:p>
      <w:pPr>
        <w:pStyle w:val="Normal"/>
        <w:rPr/>
      </w:pPr>
      <w:r>
        <w:rPr/>
        <w:t>- Čo budeme robiť, starosta? - opytovali sa Vachota.</w:t>
      </w:r>
    </w:p>
    <w:p>
      <w:pPr>
        <w:pStyle w:val="Normal"/>
        <w:rPr/>
      </w:pPr>
      <w:r>
        <w:rPr/>
        <w:t>- Ťažko tu radiť, - rozmýšľal starosta.</w:t>
      </w:r>
    </w:p>
    <w:p>
      <w:pPr>
        <w:pStyle w:val="Normal"/>
        <w:rPr/>
      </w:pPr>
      <w:r>
        <w:rPr/>
        <w:t>- Rozmýšľaj, Vachot, rozmýšľaj, si najmúdrejší a najskúsenejší z nás, - radil jeden.</w:t>
      </w:r>
    </w:p>
    <w:p>
      <w:pPr>
        <w:pStyle w:val="Normal"/>
        <w:rPr/>
      </w:pPr>
      <w:r>
        <w:rPr/>
        <w:t>- I písma znalý, - dodával druhý.                         .</w:t>
      </w:r>
    </w:p>
    <w:p>
      <w:pPr>
        <w:pStyle w:val="Normal"/>
        <w:rPr/>
      </w:pPr>
      <w:r>
        <w:rPr/>
        <w:t>- Zhováral si sa zoči-voči s pánom Dončom, - pridával tretí.</w:t>
      </w:r>
    </w:p>
    <w:p>
      <w:pPr>
        <w:pStyle w:val="Normal"/>
        <w:rPr/>
      </w:pPr>
      <w:r>
        <w:rPr/>
        <w:t>Starosta Vachot len počúval, a hútal, rozmýšľal, ako by sa dalo pomôcť rybárom.</w:t>
      </w:r>
    </w:p>
    <w:p>
      <w:pPr>
        <w:pStyle w:val="Normal"/>
        <w:rPr/>
      </w:pPr>
      <w:r>
        <w:rPr/>
        <w:t>Svietil bledý mesiac, čo v tomto čase vychodil neskoro v noci. Mdlým svetlom rovnako osvetľoval i pyšný Zvolenský hrad, i malú rybársku osadu, stisnutú medzi ramenami Slatiny a Hrona. Toho večera bol i hrad, i rybárska osada bez jediného svetla. Ani jedno okno či okienko nebolo osvetlené. Zdalo sa, že všetko živé je pohrúžené v hlbokom spánku.</w:t>
      </w:r>
    </w:p>
    <w:p>
      <w:pPr>
        <w:pStyle w:val="Normal"/>
        <w:rPr/>
      </w:pPr>
      <w:r>
        <w:rPr/>
        <w:t>Jednako nespali všetci.</w:t>
      </w:r>
    </w:p>
    <w:p>
      <w:pPr>
        <w:pStyle w:val="Normal"/>
        <w:rPr/>
      </w:pPr>
      <w:r>
        <w:rPr/>
        <w:t>Vo Vachotovej chalupe blikal na kozube neveľký ohník. Plamene sa zavše prikrčili celkom k pahrebe, zavše povyskočili do výšky a rozhodili slabé červenkasté svetlo po chyži. Okolo drevených stien boli rozostavené hrubé lavice, v rohu naproti ohnisku široký dubový klát namiesto stola a v druhom kúte odostlané lôžko. Pri kláte sedel starosta, opretý a hlboko zamyslený. Pravdaže, hútal a zasa hútal, ako by sa rybári dostali z klepca, do ktorého ich vohnal kastelán Zubor. Denne prichodí jeho človek, vyberá najkrajší úlovok, vadí sa a preklína, ak rýb, aké hľadá, niet nadostač, berie za jednu veľkú desať menších, nechávajúc v košoch iba naničhodnú chamraď.</w:t>
      </w:r>
    </w:p>
    <w:p>
      <w:pPr>
        <w:pStyle w:val="Normal"/>
        <w:rPr/>
      </w:pPr>
      <w:r>
        <w:rPr/>
        <w:t>Naproti nemu sedí na nízkej lavici chudý plecitý rybár, ktorý naisto navštívil starostu, lebo starosta okrem peknej dcéry nemá nikoho.</w:t>
      </w:r>
    </w:p>
    <w:p>
      <w:pPr>
        <w:pStyle w:val="Normal"/>
        <w:rPr/>
      </w:pPr>
      <w:r>
        <w:rPr/>
        <w:t>Rybár naozaj prišiel, aby rozmnožil starostove trápenia.</w:t>
      </w:r>
    </w:p>
    <w:p>
      <w:pPr>
        <w:pStyle w:val="Normal"/>
        <w:rPr/>
      </w:pPr>
      <w:r>
        <w:rPr/>
        <w:t>- Tak sme sa rozhodli, starosta, odsťahujeme sa z tohto miesta a budeme loviť po starom.</w:t>
      </w:r>
    </w:p>
    <w:p>
      <w:pPr>
        <w:pStyle w:val="Normal"/>
        <w:rPr/>
      </w:pPr>
      <w:r>
        <w:rPr/>
        <w:t>- Ľahšie povedať - ako urobiť.</w:t>
      </w:r>
    </w:p>
    <w:p>
      <w:pPr>
        <w:pStyle w:val="Normal"/>
        <w:rPr/>
      </w:pPr>
      <w:r>
        <w:rPr/>
        <w:t>- Prečo by bolo? Či sme nie slobodní a kráľovi? Nik doteraz neohraničil povodie rieky, kde by sme smeli žiť a pracovať. Náš je Hron, aký je dlhý. Vždy sme doteraz odovzdali všetko, čo nám prichodilo dať. Zunovalo sa nám bezočivé a surové počínanie Zubora i jeho šafára.</w:t>
      </w:r>
    </w:p>
    <w:p>
      <w:pPr>
        <w:pStyle w:val="Normal"/>
        <w:rPr/>
      </w:pPr>
      <w:r>
        <w:rPr/>
        <w:t>- Jednako by bolo treba vydržať, Adam, vydržať. Už viacero kastelánov prišlo i šlo, aj tento odíde.</w:t>
      </w:r>
    </w:p>
    <w:p>
      <w:pPr>
        <w:pStyle w:val="Normal"/>
        <w:rPr/>
      </w:pPr>
      <w:r>
        <w:rPr/>
        <w:t xml:space="preserve">- Odíde, odíde, ale kedy? A potom, len čo zmizne, môžeme sa vrátiť. </w:t>
      </w:r>
    </w:p>
    <w:p>
      <w:pPr>
        <w:pStyle w:val="Normal"/>
        <w:rPr/>
      </w:pPr>
      <w:r>
        <w:rPr/>
        <w:t>Vachot sa zasmial.</w:t>
      </w:r>
    </w:p>
    <w:p>
      <w:pPr>
        <w:pStyle w:val="Normal"/>
        <w:rPr/>
      </w:pPr>
      <w:r>
        <w:rPr/>
        <w:t>- Ak raz opustíš toto miesto, môže župan povolať iných rybárov, a môžeš potom hľadať striešku, pod ktorou si sa narodil, i dvor, v ktorom si vyrástol.</w:t>
      </w:r>
    </w:p>
    <w:p>
      <w:pPr>
        <w:pStyle w:val="Normal"/>
        <w:rPr/>
      </w:pPr>
      <w:r>
        <w:rPr/>
        <w:t>Rybár stíchol, starostove slová sa ho dotkli na citlivom mieste. Chvíľu nehovoril ani starosta, ani rybár.</w:t>
      </w:r>
    </w:p>
    <w:p>
      <w:pPr>
        <w:pStyle w:val="Normal"/>
        <w:rPr/>
      </w:pPr>
      <w:r>
        <w:rPr/>
        <w:t>- Nedalo by sa? .. . - zašomral rybár.</w:t>
      </w:r>
    </w:p>
    <w:p>
      <w:pPr>
        <w:pStyle w:val="Normal"/>
        <w:rPr/>
      </w:pPr>
      <w:r>
        <w:rPr/>
        <w:t>- Dalo, - zdvihol odrazu hlavu starosta.</w:t>
      </w:r>
    </w:p>
    <w:p>
      <w:pPr>
        <w:pStyle w:val="Normal"/>
        <w:rPr/>
      </w:pPr>
      <w:r>
        <w:rPr/>
        <w:t>- Ako?</w:t>
      </w:r>
    </w:p>
    <w:p>
      <w:pPr>
        <w:pStyle w:val="Normal"/>
        <w:rPr/>
      </w:pPr>
      <w:r>
        <w:rPr/>
        <w:t>- Ako? Takto: vy odídete, ja ostanem. Ak ostanem, nebude osada opustená, nebudú sa môcť usadiť na tomto mieste noví rybári.</w:t>
      </w:r>
    </w:p>
    <w:p>
      <w:pPr>
        <w:pStyle w:val="Normal"/>
        <w:rPr/>
      </w:pPr>
      <w:r>
        <w:rPr/>
        <w:t>Rybára nepotešila táto reč. Vošiel si rukami do vlasov, vonkoncom nepripúšťal takéto riešenie.</w:t>
      </w:r>
    </w:p>
    <w:p>
      <w:pPr>
        <w:pStyle w:val="Normal"/>
        <w:rPr/>
      </w:pPr>
      <w:r>
        <w:rPr/>
        <w:t>- Akože ostaneš? - povedal konečne. - Zubor ti tu pripraví hotové peklo. Kto mu zabráni, aby ťa zahnal, odvliekol násilím, utrýznil, umučil? Ako tu ostaneš?</w:t>
      </w:r>
    </w:p>
    <w:p>
      <w:pPr>
        <w:pStyle w:val="Normal"/>
        <w:rPr/>
      </w:pPr>
      <w:r>
        <w:rPr/>
        <w:t>Zasa sa rozhostilo ticho. Ohník na kozube praskal, plamienky, na ktoré nik neprikladal, máličko povyskočili, ale nijako neosvietili tváre rybárov.</w:t>
      </w:r>
    </w:p>
    <w:p>
      <w:pPr>
        <w:pStyle w:val="Normal"/>
        <w:rPr/>
      </w:pPr>
      <w:r>
        <w:rPr/>
        <w:t xml:space="preserve">- Jednak, ak odídete, ja neodídem. Ostanem, - opakoval rozhodne starosta. </w:t>
      </w:r>
    </w:p>
    <w:p>
      <w:pPr>
        <w:pStyle w:val="Normal"/>
        <w:rPr/>
      </w:pPr>
      <w:r>
        <w:rPr/>
        <w:t>Rybár prudko vyskočil a potom sa zohol k sediacemu Vachotovi.</w:t>
      </w:r>
    </w:p>
    <w:p>
      <w:pPr>
        <w:pStyle w:val="Normal"/>
        <w:rPr/>
      </w:pPr>
      <w:r>
        <w:rPr/>
        <w:t>- Nemožno, si starosta. Nie, na to ani nemysli!</w:t>
      </w:r>
    </w:p>
    <w:p>
      <w:pPr>
        <w:pStyle w:val="Normal"/>
        <w:rPr/>
      </w:pPr>
      <w:r>
        <w:rPr/>
        <w:t>- Všetko mi je jasné. Tu musím ostať ja, jedine ja. A neopustím toto miesto. Dobre hovoríš, že Zubor môže človeka vyhnať, násilím odvliecť, mučiť i umučiť. Ale mňa ani neodoženie, ani neodvlečie, a múk sa nebojím.</w:t>
      </w:r>
    </w:p>
    <w:p>
      <w:pPr>
        <w:pStyle w:val="Normal"/>
        <w:rPr/>
      </w:pPr>
      <w:r>
        <w:rPr/>
        <w:t>Starostova reč bola taká, že sa nedalo protiviť. Sotva by bol niekto našiel iné riešenie. Rozhodol sa, ostane. Rybári naozaj môžu odísť alebo hore proti prúdu, alebo dolu po prúde, on ostane ako jediný obyvateľ a obranca tohto územia. Naozaj môže prísť niečo, čo vylomí krk divému Zuborovi, a potom sa rybári budú môcť vrátiť do osady, kde sa všetci narodili, rástli, žili a pracovali. Proti tvrdému kastelánovi sa musí postaviť taký istý tvrdý chlap. Vachot sa ho nebojí.</w:t>
      </w:r>
    </w:p>
    <w:p>
      <w:pPr>
        <w:pStyle w:val="Normal"/>
        <w:rPr/>
      </w:pPr>
      <w:r>
        <w:rPr/>
        <w:t>- Teda naozaj tu mieniš ostať, starosta?</w:t>
      </w:r>
    </w:p>
    <w:p>
      <w:pPr>
        <w:pStyle w:val="Normal"/>
        <w:rPr/>
      </w:pPr>
      <w:r>
        <w:rPr/>
        <w:t>- Tak som sa rozhodol. Zajtra sa zídeme a dohovoríme. Pre vás bude najlepšie, keď sa dáte hore, proti prúdu rieky.</w:t>
      </w:r>
    </w:p>
    <w:p>
      <w:pPr>
        <w:pStyle w:val="Normal"/>
        <w:rPr/>
      </w:pPr>
      <w:r>
        <w:rPr/>
        <w:t>Rybár sa akosi neisto zdvihol. Chvíľu postál, akoby čakal, či azda starosta nezmení svoje rozhodnutie, alebo či ešte niečo nepovie. Napokon pomaly, kývavým krokom vyšiel z chyže. Keď sa zatvorili za ním dvere, ostal Vachot ešte sedieť. Hlavu sklonil celkom nad klát, vlasy mu spadli do tváre, že mu ju skoro celú zakryli. Ani nezbadal, že sa do izbice ktosi šuchol. Bola to Vachotova dcéra.</w:t>
      </w:r>
    </w:p>
    <w:p>
      <w:pPr>
        <w:pStyle w:val="Normal"/>
        <w:rPr/>
      </w:pPr>
      <w:r>
        <w:rPr/>
        <w:t>Prikľakla si na zem a položila jemnú bielu ruku na otcovo rameno.</w:t>
      </w:r>
    </w:p>
    <w:p>
      <w:pPr>
        <w:pStyle w:val="Normal"/>
        <w:rPr/>
      </w:pPr>
      <w:r>
        <w:rPr/>
        <w:t>- Otec, - zašepotala.</w:t>
      </w:r>
    </w:p>
    <w:p>
      <w:pPr>
        <w:pStyle w:val="Normal"/>
        <w:rPr/>
      </w:pPr>
      <w:r>
        <w:rPr/>
        <w:t>- To si ty, dieťa? - zdvihol hlavu starosta.                    •</w:t>
      </w:r>
    </w:p>
    <w:p>
      <w:pPr>
        <w:pStyle w:val="Normal"/>
        <w:rPr/>
      </w:pPr>
      <w:r>
        <w:rPr/>
        <w:t>- Čo si to hovoril rybárovi Adamovi, otec?</w:t>
      </w:r>
    </w:p>
    <w:p>
      <w:pPr>
        <w:pStyle w:val="Normal"/>
        <w:rPr/>
      </w:pPr>
      <w:r>
        <w:rPr/>
        <w:t>- Počula si? Dobre, keď si počula. Vážna vec je to, dieťa. Rybári chcú odísť, ustúpiť pred divým Zuborom. Nech tak urobia, sú slobodní, nie Zuborovi poddaní. Ustúpia vyššie k prameňom rieky, a my ostaneme.</w:t>
      </w:r>
    </w:p>
    <w:p>
      <w:pPr>
        <w:pStyle w:val="Normal"/>
        <w:rPr/>
      </w:pPr>
      <w:r>
        <w:rPr/>
        <w:t>- Aj ja? - zadivila sa.</w:t>
      </w:r>
    </w:p>
    <w:p>
      <w:pPr>
        <w:pStyle w:val="Normal"/>
        <w:rPr/>
      </w:pPr>
      <w:r>
        <w:rPr/>
        <w:t>- Počkaj, - akoby si spomínal Vachot, - počkaj, dieťa, na to som nemyslel. Pravdaže, ak ti vôľa, odíď s rybármi.</w:t>
      </w:r>
    </w:p>
    <w:p>
      <w:pPr>
        <w:pStyle w:val="Normal"/>
        <w:rPr/>
      </w:pPr>
      <w:r>
        <w:rPr/>
        <w:t>Ale dievča sa tiež spamätalo. Mocne objalo otcove kolená, hlávku zložilo do jeho lona. Hladil jej plavé vlasy drsnou dlaňou . . .</w:t>
      </w:r>
    </w:p>
    <w:p>
      <w:pPr>
        <w:pStyle w:val="Normal"/>
        <w:rPr/>
      </w:pPr>
      <w:r>
        <w:rPr/>
        <w:t>- Nie, otecko, nechcela som sa pýtať, ako som sa pýtala. Pravdaže, ostanem s tebou. Ako by som mohla ináč? Kde si ty, tam je dobre, keď som s tebou, som v bezpečí. Ako by som mohla žiť sama? Ako by si ty mohol žiť sám? - hovorila pomaly, vrúcne. Jasne cítila, ako ju srdiečko pobolieva, keď si pomyslí, že by sa mala rozlúčiť s otcom.</w:t>
      </w:r>
    </w:p>
    <w:p>
      <w:pPr>
        <w:pStyle w:val="Normal"/>
        <w:rPr/>
      </w:pPr>
      <w:r>
        <w:rPr/>
        <w:t>Vachotovi sa vyjasnila tvár. Mrákavy sa z nej vytratili, radostný úsmev sa na nej usadil. Teraz pribudli na tvári črty, ktoré jej dodávali rozhodný, pevný, neústupný výraz.</w:t>
      </w:r>
    </w:p>
    <w:p>
      <w:pPr>
        <w:pStyle w:val="Normal"/>
        <w:rPr/>
      </w:pPr>
      <w:r>
        <w:rPr/>
        <w:t>- Teda ostaneme spolu, dieťa. Pravdu si povedala, keď budeš so mnou, budem istejší, lebo budem spokojnejší. Spolu ostaneme. Ak je naša vec spravodlivá, musí zvíťaziť. Krivda dočasu, pravda naveky, aj naši starí tak hovorievali. Nemožno ustúpiť pred Zuborom, nemožno. No ani vzbúriť sa nemožno. Ostáva jediná cesta, na ktorú sa dáme. Ak by sme všetci opustili osadu, bolo by to, akoby sme sa dobrovoľne zriekli všetkého. Povinností i práv. Nezriekame sa ani jedného, ani druhého, ale chceme žiť ako slobodní ľudia. Preto musíme ostať, preto ostaneme.</w:t>
      </w:r>
    </w:p>
    <w:p>
      <w:pPr>
        <w:pStyle w:val="Normal"/>
        <w:rPr/>
      </w:pPr>
      <w:r>
        <w:rPr/>
        <w:t>Mocnejšie objal hlavu dieťaťa, aj ono sa mocnejšie privinulo k nemu.</w:t>
      </w:r>
    </w:p>
    <w:p>
      <w:pPr>
        <w:pStyle w:val="Normal"/>
        <w:rPr/>
      </w:pPr>
      <w:r>
        <w:rPr/>
        <w:t>Práve v tom istom čase aj hore na hrade sedeli v kastelánovej komnate dvaja ľudia. Nad stolom v stene bol svietnik, na ktorom svietilo sedem voskovíc. Pri širokom hrubom stole sedeli kastelán a jeho vyberač. Kastelán sedel bokom k stolu, ruku mal opretú na doske a zavretou päsťou zľahka klopal na stôl. Díval sa pred seba; tvár akoby mu bolo nejaké tajomné svetlo raz osvetľovalo a vzápätí zatemňovalo. Tu i tam si siahol prstami do hustej brady, zmedlil vlasy, a potom pustil. Vyberač desiatkov napodobňoval kastelána, sedel na druhej strane stola tak isto, len nepohol ani rukou, ani nohou, aby nepretrhol dumy hradného kastelána. Iba tu i tam obrátil tvár a pozrel na druhú stranu. Tak urobil už niekoľko ráz, ale stále videl ten istý obraz: zahútaný kastelán, ľahko zovretá päsť a pohľad upretý na zem.</w:t>
      </w:r>
    </w:p>
    <w:p>
      <w:pPr>
        <w:pStyle w:val="Normal"/>
        <w:rPr/>
      </w:pPr>
      <w:r>
        <w:rPr/>
        <w:t>Veru sa kastelánovi ani nezasnilo, že má spolustolovníka. Kdeže on bol mysľou od neho, kdeže on bol mysľou od toho miesta! Pred očami sa mu premietalo v obrazoch všetko, čo prežil dnešného rána. Vyšiel si na koni ako skoro každý deň. Zbehol cvalom z hradu k Hronu a okrajom lesa trielil po ľavom brehu Slatiny, obchádzajúc veľkým oblúkom mesto. Potom sa znova dal k Hronu a prebehnúc k hradskej, klusal pomaly znova k rybárskej osade.</w:t>
      </w:r>
    </w:p>
    <w:p>
      <w:pPr>
        <w:pStyle w:val="Normal"/>
        <w:rPr/>
      </w:pPr>
      <w:r>
        <w:rPr/>
        <w:t>Prišiel k osade a díval sa, díval, ako rybári vyťahujú z vody vrše. Niektoré museli byť poriadne plné, lebo i traja chlapi mali čo robiť, kým ich dostali na breh a vysypali obsah do širokého suda. Díval sa na chlapov, kým ho to nezunovalo, a potom sa len vliekol na koni chodníkom k dedine.</w:t>
      </w:r>
    </w:p>
    <w:p>
      <w:pPr>
        <w:pStyle w:val="Normal"/>
        <w:rPr/>
      </w:pPr>
      <w:r>
        <w:rPr/>
        <w:t>Keď zazrel prvé domce, stretol pannu.</w:t>
      </w:r>
    </w:p>
    <w:p>
      <w:pPr>
        <w:pStyle w:val="Normal"/>
        <w:rPr/>
      </w:pPr>
      <w:r>
        <w:rPr/>
        <w:t>Ej, ale aká to bola panna!</w:t>
      </w:r>
    </w:p>
    <w:p>
      <w:pPr>
        <w:pStyle w:val="Normal"/>
        <w:rPr/>
      </w:pPr>
      <w:r>
        <w:rPr/>
        <w:t>Podľa obleku spoznal na prvý pohľad, že je z rybárskej osady. Odetá bielym lanovým rúchom, splývajúcim skoro k pätám, prepásaná úzkou tmavou zásterou, prostovlasá, plavé vlasy vzadu zviazané. V ruke niesla neveľký košík a poberala sa zrejme k pracujúcim rybárom. Keď zbadala jazdca, zastala v rozpakoch, nevediac napochytre, či sa má vrátiť do osady, či vojsť do chrastia, ktorým bol breh rieky hojne porastený. Zastala nerozhodná, i jazdec zastal. Stáli a dívali sa jeden na druhého. Panna sa skôr spamätala, uskočila z chodníka medzi vŕbové kriaky.</w:t>
      </w:r>
    </w:p>
    <w:p>
      <w:pPr>
        <w:pStyle w:val="Normal"/>
        <w:rPr/>
      </w:pPr>
      <w:r>
        <w:rPr/>
        <w:t>Zubor pomaly pohol koňa, prechodil vedľa devy, nespúšťajúc z nej pohľad. Keď prešiel, zastal a díval sa za ňou. Panna sa neobzrela, ako splašené vtáča utekala chodníkom k rybárom.</w:t>
      </w:r>
    </w:p>
    <w:p>
      <w:pPr>
        <w:pStyle w:val="Normal"/>
        <w:rPr/>
      </w:pPr>
      <w:r>
        <w:rPr/>
        <w:t>Keď zmizla za kriakmi, dal sa Zubor zamyslený ďalej.</w:t>
      </w:r>
    </w:p>
    <w:p>
      <w:pPr>
        <w:pStyle w:val="Normal"/>
        <w:rPr/>
      </w:pPr>
      <w:r>
        <w:rPr/>
        <w:t>Prešiel niekoľko krokov, keď narazil znova na ľudí. Zubor ich zastavil:</w:t>
      </w:r>
    </w:p>
    <w:p>
      <w:pPr>
        <w:pStyle w:val="Normal"/>
        <w:rPr/>
      </w:pPr>
      <w:r>
        <w:rPr/>
        <w:t>- Počujte, baby, čia to panna šla pred vami?</w:t>
      </w:r>
    </w:p>
    <w:p>
      <w:pPr>
        <w:pStyle w:val="Normal"/>
        <w:rPr/>
      </w:pPr>
      <w:r>
        <w:rPr/>
        <w:t>Stareny prekvapené, zohnuté k zemi, ako sa patrilo, keď stretli takého pána, i mocného, i surového a divého, akým bol Zubor, zdvihli hlavy a sprvoti nevedeli prísť k slovu. Nebývalo dobre stretnúť sa s týmto človekom, nie ešte rozprávať sa s ním.</w:t>
      </w:r>
    </w:p>
    <w:p>
      <w:pPr>
        <w:pStyle w:val="Normal"/>
        <w:rPr/>
      </w:pPr>
      <w:r>
        <w:rPr/>
        <w:t>- Rybárska, pane, z osady.</w:t>
      </w:r>
    </w:p>
    <w:p>
      <w:pPr>
        <w:pStyle w:val="Normal"/>
        <w:rPr/>
      </w:pPr>
      <w:r>
        <w:rPr/>
        <w:t>- To viem, sovy, - zašomral namrzený Zubor, - ale čia?</w:t>
      </w:r>
    </w:p>
    <w:p>
      <w:pPr>
        <w:pStyle w:val="Normal"/>
        <w:rPr/>
      </w:pPr>
      <w:r>
        <w:rPr/>
        <w:t>- Oj, pane, Vachotova, starostova, - povedala jedna.</w:t>
      </w:r>
    </w:p>
    <w:p>
      <w:pPr>
        <w:pStyle w:val="Normal"/>
        <w:rPr/>
      </w:pPr>
      <w:r>
        <w:rPr/>
        <w:t>- Starostova, pane, - prisviedčali druhé dve.</w:t>
      </w:r>
    </w:p>
    <w:p>
      <w:pPr>
        <w:pStyle w:val="Normal"/>
        <w:rPr/>
      </w:pPr>
      <w:r>
        <w:rPr/>
        <w:t>Zubor sa už neopytoval, naisto mu to stačilo. Šibol koňa bičíkom, koník zdupotal na zaprášenom chodníku.</w:t>
      </w:r>
    </w:p>
    <w:p>
      <w:pPr>
        <w:pStyle w:val="Normal"/>
        <w:rPr/>
      </w:pPr>
      <w:r>
        <w:rPr/>
        <w:t>Ešte raz zazrel pannu, keď sa díval, ako vyberač vyberá ryby, škriepi sa a naťahuje s rybármi. Vtedy ju videl, ako šla s otcom k domcu, čo bol naisto starostov. Stál na návrší pri rieke.</w:t>
      </w:r>
    </w:p>
    <w:p>
      <w:pPr>
        <w:pStyle w:val="Normal"/>
        <w:rPr/>
      </w:pPr>
      <w:r>
        <w:rPr/>
        <w:t>Od tej chvíle sa mu krásna rybárová dcéra nechcela stratiť z pamäti. Aj teraz myslel na ňu.</w:t>
      </w:r>
    </w:p>
    <w:p>
      <w:pPr>
        <w:pStyle w:val="Normal"/>
        <w:rPr/>
      </w:pPr>
      <w:r>
        <w:rPr/>
        <w:t>Odrazu udrel päsťou do stola. Vyberač sa strhol, vyskočil zľakaný, nevediac, čo sa s ním robí.</w:t>
      </w:r>
    </w:p>
    <w:p>
      <w:pPr>
        <w:pStyle w:val="Normal"/>
        <w:rPr/>
      </w:pPr>
      <w:r>
        <w:rPr/>
        <w:t>- Čo, pane? - vyjachtal.</w:t>
      </w:r>
    </w:p>
    <w:p>
      <w:pPr>
        <w:pStyle w:val="Normal"/>
        <w:rPr/>
      </w:pPr>
      <w:r>
        <w:rPr/>
        <w:t>Zubor sa pomaly obrátil k stolu, oprel sa na lakte a zadíval sa na vyberača. V očiach mu horel divý oheň.</w:t>
      </w:r>
    </w:p>
    <w:p>
      <w:pPr>
        <w:pStyle w:val="Normal"/>
        <w:rPr/>
      </w:pPr>
      <w:r>
        <w:rPr/>
        <w:t>- Čo je? Vachotova dcéra mi rozplašila pokoj z hlavy. To je.</w:t>
      </w:r>
    </w:p>
    <w:p>
      <w:pPr>
        <w:pStyle w:val="Normal"/>
        <w:rPr/>
      </w:pPr>
      <w:r>
        <w:rPr/>
        <w:t>Vyberač sa upokojil a usmial sa. Odľahlo mu, keď sa dozvedel, že iba o to ide. Sadol si znova naproti kastelánovi.</w:t>
      </w:r>
    </w:p>
    <w:p>
      <w:pPr>
        <w:pStyle w:val="Normal"/>
        <w:rPr/>
      </w:pPr>
      <w:r>
        <w:rPr/>
        <w:t>- Čo len to, pane, to je ľahká pomoc. Ty a rybárska dcéra! Pohneš prstom, a je tvoja.</w:t>
      </w:r>
    </w:p>
    <w:p>
      <w:pPr>
        <w:pStyle w:val="Normal"/>
        <w:rPr/>
      </w:pPr>
      <w:r>
        <w:rPr/>
        <w:t>- Hehehe, - zasmial sa Zubor, - tebe, trepadlu, je, ale mne nie.</w:t>
      </w:r>
    </w:p>
    <w:p>
      <w:pPr>
        <w:pStyle w:val="Normal"/>
        <w:rPr/>
      </w:pPr>
      <w:r>
        <w:rPr/>
        <w:t>- Viem, viem, pane, ale mohla by byť, keby si chcel, - lichotil vyberač.</w:t>
      </w:r>
    </w:p>
    <w:p>
      <w:pPr>
        <w:pStyle w:val="Normal"/>
        <w:rPr/>
      </w:pPr>
      <w:r>
        <w:rPr/>
        <w:t>- Bolo by, bolo, vyberač môj, keby nebola Vachotova.</w:t>
      </w:r>
    </w:p>
    <w:p>
      <w:pPr>
        <w:pStyle w:val="Normal"/>
        <w:rPr/>
      </w:pPr>
      <w:r>
        <w:rPr/>
        <w:t>- A čože je Vachot?!</w:t>
      </w:r>
    </w:p>
    <w:p>
      <w:pPr>
        <w:pStyle w:val="Normal"/>
        <w:rPr/>
      </w:pPr>
      <w:r>
        <w:rPr/>
        <w:t>- Čo? - naklonil sa Zubor nad stôl, z očí mu šibali blesky. - Starosta!</w:t>
      </w:r>
    </w:p>
    <w:p>
      <w:pPr>
        <w:pStyle w:val="Normal"/>
        <w:rPr/>
      </w:pPr>
      <w:r>
        <w:rPr/>
        <w:t>- A čože, keď je starosta!</w:t>
      </w:r>
    </w:p>
    <w:p>
      <w:pPr>
        <w:pStyle w:val="Normal"/>
        <w:rPr/>
      </w:pPr>
      <w:r>
        <w:rPr/>
        <w:t>- Kráľov človek, nijaký sedliak, nijaký poddaný. Toto je, vyberač môj!</w:t>
      </w:r>
    </w:p>
    <w:p>
      <w:pPr>
        <w:pStyle w:val="Normal"/>
        <w:rPr/>
      </w:pPr>
      <w:r>
        <w:rPr/>
        <w:t>- Hm, hm, - šomral vyberač, - starosta, kráľov človek, ale dcéru má prekrásnu, pristala by ti!</w:t>
      </w:r>
    </w:p>
    <w:p>
      <w:pPr>
        <w:pStyle w:val="Normal"/>
        <w:rPr/>
      </w:pPr>
      <w:r>
        <w:rPr/>
        <w:t>- Pristala, pristala, - opakoval za ním kastelán. - Keby bola sedliacka, žobráckeho poddaného, ale je slobodníkova a ešte k tomu starostova!           •</w:t>
      </w:r>
    </w:p>
    <w:p>
      <w:pPr>
        <w:pStyle w:val="Normal"/>
        <w:rPr/>
      </w:pPr>
      <w:r>
        <w:rPr/>
        <w:t>- Ktože by vedel, že si ju vzal, keby ... - pokúšal vyberač.</w:t>
      </w:r>
    </w:p>
    <w:p>
      <w:pPr>
        <w:pStyle w:val="Normal"/>
        <w:rPr/>
      </w:pPr>
      <w:r>
        <w:rPr/>
        <w:t>- Hlúpy si. V takýchto veciach dávaš hlavu do hry.</w:t>
      </w:r>
    </w:p>
    <w:p>
      <w:pPr>
        <w:pStyle w:val="Normal"/>
        <w:rPr/>
      </w:pPr>
      <w:r>
        <w:rPr/>
        <w:t>Vyberač len plecami stisol. Ak si nevie kastelán sám poradiť, on pohotove neporadí.</w:t>
      </w:r>
    </w:p>
    <w:p>
      <w:pPr>
        <w:pStyle w:val="Normal"/>
        <w:rPr/>
      </w:pPr>
      <w:r>
        <w:rPr/>
        <w:t>Ani neporadil.</w:t>
      </w:r>
    </w:p>
    <w:p>
      <w:pPr>
        <w:pStyle w:val="Normal"/>
        <w:rPr/>
      </w:pPr>
      <w:r>
        <w:rPr/>
        <w:t>Zubor nespal. Skoro celú noc chodil dunivým krokom po izbe sem i ta. A hútal a hútal, ako by sa dala táto zamotaná vec vyriešiť.</w:t>
      </w:r>
    </w:p>
    <w:p>
      <w:pPr>
        <w:pStyle w:val="Normal"/>
        <w:rPr/>
      </w:pPr>
      <w:r>
        <w:rPr/>
        <w:t>Tak ho našlo i ráno.</w:t>
      </w:r>
    </w:p>
    <w:p>
      <w:pPr>
        <w:pStyle w:val="Normal"/>
        <w:rPr/>
      </w:pPr>
      <w:r>
        <w:rPr/>
        <w:t>Valí sa voda Hrona, valí, tajomne šuštiac, šumiac. Vetrík kolíše haluze stromov, hora si žije životom plným vtáčieho piskotu, ručania zveri, vône leta. Všetko tu je, ako bývalo, iba rybárska osada pod Zvolenským hradom je podivne tichá, akoby bola vymrela. Nikde ani chýru po človeku, nikde nechyrovať jediného zvera, psa, koňa alebo ovečky. Chalupy stoja ako zakliate, ani v jednej sa nerozsvieti oheň, ani z jednej strechy sa netratí biely dym. Mlčí, akoby spala.</w:t>
      </w:r>
    </w:p>
    <w:p>
      <w:pPr>
        <w:pStyle w:val="Normal"/>
        <w:rPr/>
      </w:pPr>
      <w:r>
        <w:rPr/>
        <w:t>Zuborov vyberač sa pobral, ako každé ráno, k rybárom dolu k Hronu za svojou každodennou robotou.</w:t>
      </w:r>
    </w:p>
    <w:p>
      <w:pPr>
        <w:pStyle w:val="Normal"/>
        <w:rPr/>
      </w:pPr>
      <w:r>
        <w:rPr/>
        <w:t>Ale čo to?</w:t>
      </w:r>
    </w:p>
    <w:p>
      <w:pPr>
        <w:pStyle w:val="Normal"/>
        <w:rPr/>
      </w:pPr>
      <w:r>
        <w:rPr/>
        <w:t>Tak sa mu videlo, akoby sa bol ocitol v začarovanom svete. Alebo je to iná osada?</w:t>
      </w:r>
    </w:p>
    <w:p>
      <w:pPr>
        <w:pStyle w:val="Normal"/>
        <w:rPr/>
      </w:pPr>
      <w:r>
        <w:rPr/>
        <w:t>Pretieral si oči, či dobre vidí. Ale nemýlil sa, je to stará rybárska osada. Tamto bývajú bratia Adamovci, čo vedia znamenite sušiť ryby, tuto je zasa chyžka majstra ostniara Krištofa, tamto dvorec sietiara Jakuba. Chyžky sú tu, ale kde sú ľudia?</w:t>
      </w:r>
    </w:p>
    <w:p>
      <w:pPr>
        <w:pStyle w:val="Normal"/>
        <w:rPr/>
      </w:pPr>
      <w:r>
        <w:rPr/>
        <w:t>Chalupy prázdne, dvory pusté, rieka osamelá. Rozbehol sa s paholkami proti prúdu, potom po vode, ale rybárov nikde. Reťaze vrší zmizli, po chlapoch, ktorých bývala niže dediny plná rieka, ani stopy, iba záhate stoja posplietané z vŕbových a hrabových haluzí. Darmo behal vyberač, darmo volal, darmo vyzeral, obzeral, nikde nevidel ani vtáčika-letáčika, nieto človiečika.</w:t>
      </w:r>
    </w:p>
    <w:p>
      <w:pPr>
        <w:pStyle w:val="Normal"/>
        <w:rPr/>
      </w:pPr>
      <w:r>
        <w:rPr/>
        <w:t>Neostávalo mu nič iné, ako vrátiť sa s prázdnymi rukami na hrad.</w:t>
      </w:r>
    </w:p>
    <w:p>
      <w:pPr>
        <w:pStyle w:val="Normal"/>
        <w:rPr/>
      </w:pPr>
      <w:r>
        <w:rPr/>
        <w:t>- Pane, pane, rybári... - žaloval sa, ale nedožaloval kastelánovi.</w:t>
      </w:r>
    </w:p>
    <w:p>
      <w:pPr>
        <w:pStyle w:val="Normal"/>
        <w:rPr/>
      </w:pPr>
      <w:r>
        <w:rPr/>
        <w:t>Zubor, len čo sa bol rozlúčil s posteľou, lebo len za vidna si ľahol a zaspal, ohúrený, otrumbený díval sa na vyberača, nerozumejúc ani zbla z toho, čo bľabotal.</w:t>
      </w:r>
    </w:p>
    <w:p>
      <w:pPr>
        <w:pStyle w:val="Normal"/>
        <w:rPr/>
      </w:pPr>
      <w:r>
        <w:rPr/>
        <w:t>- Čo vlastne chceš? - zavrčal Zubor.</w:t>
      </w:r>
    </w:p>
    <w:p>
      <w:pPr>
        <w:pStyle w:val="Normal"/>
        <w:rPr/>
      </w:pPr>
      <w:r>
        <w:rPr/>
        <w:t>- Pane, v osade dolu pri rieke niet jediného rybára. Chalupy ako vymreté, dvory pusté, po ľuďoch ani potuchy.</w:t>
      </w:r>
    </w:p>
    <w:p>
      <w:pPr>
        <w:pStyle w:val="Normal"/>
        <w:rPr/>
      </w:pPr>
      <w:r>
        <w:rPr/>
        <w:t>Teraz aj Zubor porozumel. Vyskočil a bez slovíčka utekal na zámockú vežu, odkiaľ bolo dobre vidieť na rieku i na osadu. Tam zastal a díval sa na viesku, stúlenú v pazuche rieky. Tak vyzerala, ako hovoril vyberač. Ale čo sa to len porobilo? Zbláznili sa ľudia, či čo?</w:t>
      </w:r>
    </w:p>
    <w:p>
      <w:pPr>
        <w:pStyle w:val="Normal"/>
        <w:rPr/>
      </w:pPr>
      <w:r>
        <w:rPr/>
        <w:t xml:space="preserve">Iba! </w:t>
      </w:r>
    </w:p>
    <w:p>
      <w:pPr>
        <w:pStyle w:val="Normal"/>
        <w:rPr/>
      </w:pPr>
      <w:r>
        <w:rPr/>
        <w:t>Tamto na nevysokej vyvýšenine nad riekou stojí domec a zo strechy sa tratí dym. Žije tam človek, alebo sa to rozhára zabudnutý oheň na opustenom kozube?</w:t>
      </w:r>
    </w:p>
    <w:p>
      <w:pPr>
        <w:pStyle w:val="Normal"/>
        <w:rPr/>
      </w:pPr>
      <w:r>
        <w:rPr/>
        <w:t>Odrazu Zubor ožil. Obrátil sa prudko, zbehol z veže na dvor a zareval na sluhov:</w:t>
      </w:r>
    </w:p>
    <w:p>
      <w:pPr>
        <w:pStyle w:val="Normal"/>
        <w:rPr/>
      </w:pPr>
      <w:r>
        <w:rPr/>
        <w:t>- Koňa!</w:t>
      </w:r>
    </w:p>
    <w:p>
      <w:pPr>
        <w:pStyle w:val="Normal"/>
        <w:rPr/>
      </w:pPr>
      <w:r>
        <w:rPr/>
        <w:t>V okamihu mu ho priviedli. Zubor vyskočil na neho a dal sa prostovlasý, tak ako bol, dolu k riečke.</w:t>
      </w:r>
    </w:p>
    <w:p>
      <w:pPr>
        <w:pStyle w:val="Normal"/>
        <w:rPr/>
      </w:pPr>
      <w:r>
        <w:rPr/>
        <w:t>Prebehol cestou, prebehol poľom, prebrodil riečku a vrazil ako víchor do osady. Dal sa rovno k domcu na brehu, z ktorého unikal dym. Na dvore zastal. Na skale nad vodou sedel starosta Vachot. Bol to jeho domec.</w:t>
      </w:r>
    </w:p>
    <w:p>
      <w:pPr>
        <w:pStyle w:val="Normal"/>
        <w:rPr/>
      </w:pPr>
      <w:r>
        <w:rPr/>
        <w:t>- Čo sa porobilo, starosta? Kde máš rybárov? - volal udivený Zubor na starca.</w:t>
      </w:r>
    </w:p>
    <w:p>
      <w:pPr>
        <w:pStyle w:val="Normal"/>
        <w:rPr/>
      </w:pPr>
      <w:r>
        <w:rPr/>
        <w:t>Starec sa sotva pohýbal, spokojne ostal sedieť a tak sa zhováral s kastelánom.</w:t>
      </w:r>
    </w:p>
    <w:p>
      <w:pPr>
        <w:pStyle w:val="Normal"/>
        <w:rPr/>
      </w:pPr>
      <w:r>
        <w:rPr/>
        <w:t>- Odišli, pane! - odpovedal krátko.</w:t>
      </w:r>
    </w:p>
    <w:p>
      <w:pPr>
        <w:pStyle w:val="Normal"/>
        <w:rPr/>
      </w:pPr>
      <w:r>
        <w:rPr/>
        <w:t>- Odišli? - divil sa Zubor. - Kam odišli? Po čo? Ako? - sypali sa kastelánove otázky.</w:t>
      </w:r>
    </w:p>
    <w:p>
      <w:pPr>
        <w:pStyle w:val="Normal"/>
        <w:rPr/>
      </w:pPr>
      <w:r>
        <w:rPr/>
        <w:t>- Hore, proti vode, pane. A po čo? Za robotou. Pred tebou odišli. Ťažko im tu bolo žiť.</w:t>
      </w:r>
    </w:p>
    <w:p>
      <w:pPr>
        <w:pStyle w:val="Normal"/>
        <w:rPr/>
      </w:pPr>
      <w:r>
        <w:rPr/>
        <w:t>Zuborovi zamrzla reč v ústach. Rozmýšľal, čo by si mal počať.</w:t>
      </w:r>
    </w:p>
    <w:p>
      <w:pPr>
        <w:pStyle w:val="Normal"/>
        <w:rPr/>
      </w:pPr>
      <w:r>
        <w:rPr/>
        <w:t>- To akoby rebélia! - povedal konečne chmúrne. - Podliaci. No dobre, keď odišli, poradíme si. Zrovnáme toto všetko so zemou a pozveme nových ľudí. A ty starosta, - obrátil sa odrazu na Vachota, - prečo si ostal? Či sa nebojíš?</w:t>
      </w:r>
    </w:p>
    <w:p>
      <w:pPr>
        <w:pStyle w:val="Normal"/>
        <w:rPr/>
      </w:pPr>
      <w:r>
        <w:rPr/>
        <w:t>- Nie, pane, - povedal spokojne Vachot. – Nikdy som sa nikoho nebál, ani pred tebou nemám strach. Ostal som preto, lebo rybári sa raz vrátia. Preto, aby si nemohol spáliť osadu a priviesť nových rybárov.</w:t>
      </w:r>
    </w:p>
    <w:p>
      <w:pPr>
        <w:pStyle w:val="Normal"/>
        <w:rPr/>
      </w:pPr>
      <w:r>
        <w:rPr/>
        <w:t>Teraz Zubor pochopil.</w:t>
      </w:r>
    </w:p>
    <w:p>
      <w:pPr>
        <w:pStyle w:val="Normal"/>
        <w:rPr/>
      </w:pPr>
      <w:r>
        <w:rPr/>
        <w:t>- Líška, prešibaná líška si, starosta, a ja som si myslel, že si starý trúd. Ale počúvaj. Dobre počúvaj ... - Zuborove oči zahoreli zlovestným ohňom, spodnú čeľusť vzdorne vydul, hlavu priklonil, akoby sa chystal na niekoho zaútočiť. Zlosť v ňom odrazu strašne vzkypela, už zdvihol päsť, už sa chystal skričať na starostu a povedať mu, čo urobí s osadou, ako si poradí s rybármi, keď sa odrazu zjavila na dvore biela panna, krásna rybárová dcéra.</w:t>
      </w:r>
    </w:p>
    <w:p>
      <w:pPr>
        <w:pStyle w:val="Normal"/>
        <w:rPr/>
      </w:pPr>
      <w:r>
        <w:rPr/>
        <w:t>Zo Zubora razom spadla spurnosť, zlosť sa rozplynula, tvár sa vyjasnila, ba i úsmev akoby sa bol zjavil na nej. Spomenul si na včerajší rozhovor s vyberačom. V okamihu sa rozhodol ináč.</w:t>
      </w:r>
    </w:p>
    <w:p>
      <w:pPr>
        <w:pStyle w:val="Normal"/>
        <w:rPr/>
      </w:pPr>
      <w:r>
        <w:rPr/>
        <w:t>- Ty si tiež ostala, panna? - prihovoril sa jej milo.</w:t>
      </w:r>
    </w:p>
    <w:p>
      <w:pPr>
        <w:pStyle w:val="Normal"/>
        <w:rPr/>
      </w:pPr>
      <w:r>
        <w:rPr/>
        <w:t>- Kde by som mala byť, pane? Kde mi je otec, tam i ja.</w:t>
      </w:r>
    </w:p>
    <w:p>
      <w:pPr>
        <w:pStyle w:val="Normal"/>
        <w:rPr/>
      </w:pPr>
      <w:r>
        <w:rPr/>
        <w:t>- Teda s otcom si ostala. Dobre, panna, pozhovárame sa. - Zoskočil z koňa a chystal sa rozprávať, ale panna, akoby ju bola schvátila nedobrá predtucha, vbehla znova do domu.</w:t>
      </w:r>
    </w:p>
    <w:p>
      <w:pPr>
        <w:pStyle w:val="Normal"/>
        <w:rPr/>
      </w:pPr>
      <w:r>
        <w:rPr/>
        <w:t>Zubor sa zachmúril. Obzrel sa po dvore, ale pannu nevidel, iba starosta sedel na skale ako predtým.</w:t>
      </w:r>
    </w:p>
    <w:p>
      <w:pPr>
        <w:pStyle w:val="Normal"/>
        <w:rPr/>
      </w:pPr>
      <w:r>
        <w:rPr/>
        <w:t>- Počuj, starosta, to je tvoja dcéra?</w:t>
      </w:r>
    </w:p>
    <w:p>
      <w:pPr>
        <w:pStyle w:val="Normal"/>
        <w:rPr/>
      </w:pPr>
      <w:r>
        <w:rPr/>
        <w:t>- Moja, jediná, pane.</w:t>
      </w:r>
    </w:p>
    <w:p>
      <w:pPr>
        <w:pStyle w:val="Normal"/>
        <w:rPr/>
      </w:pPr>
      <w:r>
        <w:rPr/>
        <w:t>- Peknú dcéru máš, starosta, a pristalo by jej byť hradnou paňou, nie tu medzi rybami.</w:t>
      </w:r>
    </w:p>
    <w:p>
      <w:pPr>
        <w:pStyle w:val="Normal"/>
        <w:rPr/>
      </w:pPr>
      <w:r>
        <w:rPr/>
        <w:t>- A vidíš, kastelán, je krásna, ako hovoríš, a jednako je spokojná a šťastná medzi rybami.</w:t>
      </w:r>
    </w:p>
    <w:p>
      <w:pPr>
        <w:pStyle w:val="Normal"/>
        <w:rPr/>
      </w:pPr>
      <w:r>
        <w:rPr/>
        <w:t>- Ale mohla by byť, ako hovorím, krajšia, šťastnejšia i spokojnejšia. Pani, len uváž, pani, povedzme, kastelánka.</w:t>
      </w:r>
    </w:p>
    <w:p>
      <w:pPr>
        <w:pStyle w:val="Normal"/>
        <w:rPr/>
      </w:pPr>
      <w:r>
        <w:rPr/>
        <w:t>Starec prudko zdvihol hlavu, začínal chápať, kam obracia reč kastelán.</w:t>
      </w:r>
    </w:p>
    <w:p>
      <w:pPr>
        <w:pStyle w:val="Normal"/>
        <w:rPr/>
      </w:pPr>
      <w:r>
        <w:rPr/>
        <w:t>- Šťastie, pane, nebýva len na hradoch. Opravdivejšie je tu dolu. Tamhore, u vás, vyrastá ono zo sĺz a mozoľov slabých, z nešťastia iných. Tu medzi nami nie je tak. Šťastie sa rodí medzi nami, i prebýva medzi nami.</w:t>
      </w:r>
    </w:p>
    <w:p>
      <w:pPr>
        <w:pStyle w:val="Normal"/>
        <w:rPr/>
      </w:pPr>
      <w:r>
        <w:rPr/>
        <w:t>- Táraš, starosta, táraš. Počuj, nebudeme sa hrať na schovávačku. Takto ti poviem: tvoja dcéra sa mi páči, daj mi ju. Nebýva zvykom, aby si hradný kastelán bral ženu z dediny, ale urobím to, bude šťastná, bude paňou, vznešenou paňou.</w:t>
      </w:r>
    </w:p>
    <w:p>
      <w:pPr>
        <w:pStyle w:val="Normal"/>
        <w:rPr/>
      </w:pPr>
      <w:r>
        <w:rPr/>
        <w:t>Vachot sa usmial.</w:t>
      </w:r>
    </w:p>
    <w:p>
      <w:pPr>
        <w:pStyle w:val="Normal"/>
        <w:rPr/>
      </w:pPr>
      <w:r>
        <w:rPr/>
        <w:t xml:space="preserve">- Ako to, pán kastelán? Sám si sluhom, a chceš iného pánom urobiť? </w:t>
      </w:r>
    </w:p>
    <w:p>
      <w:pPr>
        <w:pStyle w:val="Normal"/>
        <w:rPr/>
      </w:pPr>
      <w:r>
        <w:rPr/>
        <w:t>Zubor prehltol horké sliny. Mal sto chutí tresnúť starého po pysku, ale sa ukrotil.</w:t>
      </w:r>
    </w:p>
    <w:p>
      <w:pPr>
        <w:pStyle w:val="Normal"/>
        <w:rPr/>
      </w:pPr>
      <w:r>
        <w:rPr/>
        <w:t>Naoko spokojne povedal, akoby ani nebol počul, čo pred chvíľou hovoril Vachot.</w:t>
      </w:r>
    </w:p>
    <w:p>
      <w:pPr>
        <w:pStyle w:val="Normal"/>
        <w:rPr/>
      </w:pPr>
      <w:r>
        <w:rPr/>
        <w:t>- Počúvaj, starosta, ešte ti toto poviem: keď sa mesiac naplní, pošlem poslov popýtať sa, ako si sa rozhodol.</w:t>
      </w:r>
    </w:p>
    <w:p>
      <w:pPr>
        <w:pStyle w:val="Normal"/>
        <w:rPr/>
      </w:pPr>
      <w:r>
        <w:rPr/>
        <w:t>- Mňa sa, pane, nepýtaj, sám nemôžem rozhodnúť, i keby som chcel. Treba sa opýtať tej, ktorú pýtaš. Moju mienku si počul.</w:t>
      </w:r>
    </w:p>
    <w:p>
      <w:pPr>
        <w:pStyle w:val="Normal"/>
        <w:rPr/>
      </w:pPr>
      <w:r>
        <w:rPr/>
        <w:t>- Dobre, starosta, pošlem sa teda popýtať k panne.</w:t>
      </w:r>
    </w:p>
    <w:p>
      <w:pPr>
        <w:pStyle w:val="Normal"/>
        <w:rPr/>
      </w:pPr>
      <w:r>
        <w:rPr/>
        <w:t>Ešte chvíľu stál na dvore, čakal, či sa nezjaví krásna rybárová dcéra, ale nevychodila z domca. Obrátil teda pomaly koňa a vyšiel. Na ceste sa ešte obzrel a zvolal:</w:t>
      </w:r>
    </w:p>
    <w:p>
      <w:pPr>
        <w:pStyle w:val="Normal"/>
        <w:rPr/>
      </w:pPr>
      <w:r>
        <w:rPr/>
        <w:t>- Nezabudni, starý, keď sa mesiac naplní!</w:t>
      </w:r>
    </w:p>
    <w:p>
      <w:pPr>
        <w:pStyle w:val="Normal"/>
        <w:rPr/>
      </w:pPr>
      <w:r>
        <w:rPr/>
        <w:t>Potom pobodol koníka a vybehol cvalom z dediny.</w:t>
      </w:r>
    </w:p>
    <w:p>
      <w:pPr>
        <w:pStyle w:val="Normal"/>
        <w:rPr/>
      </w:pPr>
      <w:r>
        <w:rPr/>
        <w:t>Keď sa mesiac vrátil do splnu, naozaj poslal Zubor poslov k Vachotovi do rybárskej osady. Poslal a čakal netrpezlivo, aké zvesti prinesú. Nezadlho sa poslovia vrátili a priniesli posolstvo. Také, ktoré kastelána nijako nepotešilo. Hovorili:</w:t>
      </w:r>
    </w:p>
    <w:p>
      <w:pPr>
        <w:pStyle w:val="Normal"/>
        <w:rPr/>
      </w:pPr>
      <w:r>
        <w:rPr/>
        <w:t>- Starý odkazuje: Nemám nič nové, čo by som kastelánovi odkázal.</w:t>
      </w:r>
    </w:p>
    <w:p>
      <w:pPr>
        <w:pStyle w:val="Normal"/>
        <w:rPr/>
      </w:pPr>
      <w:r>
        <w:rPr/>
        <w:t>- A panna? - opýtal sa chladným hlasom Zubor.</w:t>
      </w:r>
    </w:p>
    <w:p>
      <w:pPr>
        <w:pStyle w:val="Normal"/>
        <w:rPr/>
      </w:pPr>
      <w:r>
        <w:rPr/>
        <w:t>- Tak povedala, aby si ešte počkal, kým nadíde nový spln, lebo si ešte nerozmyslela.</w:t>
      </w:r>
    </w:p>
    <w:p>
      <w:pPr>
        <w:pStyle w:val="Normal"/>
        <w:rPr/>
      </w:pPr>
      <w:r>
        <w:rPr/>
        <w:t>Zubor nepovedal ani slovíčka. Tvár mal ako čierny oblak, z ktorého môže každú chvíľu udrieť blesk. Poslov prepustil. Neostávalo mu iné, ako trpezlivo čakať, kým nadíde stanovený čas.</w:t>
      </w:r>
    </w:p>
    <w:p>
      <w:pPr>
        <w:pStyle w:val="Normal"/>
        <w:rPr/>
      </w:pPr>
      <w:r>
        <w:rPr/>
        <w:t>Uplynulo nových dvadsaťosem dní.</w:t>
      </w:r>
    </w:p>
    <w:p>
      <w:pPr>
        <w:pStyle w:val="Normal"/>
        <w:rPr/>
      </w:pPr>
      <w:r>
        <w:rPr/>
        <w:t>Deň po splne znovu poslovia odišli, a aj sa vrátili. Vrátili sa bez panny.</w:t>
      </w:r>
    </w:p>
    <w:p>
      <w:pPr>
        <w:pStyle w:val="Normal"/>
        <w:rPr/>
      </w:pPr>
      <w:r>
        <w:rPr/>
        <w:t>- Ako ste pochodili? Čo ste pokonali? - opytoval sa netrpezlivý kastelán.</w:t>
      </w:r>
    </w:p>
    <w:p>
      <w:pPr>
        <w:pStyle w:val="Normal"/>
        <w:rPr/>
      </w:pPr>
      <w:r>
        <w:rPr/>
        <w:t>- To sme pokonali: starosta ti odkazuje znovu, že nemá nič nového, čo by ti odkazoval.</w:t>
      </w:r>
    </w:p>
    <w:p>
      <w:pPr>
        <w:pStyle w:val="Normal"/>
        <w:rPr/>
      </w:pPr>
      <w:r>
        <w:rPr/>
        <w:t>Po Zuborovej tvári prebehol zlostný smiešik.</w:t>
      </w:r>
    </w:p>
    <w:p>
      <w:pPr>
        <w:pStyle w:val="Normal"/>
        <w:rPr/>
      </w:pPr>
      <w:r>
        <w:rPr/>
        <w:t>- A panna?</w:t>
      </w:r>
    </w:p>
    <w:p>
      <w:pPr>
        <w:pStyle w:val="Normal"/>
        <w:rPr/>
      </w:pPr>
      <w:r>
        <w:rPr/>
        <w:t>- Aj panna. Máš čakať, pane, do nového splnu.</w:t>
      </w:r>
    </w:p>
    <w:p>
      <w:pPr>
        <w:pStyle w:val="Normal"/>
        <w:rPr/>
      </w:pPr>
      <w:r>
        <w:rPr/>
        <w:t>Teraz sa Zubor nahlas zasmial. A smial sa, smial, že si jeho zváči mysleli, že sa pomiatol.</w:t>
      </w:r>
    </w:p>
    <w:p>
      <w:pPr>
        <w:pStyle w:val="Normal"/>
        <w:rPr/>
      </w:pPr>
      <w:r>
        <w:rPr/>
        <w:t>- Teda takto, - povedal konečne, keď sa mu smiech zasekol v hrdle. - Myslia si, bedári, že ma budú odkladať ako žobráka zo dňa na deň! Panna by nepochybne šla, ale pre starého nemôže. Nuž dobre.</w:t>
      </w:r>
    </w:p>
    <w:p>
      <w:pPr>
        <w:pStyle w:val="Normal"/>
        <w:rPr/>
      </w:pPr>
      <w:r>
        <w:rPr/>
        <w:t>Dal zavolať hradnú stráž a veliteľovi naložil:</w:t>
      </w:r>
    </w:p>
    <w:p>
      <w:pPr>
        <w:pStyle w:val="Normal"/>
        <w:rPr/>
      </w:pPr>
      <w:r>
        <w:rPr/>
        <w:t>- Pôjdeš dolu do dediny a privedieš starostu Vachota s dcérou na hrad! Rozumel si?</w:t>
      </w:r>
    </w:p>
    <w:p>
      <w:pPr>
        <w:pStyle w:val="Normal"/>
        <w:rPr/>
      </w:pPr>
      <w:r>
        <w:rPr/>
        <w:t>- Ako rozkážeš, pane, - prisvedčil veliteľ a odišiel. Odišiel, ale nezadlho pricválal aj s družinou.</w:t>
      </w:r>
    </w:p>
    <w:p>
      <w:pPr>
        <w:pStyle w:val="Normal"/>
        <w:rPr/>
      </w:pPr>
      <w:r>
        <w:rPr/>
        <w:t>- Čo je? - zvolal netrpezlivo Zubor, lebo si domyslel, že niečo nie je v poriadku, keď nepriviedli ani starého, ani pannu.</w:t>
      </w:r>
    </w:p>
    <w:p>
      <w:pPr>
        <w:pStyle w:val="Normal"/>
        <w:rPr/>
      </w:pPr>
      <w:r>
        <w:rPr/>
        <w:t>- Divná vec, pane, - vysvetľoval strážnik. - Došli sme dolu a našli starostu, a jednako sme ho nemohli pojať na hrad.                    •</w:t>
      </w:r>
    </w:p>
    <w:p>
      <w:pPr>
        <w:pStyle w:val="Normal"/>
        <w:rPr/>
      </w:pPr>
      <w:r>
        <w:rPr/>
        <w:t>- Nemohli? - vypleštil oči Zubor.</w:t>
      </w:r>
    </w:p>
    <w:p>
      <w:pPr>
        <w:pStyle w:val="Normal"/>
        <w:rPr/>
      </w:pPr>
      <w:r>
        <w:rPr/>
        <w:t>- Nie, pane. Starosta sa dal prikovať ku skale. Nohy mu zvierajú mocné kruhy prikuté ku skale. Nemožno ho pojať, iba ak by sme mu nohy odťali.</w:t>
      </w:r>
    </w:p>
    <w:p>
      <w:pPr>
        <w:pStyle w:val="Normal"/>
        <w:rPr/>
      </w:pPr>
      <w:r>
        <w:rPr/>
        <w:t>- Nohy odťať! - zvrieskol Zubor, ktorému zúrivosť schvátila aj srdce aj rozum. - Nohy poodtínať a priviesť ho hneď! - vrieskal aj vtedy, keď veliteľ so strážcami boli vybehli bránou z hradu.</w:t>
      </w:r>
    </w:p>
    <w:p>
      <w:pPr>
        <w:pStyle w:val="Normal"/>
        <w:rPr/>
      </w:pPr>
      <w:r>
        <w:rPr/>
        <w:t>Nevydržal už Zubor v komnate. Zišiel do dvora, ale ani tam neobstál. Prechodil sa skoro behom sem i ta.</w:t>
      </w:r>
    </w:p>
    <w:p>
      <w:pPr>
        <w:pStyle w:val="Normal"/>
        <w:rPr/>
      </w:pPr>
      <w:r>
        <w:rPr/>
        <w:t>Ako ten čas pomaly beží! Kastelánovi sa zdalo, akoby boli uplynuli celé hodiny, celé dni odvtedy, ako sa stratili vojaci. „Ej, Vachot, takto sa porobilo!" lietalo mu mysľou: „Nohy ti poodtínam, ale devu dostať musím! Aj horšiu vec urobím, ak sa budeš protiviť."</w:t>
      </w:r>
    </w:p>
    <w:p>
      <w:pPr>
        <w:pStyle w:val="Normal"/>
        <w:rPr/>
      </w:pPr>
      <w:r>
        <w:rPr/>
        <w:t>Čo ako pomaly sa vliekol čas, jednako sa poslovia vrátili na hrad. A zase bez starca i bez panny.</w:t>
      </w:r>
    </w:p>
    <w:p>
      <w:pPr>
        <w:pStyle w:val="Normal"/>
        <w:rPr/>
      </w:pPr>
      <w:r>
        <w:rPr/>
        <w:t>Nečakali, kým sa divý kastelán začne vyzvedať, ale hneď začali:</w:t>
      </w:r>
    </w:p>
    <w:p>
      <w:pPr>
        <w:pStyle w:val="Normal"/>
        <w:rPr/>
      </w:pPr>
      <w:r>
        <w:rPr/>
        <w:t>- Pane, pane, nemohli sme, lebo sa starosta dal prikovať v páse o skalu. Nemožno ho na hrad priviesť, iba ak by sme ho preťali vo dvoje. A panna bez otca nepôjde.</w:t>
      </w:r>
    </w:p>
    <w:p>
      <w:pPr>
        <w:pStyle w:val="Normal"/>
        <w:rPr/>
      </w:pPr>
      <w:r>
        <w:rPr/>
        <w:t>Vtedy Zubor zastal, akoby sa bol odrazu na skalu premenil. Z očí mu skákali iskry, zuby zatínal od zlosti ako divý zver, potom začal päste dvíhať k oblohe, hrozil komusi tým smerom, kde sa rozprestierala rybárska osada, kde mal byť Vachotov domec.</w:t>
      </w:r>
    </w:p>
    <w:p>
      <w:pPr>
        <w:pStyle w:val="Normal"/>
        <w:rPr/>
      </w:pPr>
      <w:r>
        <w:rPr/>
        <w:t>Nepovedal slovíčka, iba vybehol schodmi do hradu.</w:t>
      </w:r>
    </w:p>
    <w:p>
      <w:pPr>
        <w:pStyle w:val="Normal"/>
        <w:rPr/>
      </w:pPr>
      <w:r>
        <w:rPr/>
        <w:t>Slnce zapadlo.</w:t>
      </w:r>
    </w:p>
    <w:p>
      <w:pPr>
        <w:pStyle w:val="Normal"/>
        <w:rPr/>
      </w:pPr>
      <w:r>
        <w:rPr/>
        <w:t>Krvavými lúčmi farbilo múry hradu na červeno. Na červeno zafarbilo aj skalu, na ktorej stál prikovaný starosta Vachot. Od rána bolo ticho, akoby sa nebolo nič prihodilo ani v osade, ani na hrade. Iba teraz, podvečer, sa zrazu otvorili dvere kastelánovej komnaty, kde bol presedel celý deň i noc. Vyšiel kastelán, ale aký vyšiel! Nehľadel ani napravo, ani naľavo, pohľad mal upretý na zem. V ruke niesol veľkú kušu, na boku mu visel tulec so šípmi. Prostovlasý, s vejúcou hrivou vyšiel na dvor a dvorom rovno na skalu pod hradom. Zo skaly bolo vidieť rybársku osadu ako na dlani. Tam si zastal Zubor a stál ako kamenný stĺp, dívajúc sa dolu na to miesto, kde stála chalupa starostu Vachota.</w:t>
      </w:r>
    </w:p>
    <w:p>
      <w:pPr>
        <w:pStyle w:val="Normal"/>
        <w:rPr/>
      </w:pPr>
      <w:r>
        <w:rPr/>
        <w:t>Zubor ho videl. Tak bolo, ako hovorili poslovia.</w:t>
      </w:r>
    </w:p>
    <w:p>
      <w:pPr>
        <w:pStyle w:val="Normal"/>
        <w:rPr/>
      </w:pPr>
      <w:r>
        <w:rPr/>
        <w:t>Osada bola, ako bývala, ale mŕtva. Okolo rieky, vo dvoroch, na ceste, v domoch - nikde nebolo badať jedinej živej duše. Akoby strašná morová rana bola prešla touto zemou a zničila všetko, čo tu bolo živé. Iba tamto na skale, kde stojí starostov domec, sa niečo belie. Tam upieral oči divý Zubor. Dobre videl. Poznal starostu. Sedí na skale, na nohách i okolo pása hrubé obruče, prikuté reťazami o skalu.</w:t>
      </w:r>
    </w:p>
    <w:p>
      <w:pPr>
        <w:pStyle w:val="Normal"/>
        <w:rPr/>
      </w:pPr>
      <w:r>
        <w:rPr/>
        <w:t>- Hej, starosta, Vachot, - zvolal mohutným hlasom Zubor, - ako si mi to odkázal?</w:t>
      </w:r>
    </w:p>
    <w:p>
      <w:pPr>
        <w:pStyle w:val="Normal"/>
        <w:rPr/>
      </w:pPr>
      <w:r>
        <w:rPr/>
        <w:t>Ozvena roznášala jeho hlas dolinou i dolu Hronom.</w:t>
      </w:r>
    </w:p>
    <w:p>
      <w:pPr>
        <w:pStyle w:val="Normal"/>
        <w:rPr/>
      </w:pPr>
      <w:r>
        <w:rPr/>
        <w:t>- To som ti, hradný pán kastelán, odkázal, že ma živého stadiaľto nedostaneš.</w:t>
      </w:r>
    </w:p>
    <w:p>
      <w:pPr>
        <w:pStyle w:val="Normal"/>
        <w:rPr/>
      </w:pPr>
      <w:r>
        <w:rPr/>
        <w:t>- A tvoja biela dcéra, čo mi odkazuje? - zvolal Zubor.</w:t>
      </w:r>
    </w:p>
    <w:p>
      <w:pPr>
        <w:pStyle w:val="Normal"/>
        <w:rPr/>
      </w:pPr>
      <w:r>
        <w:rPr/>
        <w:t>- Moje dieťa ostane so mnou!</w:t>
      </w:r>
    </w:p>
    <w:p>
      <w:pPr>
        <w:pStyle w:val="Normal"/>
        <w:rPr/>
      </w:pPr>
      <w:r>
        <w:rPr/>
        <w:t>Stál Zubor na skale, stál a mlčal. Vari rozmýšľal, čo by mal urobiť? Sotva, lebo odrazu pomaly dvíha veľkú kušu, nasadzuje šíp, a potom znova volá:</w:t>
      </w:r>
    </w:p>
    <w:p>
      <w:pPr>
        <w:pStyle w:val="Normal"/>
        <w:rPr/>
      </w:pPr>
      <w:r>
        <w:rPr/>
        <w:t>- Nech je po tvojom!</w:t>
      </w:r>
    </w:p>
    <w:p>
      <w:pPr>
        <w:pStyle w:val="Normal"/>
        <w:rPr/>
      </w:pPr>
      <w:r>
        <w:rPr/>
        <w:t>Tetiva zazvonila, šíp vyletel ako víchrom nesený.</w:t>
      </w:r>
    </w:p>
    <w:p>
      <w:pPr>
        <w:pStyle w:val="Normal"/>
        <w:rPr/>
      </w:pPr>
      <w:r>
        <w:rPr/>
        <w:t>No v tej chvíli vyskočila z rybárovho domca krásna rybárová dcéra. Skríkla, hodila sa k otcovi. Vystrela biele ruky, akoby chcela zachytiť šíp, aby neprenikol k Vachotovi.</w:t>
      </w:r>
    </w:p>
    <w:p>
      <w:pPr>
        <w:pStyle w:val="Normal"/>
        <w:rPr/>
      </w:pPr>
      <w:r>
        <w:rPr/>
        <w:t>Zachytila ho.</w:t>
      </w:r>
    </w:p>
    <w:p>
      <w:pPr>
        <w:pStyle w:val="Normal"/>
        <w:rPr/>
      </w:pPr>
      <w:r>
        <w:rPr/>
        <w:t>Zaryl sa jej hlboko do hrude.</w:t>
      </w:r>
    </w:p>
    <w:p>
      <w:pPr>
        <w:pStyle w:val="Normal"/>
        <w:rPr/>
      </w:pPr>
      <w:r>
        <w:rPr/>
        <w:t>Padla bez jediného slova k otcovým nohám. Z rany sa pomaly vylievala červená krv a stekala malým potôčikom do rieky.</w:t>
      </w:r>
    </w:p>
    <w:p>
      <w:pPr>
        <w:pStyle w:val="Normal"/>
        <w:rPr/>
      </w:pPr>
      <w:r>
        <w:rPr/>
        <w:t>Ale čo sa to robí so Zuborom?</w:t>
      </w:r>
    </w:p>
    <w:p>
      <w:pPr>
        <w:pStyle w:val="Normal"/>
        <w:rPr/>
      </w:pPr>
      <w:r>
        <w:rPr/>
        <w:t>Keď zazrel pannu, vypustil kušu z rúk a zamával nimi, akoby ju bol chcel zachytiť. Pred očami sa mu zahmlilo, obkľúčila ho zvláštna tma.</w:t>
      </w:r>
    </w:p>
    <w:p>
      <w:pPr>
        <w:pStyle w:val="Normal"/>
        <w:rPr/>
      </w:pPr>
      <w:r>
        <w:rPr/>
        <w:t>Vtedy sa prvé kvapôčky nevinnej krvi stiekli s vodou Hrona.</w:t>
      </w:r>
    </w:p>
    <w:p>
      <w:pPr>
        <w:pStyle w:val="Normal"/>
        <w:rPr/>
      </w:pPr>
      <w:r>
        <w:rPr/>
        <w:t>Vody rieky sa vzduli, narástli, čľapkali vysoko, až k nohám kastelána. Boli krvavé, červené. A rástli a rástli.</w:t>
      </w:r>
    </w:p>
    <w:p>
      <w:pPr>
        <w:pStyle w:val="Normal"/>
        <w:rPr/>
      </w:pPr>
      <w:r>
        <w:rPr/>
        <w:t>Ani sám nevedel, ako sa do nich zrútil.</w:t>
      </w:r>
    </w:p>
    <w:p>
      <w:pPr>
        <w:pStyle w:val="Normal"/>
        <w:rPr/>
      </w:pPr>
      <w:r>
        <w:rPr/>
        <w:t>Zlý chýr má veľmi bystré nohy.</w:t>
      </w:r>
    </w:p>
    <w:p>
      <w:pPr>
        <w:pStyle w:val="Normal"/>
        <w:rPr/>
      </w:pPr>
      <w:r>
        <w:rPr/>
        <w:t>Ráno sa roznieslo naširoko-ďaleko, čo sa stalo. I vrátili sa rybári do starého sídliska. Našli starostu Vachota prikutého ku skale a dcéru pri jeho nohách. Odniesli neboža, poroztínali obruče, roztrhali reťaze. Ale starostovi nebolo pomoci.</w:t>
      </w:r>
    </w:p>
    <w:p>
      <w:pPr>
        <w:pStyle w:val="Normal"/>
        <w:rPr/>
      </w:pPr>
      <w:r>
        <w:rPr/>
        <w:t>Iba toľko zašepotal vädnúcimi perami:</w:t>
      </w:r>
    </w:p>
    <w:p>
      <w:pPr>
        <w:pStyle w:val="Normal"/>
        <w:rPr/>
      </w:pPr>
      <w:r>
        <w:rPr/>
        <w:t>- Naše práva som uchránil, seba som nemohol.</w:t>
      </w:r>
    </w:p>
    <w:p>
      <w:pPr>
        <w:pStyle w:val="Normal"/>
        <w:rPr/>
      </w:pPr>
      <w:r>
        <w:rPr/>
        <w:t>Potom mu klesla hlava, oči sa zatvorili.</w:t>
      </w:r>
    </w:p>
    <w:p>
      <w:pPr>
        <w:pStyle w:val="Normal"/>
        <w:rPr/>
      </w:pPr>
      <w:r>
        <w:rPr/>
        <w:t>A Hron tiekol, voda sa valila, vlnky šepotali. A šepotali, aj keď pretekali okolo skaly, čo sa zrútila do vody a zahlušila divého kastelána starého Zvolenského hradu.</w:t>
      </w:r>
    </w:p>
    <w:p>
      <w:pPr>
        <w:pStyle w:val="Normal"/>
        <w:rPr/>
      </w:pPr>
      <w:r>
        <w:rPr/>
      </w:r>
    </w:p>
    <w:p>
      <w:pPr>
        <w:pStyle w:val="Normal"/>
        <w:rPr/>
      </w:pPr>
      <w:r>
        <w:rPr/>
      </w:r>
      <w:r>
        <w:br w:type="page"/>
      </w:r>
    </w:p>
    <w:p>
      <w:pPr>
        <w:pStyle w:val="Normal"/>
        <w:rPr/>
      </w:pPr>
      <w:r>
        <w:rPr/>
      </w:r>
    </w:p>
    <w:p>
      <w:pPr>
        <w:pStyle w:val="Heading4"/>
        <w:jc w:val="center"/>
        <w:rPr/>
      </w:pPr>
      <w:bookmarkStart w:id="3" w:name="__RefHeading___Toc200609004"/>
      <w:bookmarkEnd w:id="3"/>
      <w:r>
        <w:rPr/>
        <w:t>Studňa lásky</w:t>
      </w:r>
    </w:p>
    <w:p>
      <w:pPr>
        <w:pStyle w:val="Normal"/>
        <w:rPr/>
      </w:pPr>
      <w:r>
        <w:rPr/>
      </w:r>
    </w:p>
    <w:p>
      <w:pPr>
        <w:pStyle w:val="Normal"/>
        <w:rPr/>
      </w:pPr>
      <w:r>
        <w:rPr/>
        <w:t>Na Trenčianskom hrade bolo všetko hore nohami. K hradnému pánovi Štefanovi Zápoľskému došli hostia. Nie takí ako pred rokom, keď prišlo veľké posolstvo poľského kráľa pre jeho sestru Barboru Zápoľskú, ktorá sa mala stať poľskou kráľovnou. Dnešné posolstvo roznášalo po krajine strašnú zvesť, že dolu na juhu krajiny sa začala veľká vojna. Turci v neprehľadných húfoch sa valia do Uhorska a treba, aby každý zemepán prispel pomocou.</w:t>
      </w:r>
    </w:p>
    <w:p>
      <w:pPr>
        <w:pStyle w:val="Normal"/>
        <w:rPr/>
      </w:pPr>
      <w:r>
        <w:rPr/>
        <w:t>Treba zastaviť strašnú povodeň, ktorá hrozí zaliať celú krajinu ohňom a mečom, biedou a slzami.</w:t>
      </w:r>
    </w:p>
    <w:p>
      <w:pPr>
        <w:pStyle w:val="Normal"/>
        <w:rPr/>
      </w:pPr>
      <w:r>
        <w:rPr/>
        <w:t>Pravdaže, hradným pánom v zámkoch, postavených na skalách, na nedostupných bralách, mocných a mohutných, nehrozilo také nebezpečenstvo ako poddaným a mešťanom v malých dedinkách a mestečkách. Títo znášali všetky hrôzy, ktoré turecké vojská, a najmä martalovci, zberba, ktorá sa vliekla za riadnym vojskom, navyčíňali. Nik nebol pred nimi istý či vo dne, či v noci. Akoby boli zo zeme vyrástli, zjavovali sa tureckí jazdci a martalovskí lúpežníci, prepadali nič netušiacich ľudí a krvou a ohňom zahospodárili hneď tu, hneď tam. Ostávali po nich iba zhoreniská, ľudské mŕtvoly a kaliky.</w:t>
      </w:r>
    </w:p>
    <w:p>
      <w:pPr>
        <w:pStyle w:val="Normal"/>
        <w:rPr/>
      </w:pPr>
      <w:r>
        <w:rPr/>
        <w:t>Mocný oddiel vypravil trenčiansky pán proti Turkom. Viedol ho mladý Zápoľský, ktorý mal pomáhať odrážať útoky a splácať krv krvou, oheň ohňom, slzu slzou. Prešli dni, týždne, kým sa oddiel Zápoľského dostal ďaleko na juh, až k hraniciam Bulharska, kde mal bojovať spoločne s ostatným vojskom. A tak sa stalo, že jednej augustovej noci prepadli Turci neďalekú osadu. Zápoľského oddiel hneď rušal na pomoc. Zbadali Turci, že sa blíži vojsko, v okamihu vyprázdnili dedinu a utekali k východu. Zápoľský sa poberal vzápätí za nimi, sledujúc ich, ako sleduje jastrab svoju korisť, o ktorej bol presvedčený, že mu nemôže uniknúť. Bolo skoro nad ránom, keď nadišla chvíľa najpríhodnejšia na úder. Vojská sa zrazili. Zaštrngotali ťažké husárske šable, zamihali sa fokoše hajdúchov, jazdci vyrazili ako šípy a v okamihu rozbili turecký voj na drobné oddiely, ktoré alebo dobíjali, alebo zajímali. Zničili celú vatahu, vedenú mladým, krásnym agom, ktorému sa len horko-ťažko podarilo ujsť.</w:t>
      </w:r>
    </w:p>
    <w:p>
      <w:pPr>
        <w:pStyle w:val="Normal"/>
        <w:rPr/>
      </w:pPr>
      <w:r>
        <w:rPr/>
        <w:t>Spokojný sa vracal mladý Zápoľský a spokojný posielal chytených zajatcov pod silnou strážou hore, proti vode Dunaja a Váhu, na Trenčiansky hrad.</w:t>
      </w:r>
    </w:p>
    <w:p>
      <w:pPr>
        <w:pStyle w:val="Normal"/>
        <w:rPr/>
      </w:pPr>
      <w:r>
        <w:rPr/>
        <w:t>Veľká bola radosť na Trenčianskom hrade, keď táto nevídaná skupina pochodovala na hrad. Zajatcov odviedli, ostatných sprievodcov pohostili a počúvali divné príhody, ktoré zažili. Dlho do noci svietili svetlá na hrade.</w:t>
      </w:r>
    </w:p>
    <w:p>
      <w:pPr>
        <w:pStyle w:val="Normal"/>
        <w:rPr/>
      </w:pPr>
      <w:r>
        <w:rPr/>
        <w:t>No najväčšie prekvapenie prišlo ráno.</w:t>
      </w:r>
    </w:p>
    <w:p>
      <w:pPr>
        <w:pStyle w:val="Normal"/>
        <w:rPr/>
      </w:pPr>
      <w:r>
        <w:rPr/>
        <w:t>Keď prezerali zajatých a vyšetrovali, aby vedeli o každom, ak by prišlo k výmene alebo k vykupovaniu, zbadali, že pekný a urastený podveliteľ voja nie je veliteľ.</w:t>
      </w:r>
    </w:p>
    <w:p>
      <w:pPr>
        <w:pStyle w:val="Normal"/>
        <w:rPr/>
      </w:pPr>
      <w:r>
        <w:rPr/>
        <w:t>Nie veliteľ, ale veliteľka.</w:t>
      </w:r>
    </w:p>
    <w:p>
      <w:pPr>
        <w:pStyle w:val="Normal"/>
        <w:rPr/>
      </w:pPr>
      <w:r>
        <w:rPr/>
        <w:t>Dôstojník, ktorého sa podarilo zajať, bola žena.</w:t>
      </w:r>
    </w:p>
    <w:p>
      <w:pPr>
        <w:pStyle w:val="Normal"/>
        <w:rPr/>
      </w:pPr>
      <w:r>
        <w:rPr/>
        <w:t>Oddelili ju od mužov a predviedli pred hradného pána. Ženu, peknú, bystrú, mladú a iste aj zo vzácnejšieho rodu, budú Turci hľadať. Bude možné získať za ňu bohaté výkupné. Musia ju strežiť a starať sa o ňu, lebo žena, ktorá sa nebála bojovať ako vojak, skrýva v hrudi smelé srdce. Umienil si teda hradný pán, že ju budú zvlášť starostlivo strážiť.</w:t>
      </w:r>
    </w:p>
    <w:p>
      <w:pPr>
        <w:pStyle w:val="Normal"/>
        <w:rPr/>
      </w:pPr>
      <w:r>
        <w:rPr/>
        <w:t>Ale jeho úmysel pozmenila manželka.</w:t>
      </w:r>
    </w:p>
    <w:p>
      <w:pPr>
        <w:pStyle w:val="Normal"/>
        <w:rPr/>
      </w:pPr>
      <w:r>
        <w:rPr/>
        <w:t>Keď uvidela zajatkyňu, dotiaľ prosila muža, kým jej nedal mladú ženu za služobnicu.</w:t>
      </w:r>
    </w:p>
    <w:p>
      <w:pPr>
        <w:pStyle w:val="Normal"/>
        <w:rPr/>
      </w:pPr>
      <w:r>
        <w:rPr/>
        <w:t>Tak sa dostala krásna Turkyňa Fatima do služieb trenčianskej hradnej panej.</w:t>
      </w:r>
    </w:p>
    <w:p>
      <w:pPr>
        <w:pStyle w:val="Normal"/>
        <w:rPr/>
      </w:pPr>
      <w:r>
        <w:rPr/>
        <w:t>Zajatkyňa akoby sa bola zmierila s osudom. Slúžila starostlivo, ochotnejšie ako ostatné služobnice. Dňom i nocou bola hotová vyplniť každý rozkaz svojej veliteľky. Pokorná, oddaná, tichá a milá skoro si získala náklonnosť hradnej panej. Možno si, nešťastnica, myslela, že takto skôr nadíde deň jej vyslobodenia.</w:t>
      </w:r>
    </w:p>
    <w:p>
      <w:pPr>
        <w:pStyle w:val="Normal"/>
        <w:rPr/>
      </w:pPr>
      <w:r>
        <w:rPr/>
        <w:t>Voj agu Omara sa pozbieral len na druhý deň po bitke. No aký to bol voj! Hore proti vode Dunaja sa poberal neveľký, ale mocný oddiel do päťsto chlapov, a teraz ich zostala necelá polovica, aj to sú mnohí doráňaní, dobití, na posmech sveta obrátení. Najhoršie, že idú s prázdnymi rukami, bez koristi, bez zajatcov, bez spoľahlivých správ. Každý vie, čo ich očakáva. Nadriadený sandžibeg nemá rád výpravy, ktoré takto pochodia. Obyčajne to odnesie veliteľ. Ale voj nemá ani veliteľa. Mladý, prudký, slepo odvážny aga Omar je v takom položení, že sa v ňom sotva duša drží. Na dvoch koňoch je uviazaná mocná široká plachta a v nej ako v kolíske leží sťa mŕtvy znamenitý bojovník aga Omar.</w:t>
      </w:r>
    </w:p>
    <w:p>
      <w:pPr>
        <w:pStyle w:val="Normal"/>
        <w:rPr/>
      </w:pPr>
      <w:r>
        <w:rPr/>
        <w:t>Keď videl, že padol do klepca, dal rozkaz, aby sa voj rozdelil a každý sa zachraňoval na vlastnú päsť. Aj on odskočil s hŕstkou verných a dostal sa z najhoršej trmy-vrmy. A keď si myslel, že je v bezpečí, zahučal výstrel a zradná guľka ho zrazila z koňa. Vojaci ho zachytili a vliekli ako kus dreva, kým sa nestratili očiam prenasledovateľov. Len potom ho zložili a ošetrili, ako sa dalo; zhotovili nosidlá a niesli ho takto, umierajúceho domov. Ale jedného či dvoch nešťastí nie je dosť.</w:t>
      </w:r>
    </w:p>
    <w:p>
      <w:pPr>
        <w:pStyle w:val="Normal"/>
        <w:rPr/>
      </w:pPr>
      <w:r>
        <w:rPr/>
        <w:t>Keď sa rozbitý voj zišiel, zbadali, že chýba aj krásna Fatima, Omarova snúbenica, ktorá bola na výprave s ním. Vrátilo sa síce niekoľko najodvážnejších z voja, že ju budú hľadať, ale nádej bola ako hmla. Z oddielu, ktorý bol s ňou, sa nevrátil nikto. A tak ani nemohlo byť ináč, ako že jazdci kráčali len nasilu, ubití, skrúšení.</w:t>
      </w:r>
    </w:p>
    <w:p>
      <w:pPr>
        <w:pStyle w:val="Normal"/>
        <w:rPr/>
      </w:pPr>
      <w:r>
        <w:rPr/>
        <w:t>Keď sa vrátili do tábora, uložili veliteľa a čakali, kedy sa dostaví posol od pašu a vyzve veliteľov, aby podali správu o krvavom nájazde. Pozvanie nedalo na seba dlho čakať. Prišiel posol a Omarov zástupca, ktorý sa zachránil, sa pobral k pašovi.</w:t>
      </w:r>
    </w:p>
    <w:p>
      <w:pPr>
        <w:pStyle w:val="Normal"/>
        <w:rPr/>
      </w:pPr>
      <w:r>
        <w:rPr/>
        <w:t>Paša sedel na mäkkej poduške, hlavu obalenú bielym turbanom, odiaty v hodvábe, žul slnečnicové semená, každú chvíľu vypľúvajúc šupiny. Najprv poprežúval, čo mal, a potom pokynul zástupcovi.</w:t>
      </w:r>
    </w:p>
    <w:p>
      <w:pPr>
        <w:pStyle w:val="Normal"/>
        <w:rPr/>
      </w:pPr>
      <w:r>
        <w:rPr/>
        <w:t>- Hovor! - povedal krátko. Naisto už vedel o tom, aký osud stretol Omarov voj, lebo zlý chýr sa vždy skôr roznesie než dobrý.</w:t>
      </w:r>
    </w:p>
    <w:p>
      <w:pPr>
        <w:pStyle w:val="Normal"/>
        <w:rPr/>
      </w:pPr>
      <w:r>
        <w:rPr/>
        <w:t>- Zle sa nám povodilo, efendi, - začal zástupca.</w:t>
      </w:r>
    </w:p>
    <w:p>
      <w:pPr>
        <w:pStyle w:val="Normal"/>
        <w:rPr/>
      </w:pPr>
      <w:r>
        <w:rPr/>
        <w:t>- Počul som, - zašomral paša namrzený.</w:t>
      </w:r>
    </w:p>
    <w:p>
      <w:pPr>
        <w:pStyle w:val="Normal"/>
        <w:rPr/>
      </w:pPr>
      <w:r>
        <w:rPr/>
        <w:t>- Stratili sme polovicu voja.</w:t>
      </w:r>
    </w:p>
    <w:p>
      <w:pPr>
        <w:pStyle w:val="Normal"/>
        <w:rPr/>
      </w:pPr>
      <w:r>
        <w:rPr/>
        <w:t>- A korisť?</w:t>
      </w:r>
    </w:p>
    <w:p>
      <w:pPr>
        <w:pStyle w:val="Normal"/>
        <w:rPr/>
      </w:pPr>
      <w:r>
        <w:rPr/>
        <w:t>- Nijaká.</w:t>
      </w:r>
    </w:p>
    <w:p>
      <w:pPr>
        <w:pStyle w:val="Normal"/>
        <w:rPr/>
      </w:pPr>
      <w:r>
        <w:rPr/>
        <w:t>Paša, pozrel na zástupcu udiveným pohľadom.</w:t>
      </w:r>
    </w:p>
    <w:p>
      <w:pPr>
        <w:pStyle w:val="Normal"/>
        <w:rPr/>
      </w:pPr>
      <w:r>
        <w:rPr/>
        <w:t>- Zajatcov koľko?</w:t>
      </w:r>
    </w:p>
    <w:p>
      <w:pPr>
        <w:pStyle w:val="Normal"/>
        <w:rPr/>
      </w:pPr>
      <w:r>
        <w:rPr/>
        <w:t>- Ani jeden.</w:t>
      </w:r>
    </w:p>
    <w:p>
      <w:pPr>
        <w:pStyle w:val="Normal"/>
        <w:rPr/>
      </w:pPr>
      <w:r>
        <w:rPr/>
        <w:t>- Čo?! Korisť nijaká, zajatec ani jeden a voj spolovice vybitý alebo zajatý! Kde máš veliteľa?</w:t>
      </w:r>
    </w:p>
    <w:p>
      <w:pPr>
        <w:pStyle w:val="Normal"/>
        <w:rPr/>
      </w:pPr>
      <w:r>
        <w:rPr/>
        <w:t>- Možno je už u Alaha, - povedal chmúrno zástupca.</w:t>
      </w:r>
    </w:p>
    <w:p>
      <w:pPr>
        <w:pStyle w:val="Normal"/>
        <w:rPr/>
      </w:pPr>
      <w:r>
        <w:rPr/>
        <w:t>Teraz paša zamĺkol. Pomaly sa zdvihol, vstal a tichým krokom sa priblížil k zástupcovi. Bol nižší od neho, a keď mu chcel vidieť do tváre, musel dvíhať hlavu ako malé decko.</w:t>
      </w:r>
    </w:p>
    <w:p>
      <w:pPr>
        <w:pStyle w:val="Normal"/>
        <w:rPr/>
      </w:pPr>
      <w:r>
        <w:rPr/>
        <w:t>- Ako hovoríš? U Alaha?</w:t>
      </w:r>
    </w:p>
    <w:p>
      <w:pPr>
        <w:pStyle w:val="Normal"/>
        <w:rPr/>
      </w:pPr>
      <w:r>
        <w:rPr/>
        <w:t>- Guľka mu prerazila hruď, ani neožíva, ani neumiera.</w:t>
      </w:r>
    </w:p>
    <w:p>
      <w:pPr>
        <w:pStyle w:val="Normal"/>
        <w:rPr/>
      </w:pPr>
      <w:r>
        <w:rPr/>
        <w:t xml:space="preserve">Paša sklonil hlavu, zahľadel sa pred seba na krásny červený koberec. Odrazu povedal: </w:t>
      </w:r>
    </w:p>
    <w:p>
      <w:pPr>
        <w:pStyle w:val="Normal"/>
        <w:rPr/>
      </w:pPr>
      <w:r>
        <w:rPr/>
        <w:t>- Ak vyzdravie, pošlem mu zelenú šnúru.</w:t>
      </w:r>
    </w:p>
    <w:p>
      <w:pPr>
        <w:pStyle w:val="Normal"/>
        <w:rPr/>
      </w:pPr>
      <w:r>
        <w:rPr/>
        <w:t xml:space="preserve">- Možno bude lepšie, lebo stratil aj Fatimu. </w:t>
      </w:r>
    </w:p>
    <w:p>
      <w:pPr>
        <w:pStyle w:val="Normal"/>
        <w:rPr/>
      </w:pPr>
      <w:r>
        <w:rPr/>
        <w:t>Do pašu akoby bol nôž vrazil.</w:t>
      </w:r>
    </w:p>
    <w:p>
      <w:pPr>
        <w:pStyle w:val="Normal"/>
        <w:rPr/>
      </w:pPr>
      <w:r>
        <w:rPr/>
        <w:t>- Aj Fatimu? - zasa sa zamyslel. Potom dodal: - Teda ho nechám žiť, nech ho žiaľ zožiera horšie ako choroba, keď zahubil toľkých udatných sultánových vojakov.</w:t>
      </w:r>
    </w:p>
    <w:p>
      <w:pPr>
        <w:pStyle w:val="Normal"/>
        <w:rPr/>
      </w:pPr>
      <w:r>
        <w:rPr/>
        <w:t>- Nedalo sa, efendi, udrela na nás veľká presila.</w:t>
      </w:r>
    </w:p>
    <w:p>
      <w:pPr>
        <w:pStyle w:val="Normal"/>
        <w:rPr/>
      </w:pPr>
      <w:r>
        <w:rPr/>
        <w:t>- Mali ste to vedieť. Mali ste ísť ako vlky, lebo vlka ťažko zbadáš, a mali ste byť ako líšky, tú ťažko prekabátiš, a keď ste sa do toho dostali, mali ste sa premeniť na levy, leva ťažko premôcť.</w:t>
      </w:r>
    </w:p>
    <w:p>
      <w:pPr>
        <w:pStyle w:val="Normal"/>
        <w:rPr/>
      </w:pPr>
      <w:r>
        <w:rPr/>
        <w:t>- Stalo sa, efendi. Na vojne to zavše takto príde. Šťastie ťa opustí vo chvíli, keď ho práve najväčšmi potrebuješ. Aj s nami bolo tak.</w:t>
      </w:r>
    </w:p>
    <w:p>
      <w:pPr>
        <w:pStyle w:val="Normal"/>
        <w:rPr/>
      </w:pPr>
      <w:r>
        <w:rPr/>
        <w:t>Paša zdvihol ruku na znamenie, že končí rozhovor.</w:t>
      </w:r>
    </w:p>
    <w:p>
      <w:pPr>
        <w:pStyle w:val="Normal"/>
        <w:rPr/>
      </w:pPr>
      <w:r>
        <w:rPr/>
        <w:t>Zástupca sa uklonil a vliekol sa k dverám. A vliekol sa i cestou domov, kde ležal ešte stále bez vedomia nešťastný Omar.</w:t>
      </w:r>
    </w:p>
    <w:p>
      <w:pPr>
        <w:pStyle w:val="Normal"/>
        <w:rPr/>
      </w:pPr>
      <w:r>
        <w:rPr/>
        <w:t>Pomaly, nekonečne pomaly sa míňali dni a ešte pomalšie noci. Omarovo srdce chvíľami prestávalo biť, a potom sa znova strhávalo a hýbalo život ďalej. Uplynul celý týždeň, kým Omar prvý raz otvoril oči. Pery sa nepohli, z úst nevyšlo ani pol slovíčka, iba oči pozreli navôkol, akoby boli niekoho hľadali. Potom sa znova zatvorili a Omar stratil vedomie.</w:t>
      </w:r>
    </w:p>
    <w:p>
      <w:pPr>
        <w:pStyle w:val="Normal"/>
        <w:rPr/>
      </w:pPr>
      <w:r>
        <w:rPr/>
        <w:t>Dostavili sa horúčky, v ktorých kričal, trhal obväzy, strhával sa na lôžku, volal na priateľov, vyslovoval meno Fatimy, až žiaľ bolo počúvať, a potom zasa upadol do hlbokého bezvedomia. No mladé mocné telo premohlo smrť. Jedného dňa, keď uplynul celý mesiac od onoho nešťastného dňa, zasa otvoril oči. Vtedy už nebolo v nich zlovestného ohňa. Akoby zadivený sa obzeral, nevediac, čo sa s ním porobilo, kde sa ocitol. Priateľ Hussein, ktorý bol v oddiele jeho zástupcom, si prisadol k nemu. Hľadel starostlivo na Omara a čakal, kedy sa mu otvoria ústa a vyrečie prvé slovo.</w:t>
      </w:r>
    </w:p>
    <w:p>
      <w:pPr>
        <w:pStyle w:val="Normal"/>
        <w:rPr/>
      </w:pPr>
      <w:r>
        <w:rPr/>
        <w:t>Konečne ho vyriekol.</w:t>
      </w:r>
    </w:p>
    <w:p>
      <w:pPr>
        <w:pStyle w:val="Normal"/>
        <w:rPr/>
      </w:pPr>
      <w:r>
        <w:rPr/>
        <w:t xml:space="preserve">- Fatima?! - zašepotali suché, spálené pery, oči ulipli na Husseinovi. </w:t>
      </w:r>
    </w:p>
    <w:p>
      <w:pPr>
        <w:pStyle w:val="Normal"/>
        <w:rPr/>
      </w:pPr>
      <w:r>
        <w:rPr/>
        <w:t>Hussein neodpovedal, len sklonil hlavu. Nemohol zniesť Omarov pohľad.</w:t>
      </w:r>
    </w:p>
    <w:p>
      <w:pPr>
        <w:pStyle w:val="Normal"/>
        <w:rPr/>
      </w:pPr>
      <w:r>
        <w:rPr/>
        <w:t xml:space="preserve">- Zahynula? - spýtal sa slabým hlasom Omar. </w:t>
      </w:r>
    </w:p>
    <w:p>
      <w:pPr>
        <w:pStyle w:val="Normal"/>
        <w:rPr/>
      </w:pPr>
      <w:r>
        <w:rPr/>
        <w:t>Hussein pokrútil hlavou.</w:t>
      </w:r>
    </w:p>
    <w:p>
      <w:pPr>
        <w:pStyle w:val="Normal"/>
        <w:rPr/>
      </w:pPr>
      <w:r>
        <w:rPr/>
        <w:t>- Horšie, Omar, - povedal. - Zajali ju.             •'          • ,</w:t>
      </w:r>
    </w:p>
    <w:p>
      <w:pPr>
        <w:pStyle w:val="Normal"/>
        <w:rPr/>
      </w:pPr>
      <w:r>
        <w:rPr/>
        <w:t>Obával sa, že Omar zasa vzkypí, že sa bude znova opakovať ošiaľ, v ktorom sa zmietal, keď bol v strašných horúčkach. Nestalo sa tak. Omar si len vzdychol, obrátil tvár k stene, a keď Hussein potíšku vstal a naklonil sa nad neho, videl, ako mu z očí stekajú po tvári veľké slzy.</w:t>
      </w:r>
    </w:p>
    <w:p>
      <w:pPr>
        <w:pStyle w:val="Normal"/>
        <w:rPr/>
      </w:pPr>
      <w:r>
        <w:rPr/>
        <w:t>Odľahlo mu. „Dobre je, keď plače," pomyslel si.</w:t>
      </w:r>
    </w:p>
    <w:p>
      <w:pPr>
        <w:pStyle w:val="Normal"/>
        <w:rPr/>
      </w:pPr>
      <w:r>
        <w:rPr/>
        <w:t>A Omar naozaj plakal.</w:t>
      </w:r>
    </w:p>
    <w:p>
      <w:pPr>
        <w:pStyle w:val="Normal"/>
        <w:rPr/>
      </w:pPr>
      <w:r>
        <w:rPr/>
        <w:t>Jedného jesenného rána toho roku došli do Trenčína dvaja pocestní na koňoch. Jeden bol v odeve majetného uhorského zemana, vo vysokých žltých čižmách, v červených nohaviciach, v modrom krátkom dolománe, vpredu husto zdobenom striebornými šnúrami, lemovanom bielou kožušinou. Na hlave mal vysokú vakovitú čiapku, dolu obšitú hnedou kunou s dlhými stuhami vzadu. Bol to urastený mladý muž s energickou tvárou, v ktorej bol jasne zapísaný veľký smútok. Odev, pozlátené ostrohy na čižmách i správanie dávali znať, že to nie je hocijaký zeman. Tvár naznačovala človeka s pevnou, neoblomnou vôľou. Aj sluha pripomínal sluhu dobrého a majetného pána. Červené safiánové čižmy, belavé hrubé nohavice s rozparkami na oboch stehnách, zdobené jeleňou kožou, priliehavý krátky fialový dolománik prepásaný opaskom, v opasku zastoknuté vrecko, v ktorom takíto sluhovia nosili príbory pre pánov. Na hlave mal čiapku podobnú pánovej, ale bez kuny. Hladko oholený vyzeral omnoho mladší než jeho pán. Zosadli z mocných jazdeckých koní a vošli do hostinca. Po dlhej ceste im dobre padol oddych i občerstvenie.</w:t>
      </w:r>
    </w:p>
    <w:p>
      <w:pPr>
        <w:pStyle w:val="Normal"/>
        <w:rPr/>
      </w:pPr>
      <w:r>
        <w:rPr/>
        <w:t>Medzi rečou sa mladý muž opytoval krčmára na hradného pána Zápoľského, či je na hrade, aký je to pán, či do hradu neprivádzajú tureckých zajatcov, kto je hradným kapitánom.</w:t>
      </w:r>
    </w:p>
    <w:p>
      <w:pPr>
        <w:pStyle w:val="Normal"/>
        <w:rPr/>
      </w:pPr>
      <w:r>
        <w:rPr/>
        <w:t>Krčmár, vidiac, že má pred sebou bohatého šľachtica, ktorý ešte k tomu platil čistým zlatom, ochotne odpovedal, na čo sa vypytovali.</w:t>
      </w:r>
    </w:p>
    <w:p>
      <w:pPr>
        <w:pStyle w:val="Normal"/>
        <w:rPr/>
      </w:pPr>
      <w:r>
        <w:rPr/>
        <w:t>Keď sa nasýtili, oddýchli si a uhasili smäd, upravili si odev a vybrali sa na hrad. Šľachtic sa dal ohlásiť u pána Zápoľského. Ten bol ozaj na hrade a kázal priviesť neznámeho cudzinca.</w:t>
      </w:r>
    </w:p>
    <w:p>
      <w:pPr>
        <w:pStyle w:val="Normal"/>
        <w:rPr/>
      </w:pPr>
      <w:r>
        <w:rPr/>
        <w:t>Trochu ho zvedavosť pochytila, keď uvidel ohláseného príchodzieho. Čo asi chce? Mnoho ľudí sa obracalo na hrade, s mnohými záležitosťami prichodili, jednako dnes mal Zápoľský zvláštny pocit. Niečo mu dávalo tušiť, že tento cudzinec neprichodí s obyčajnou vecou.</w:t>
      </w:r>
    </w:p>
    <w:p>
      <w:pPr>
        <w:pStyle w:val="Normal"/>
        <w:rPr/>
      </w:pPr>
      <w:r>
        <w:rPr/>
        <w:t>- Som aga Omar, - predstavil sa neznámy.</w:t>
      </w:r>
    </w:p>
    <w:p>
      <w:pPr>
        <w:pStyle w:val="Normal"/>
        <w:rPr/>
      </w:pPr>
      <w:r>
        <w:rPr/>
        <w:t>Zápoľský, nechtiac, trochu cúvol. Ak neznámy pravdu hovorí, potom je Turek, teda podivný hosť, akí sa veľmi zriedka obracali na hrade.</w:t>
      </w:r>
    </w:p>
    <w:p>
      <w:pPr>
        <w:pStyle w:val="Normal"/>
        <w:rPr/>
      </w:pPr>
      <w:r>
        <w:rPr/>
        <w:t>- Teší ma, - zahovoril neurčito Zápoľský. - Čomu mám pripísať vašu návštevu? - vyzvedal sa.</w:t>
      </w:r>
    </w:p>
    <w:p>
      <w:pPr>
        <w:pStyle w:val="Normal"/>
        <w:rPr/>
      </w:pPr>
      <w:r>
        <w:rPr/>
        <w:t>- Rád by som, pane, vykúpiť alebo vymeniť zajatcov.</w:t>
      </w:r>
    </w:p>
    <w:p>
      <w:pPr>
        <w:pStyle w:val="Normal"/>
        <w:rPr/>
      </w:pPr>
      <w:r>
        <w:rPr/>
        <w:t>Teraz grófova tvár ožila. Bol si nacistom s účelom nezvyčajnej návštevy. Trochu mu bolo čudné, že aga došiel sám, osobne, bez oznámenia a vyjednávania. Tomu, že je odetý na uhorský spôsob, sa nečudoval, časy boli nebezpečné, takto bolo istejšie cestovať. Bolo zvykom, že sa zajatci vykupovali alebo vymieňali. Naisto medzi Turkami, ktorých má Zápoľský na hrade, bude niekoľko významnejších ľudí.</w:t>
      </w:r>
    </w:p>
    <w:p>
      <w:pPr>
        <w:pStyle w:val="Normal"/>
        <w:rPr/>
      </w:pPr>
      <w:r>
        <w:rPr/>
        <w:t>- Môžete sa, aga, obrátiť na môjho kastelána a kapitána, ukážu vám zajatcov. Potom sa pozhovárame.</w:t>
      </w:r>
    </w:p>
    <w:p>
      <w:pPr>
        <w:pStyle w:val="Normal"/>
        <w:rPr/>
      </w:pPr>
      <w:r>
        <w:rPr/>
        <w:t>Predviedli teda agu Omara ku kastelánovi, ktorý poslal po hradného kapitána. Pobrali sa k zajatcom. Stáli už pripravení na nádvorí hradu, túžobným zrakom sledovali Omara a čakali, na ktorého padne šťastný lós a vyslobodí ho zo zajatia. No Omar len prechodil pohľadom z jedného na druhého, tu i tam niečo prehovoril po turecky, ale neoznačil ani jedného. Zrejme ten, ktorého hľadal, nebol medzi nimi.</w:t>
      </w:r>
    </w:p>
    <w:p>
      <w:pPr>
        <w:pStyle w:val="Normal"/>
        <w:rPr/>
      </w:pPr>
      <w:r>
        <w:rPr/>
        <w:t>- Viacej zajatcov nemáte? - obrátil sa ku kastelánovi.</w:t>
      </w:r>
    </w:p>
    <w:p>
      <w:pPr>
        <w:pStyle w:val="Normal"/>
        <w:rPr/>
      </w:pPr>
      <w:r>
        <w:rPr/>
        <w:t>- Všetci sú tu, aga, - odpovedal kastelán úctivo.</w:t>
      </w:r>
    </w:p>
    <w:p>
      <w:pPr>
        <w:pStyle w:val="Normal"/>
        <w:rPr/>
      </w:pPr>
      <w:r>
        <w:rPr/>
        <w:t>Aga len pokrútil pochybovačne hlavou a vrátil sa k hradnému pánovi.</w:t>
      </w:r>
    </w:p>
    <w:p>
      <w:pPr>
        <w:pStyle w:val="Normal"/>
        <w:rPr/>
      </w:pPr>
      <w:r>
        <w:rPr/>
        <w:t>- Tak našli ste, čo hľadáte? - privítal ho gróf.</w:t>
      </w:r>
    </w:p>
    <w:p>
      <w:pPr>
        <w:pStyle w:val="Normal"/>
        <w:rPr/>
      </w:pPr>
      <w:r>
        <w:rPr/>
        <w:t>- Nie, pane, - odpovedal bledý aga. - Niet ho medzi tými, ktorých ste mi ukázali. Iba ak máte ešte iných.</w:t>
      </w:r>
    </w:p>
    <w:p>
      <w:pPr>
        <w:pStyle w:val="Normal"/>
        <w:rPr/>
      </w:pPr>
      <w:r>
        <w:rPr/>
        <w:t>- Nie, nemám, aga, nemám, - povedal gróf. Na konci vety trochu zaváhal. - Iba ak . . . Počkajte ... - povedal a zamyslel sa.</w:t>
      </w:r>
    </w:p>
    <w:p>
      <w:pPr>
        <w:pStyle w:val="Normal"/>
        <w:rPr/>
      </w:pPr>
      <w:r>
        <w:rPr/>
        <w:t>Aga bystro pozrel na Zápoľského.</w:t>
      </w:r>
    </w:p>
    <w:p>
      <w:pPr>
        <w:pStyle w:val="Normal"/>
        <w:rPr/>
      </w:pPr>
      <w:r>
        <w:rPr/>
        <w:t>- Mám ešte jedného, - povedal po chvíli gróf. - Ale je to žena.            ......</w:t>
      </w:r>
    </w:p>
    <w:p>
      <w:pPr>
        <w:pStyle w:val="Normal"/>
        <w:rPr/>
      </w:pPr>
      <w:r>
        <w:rPr/>
        <w:t>- Žena, hovoríte, pane? - sotva vedel udržať ohromné vzrušenie Omar. - Mohli by ste mi ju ukázať?</w:t>
      </w:r>
    </w:p>
    <w:p>
      <w:pPr>
        <w:pStyle w:val="Normal"/>
        <w:rPr/>
      </w:pPr>
      <w:r>
        <w:rPr/>
        <w:t>Gróf zaváhal, no potom sa rozhodol. Niečo povedal kastelánovi a o chvíľu stála v izbe zajatkyňa Fatima.</w:t>
      </w:r>
    </w:p>
    <w:p>
      <w:pPr>
        <w:pStyle w:val="Normal"/>
        <w:rPr/>
      </w:pPr>
      <w:r>
        <w:rPr/>
        <w:t>Ako ju aga Omar zazrel, zaklátil sa, že ho sluha musel zachytiť, aby nespadol. V očiach mu horela neskonalá láska, pery sa mykali, akoby proti pánovej vôli chceli vyrieknuť utajované slová. Musel ich však udusiť, lebo kým bola Fatima zajatkyňou hradného pána, bola aj jeho majetkom. Omar nechcel ani najmenším znamienkom dať najavo, čo sa v ňom odohráva.</w:t>
      </w:r>
    </w:p>
    <w:p>
      <w:pPr>
        <w:pStyle w:val="Normal"/>
        <w:rPr/>
      </w:pPr>
      <w:r>
        <w:rPr/>
        <w:t>Aj zajatkyňa tu stála nemá, akoby z mramoru vykresaná. Stála len chvíľočku, iba čo sa jej pohľad stretol so snúbencovým, potom ju odviedli. Srdce jej prudko bilo a strašne ju tiahlo k Omarovi. Ale nemohla k nemu, je zajatkyňou, je majetkom pani Zápoľskej.</w:t>
      </w:r>
    </w:p>
    <w:p>
      <w:pPr>
        <w:pStyle w:val="Normal"/>
        <w:rPr/>
      </w:pPr>
      <w:r>
        <w:rPr/>
        <w:t>- Tak čo, aga? - opýtal sa Zápoľský, keď sa Fatima vzdialila.</w:t>
      </w:r>
    </w:p>
    <w:p>
      <w:pPr>
        <w:pStyle w:val="Normal"/>
        <w:rPr/>
      </w:pPr>
      <w:r>
        <w:rPr/>
        <w:t>- Ona, pane, - odpovedal temným hlasom Omar.</w:t>
      </w:r>
    </w:p>
    <w:p>
      <w:pPr>
        <w:pStyle w:val="Normal"/>
        <w:rPr/>
      </w:pPr>
      <w:r>
        <w:rPr/>
        <w:t>Zavládlo mŕtve ticho, akoby aj jeden, aj druhý boli celkom stratili niť hovoru. Prvý sa spamätal Omar.</w:t>
      </w:r>
    </w:p>
    <w:p>
      <w:pPr>
        <w:pStyle w:val="Normal"/>
        <w:rPr/>
      </w:pPr>
      <w:r>
        <w:rPr/>
        <w:t>- Čo žiadate za ňu, pane?                     ,</w:t>
      </w:r>
    </w:p>
    <w:p>
      <w:pPr>
        <w:pStyle w:val="Normal"/>
        <w:rPr/>
      </w:pPr>
      <w:r>
        <w:rPr/>
        <w:t>- Ťažko mi ustáliť cenu, aga, daroval som ju manželke.</w:t>
      </w:r>
    </w:p>
    <w:p>
      <w:pPr>
        <w:pStyle w:val="Normal"/>
        <w:rPr/>
      </w:pPr>
      <w:r>
        <w:rPr/>
        <w:t>- Dám dvadsaťnásobný počet vašich zajatcov.</w:t>
      </w:r>
    </w:p>
    <w:p>
      <w:pPr>
        <w:pStyle w:val="Normal"/>
        <w:rPr/>
      </w:pPr>
      <w:r>
        <w:rPr/>
        <w:t>- Nepotrebujem, sedliakov mám nadostač. A potom, čo s nimi? Vrátia sa ako tône, sotva nohy vlečú za sebou, polovička ich za pol roka zahynie. Mal by som iba škodu. Nechcem zajatcov.</w:t>
      </w:r>
    </w:p>
    <w:p>
      <w:pPr>
        <w:pStyle w:val="Normal"/>
        <w:rPr/>
      </w:pPr>
      <w:r>
        <w:rPr/>
        <w:t xml:space="preserve">- Zlatom ju odvážim, - šibol Omar pohľadom na Zápoľského. </w:t>
      </w:r>
    </w:p>
    <w:p>
      <w:pPr>
        <w:pStyle w:val="Normal"/>
        <w:rPr/>
      </w:pPr>
      <w:r>
        <w:rPr/>
        <w:t>Tomu zaihral na perách pohrdlivý úsmev.</w:t>
      </w:r>
    </w:p>
    <w:p>
      <w:pPr>
        <w:pStyle w:val="Normal"/>
        <w:rPr/>
      </w:pPr>
      <w:r>
        <w:rPr/>
        <w:t>- Zlata mám, koľko chcem, - povedal krátko.</w:t>
      </w:r>
    </w:p>
    <w:p>
      <w:pPr>
        <w:pStyle w:val="Normal"/>
        <w:rPr/>
      </w:pPr>
      <w:r>
        <w:rPr/>
        <w:t>- A čo nemáš, pane? - spytoval sa už v zúfalstve Omar, lebo cítil, že sa s ním magnát len poihráva.</w:t>
      </w:r>
    </w:p>
    <w:p>
      <w:pPr>
        <w:pStyle w:val="Normal"/>
        <w:rPr/>
      </w:pPr>
      <w:r>
        <w:rPr/>
        <w:t>- Čo nemám? - hovoril pomaly Zápoľský a spomínal. - Čo nemám? Čo nemám? - opakoval už po tretí raz. Odrazu mu niečo vhuplo do hlavy. - Vody nemám, aga. Vody nemám na tejto skale.</w:t>
      </w:r>
    </w:p>
    <w:p>
      <w:pPr>
        <w:pStyle w:val="Normal"/>
        <w:rPr/>
      </w:pPr>
      <w:r>
        <w:rPr/>
        <w:t>Omarovi nová nádej zasvietila v tvári.</w:t>
      </w:r>
    </w:p>
    <w:p>
      <w:pPr>
        <w:pStyle w:val="Normal"/>
        <w:rPr/>
      </w:pPr>
      <w:r>
        <w:rPr/>
        <w:t>- Teda vodu by si chcel? - odvisol na Zápoľskom.</w:t>
      </w:r>
    </w:p>
    <w:p>
      <w:pPr>
        <w:pStyle w:val="Normal"/>
        <w:rPr/>
      </w:pPr>
      <w:r>
        <w:rPr/>
        <w:t xml:space="preserve">- Vodu, - rozhodol Zápoľský. - Stvor mi tu vodu, a dám ti zajatkyňu. </w:t>
      </w:r>
    </w:p>
    <w:p>
      <w:pPr>
        <w:pStyle w:val="Normal"/>
        <w:rPr/>
      </w:pPr>
      <w:r>
        <w:rPr/>
        <w:t>Omar mlčal, len sa díval na Zápoľského, či azda nežartuje, ale keď videl vážnosť v jeho tvári, rozhodol sa aj on.</w:t>
      </w:r>
    </w:p>
    <w:p>
      <w:pPr>
        <w:pStyle w:val="Normal"/>
        <w:rPr/>
      </w:pPr>
      <w:r>
        <w:rPr/>
        <w:t>- Prijímam, pane. Ak mi vydáš zajatkyňu, budeš mať vodu na skale.</w:t>
      </w:r>
    </w:p>
    <w:p>
      <w:pPr>
        <w:pStyle w:val="Normal"/>
        <w:rPr/>
      </w:pPr>
      <w:r>
        <w:rPr/>
        <w:t>Teraz zasa Zápoľský zaváhal. I zadivil sa, ale Omar hovoril takým hlasom a tónom, ktorý vylučoval každú pochybnosť, že by neurobil, čo sľubuje.</w:t>
      </w:r>
    </w:p>
    <w:p>
      <w:pPr>
        <w:pStyle w:val="Normal"/>
        <w:rPr/>
      </w:pPr>
      <w:r>
        <w:rPr/>
        <w:t>- Dobre, prijímam i ja. Ak stvoríš na skale vodu, dostaneš, po čom ti srdce túži.</w:t>
      </w:r>
    </w:p>
    <w:p>
      <w:pPr>
        <w:pStyle w:val="Normal"/>
        <w:rPr/>
      </w:pPr>
      <w:r>
        <w:rPr/>
        <w:t>Omar sa uklonil a odišiel.</w:t>
      </w:r>
    </w:p>
    <w:p>
      <w:pPr>
        <w:pStyle w:val="Normal"/>
        <w:rPr/>
      </w:pPr>
      <w:r>
        <w:rPr/>
        <w:t>Keď potom znova stál so sluhom pod trenčianskou skalou, dlho hľadel na mohutné bralá, na mocné bašty, a potom mu pohľad spočinul na rieke, čo sa ako strieborná stuha vinula okolo úpätia vrchu, na ktorom stál mohutný hrad.</w:t>
      </w:r>
    </w:p>
    <w:p>
      <w:pPr>
        <w:pStyle w:val="Normal"/>
        <w:rPr/>
      </w:pPr>
      <w:r>
        <w:rPr/>
        <w:t>Dlho tak obzeral hneď bralá, hneď rieku, nakoniec vysadol na koňa a dal sa skokom do mesta.</w:t>
      </w:r>
    </w:p>
    <w:p>
      <w:pPr>
        <w:pStyle w:val="Normal"/>
        <w:rPr/>
      </w:pPr>
      <w:r>
        <w:rPr/>
        <w:t>Na múroch Trenčianskeho hradu posedával kŕdeľ havranov. Jeseň sa už tvrdo zahryzla do polí a čierne vtáky nezvratne veštili príchod novej zimy. Posedávali a krákali trúchlivo a smutne.</w:t>
      </w:r>
    </w:p>
    <w:p>
      <w:pPr>
        <w:pStyle w:val="Normal"/>
        <w:rPr/>
      </w:pPr>
      <w:r>
        <w:rPr/>
        <w:t>Jedného dňa čierne vtáky ustrašene vzlietli.</w:t>
      </w:r>
    </w:p>
    <w:p>
      <w:pPr>
        <w:pStyle w:val="Normal"/>
        <w:rPr/>
      </w:pPr>
      <w:r>
        <w:rPr/>
        <w:t>Lietali, lietali a krákali.</w:t>
      </w:r>
    </w:p>
    <w:p>
      <w:pPr>
        <w:pStyle w:val="Normal"/>
        <w:rPr/>
      </w:pPr>
      <w:r>
        <w:rPr/>
        <w:t>Udivene krákali o tom, že na Trenčiansky hrad prišla skupina ľudí a uvelebila sa na hrade. A toho rána, okolo Martina, uvideli čierne vtáky nezvyčajnú vec. Cudzinci začali do skaly rúbať čakanmi. Zazvonila oceľ, zaštrngotali lopaty. Aga Omar stál nad miestom, kde mala byť studňa, obracal sa tvárou k východu, vzdychal k Alahovi, ktorý mu mal v núdzi pomôcť.</w:t>
      </w:r>
    </w:p>
    <w:p>
      <w:pPr>
        <w:pStyle w:val="Normal"/>
        <w:rPr/>
      </w:pPr>
      <w:r>
        <w:rPr/>
        <w:t>Zahľadel sa aj na hradné múry nad ním v nádeji, že uvidí tú, pre ktorú sa dal do toho strašného a neistého zápasu so skalou. On zaťal prvý raz do zeme a za ním sa pustili do roboty ľudia, ktorí prišli s ním. Najprv sa len tu i tam stretli so skalou, ale ornice bolo na trenčianskej skale veľmi, veľmi málo. Ľahko sa ňou prerýpali na skalu. Na nej zazvonili čakany, až iskry fŕkali.</w:t>
      </w:r>
    </w:p>
    <w:p>
      <w:pPr>
        <w:pStyle w:val="Normal"/>
        <w:rPr/>
      </w:pPr>
      <w:r>
        <w:rPr/>
        <w:t>Tých sa staré havrany poľakali a rozlietali sa z toho miesta na všetky strany.</w:t>
      </w:r>
    </w:p>
    <w:p>
      <w:pPr>
        <w:pStyle w:val="Normal"/>
        <w:rPr/>
      </w:pPr>
      <w:r>
        <w:rPr/>
        <w:t>- Na ťažkú úlohu si sa dal, aga, - zahovoril starec, opálený slnkom, ošľahaný vetrom, zocelený robotou. Naisto skúsenosti a tvrdý život postriebrili jeho hlavu, lebo nebol oholený na turecký spôsob ako ostatní. Husté šediny mu viseli až na plecia. Jeho ruky boli ako stroje, isto brali do ruky to čakan, to špiciak, to klin alebo kladivo. Tento človek sa iste najlepšie rozumel do roboty, ktorú práve začali.</w:t>
      </w:r>
    </w:p>
    <w:p>
      <w:pPr>
        <w:pStyle w:val="Normal"/>
        <w:rPr/>
      </w:pPr>
      <w:r>
        <w:rPr/>
        <w:t>- Viem, viem, starý, ale čo je toto všetko proti tomu, čo touto robotou dosiahnem! Hlavné je, aby sme došli k cieľu.</w:t>
      </w:r>
    </w:p>
    <w:p>
      <w:pPr>
        <w:pStyle w:val="Normal"/>
        <w:rPr/>
      </w:pPr>
      <w:r>
        <w:rPr/>
        <w:t>Starý pokýval hlavou a udrel do skaly.</w:t>
      </w:r>
    </w:p>
    <w:p>
      <w:pPr>
        <w:pStyle w:val="Normal"/>
        <w:rPr/>
      </w:pPr>
      <w:r>
        <w:rPr/>
        <w:t>- Veríš, že sa dobijem k vode? - opýtal sa ho po chvíli Omar. Starec sa oprel o čakan a zadíval sa dolu, kde tiekla rieka.</w:t>
      </w:r>
    </w:p>
    <w:p>
      <w:pPr>
        <w:pStyle w:val="Normal"/>
        <w:rPr/>
      </w:pPr>
      <w:r>
        <w:rPr/>
        <w:t xml:space="preserve">- Verím, aga, ale musíme sa prebiť dolu pod úroveň rieky, - ukazoval na vodu. </w:t>
      </w:r>
    </w:p>
    <w:p>
      <w:pPr>
        <w:pStyle w:val="Normal"/>
        <w:rPr/>
      </w:pPr>
      <w:r>
        <w:rPr/>
        <w:t>Po Omarovej tvári prebehol ťienik. Vedel to, ale nijako sa ho pri myšlienke na robotu a čas nezmocňovalo zúfalstvo alebo pochyby.</w:t>
      </w:r>
    </w:p>
    <w:p>
      <w:pPr>
        <w:pStyle w:val="Normal"/>
        <w:rPr/>
      </w:pPr>
      <w:r>
        <w:rPr/>
        <w:t>- Neobanuješ, že si sa dal so mnou, - dodal.</w:t>
      </w:r>
    </w:p>
    <w:p>
      <w:pPr>
        <w:pStyle w:val="Normal"/>
        <w:rPr/>
      </w:pPr>
      <w:r>
        <w:rPr/>
        <w:t>Družina poväčšine pracovala mlčky. Prvý deň ich bolo všetkých vidieť, na druhý deň im už len hlavy trčali zo zeme. Tretí deň zmizli pod zemou. Potom postavili nad otvor vrátok, polovica pracovala, polovica oddychovala. Časť pracovala dňom, časť nocou. I prileteli havrany znova a hľadeli z hradných múrov na čudných ľudí i na ich čudnú robotu.</w:t>
      </w:r>
    </w:p>
    <w:p>
      <w:pPr>
        <w:pStyle w:val="Normal"/>
        <w:rPr/>
      </w:pPr>
      <w:r>
        <w:rPr/>
        <w:t>- Ľaľa, aga, havrany, čierne vtáky, - ukázal jeden kopáč na vtáky.</w:t>
      </w:r>
    </w:p>
    <w:p>
      <w:pPr>
        <w:pStyle w:val="Normal"/>
        <w:rPr/>
      </w:pPr>
      <w:r>
        <w:rPr/>
        <w:t xml:space="preserve">- Nedobrá vec, keď krákoria, pane, - dodal druhý. </w:t>
      </w:r>
    </w:p>
    <w:p>
      <w:pPr>
        <w:pStyle w:val="Normal"/>
        <w:rPr/>
      </w:pPr>
      <w:r>
        <w:rPr/>
        <w:t>Omar sa usmial.</w:t>
      </w:r>
    </w:p>
    <w:p>
      <w:pPr>
        <w:pStyle w:val="Normal"/>
        <w:rPr/>
      </w:pPr>
      <w:r>
        <w:rPr/>
        <w:t>- Nemôže byť horšie, než je, Ali. Nemôže byť smutnejšie ... - dodával a díval sa hore na hradby.</w:t>
      </w:r>
    </w:p>
    <w:p>
      <w:pPr>
        <w:pStyle w:val="Normal"/>
        <w:rPr/>
      </w:pPr>
      <w:r>
        <w:rPr/>
        <w:t>Jeho pohľad prechodil od okna k oknu, ale nikde sa nezastavil. V jeho oku nezasvietila iskra. Okná boli prázdne, ako slepé.</w:t>
      </w:r>
    </w:p>
    <w:p>
      <w:pPr>
        <w:pStyle w:val="Normal"/>
        <w:rPr/>
      </w:pPr>
      <w:r>
        <w:rPr/>
        <w:t>Cing, cing, štrkotali nástroje na skale.</w:t>
      </w:r>
    </w:p>
    <w:p>
      <w:pPr>
        <w:pStyle w:val="Normal"/>
        <w:rPr/>
      </w:pPr>
      <w:r>
        <w:rPr/>
        <w:t>A zavše vyskočila pri udretí taká iskra, že jasnejšie osvietila vnútrajšok diery ako lojový kahanec, ktorý visel na skalnej stene a matne osvetľoval ľudí i nástroje.</w:t>
      </w:r>
    </w:p>
    <w:p>
      <w:pPr>
        <w:pStyle w:val="Normal"/>
        <w:rPr/>
      </w:pPr>
      <w:r>
        <w:rPr/>
        <w:t>Na hradbách smutne krákali vtáky.</w:t>
      </w:r>
    </w:p>
    <w:p>
      <w:pPr>
        <w:pStyle w:val="Normal"/>
        <w:rPr/>
      </w:pPr>
      <w:r>
        <w:rPr/>
        <w:t>Utekali dni, míňali sa, minulo sa leto i jeseň a prichodil koniec zimy.</w:t>
      </w:r>
    </w:p>
    <w:p>
      <w:pPr>
        <w:pStyle w:val="Normal"/>
        <w:rPr/>
      </w:pPr>
      <w:r>
        <w:rPr/>
        <w:t>- Havrany krákajú, - povedal raz ktorýsi kopáč.</w:t>
      </w:r>
    </w:p>
    <w:p>
      <w:pPr>
        <w:pStyle w:val="Normal"/>
        <w:rPr/>
      </w:pPr>
      <w:r>
        <w:rPr/>
        <w:t>- Neboj sa, nezadlho príde jar, slnce rozoženie mraky, pochová snehy a splaví dolu do Dunaja. I havrany rozplaší. Sláviky sa vrátia a zaspievajú v rozkvitnutých kriakoch. Možno vtedy aj moja hrdlička zahrkúta radostne ... - hovoril Omar s horiacimi očami, lebo obraz, o ktorom hovoril, mal jasne pred sebou.</w:t>
      </w:r>
    </w:p>
    <w:p>
      <w:pPr>
        <w:pStyle w:val="Normal"/>
        <w:rPr/>
      </w:pPr>
      <w:r>
        <w:rPr/>
        <w:t>Minul sa už skoro celý rok a Omarova družina sa čoraz hlbšie a hlbšie zarývala do skaly. Nad nimi revali divé zimné fujavice, ale ľudia nepúšťali z rúk čakany a špiciaky, drvili skalu, lámali ju a rozširovali a hĺbili jamu. Ale voda sa neukazovala.</w:t>
      </w:r>
    </w:p>
    <w:p>
      <w:pPr>
        <w:pStyle w:val="Normal"/>
        <w:rPr/>
      </w:pPr>
      <w:r>
        <w:rPr/>
        <w:t>- Suchá skala? - opytoval sa Omar zakaždým, keď odvalili mohutnejší balvan a zdvihli ho v mocnom koženom vaku, zavesenom na povraze, okrútenom na valci vrátka.</w:t>
      </w:r>
    </w:p>
    <w:p>
      <w:pPr>
        <w:pStyle w:val="Normal"/>
        <w:rPr/>
      </w:pPr>
      <w:r>
        <w:rPr/>
        <w:t>- Ešte suchá, aga, - odpovedal starec znalý tejto roboty. - Ešte nečakaj vodu, musíme sa aspoň dva razy tak hlboko vnoriť do hlbiny, ako sme. Potom budeme mať istotu.</w:t>
      </w:r>
    </w:p>
    <w:p>
      <w:pPr>
        <w:pStyle w:val="Normal"/>
        <w:rPr/>
      </w:pPr>
      <w:r>
        <w:rPr/>
        <w:t>- Jednako je možné, že aj skôr narazíme na prameň, - nádejal sa Omar.</w:t>
      </w:r>
    </w:p>
    <w:p>
      <w:pPr>
        <w:pStyle w:val="Normal"/>
        <w:rPr/>
      </w:pPr>
      <w:r>
        <w:rPr/>
        <w:t>- Ak jestvujú zázraky na zemi, potom možno, ale mne sa pozdáva, že je táto skala úplne bez vody. Smädná je to zem, aga. Tu prichodí voda alebo zhora, alebo zdola od rieky, - vysvetľoval starý skúsený kamenár.</w:t>
      </w:r>
    </w:p>
    <w:p>
      <w:pPr>
        <w:pStyle w:val="Normal"/>
        <w:rPr/>
      </w:pPr>
      <w:r>
        <w:rPr/>
        <w:t>Omar to už mnoho ráz počul, ale čože boli tieto slová proti jeho viere, že dostane zo skaly vodu!</w:t>
      </w:r>
    </w:p>
    <w:p>
      <w:pPr>
        <w:pStyle w:val="Normal"/>
        <w:rPr/>
      </w:pPr>
      <w:r>
        <w:rPr/>
        <w:t>Jedného dňa, keď sa prvý rok obracal, došiel k studni aj hradný pán, ktorý sa práve vrátil z dlhej cesty.</w:t>
      </w:r>
    </w:p>
    <w:p>
      <w:pPr>
        <w:pStyle w:val="Normal"/>
        <w:rPr/>
      </w:pPr>
      <w:r>
        <w:rPr/>
        <w:t>- Ešte stále hľadáte? - popýtal sa trochu sklamaný Omara.</w:t>
      </w:r>
    </w:p>
    <w:p>
      <w:pPr>
        <w:pStyle w:val="Normal"/>
        <w:rPr/>
      </w:pPr>
      <w:r>
        <w:rPr/>
        <w:t>- Ako vidíš, pane, - odvetil Turek krátko.</w:t>
      </w:r>
    </w:p>
    <w:p>
      <w:pPr>
        <w:pStyle w:val="Normal"/>
        <w:rPr/>
      </w:pPr>
      <w:r>
        <w:rPr/>
        <w:t>- Voda na tejto skale je veľmi vzácna, pane, - zamiešal sa do hovoru starec-kamenár, ktorý práve oddychoval.</w:t>
      </w:r>
    </w:p>
    <w:p>
      <w:pPr>
        <w:pStyle w:val="Normal"/>
        <w:rPr/>
      </w:pPr>
      <w:r>
        <w:rPr/>
        <w:t>- Strašná je to hlbočina, - nazeral hradný pán do vykopanej šachty. Starec-kamenár sa usmial.                                                       .•</w:t>
      </w:r>
    </w:p>
    <w:p>
      <w:pPr>
        <w:pStyle w:val="Normal"/>
        <w:rPr/>
      </w:pPr>
      <w:r>
        <w:rPr/>
        <w:t>- Ani spolovice nie je taká, ako bude, pane.</w:t>
      </w:r>
    </w:p>
    <w:p>
      <w:pPr>
        <w:pStyle w:val="Normal"/>
        <w:rPr/>
      </w:pPr>
      <w:r>
        <w:rPr/>
        <w:t>- Napokon zaklope až na brány pekla, - podotkol i žartom i vážne hradný kastelán.</w:t>
      </w:r>
    </w:p>
    <w:p>
      <w:pPr>
        <w:pStyle w:val="Normal"/>
        <w:rPr/>
      </w:pPr>
      <w:r>
        <w:rPr/>
        <w:t>- Aj keby mi prichodilo peklom sa prerúbať, musím dostať vodu, pane! - zahovoril Omar.</w:t>
      </w:r>
    </w:p>
    <w:p>
      <w:pPr>
        <w:pStyle w:val="Normal"/>
        <w:rPr/>
      </w:pPr>
      <w:r>
        <w:rPr/>
        <w:t>- Počuješ, pane! - zamiešal sa do rozhovoru mních, čo žil na hrade a tiež tu bol s hradným pánom. - Keby bol veriaci, patrilo by sa ho zatvoriť do hladomorne, lebo je to rúhavá reč.</w:t>
      </w:r>
    </w:p>
    <w:p>
      <w:pPr>
        <w:pStyle w:val="Normal"/>
        <w:rPr/>
      </w:pPr>
      <w:r>
        <w:rPr/>
        <w:t>Omara sa nedotkli tieto slová. Možno im nerozumel, možno si ich nevšimol.</w:t>
      </w:r>
    </w:p>
    <w:p>
      <w:pPr>
        <w:pStyle w:val="Normal"/>
        <w:rPr/>
      </w:pPr>
      <w:r>
        <w:rPr/>
        <w:t>- Kto sa dostane z pekelných plameňov? - hrozil mních.</w:t>
      </w:r>
    </w:p>
    <w:p>
      <w:pPr>
        <w:pStyle w:val="Normal"/>
        <w:rPr/>
      </w:pPr>
      <w:r>
        <w:rPr/>
        <w:t>- Zahasíme ich potom, ktorý sa z nás leje pri ťažkej robote, - prehovoril vážne starec-kamenár.</w:t>
      </w:r>
    </w:p>
    <w:p>
      <w:pPr>
        <w:pStyle w:val="Normal"/>
        <w:rPr/>
      </w:pPr>
      <w:r>
        <w:rPr/>
        <w:t>- Nové rúhanie, pane. Ak je starec kresťan, treba ho hodiť do hladomorne, ak pohan, ohňom páliť! - horšil sa mních.</w:t>
      </w:r>
    </w:p>
    <w:p>
      <w:pPr>
        <w:pStyle w:val="Normal"/>
        <w:rPr/>
      </w:pPr>
      <w:r>
        <w:rPr/>
        <w:t>Zápoľský sa usmial.</w:t>
      </w:r>
    </w:p>
    <w:p>
      <w:pPr>
        <w:pStyle w:val="Normal"/>
        <w:rPr/>
      </w:pPr>
      <w:r>
        <w:rPr/>
        <w:t>- Nechaj ich, mních, na týchto ľudí sa naša moc nevzťahuje. Ide o mnoho i mne, i jemu, - ukázal na Omara. - Ak dostane vodu, dostane aj bielu pannu. Ak nedostane, odíde bez nej a panna zvädne v hradných múroch.</w:t>
      </w:r>
    </w:p>
    <w:p>
      <w:pPr>
        <w:pStyle w:val="Normal"/>
        <w:rPr/>
      </w:pPr>
      <w:r>
        <w:rPr/>
        <w:t>S tým opustil Omara i jeho ľudí.</w:t>
      </w:r>
    </w:p>
    <w:p>
      <w:pPr>
        <w:pStyle w:val="Normal"/>
        <w:rPr/>
      </w:pPr>
      <w:r>
        <w:rPr/>
        <w:t>Prechodil tretí strašný rok.</w:t>
      </w:r>
    </w:p>
    <w:p>
      <w:pPr>
        <w:pStyle w:val="Normal"/>
        <w:rPr/>
      </w:pPr>
      <w:r>
        <w:rPr/>
        <w:t>Ťažko bolo vidieť mihotavé svetielko na dne studne a ťažko bolo zbadať i drobuškú hviezdičku z jej dna. A jednako tam Omarovi ľudia rúbali skalu.</w:t>
      </w:r>
    </w:p>
    <w:p>
      <w:pPr>
        <w:pStyle w:val="Normal"/>
        <w:rPr/>
      </w:pPr>
      <w:r>
        <w:rPr/>
        <w:t>A vodu ešte nemali.</w:t>
      </w:r>
    </w:p>
    <w:p>
      <w:pPr>
        <w:pStyle w:val="Normal"/>
        <w:rPr/>
      </w:pPr>
      <w:r>
        <w:rPr/>
        <w:t>Ale starec-kamenár akoby bol niečo tušil. Bol nepokojný, nevzďaľoval sa zo studne, zakaždým, keď odvalil kameň, starostlivo prezeral pôdu pod ním.</w:t>
      </w:r>
    </w:p>
    <w:p>
      <w:pPr>
        <w:pStyle w:val="Normal"/>
        <w:rPr/>
      </w:pPr>
      <w:r>
        <w:rPr/>
        <w:t>Doteraz boli kamene suché a studené. Suché a studené ako srdce hradného pána, ktorý vedel, ako Fatima túži po slobode, ako túži aspoň na chvíľočku uvidieť Omara, ako ju hradné ovzdušie ubíja, ako z jej líc vyčerpáva zdravú červeň, ako pomaly vädne prameň jej životného toku.</w:t>
      </w:r>
    </w:p>
    <w:p>
      <w:pPr>
        <w:pStyle w:val="Normal"/>
        <w:rPr/>
      </w:pPr>
      <w:r>
        <w:rPr/>
        <w:t>Na Trenčianskom hrade boli dve skaly. Jedna nad riekou, tá niesla na sebe mohutný hrad. Nevydávala vody. Druhá skala bola uložená v hrudi pána tohto hradu a nedávala ani trochu potechy krásnej Fatime ani sužovanému Omarovi.</w:t>
      </w:r>
    </w:p>
    <w:p>
      <w:pPr>
        <w:pStyle w:val="Normal"/>
        <w:rPr/>
      </w:pPr>
      <w:r>
        <w:rPr/>
        <w:t>Konečne jedného večera, keď dohárali posledné dni tretieho roku roboty, odvalil sa na dne studne veľký balvan. Keď posvietili na priehlbinku pod ním, zbadali navlhnutú skalu a v najnižšom mieste priehlbinky sa ligotal tenučký, nepatrný, maličký vlások. Tenučký, maličký, nepatrný, ale jednako to bola voda.</w:t>
      </w:r>
    </w:p>
    <w:p>
      <w:pPr>
        <w:pStyle w:val="Normal"/>
        <w:rPr/>
      </w:pPr>
      <w:r>
        <w:rPr/>
        <w:t>- Voda! Voda! - skríkli kopáči.</w:t>
      </w:r>
    </w:p>
    <w:p>
      <w:pPr>
        <w:pStyle w:val="Normal"/>
        <w:rPr/>
      </w:pPr>
      <w:r>
        <w:rPr/>
        <w:t>- Voda! Voda! - kričal Omar ako šialený a objímal starca-kamenára i všetkých, ktorí stáli okolo.</w:t>
      </w:r>
    </w:p>
    <w:p>
      <w:pPr>
        <w:pStyle w:val="Normal"/>
        <w:rPr/>
      </w:pPr>
      <w:r>
        <w:rPr/>
        <w:t>- Voda! - prisvedčil aj starec-kamenár.</w:t>
      </w:r>
    </w:p>
    <w:p>
      <w:pPr>
        <w:pStyle w:val="Normal"/>
        <w:rPr/>
      </w:pPr>
      <w:r>
        <w:rPr/>
        <w:t>To slovo sa roznieslo z hlbiny na zem a ako hrom otriaslo celým hradom. Ľudia sa zbehávali k studni a hovorili:</w:t>
      </w:r>
    </w:p>
    <w:p>
      <w:pPr>
        <w:pStyle w:val="Normal"/>
        <w:rPr/>
      </w:pPr>
      <w:r>
        <w:rPr/>
        <w:t>- Voda! Voda!</w:t>
      </w:r>
    </w:p>
    <w:p>
      <w:pPr>
        <w:pStyle w:val="Normal"/>
        <w:rPr/>
      </w:pPr>
      <w:r>
        <w:rPr/>
        <w:t>Aj dolu do mesta sa rozniesla zvesť, že na hrade, hore na hrade, hore na skale našli vodu. Uvzatý Turek prekopal sa do takej hlbiny, že prišiel na vodu.</w:t>
      </w:r>
    </w:p>
    <w:p>
      <w:pPr>
        <w:pStyle w:val="Normal"/>
        <w:rPr/>
      </w:pPr>
      <w:r>
        <w:rPr/>
        <w:t>Každý sa tešil, lebo počas nebezpečenstva chránili múry nielen hradných, ale aj mešťanov. Lež doteraz bolo tu nebezpečenstvo z nedostatku vody. Teraz už nebude. Turek vykopal studňu, treba sa radovať a tešiť.</w:t>
      </w:r>
    </w:p>
    <w:p>
      <w:pPr>
        <w:pStyle w:val="Normal"/>
        <w:rPr/>
      </w:pPr>
      <w:r>
        <w:rPr/>
        <w:t>Jednako bol na hrade niekto, komu sa tvár nerozjasnila nad touto zvesťou.</w:t>
      </w:r>
    </w:p>
    <w:p>
      <w:pPr>
        <w:pStyle w:val="Normal"/>
        <w:rPr/>
      </w:pPr>
      <w:r>
        <w:rPr/>
        <w:t>Fatima.</w:t>
      </w:r>
    </w:p>
    <w:p>
      <w:pPr>
        <w:pStyle w:val="Normal"/>
        <w:rPr/>
      </w:pPr>
      <w:r>
        <w:rPr/>
        <w:t>Zápoľský nezradil Omarovi pravdu. Nezradil, ako z líc panny mizne zdravá červeň, ako pomaly chradne a stáva sa iba tieňom toho, čím bola, keď došla na hrad. Keď sa k nej dostala zvesť o vode, ani sa nezarmútila, ani sa nepotešila. Okolo nej sa rozprestrela podivná šedivosť, cez ktorú neprenikol do jej srdca ani najmenší lúčik radosti, že Omar zvíťazil nad skalou. Neprenikol a nezapálil jej srdce.</w:t>
      </w:r>
    </w:p>
    <w:p>
      <w:pPr>
        <w:pStyle w:val="Normal"/>
        <w:rPr/>
      </w:pPr>
      <w:r>
        <w:rPr/>
        <w:t>Omarova robota sa teraz celými skokmi pohýnala dopredu. Keď pominul tretí rok a čas sa zahryzol do štvrtého, predstúpil pred hradného pána a povedal:</w:t>
      </w:r>
    </w:p>
    <w:p>
      <w:pPr>
        <w:pStyle w:val="Normal"/>
        <w:rPr/>
      </w:pPr>
      <w:r>
        <w:rPr/>
        <w:t xml:space="preserve">- Pane, chcel si mať vodu, máš ju! </w:t>
      </w:r>
    </w:p>
    <w:p>
      <w:pPr>
        <w:pStyle w:val="Normal"/>
        <w:rPr/>
      </w:pPr>
      <w:r>
        <w:rPr/>
        <w:t>Hradný pán povedal potichu:</w:t>
      </w:r>
    </w:p>
    <w:p>
      <w:pPr>
        <w:pStyle w:val="Normal"/>
        <w:rPr/>
      </w:pPr>
      <w:r>
        <w:rPr/>
        <w:t xml:space="preserve">- Ty si chcel pannu, máš ju! - Ukázal na dvere za sebou. </w:t>
      </w:r>
    </w:p>
    <w:p>
      <w:pPr>
        <w:pStyle w:val="Normal"/>
        <w:rPr/>
      </w:pPr>
      <w:r>
        <w:rPr/>
        <w:t>Omar vošiel.</w:t>
      </w:r>
    </w:p>
    <w:p>
      <w:pPr>
        <w:pStyle w:val="Normal"/>
        <w:rPr/>
      </w:pPr>
      <w:r>
        <w:rPr/>
        <w:t>A keď prekročil prah a zazrel Fatimu, ostal stáť na prahu ako skamenený. Fatima, ktorá sa mala teraz vrátiť s ním medzi biele múry mesta pri mori, ta, kde slnce hreje a nad zemou šuchocú listy večne zelených paliem, ležala na lôžku bledá, meravá ...</w:t>
      </w:r>
    </w:p>
    <w:p>
      <w:pPr>
        <w:pStyle w:val="Normal"/>
        <w:rPr/>
      </w:pPr>
      <w:r>
        <w:rPr/>
        <w:t>A bez života.</w:t>
      </w:r>
    </w:p>
    <w:p>
      <w:pPr>
        <w:pStyle w:val="Normal"/>
        <w:rPr/>
      </w:pPr>
      <w:r>
        <w:rPr/>
        <w:t>Omar len zalomil ruky a hodil sa na zem.</w:t>
      </w:r>
    </w:p>
    <w:p>
      <w:pPr>
        <w:pStyle w:val="Normal"/>
        <w:rPr/>
      </w:pPr>
      <w:r>
        <w:rPr/>
        <w:t>A plakal mladý junák, horko plakal.</w:t>
      </w:r>
    </w:p>
    <w:p>
      <w:pPr>
        <w:pStyle w:val="Normal"/>
        <w:rPr/>
      </w:pPr>
      <w:r>
        <w:rPr/>
      </w:r>
    </w:p>
    <w:p>
      <w:pPr>
        <w:pStyle w:val="Normal"/>
        <w:rPr/>
      </w:pPr>
      <w:r>
        <w:rPr/>
      </w:r>
      <w:r>
        <w:br w:type="page"/>
      </w:r>
    </w:p>
    <w:p>
      <w:pPr>
        <w:pStyle w:val="Normal"/>
        <w:rPr/>
      </w:pPr>
      <w:r>
        <w:rPr/>
      </w:r>
    </w:p>
    <w:p>
      <w:pPr>
        <w:pStyle w:val="Heading4"/>
        <w:jc w:val="center"/>
        <w:rPr/>
      </w:pPr>
      <w:bookmarkStart w:id="4" w:name="__RefHeading___Toc200609005"/>
      <w:bookmarkEnd w:id="4"/>
      <w:r>
        <w:rPr/>
        <w:t>Hudcov vrch</w:t>
      </w:r>
    </w:p>
    <w:p>
      <w:pPr>
        <w:pStyle w:val="Normal"/>
        <w:rPr/>
      </w:pPr>
      <w:r>
        <w:rPr/>
      </w:r>
    </w:p>
    <w:p>
      <w:pPr>
        <w:pStyle w:val="Normal"/>
        <w:rPr/>
      </w:pPr>
      <w:r>
        <w:rPr/>
        <w:t>Tento Hudcov vrch vám vyzerá, akoby sa boli naň hory nahnevali a vystrčili ho zo svojho lona. Akoby bol dakedy niečo vyparatil, nejaké pochabstvo vyviedol a hora-mať ho chytila za golier a vyhodila, nezbedníka, predo dvere. Ale nie celého. Len polovička ho trčí z hory a akosi udivene hľadí okolo seba. No zato si nikde tak neoddýchneš ako na tejto vystrčenej polovici Hudcovho vrchu. Mach tu rastie taký ako nikde v chotári. Skoro po kolená sa doň zaboríš, a keď sa vyvalíš, na nijakej posteli sa ti tak mäkko nebude ležať.</w:t>
      </w:r>
    </w:p>
    <w:p>
      <w:pPr>
        <w:pStyle w:val="Normal"/>
        <w:rPr/>
      </w:pPr>
      <w:r>
        <w:rPr/>
        <w:t>Nuž takýto je Hudcov vrch.</w:t>
      </w:r>
    </w:p>
    <w:p>
      <w:pPr>
        <w:pStyle w:val="Normal"/>
        <w:rPr/>
      </w:pPr>
      <w:r>
        <w:rPr/>
        <w:t>Vrch a okolo neho lúčiny i oráčiny, na ktorých dorastie žito a raž ako hodný chlap. A dobre by všetko bolo, keby sem nechodili diviaky gazdovať. Ale toto je vari tiež pekné. Keď sa naplní mesačná tvár, vidíš pred sebou všetko ako na dlani. Môžeš sa stretnúť s kŕdlikom diviakov, a to je veru vzácna vec. Alebo si popasieš oči na kŕdliku krásnych srncov, čo sa večerom alebo včasným ránom tu na lúčinách popásajú. No môžeš vidieť aj mohutného jeleňa, keď sa príde popásť do zeleného ovsa.</w:t>
      </w:r>
    </w:p>
    <w:p>
      <w:pPr>
        <w:pStyle w:val="Normal"/>
        <w:rPr/>
      </w:pPr>
      <w:r>
        <w:rPr/>
        <w:t>Veľmi rád chodím na Hudcov vrch. A neraz som už tak rozhutoval: prečo sa vlastne tento vrch volá Hudcov? O hudcoch tu ani chýru ani slychu. Nič som o nich dosial nepočul. Iba o sebechlebských, ale kdeže sú Sebechleby od Hudcovho vrchu?! Tí síce chodievali ďaleko vyhrávať. Na Sitno, do Štiavnice zašli, a možno aj na Žakýlskom zámku vyhrávali, keď tu ešte žil pán Tobiáš Žakýlsky. Ale na Hudcovom vrchu neboli. A darmo som premýšľal, nedostal som sa nikam.</w:t>
      </w:r>
    </w:p>
    <w:p>
      <w:pPr>
        <w:pStyle w:val="Normal"/>
        <w:rPr/>
      </w:pPr>
      <w:r>
        <w:rPr/>
        <w:t>Jednako som sa dozvedel.</w:t>
      </w:r>
    </w:p>
    <w:p>
      <w:pPr>
        <w:pStyle w:val="Normal"/>
        <w:rPr/>
      </w:pPr>
      <w:r>
        <w:rPr/>
        <w:t xml:space="preserve">Totiž, keď som raz zasa prišiel na Hudcov vrch, bola kosba práve v najlepšom prúde. No a vtedy tu býva celá dedina. Pobral som sa na svoje miestečko a vidím, že nie je pusté. Našiel som tu sedieť deda Kašiara-Poudruhého. Zazrel som ho a hovorím: </w:t>
      </w:r>
    </w:p>
    <w:p>
      <w:pPr>
        <w:pStyle w:val="Normal"/>
        <w:rPr/>
      </w:pPr>
      <w:r>
        <w:rPr/>
        <w:t>- Pozdravbože, dedo!</w:t>
      </w:r>
    </w:p>
    <w:p>
      <w:pPr>
        <w:pStyle w:val="Normal"/>
        <w:rPr/>
      </w:pPr>
      <w:r>
        <w:rPr/>
        <w:t>- Aj vás, aj vás, pán rechtor, - odpovedá trasľavým hlasom.</w:t>
      </w:r>
    </w:p>
    <w:p>
      <w:pPr>
        <w:pStyle w:val="Normal"/>
        <w:rPr/>
      </w:pPr>
      <w:r>
        <w:rPr/>
        <w:t>- Akože sa, ako ... - chcem povedať „mávate", ale dedo už vraví:</w:t>
      </w:r>
    </w:p>
    <w:p>
      <w:pPr>
        <w:pStyle w:val="Normal"/>
        <w:rPr/>
      </w:pPr>
      <w:r>
        <w:rPr/>
        <w:t>- Pobiede, pán rechtor, pobiede. Rokov pribúda, neubúda. Sotva ja už prídem na tieto miesta.</w:t>
      </w:r>
    </w:p>
    <w:p>
      <w:pPr>
        <w:pStyle w:val="Normal"/>
        <w:rPr/>
      </w:pPr>
      <w:r>
        <w:rPr/>
        <w:t>- Ale, ale, - prehováram deda, - dobre vy ešte na takto rok sem pobežíte.</w:t>
      </w:r>
    </w:p>
    <w:p>
      <w:pPr>
        <w:pStyle w:val="Normal"/>
        <w:rPr/>
      </w:pPr>
      <w:r>
        <w:rPr/>
        <w:t>- Rád by som, rád, - zakýva dedo hlavou.</w:t>
      </w:r>
    </w:p>
    <w:p>
      <w:pPr>
        <w:pStyle w:val="Normal"/>
        <w:rPr/>
      </w:pPr>
      <w:r>
        <w:rPr/>
        <w:t>Vidím, zapekačka trčí z dedovho vrecka. Ktovie, či má čo do nej . . . Vyberám cigarku, ale dedo si nezvykol na cigarky. No môj nožík pretvorí vo chvíľočke cigaru na hŕbočku tabaku. Vysypem ho do dedovho vrecka. Dedo sa potešil. Veselšie hovorí a pchá tabak do zapekačky. No nezapeká ju ako kedysi za svojej mladosti, lebo mu už vytŕčam svoj zapaľovač, a o chvíľu dedo pufká voňavý tabak a veselšie sa obzerá okolo.</w:t>
      </w:r>
    </w:p>
    <w:p>
      <w:pPr>
        <w:pStyle w:val="Normal"/>
        <w:rPr/>
      </w:pPr>
      <w:r>
        <w:rPr/>
        <w:t>A tu, ani sám neviem ako, len nadhodím.</w:t>
      </w:r>
    </w:p>
    <w:p>
      <w:pPr>
        <w:pStyle w:val="Normal"/>
        <w:rPr/>
      </w:pPr>
      <w:r>
        <w:rPr/>
        <w:t>- Ba počúvajte, dedo Kašiar, prečo tento vŕšok zovú Hudcov?</w:t>
      </w:r>
    </w:p>
    <w:p>
      <w:pPr>
        <w:pStyle w:val="Normal"/>
        <w:rPr/>
      </w:pPr>
      <w:r>
        <w:rPr/>
        <w:t>- Boh sám vie, - odtušil.</w:t>
      </w:r>
    </w:p>
    <w:p>
      <w:pPr>
        <w:pStyle w:val="Normal"/>
        <w:rPr/>
      </w:pPr>
      <w:r>
        <w:rPr/>
        <w:t>Ani tento človek nevie, hútam sklamaný.</w:t>
      </w:r>
    </w:p>
    <w:p>
      <w:pPr>
        <w:pStyle w:val="Normal"/>
        <w:rPr/>
      </w:pPr>
      <w:r>
        <w:rPr/>
        <w:t>Ale dedo ma poteší.</w:t>
      </w:r>
    </w:p>
    <w:p>
      <w:pPr>
        <w:pStyle w:val="Normal"/>
        <w:rPr/>
      </w:pPr>
      <w:r>
        <w:rPr/>
        <w:t>- Čosi som bol počul od svojho deda, - zahovoril, - ale to bolo veľmi dávno.</w:t>
      </w:r>
    </w:p>
    <w:p>
      <w:pPr>
        <w:pStyle w:val="Normal"/>
        <w:rPr/>
      </w:pPr>
      <w:r>
        <w:rPr/>
        <w:t>- Už ste hádam aj zabudli, - narážam.</w:t>
      </w:r>
    </w:p>
    <w:p>
      <w:pPr>
        <w:pStyle w:val="Normal"/>
        <w:rPr/>
      </w:pPr>
      <w:r>
        <w:rPr/>
        <w:t>- Čosi sa zabudlo, čosi ostalo, ale ktovie, či to pravda bola, keď, ako hovorím, dávno to minulo ...</w:t>
      </w:r>
    </w:p>
    <w:p>
      <w:pPr>
        <w:pStyle w:val="Normal"/>
        <w:rPr/>
      </w:pPr>
      <w:r>
        <w:rPr/>
        <w:t>- A čo také? - vyzvedám sa.</w:t>
      </w:r>
    </w:p>
    <w:p>
      <w:pPr>
        <w:pStyle w:val="Normal"/>
        <w:rPr/>
      </w:pPr>
      <w:r>
        <w:rPr/>
        <w:t>- To, že tu naozaj býval hudec ... a znamenitý.</w:t>
      </w:r>
    </w:p>
    <w:p>
      <w:pPr>
        <w:pStyle w:val="Normal"/>
        <w:rPr/>
      </w:pPr>
      <w:r>
        <w:rPr/>
        <w:t>- Tak?</w:t>
      </w:r>
    </w:p>
    <w:p>
      <w:pPr>
        <w:pStyle w:val="Normal"/>
        <w:rPr/>
      </w:pPr>
      <w:r>
        <w:rPr/>
        <w:t>- Hej, môj dedo neraz spomínal, ale to vraj stál ešte hore nad Plesom hrádok, nie hŕba rumov, zarastených machom ako dnes.</w:t>
      </w:r>
    </w:p>
    <w:p>
      <w:pPr>
        <w:pStyle w:val="Normal"/>
        <w:rPr/>
      </w:pPr>
      <w:r>
        <w:rPr/>
        <w:t>- Aha. Pravdaže to dávno bolo . . . Jednako, povedzte, dedo, čo si pamätáte. Ľahnem si takto a budem sa dívať do neba a vy rozprávajte . . .</w:t>
      </w:r>
    </w:p>
    <w:p>
      <w:pPr>
        <w:pStyle w:val="Normal"/>
        <w:rPr/>
      </w:pPr>
      <w:r>
        <w:rPr/>
        <w:t>Dedo sa usmial a začal. A naozaj mu v pamäti utkvelo viacej, než som sa nazdával.. .</w:t>
      </w:r>
    </w:p>
    <w:p>
      <w:pPr>
        <w:pStyle w:val="Normal"/>
        <w:rPr/>
      </w:pPr>
      <w:r>
        <w:rPr/>
      </w:r>
    </w:p>
    <w:p>
      <w:pPr>
        <w:pStyle w:val="Normal"/>
        <w:jc w:val="center"/>
        <w:rPr>
          <w:b/>
          <w:b/>
        </w:rPr>
      </w:pPr>
      <w:r>
        <w:rPr>
          <w:b/>
        </w:rPr>
        <w:t>NA HUDCOVOM VRCHU</w:t>
      </w:r>
    </w:p>
    <w:p>
      <w:pPr>
        <w:pStyle w:val="Normal"/>
        <w:rPr>
          <w:b/>
          <w:b/>
        </w:rPr>
      </w:pPr>
      <w:r>
        <w:rPr>
          <w:b/>
        </w:rPr>
      </w:r>
    </w:p>
    <w:p>
      <w:pPr>
        <w:pStyle w:val="Normal"/>
        <w:rPr/>
      </w:pPr>
      <w:r>
        <w:rPr/>
        <w:t>Sedel bača Babic na kopci a obzeral sa po horách. Dolu pod jeho nohami boli rozostreté zelené lúčiny. Tu i tam stál osamotený strom. Dub alebo divá čerešňa. A okolo potom samá hora, čo sa trhala len tam, kde sa jej chrbát prelamoval do Hrona. Iba keď bača Babic hlavu obrátil a pozrel trhlinou medzi stromami, videl na kopci Žakýlsky hrádok. A ani nie celý, ani pol, len malá vežička trčala k nebu. Ale málo sa v tie strany bača obzeral. Veď čože by aj? Ak potreboval pán Tobiáš jarku, dve alebo aj tri, poslal sluhu Vavrinca a ten povedal bačovi. A Babic už poznal svoje stádo, vedel, ktorá jarka bude najlepšia, aby pán Tobiáš nemraštil tvár a nezlorečil. Veď nešlo ani tak o baču, ale tí tam na hrade i v dedinkách sa zle mali, keď sa pán Tobiáš nahneval. A tak posielal bača také, aké veru neposlal svojmu pánovi ani jeden bača naširoko-ďaleko.</w:t>
      </w:r>
    </w:p>
    <w:p>
      <w:pPr>
        <w:pStyle w:val="Normal"/>
        <w:rPr/>
      </w:pPr>
      <w:r>
        <w:rPr/>
        <w:t>Teraz nemyslel bača na to. Jar sa utešene rozvila a teplo bolo ako za pokročilého leta. Sedel teda a pásol si oči na utešenej kráse, čo sa rozostierala okolo. Lebo darmo kto čo hovoril, bača Babic mal len hory a nič iné na svete. No a ešte vnuka Valenta.</w:t>
      </w:r>
    </w:p>
    <w:p>
      <w:pPr>
        <w:pStyle w:val="Normal"/>
        <w:rPr/>
      </w:pPr>
      <w:r>
        <w:rPr/>
        <w:t>Ovce sa zavše rozlezú a hodní psi zurvalci odháňajú ich, keď daktorá odbočí. Bača len zahvizdne, psi poskočia a zastanú. Vzpriamia hlavy, strihnú ušami a múdro hľadia zďaleka na baču. Bača len zavolá: - Aha ju! To je ona! Nože ju! - A šibne palicou v tie strany, kde nechce mať ovce. Ostatok už urobia psi. No teraz ovce spokojne sa pasú a psi ležia neďaleko baču. Tu i tam daktorý zavrčí zo sna, chňapne po muche, čo mu na nos sadla, pootvorí jedno oko, pozrie na baču, a potom vydýchne a spokojne leží.</w:t>
      </w:r>
    </w:p>
    <w:p>
      <w:pPr>
        <w:pStyle w:val="Normal"/>
        <w:rPr/>
      </w:pPr>
      <w:r>
        <w:rPr/>
        <w:t>Tamdolu pri ovciach je ešte niekto.</w:t>
      </w:r>
    </w:p>
    <w:p>
      <w:pPr>
        <w:pStyle w:val="Normal"/>
        <w:rPr/>
      </w:pPr>
      <w:r>
        <w:rPr/>
        <w:t>Nebodaj bačov vnuk Valent.</w:t>
      </w:r>
    </w:p>
    <w:p>
      <w:pPr>
        <w:pStyle w:val="Normal"/>
        <w:rPr/>
      </w:pPr>
      <w:r>
        <w:rPr/>
        <w:t>Veru. Prielohmi sa akosi netrebne pletie muzika. Chvíľu akoby sto múch dudlalo, potom akoby malé decko zvriesklo, a zas huk a zas vresk. Potom sa ťažko, potkýnavo vypletie z toho jasnejší hlas. Bača počúva. Zrak zabodol dolu, ale myseľ je pri muzike. To gajdy v rukách muzikanta, ktorý má ešte drevené prsty, lebo, ako som povedal, nôta sa netrebne z tohoto mrmotu rodí.</w:t>
      </w:r>
    </w:p>
    <w:p>
      <w:pPr>
        <w:pStyle w:val="Normal"/>
        <w:rPr/>
      </w:pPr>
      <w:r>
        <w:rPr/>
        <w:t>Jednako sa bača usmieva.                                                 '</w:t>
      </w:r>
    </w:p>
    <w:p>
      <w:pPr>
        <w:pStyle w:val="Normal"/>
        <w:rPr/>
      </w:pPr>
      <w:r>
        <w:rPr/>
        <w:t>To Valent skúša na jeho gajdách. Veď čože má chlapča medzi týmito horami?</w:t>
      </w:r>
    </w:p>
    <w:p>
      <w:pPr>
        <w:pStyle w:val="Normal"/>
        <w:rPr/>
      </w:pPr>
      <w:r>
        <w:rPr/>
        <w:t>Hory, ovce, samota. Nech si teda vyhráva. Dakedy sa samota zunuje a žiada sa ti s niekým prehovoriť. No akože si so stromami, s týmito nemými tvormi, pohovoríš o svojich starostiach? A gajdy? Hej, zavzdychol si bača. Vie on dobre, ako si poľahčoval, keď ho kríže navštívili, keď nemal nikoho, len malého Valenta, ktorý ešte nevládal na nohách stáť a len sa váľal okolo jeho nôh. Vtedy ho uspával, aj sám sa tešil, i vnuka prechovával muzikou. Na gajdách si prehrával a dieťa akoby ho bolo rozumelo. Malý Valent prestal nariekať a veľké zaslzené oči upieral na jeho hučiaci nástroj. A počúval, akoby bol piesni, čo dedo vyhrával, rozumel.</w:t>
      </w:r>
    </w:p>
    <w:p>
      <w:pPr>
        <w:pStyle w:val="Normal"/>
        <w:rPr/>
      </w:pPr>
      <w:r>
        <w:rPr/>
        <w:t>Teraz je už Valent hodný parobok. Taký, že ľahko steperí dedove gajdy z police a pokúša sa nafúkať temlov. A starý Babic, aký bol, taký bol muzikant, jednako nemôže zaprieť, že to chlapčisko, Valent, veru obratne berie nástroj do rúk. Chlipák posadí medzi pery a dúcha, a pritom sotva zbadáš, že naduje líca. No Valent má zdravé pľúca a temlov je na štyri-päť fukov nadutý ako mech. Huk si prehodí na plece a skusuje. Ide mu to. Pravda, iba takto ako teraz. Len ho počuť, ale starý Babic vidí, ako kladie prsty na dierky, ako vie, kedy sfučať, kedy lakťom pritlačiť, aby sa huk hlasnejšie ozval. A ešte pri začiatku zvrieskne píšťala, ako keď mačke na chvost stúpiš, ale potom sa pieseň vypletá spod prstov šuhaja a zuní, preskakuje nôta, že sa veru dedovo srdce plní radosťou.</w:t>
      </w:r>
    </w:p>
    <w:p>
      <w:pPr>
        <w:pStyle w:val="Normal"/>
        <w:rPr/>
      </w:pPr>
      <w:r>
        <w:rPr/>
        <w:t>Tak aj teraz.</w:t>
      </w:r>
    </w:p>
    <w:p>
      <w:pPr>
        <w:pStyle w:val="Normal"/>
        <w:rPr/>
      </w:pPr>
      <w:r>
        <w:rPr/>
        <w:t>- Má ešte drevené prsty, - hundre si do fúzov, ale na tvári vidieť, ako sa mu chlapcove pokusy pozdávajú. Počúva a tu i tam potichu zanôti pieseň, ktorú Valent sprobúva.</w:t>
      </w:r>
    </w:p>
    <w:p>
      <w:pPr>
        <w:pStyle w:val="Normal"/>
        <w:rPr/>
      </w:pPr>
      <w:r>
        <w:rPr/>
        <w:t>Bolo to akosi v novej jari, keď tráva bojazlivo dvíhala hlavu a obzerala sa, ako je na svete. A veru nebolo tam ešte najlepšie. V hore bolo dobre vyše členkov snehu, aj na mokrých grúňoch sa ešte presúšali mokré záplaty. Ale jar prichodila a v Babicovom košiari zo dňa na deň viacej jahniat bľačalo. Veľká bola Babicova radosť, lebo tohto roku sa jahnence dobre darili. Ani nedochli, ani vlci nedobiedzali, medveď sa celú jeseň neukázal a kŕdeľ pána Tobiáša sa skoro zdvojnásobil. Aj teraz skoro každý deň sa nájdu dve-tri jahnence. Nuž je Babic v dobrej vôli. Mal sto chutí zájsť si k pánu Tobiášovi a pozvať ho, aby prišiel pozrieť, ako gazduje. Ale čože Tobiáš? Čerta sa ten stará o baču a jeho ovce. Len keď mu vlnu na Michala a Ďura odovzdá, alebo Vavrinec dovlečie jarky, mäkké ako pampúšiky. Iba vtedy si spomenie, že neďaleko vrchu má baču a ovce, čo sa ohlasujú jasnými striebristými spiežovcami.</w:t>
      </w:r>
    </w:p>
    <w:p>
      <w:pPr>
        <w:pStyle w:val="Normal"/>
        <w:rPr/>
      </w:pPr>
      <w:r>
        <w:rPr/>
        <w:t>Ale toho rána, bolo to asi okolo Jozefa, stala sa čudná vec. Starý Babic bol v kolibe a čo-to upravoval. Valent ešte za tmy odbehol, aby stádo obriadil. Nuž sa milý dedo potročil po kolibe. A tu odrazu začuje volanie:</w:t>
      </w:r>
    </w:p>
    <w:p>
      <w:pPr>
        <w:pStyle w:val="Normal"/>
        <w:rPr/>
      </w:pPr>
      <w:r>
        <w:rPr/>
        <w:t>- Dedóóó, dedo . . .</w:t>
      </w:r>
    </w:p>
    <w:p>
      <w:pPr>
        <w:pStyle w:val="Normal"/>
        <w:rPr/>
      </w:pPr>
      <w:r>
        <w:rPr/>
        <w:t>Zastal chvíľu a potom, hodiac širák na hlavu, odbehol. Len úchytkom schytil sekeru, lebo hlavou mu blyslo, že sa mohol medveď prebudiť a prišiel si zabiť hlad na sálaš.</w:t>
      </w:r>
    </w:p>
    <w:p>
      <w:pPr>
        <w:pStyle w:val="Normal"/>
        <w:rPr/>
      </w:pPr>
      <w:r>
        <w:rPr/>
        <w:t>Nebol to medveď.</w:t>
      </w:r>
    </w:p>
    <w:p>
      <w:pPr>
        <w:pStyle w:val="Normal"/>
        <w:rPr/>
      </w:pPr>
      <w:r>
        <w:rPr/>
        <w:t>Keď dobehol ku košiaru, stretol sa s Valentom, ktorý teperil na rukách hodné jahňa. Jarku. Ale akú jarku! Div divúci. Dedo už veľa pamätal, jednako takúto ovcu ešte nevidel. Jarka bola hodná a biela ako sneh. Ten sneh, čo ho slnce deň po dni uhryzovalo.</w:t>
      </w:r>
    </w:p>
    <w:p>
      <w:pPr>
        <w:pStyle w:val="Normal"/>
        <w:rPr/>
      </w:pPr>
      <w:r>
        <w:rPr/>
        <w:t>- Kdeže si to, chlapče? - volal na Valenta.</w:t>
      </w:r>
    </w:p>
    <w:p>
      <w:pPr>
        <w:pStyle w:val="Normal"/>
        <w:rPr/>
      </w:pPr>
      <w:r>
        <w:rPr/>
        <w:t>- Neviem, kde sa vzala, dedo, tmolila sa medzi ovcami. Ani si matere nepozná.</w:t>
      </w:r>
    </w:p>
    <w:p>
      <w:pPr>
        <w:pStyle w:val="Normal"/>
        <w:rPr/>
      </w:pPr>
      <w:r>
        <w:rPr/>
        <w:t xml:space="preserve">- Blúzniš, truľo, - odvrkol bača a bral jarku z chlapcových rúk. </w:t>
      </w:r>
    </w:p>
    <w:p>
      <w:pPr>
        <w:pStyle w:val="Normal"/>
        <w:rPr/>
      </w:pPr>
      <w:r>
        <w:rPr/>
        <w:t>Pošiel do košiara a pustil ju medzi ovce. Jahňa sa túlalo medzi ovcami, tu i tam zabľačalo, ale ani ono materi, ani mater jemu sa nepriznávala. Starý Babic pokrútil hlavou a poškrabal sa vo vlasoch.</w:t>
      </w:r>
    </w:p>
    <w:p>
      <w:pPr>
        <w:pStyle w:val="Normal"/>
        <w:rPr/>
      </w:pPr>
      <w:r>
        <w:rPr/>
        <w:t xml:space="preserve">- Pekná, pekná, - šomral, - ale akože ju vychováme, keď matere nepozná? </w:t>
      </w:r>
    </w:p>
    <w:p>
      <w:pPr>
        <w:pStyle w:val="Normal"/>
        <w:rPr/>
      </w:pPr>
      <w:r>
        <w:rPr/>
        <w:t>No bača sa darmo strachoval. Čudná ovečka nezahynula. Túlala sa, túlala, a kde stretla ovcu-mater, prikradla sa k nej a napojila sa. A zvláštne, ani jedna ovca ju neodohnala. Tak sa jahňa chovalo a rástlo ako z vody. Rástlo a bačovi prichodilo neustále rozmýšľať, aký div sa stal v jeho košiari. Veď nepamätal, že by boli starí spomínali, že by sa bola voľakedy takáto ovca uliahla.</w:t>
      </w:r>
    </w:p>
    <w:p>
      <w:pPr>
        <w:pStyle w:val="Normal"/>
        <w:rPr/>
      </w:pPr>
      <w:r>
        <w:rPr/>
        <w:t>Ba vari. . .</w:t>
      </w:r>
    </w:p>
    <w:p>
      <w:pPr>
        <w:pStyle w:val="Normal"/>
        <w:rPr/>
      </w:pPr>
      <w:r>
        <w:rPr/>
        <w:t>Hej. Tu mu odrazu svitlo v hlave. Nebohý bača Ogrgeň, čo bačoval na behanovských salašoch, bol čosi spomínal. Ale to bolo dávno, keď ešte on honelníčil, že sa vraj rodia aj takéto ovce . . . A . . .</w:t>
      </w:r>
    </w:p>
    <w:p>
      <w:pPr>
        <w:pStyle w:val="Normal"/>
        <w:rPr/>
      </w:pPr>
      <w:r>
        <w:rPr/>
        <w:t>Bača zmraštil čelo. Tak veru. Ten starý Ogrgeň z Behanova bol spomínal, že gajdy urobené z kože takýchto oviec . . . No, majú to byť gajdy nad gajdami, na akých azda len gajdoš Filúz vyhrával.</w:t>
      </w:r>
    </w:p>
    <w:p>
      <w:pPr>
        <w:pStyle w:val="Normal"/>
        <w:rPr/>
      </w:pPr>
      <w:r>
        <w:rPr/>
        <w:t>A nedala mu potom táto myšlienka spávať. Darmo sa ho Valent vypytoval, čo mu je. Aj na gajdách mu darmo vyhrával. A veru tak vyhrával, že dedo nemohol povedať, že to vyhráva gajdoš s drevenými prstami. No dedo chodil zachmúrený, keď počul vnuka preberať, ešte väčšmi mraštil čelo ...</w:t>
      </w:r>
    </w:p>
    <w:p>
      <w:pPr>
        <w:pStyle w:val="Normal"/>
        <w:rPr/>
      </w:pPr>
      <w:r>
        <w:rPr/>
        <w:t>Všelijako hútal, ale nakoniec vždy len tak končil hútanie, že zašomral:</w:t>
      </w:r>
    </w:p>
    <w:p>
      <w:pPr>
        <w:pStyle w:val="Normal"/>
        <w:rPr/>
      </w:pPr>
      <w:r>
        <w:rPr/>
        <w:t>- Ovca je pána Tobiášova, nie bačova Babicova.</w:t>
      </w:r>
    </w:p>
    <w:p>
      <w:pPr>
        <w:pStyle w:val="Normal"/>
        <w:rPr/>
      </w:pPr>
      <w:r>
        <w:rPr/>
        <w:t>A dodával:</w:t>
      </w:r>
    </w:p>
    <w:p>
      <w:pPr>
        <w:pStyle w:val="Normal"/>
        <w:rPr/>
      </w:pPr>
      <w:r>
        <w:rPr/>
        <w:t>- A kradnúť nebudem . . .</w:t>
      </w:r>
    </w:p>
    <w:p>
      <w:pPr>
        <w:pStyle w:val="Normal"/>
        <w:rPr/>
      </w:pPr>
      <w:r>
        <w:rPr/>
        <w:t>Lebo ten starý Ogrgeň z Behanova spomínal, že najlepšie gajdy sú z ukradnutej bielej jarky . . .                          ,   -                ~ , ;"</w:t>
      </w:r>
    </w:p>
    <w:p>
      <w:pPr>
        <w:pStyle w:val="Normal"/>
        <w:rPr/>
      </w:pPr>
      <w:r>
        <w:rPr/>
        <w:t>Ťažko sa pribral starý Babic na toto. Jednako sa pribral. Jedného dňa sa starostlivo učesal, natiahol nové gate, vyčistil pracky na opasku, až mu svietili, akoby na svadbu šiel, namastil si krpce, prehodil halienku, vzal do ruky sekeru a pobral sa hore na hrádok.</w:t>
      </w:r>
    </w:p>
    <w:p>
      <w:pPr>
        <w:pStyle w:val="Normal"/>
        <w:rPr/>
      </w:pPr>
      <w:r>
        <w:rPr/>
        <w:t>- Už len bude, ako bude, - šomral si idúcky.</w:t>
      </w:r>
    </w:p>
    <w:p>
      <w:pPr>
        <w:pStyle w:val="Normal"/>
        <w:rPr/>
      </w:pPr>
      <w:r>
        <w:rPr/>
        <w:t>Ale keď došiel k bráne, akoby mu bolo srdce za sáru spadlo. Mal sto chutí vrátiť sa. Aj by sa istotne bol vrátil, keby nie samého pána Tobiáša. Kde sa vzal, tu sa vzal, pricválal aj s paholkom a rovno na baču.</w:t>
      </w:r>
    </w:p>
    <w:p>
      <w:pPr>
        <w:pStyle w:val="Normal"/>
        <w:rPr/>
      </w:pPr>
      <w:r>
        <w:rPr/>
        <w:t>- Hej, starý, ak sa nemýlim, Babic, čo ty tu robíš? Čo ovce . . .?</w:t>
      </w:r>
    </w:p>
    <w:p>
      <w:pPr>
        <w:pStyle w:val="Normal"/>
        <w:rPr/>
      </w:pPr>
      <w:r>
        <w:rPr/>
        <w:t>- I veľmi, i veľmi, pán veľkomožný, - prisviedčal bača a chystal sa ruku bozkať pánu Tobiášovi.</w:t>
      </w:r>
    </w:p>
    <w:p>
      <w:pPr>
        <w:pStyle w:val="Normal"/>
        <w:rPr/>
      </w:pPr>
      <w:r>
        <w:rPr/>
        <w:t>- Nechaj, starý, - odvrkol Tobiáš a zodvihol ruku. - Kam ideš?</w:t>
      </w:r>
    </w:p>
    <w:p>
      <w:pPr>
        <w:pStyle w:val="Normal"/>
        <w:rPr/>
      </w:pPr>
      <w:r>
        <w:rPr/>
        <w:t>- K osvietenému pánovi.</w:t>
      </w:r>
    </w:p>
    <w:p>
      <w:pPr>
        <w:pStyle w:val="Normal"/>
        <w:rPr/>
      </w:pPr>
      <w:r>
        <w:rPr/>
        <w:t>- Ku mne? Čo ti ovce dochnú?</w:t>
      </w:r>
    </w:p>
    <w:p>
      <w:pPr>
        <w:pStyle w:val="Normal"/>
        <w:rPr/>
      </w:pPr>
      <w:r>
        <w:rPr/>
        <w:t>- No, aby som to neuriekol, raz toľko ich je ako v jeseni.</w:t>
      </w:r>
    </w:p>
    <w:p>
      <w:pPr>
        <w:pStyle w:val="Normal"/>
        <w:rPr/>
      </w:pPr>
      <w:r>
        <w:rPr/>
        <w:t xml:space="preserve">- Teda čože mi chceš? - opýtal sa Tobiáš a zosadol z koňa. </w:t>
      </w:r>
    </w:p>
    <w:p>
      <w:pPr>
        <w:pStyle w:val="Normal"/>
        <w:rPr/>
      </w:pPr>
      <w:r>
        <w:rPr/>
        <w:t>Paholok ho odviedol a pán Tobiáš si sadol na lavičku pod starým gaštanom.     '</w:t>
      </w:r>
    </w:p>
    <w:p>
      <w:pPr>
        <w:pStyle w:val="Normal"/>
        <w:rPr/>
      </w:pPr>
      <w:r>
        <w:rPr/>
        <w:t xml:space="preserve">- Neviem, či možno, veľkomožný pane, ale prosiť som prišiel. </w:t>
      </w:r>
    </w:p>
    <w:p>
      <w:pPr>
        <w:pStyle w:val="Normal"/>
        <w:rPr/>
      </w:pPr>
      <w:r>
        <w:rPr/>
        <w:t>- Prosiť? A čo?</w:t>
      </w:r>
    </w:p>
    <w:p>
      <w:pPr>
        <w:pStyle w:val="Normal"/>
        <w:rPr/>
      </w:pPr>
      <w:r>
        <w:rPr/>
        <w:t>- Takto si hútam, urodzený pane, - hniezdil sa bača, nevediac, ako by mal začať. - Stádo sa rozrastá, hodné je a mohlo by sa aj predať. Veď ak sa aj predá, dorastie zas. Ale osvietený pán akoby bol zabudol na sálaš.</w:t>
      </w:r>
    </w:p>
    <w:p>
      <w:pPr>
        <w:pStyle w:val="Normal"/>
        <w:rPr/>
      </w:pPr>
      <w:r>
        <w:rPr/>
        <w:t>Pán Tobiáš sa zasmial.</w:t>
      </w:r>
    </w:p>
    <w:p>
      <w:pPr>
        <w:pStyle w:val="Normal"/>
        <w:rPr/>
      </w:pPr>
      <w:r>
        <w:rPr/>
        <w:t>- Dobre, dobre, starý, jednako ani teraz neviem, načo si prišiel.</w:t>
      </w:r>
    </w:p>
    <w:p>
      <w:pPr>
        <w:pStyle w:val="Normal"/>
        <w:rPr/>
      </w:pPr>
      <w:r>
        <w:rPr/>
        <w:t>- Ja, urodzený pane, ak by ste, reku, predávať išli, kúpil by som . . .</w:t>
      </w:r>
    </w:p>
    <w:p>
      <w:pPr>
        <w:pStyle w:val="Normal"/>
        <w:rPr/>
      </w:pPr>
      <w:r>
        <w:rPr/>
        <w:t>- Čo? - vyskočil prekvapený Tobiáš.</w:t>
      </w:r>
    </w:p>
    <w:p>
      <w:pPr>
        <w:pStyle w:val="Normal"/>
        <w:rPr/>
      </w:pPr>
      <w:r>
        <w:rPr/>
        <w:t>- Jarku, - povedal bača, aby to mal všetko von, lebo videl, že búrka ide z pána Tobiáša.</w:t>
      </w:r>
    </w:p>
    <w:p>
      <w:pPr>
        <w:pStyle w:val="Normal"/>
        <w:rPr/>
      </w:pPr>
      <w:r>
        <w:rPr/>
        <w:t>- Hahaha, - zasmial sa pán Tobiáš. - Starý, ty máš hriech na svedomí, a preto si prišiel. Veď dostaneš svoje a ešte chceš kupovať? Kde si vzal peniaze?</w:t>
      </w:r>
    </w:p>
    <w:p>
      <w:pPr>
        <w:pStyle w:val="Normal"/>
        <w:rPr/>
      </w:pPr>
      <w:r>
        <w:rPr/>
        <w:t>- Neveľa, urodzený pane, ostalo ešte z tých časov, keď som valašil.</w:t>
      </w:r>
    </w:p>
    <w:p>
      <w:pPr>
        <w:pStyle w:val="Normal"/>
        <w:rPr/>
      </w:pPr>
      <w:r>
        <w:rPr/>
        <w:t>- A poza bučky zachodil, len sa neboj a dopovedz. Viem ja, ako to behanovskí valasi robievajú . . .</w:t>
      </w:r>
    </w:p>
    <w:p>
      <w:pPr>
        <w:pStyle w:val="Normal"/>
        <w:rPr/>
      </w:pPr>
      <w:r>
        <w:rPr/>
        <w:t>Bača mlčal, hoci to pravda nebola. Aspoň čo sa jeho týka, nie. No vybadal, že je pán v nálade, keď je najmúdrejšie na jeho výčitky mlčať a svedčiť. Nuž zamĺkol starý Babic a sklonil hlavu.</w:t>
      </w:r>
    </w:p>
    <w:p>
      <w:pPr>
        <w:pStyle w:val="Normal"/>
        <w:rPr/>
      </w:pPr>
      <w:r>
        <w:rPr/>
        <w:t>- Počúvaj, - začal odrazu pán Tobiáš, akoby mu bolo niečo zišlo na um. - Viem, že ma klameš, lebo kedyže som ovce čítal? A ani ich nebudem. A ak si málo nakradol, vezmi si ešte tú jednu. Máš šťastie, že som pri dobrej vôli a nemám chuť kaziť si ju ovcami. No ak ma raz zlá nálada zastihne, prídem a spočítam všetky. Aj tie, čo si ukradol, aj ťa vyplatím za ne, i za túto, čo chceš kupovať. . .</w:t>
      </w:r>
    </w:p>
    <w:p>
      <w:pPr>
        <w:pStyle w:val="Normal"/>
        <w:rPr/>
      </w:pPr>
      <w:r>
        <w:rPr/>
        <w:t>- Ej, vaša milosť, nech sa nepohnem, ak som vzal čo i len srsť.</w:t>
      </w:r>
    </w:p>
    <w:p>
      <w:pPr>
        <w:pStyle w:val="Normal"/>
        <w:rPr/>
      </w:pPr>
      <w:r>
        <w:rPr/>
        <w:t>- Daj pokoj, starý, a prac sa!</w:t>
      </w:r>
    </w:p>
    <w:p>
      <w:pPr>
        <w:pStyle w:val="Normal"/>
        <w:rPr/>
      </w:pPr>
      <w:r>
        <w:rPr/>
        <w:t>- Veď, veď, vaša milosť, ale tá ovca ...</w:t>
      </w:r>
    </w:p>
    <w:p>
      <w:pPr>
        <w:pStyle w:val="Normal"/>
        <w:rPr/>
      </w:pPr>
      <w:r>
        <w:rPr/>
        <w:t>- Čo je s ňou?</w:t>
      </w:r>
    </w:p>
    <w:p>
      <w:pPr>
        <w:pStyle w:val="Normal"/>
        <w:rPr/>
      </w:pPr>
      <w:r>
        <w:rPr/>
        <w:t>- Boh sám vie, vaša milosť, starý som už, ale také čosi som ešte nevidel. Biela je ako mlieko.</w:t>
      </w:r>
    </w:p>
    <w:p>
      <w:pPr>
        <w:pStyle w:val="Normal"/>
        <w:rPr/>
      </w:pPr>
      <w:r>
        <w:rPr/>
        <w:t>- Ale? - zadivil sa pán Tobiáš. - Tak ty preto?</w:t>
      </w:r>
    </w:p>
    <w:p>
      <w:pPr>
        <w:pStyle w:val="Normal"/>
        <w:rPr/>
      </w:pPr>
      <w:r>
        <w:rPr/>
        <w:t>-  Preto, vaša milosť.</w:t>
      </w:r>
    </w:p>
    <w:p>
      <w:pPr>
        <w:pStyle w:val="Normal"/>
        <w:rPr/>
      </w:pPr>
      <w:r>
        <w:rPr/>
        <w:t>- Hm, starý, mohlo to byť i po dobrom, ale takisto i po zlom s tou ovcou. Aj vidieť by som ju mal, ale teraz mám inú robotu. A povedal som, môžeš si ju vziať, už nebudem teraz hovoriť nevezmi, ako sedliak. Ale načo ti bude?</w:t>
      </w:r>
    </w:p>
    <w:p>
      <w:pPr>
        <w:pStyle w:val="Normal"/>
        <w:rPr/>
      </w:pPr>
      <w:r>
        <w:rPr/>
        <w:t>- Načo? - Babic pozrel na pána Tobiáša a potom sa zahľadel kamsi do neurčita. - Vnuka mám, vaša milosť, zurvalec, dobre mi už pomáha ovce pásť, zavracať i dojiť, i jahnence opatrí. Keď pasie, na gajdách vyhráva. Nuž hútam, moje sú staré a nesúce do chlapcovej ruky. A z bielej jarky vraj môže byť znamenitý nástroj. Sám mu ho urobím, huk i gajdicu i hlavičku vyzdobím, aby mal vnuk po mne pamiatku. Zato vám, urodzený pane, chlapec dobre poslúži. A možno, ak bude na vašej vôli, až ja nebudem už dovladovať, môže namiesto mňa . . .</w:t>
      </w:r>
    </w:p>
    <w:p>
      <w:pPr>
        <w:pStyle w:val="Normal"/>
        <w:rPr/>
      </w:pPr>
      <w:r>
        <w:rPr/>
        <w:t>Pán Tobiáš pokýval nedôverčivo hlavou.</w:t>
      </w:r>
    </w:p>
    <w:p>
      <w:pPr>
        <w:pStyle w:val="Normal"/>
        <w:rPr/>
      </w:pPr>
      <w:r>
        <w:rPr/>
        <w:t>- Čudná vec, starý, ale kto sa vo vás vyzná. Jednako raz sa vyberiem k vám pozrieť stádo a uvidím, akého to valacha a muzikanta chováš. No ak si ma klamal . . . Vieš, aký bývam ...</w:t>
      </w:r>
    </w:p>
    <w:p>
      <w:pPr>
        <w:pStyle w:val="Normal"/>
        <w:rPr/>
      </w:pPr>
      <w:r>
        <w:rPr/>
        <w:t>A zvrtol sa, nechajúc Babica stáť pred bránou . . .</w:t>
      </w:r>
    </w:p>
    <w:p>
      <w:pPr>
        <w:pStyle w:val="Normal"/>
        <w:rPr/>
      </w:pPr>
      <w:r>
        <w:rPr/>
        <w:t>Čudoval sa starý Babic, že mu psi neprišli naproti. Inokedy, keď kráčal nádejovským prievozom, zbadali ho a bežali mu naproti s veselým brechotom. No netrápil sa tým. Možno sa potročia s Valentom. Jednako pridal do kroku, ak by sa predsa len dačo bolo prihodilo.</w:t>
      </w:r>
    </w:p>
    <w:p>
      <w:pPr>
        <w:pStyle w:val="Normal"/>
        <w:rPr/>
      </w:pPr>
      <w:r>
        <w:rPr/>
        <w:t>Keď dochodil ku kolibe, zbadal Valenta sedieť na pni a psiská pri ňom. A ešte čosi vidieť belieť sa pri Valentových nohách. Nedovidel ta už starý Babic. Iba keď došiel bližšie, zbadal, že je to ovca.</w:t>
      </w:r>
    </w:p>
    <w:p>
      <w:pPr>
        <w:pStyle w:val="Normal"/>
        <w:rPr/>
      </w:pPr>
      <w:r>
        <w:rPr/>
        <w:t>- Čože si porobil, Valent? - volal už zďaleka, keď rozpoznal bielu jarku.</w:t>
      </w:r>
    </w:p>
    <w:p>
      <w:pPr>
        <w:pStyle w:val="Normal"/>
        <w:rPr/>
      </w:pPr>
      <w:r>
        <w:rPr/>
        <w:t xml:space="preserve">- Poďte bližšie, - zavolal Valent. </w:t>
      </w:r>
    </w:p>
    <w:p>
      <w:pPr>
        <w:pStyle w:val="Normal"/>
        <w:rPr/>
      </w:pPr>
      <w:r>
        <w:rPr/>
        <w:t>Nuž bača sa podal bližšie.</w:t>
      </w:r>
    </w:p>
    <w:p>
      <w:pPr>
        <w:pStyle w:val="Normal"/>
        <w:rPr/>
      </w:pPr>
      <w:r>
        <w:rPr/>
        <w:t xml:space="preserve">- Čo sa s ňou porobilo? - opýtal sa. </w:t>
      </w:r>
    </w:p>
    <w:p>
      <w:pPr>
        <w:pStyle w:val="Normal"/>
        <w:rPr/>
      </w:pPr>
      <w:r>
        <w:rPr/>
        <w:t>Ovca ležala zdochnutá. Bielu srsť mala premočenú. Psiská ležali pri nej a smutno hľadeli to na ovcu, to na Valenta.</w:t>
      </w:r>
    </w:p>
    <w:p>
      <w:pPr>
        <w:pStyle w:val="Normal"/>
        <w:rPr/>
      </w:pPr>
      <w:r>
        <w:rPr/>
        <w:t>- Ktovie, dedo, čo sa porobilo. Piť išla, ako chodievala. A viete, aká bola. Ak ostatné pili hore, ona šla dolu, ak tie pili poniže, ona šla povyše. Zatúlala sa k výmoľu. Možno sa pošmykla, možno sa pod ňou preboril podmytý breh, spadla do vody. Zabľačala, a vtedy som priskočil. Buro bol šikovnejší. Skočil do vody a vytiahol ju. Ale čože, bolo po nej.</w:t>
      </w:r>
    </w:p>
    <w:p>
      <w:pPr>
        <w:pStyle w:val="Normal"/>
        <w:rPr/>
      </w:pPr>
      <w:r>
        <w:rPr/>
        <w:t>- Hm, hm, - krútil hlavou bača.</w:t>
      </w:r>
    </w:p>
    <w:p>
      <w:pPr>
        <w:pStyle w:val="Normal"/>
        <w:rPr/>
      </w:pPr>
      <w:r>
        <w:rPr/>
        <w:t>- A možno, dedo, že aj topelec ...</w:t>
      </w:r>
    </w:p>
    <w:p>
      <w:pPr>
        <w:pStyle w:val="Normal"/>
        <w:rPr/>
      </w:pPr>
      <w:r>
        <w:rPr/>
        <w:t>- Možno ... - prisvedčil bača, - keď bola taká zvláštna. Biela ako mlieko. Hm ... a to práve, keď nám ju pán daroval.</w:t>
      </w:r>
    </w:p>
    <w:p>
      <w:pPr>
        <w:pStyle w:val="Normal"/>
        <w:rPr/>
      </w:pPr>
      <w:r>
        <w:rPr/>
        <w:t>- Daroval?</w:t>
      </w:r>
    </w:p>
    <w:p>
      <w:pPr>
        <w:pStyle w:val="Normal"/>
        <w:rPr/>
      </w:pPr>
      <w:r>
        <w:rPr/>
        <w:t>- Tak je.</w:t>
      </w:r>
    </w:p>
    <w:p>
      <w:pPr>
        <w:pStyle w:val="Normal"/>
        <w:rPr/>
      </w:pPr>
      <w:r>
        <w:rPr/>
        <w:t>- A načože vám bude?</w:t>
      </w:r>
    </w:p>
    <w:p>
      <w:pPr>
        <w:pStyle w:val="Normal"/>
        <w:rPr/>
      </w:pPr>
      <w:r>
        <w:rPr/>
        <w:t>- Uvidíš, synak, uvidíš ...</w:t>
      </w:r>
    </w:p>
    <w:p>
      <w:pPr>
        <w:pStyle w:val="Normal"/>
        <w:rPr/>
      </w:pPr>
      <w:r>
        <w:rPr/>
        <w:t>Potom sa bača zložil. Ovcu vyzliekol a mäso zahrabal Valent pod vysoký buk, čo rástol stred grúňa. Hej, ta neprídu líšky a nevyhrabú ovečku. Ktovie, aké to bolo zviera . . .</w:t>
      </w:r>
    </w:p>
    <w:p>
      <w:pPr>
        <w:pStyle w:val="Normal"/>
        <w:rPr/>
      </w:pPr>
      <w:r>
        <w:rPr/>
        <w:t>A bača sa dal do roboty. Umyl kožu a zakrútil ju do handry. A keď dostatočne preschla a zmäkla, prirobil na ňu gajdicu, ktorú bol už potajme vyrobil. Vyrezal a vyzdobil. Do temlova zasadil huk a namiesto druhej prednej nôžky chlipák. A nehovoril nič, komu tie gajdy budú, ani prečo ich tak pozorne skúša. Iba raz stred júna zavolal na Valenta, keď bral dedove gajdy z police.</w:t>
      </w:r>
    </w:p>
    <w:p>
      <w:pPr>
        <w:pStyle w:val="Normal"/>
        <w:rPr/>
      </w:pPr>
      <w:r>
        <w:rPr/>
        <w:t>- Valent!                  ,</w:t>
      </w:r>
    </w:p>
    <w:p>
      <w:pPr>
        <w:pStyle w:val="Normal"/>
        <w:rPr/>
      </w:pPr>
      <w:r>
        <w:rPr/>
        <w:t>-  Čo je, dedo?</w:t>
      </w:r>
    </w:p>
    <w:p>
      <w:pPr>
        <w:pStyle w:val="Normal"/>
        <w:rPr/>
      </w:pPr>
      <w:r>
        <w:rPr/>
        <w:t>- Sem poď!</w:t>
      </w:r>
    </w:p>
    <w:p>
      <w:pPr>
        <w:pStyle w:val="Normal"/>
        <w:rPr/>
      </w:pPr>
      <w:r>
        <w:rPr/>
        <w:t>Valent vyšiel. Dedo držal v rukách nové gajdy. Valentovi oči zaiskrili, lebo si domyslel, čo chce s gajdami.</w:t>
      </w:r>
    </w:p>
    <w:p>
      <w:pPr>
        <w:pStyle w:val="Normal"/>
        <w:rPr/>
      </w:pPr>
      <w:r>
        <w:rPr/>
        <w:t>- Pozri a oprobuj! To som ti urobil, aby si nezabudol, že si mal deda, čo ťa na rukách nosil a vychoval, keď si si nepoznal otca ani matere.</w:t>
      </w:r>
    </w:p>
    <w:p>
      <w:pPr>
        <w:pStyle w:val="Normal"/>
        <w:rPr/>
      </w:pPr>
      <w:r>
        <w:rPr/>
        <w:t>Valent vzal gajdy a stál, nevediac, čo by mal spraviť. Cítil, že by sa mal dedovi poďakovať, zavďačiť, ale nevedel napochytre ako. A že nevedel, nuž si len prisadol tesne k dedovi a mlčal. Iba po chvíli začal.</w:t>
      </w:r>
    </w:p>
    <w:p>
      <w:pPr>
        <w:pStyle w:val="Normal"/>
        <w:rPr/>
      </w:pPr>
      <w:r>
        <w:rPr/>
        <w:t>- Dedko, za tie gajdy vám ďakujem. A ak ste ma vychovali, opatrím vás na vaše staré dni, ako keby som si bol otca a mater opatril.</w:t>
      </w:r>
    </w:p>
    <w:p>
      <w:pPr>
        <w:pStyle w:val="Normal"/>
        <w:rPr/>
      </w:pPr>
      <w:r>
        <w:rPr/>
        <w:t>A chytil dedovu starú a zodratú ruku a hladkal napuchnuté žily a tvrdú kožu.</w:t>
      </w:r>
    </w:p>
    <w:p>
      <w:pPr>
        <w:pStyle w:val="Normal"/>
        <w:rPr/>
      </w:pPr>
      <w:r>
        <w:rPr/>
        <w:t>- A hovoríte, dedo, nepoznal som si otca, matere?</w:t>
      </w:r>
    </w:p>
    <w:p>
      <w:pPr>
        <w:pStyle w:val="Normal"/>
        <w:rPr/>
      </w:pPr>
      <w:r>
        <w:rPr/>
        <w:t>- Hej. Akože si mohol, keď si bol ešte taký, že som ťa na rukách musel nosiť za ovcami, keď ti umreli ...</w:t>
      </w:r>
    </w:p>
    <w:p>
      <w:pPr>
        <w:pStyle w:val="Normal"/>
        <w:rPr/>
      </w:pPr>
      <w:r>
        <w:rPr/>
        <w:t>- Umreli...                                                                          ,</w:t>
      </w:r>
    </w:p>
    <w:p>
      <w:pPr>
        <w:pStyle w:val="Normal"/>
        <w:rPr/>
      </w:pPr>
      <w:r>
        <w:rPr/>
        <w:t>- Hej, - zašomral starý, - taká čudná choroba to bola. Prišla a pochodila celú dedinu. Človek dostal čierne vredy a boh dobrý, ak vyzdravel. Vymreli celé dediny . . .</w:t>
      </w:r>
    </w:p>
    <w:p>
      <w:pPr>
        <w:pStyle w:val="Normal"/>
        <w:rPr/>
      </w:pPr>
      <w:r>
        <w:rPr/>
        <w:t>Valent sa už neopytoval. Sklonil hlavu, ale nemyslel na rodičov. Akože si ich mohol predstaviť, keď bol taký malý, ako hovorí dedo?! Hej, horšie by bolo bývalo, keby aj dedo . . . Cítil, ako ho v srdci zabolelo. A toho dňa nehral na gajdách, len tak presedel do večera s dedom pred kolibou.</w:t>
      </w:r>
    </w:p>
    <w:p>
      <w:pPr>
        <w:pStyle w:val="Normal"/>
        <w:rPr/>
      </w:pPr>
      <w:r>
        <w:rPr/>
        <w:t>Taký akýsi bojazlivý večer sa zniesol do hory. Vyplával mesiac a stromy stáli, akoby boli zo skla bývali. Ovce spali, ani jedna nezabľačala. Ba aj žblnkot potoka sa tratil v tichosti.</w:t>
      </w:r>
    </w:p>
    <w:p>
      <w:pPr>
        <w:pStyle w:val="Normal"/>
        <w:rPr/>
      </w:pPr>
      <w:r>
        <w:rPr/>
        <w:t>Také večery mával Valent rád. A tohto večera vzal nové gajdy, sadol si pod buk, kde bola ovca zahrabaná, a nafúkal temlov. Spustil na huku vrchnáčik, aby hlas trochu pridusil, a prešiel prstom po dierkach. Gajdy sa rozhučali ako organ. Dúúú . . . nieslo sa horou a v tom hukote sa triasla zádumčivá nôta. Kto ju vie, kde sa vzala. Boli nôty, ktoré Valent poznal od deda, ale tieto tu nikdy ded nespieval, ani nezahral. To sa mu len teraz kdesi pri srdci zrodilo a vyrástlo. Tak, a plietla sa nôta horou, že si ťažko rozpoznal, kde prestáva pieseň a začína hora.</w:t>
      </w:r>
    </w:p>
    <w:p>
      <w:pPr>
        <w:pStyle w:val="Normal"/>
        <w:rPr/>
      </w:pPr>
      <w:r>
        <w:rPr/>
        <w:t>Ako si tak milý Valent vyhráva, len ti tu odrazu na lúčine niečo: hop, hop . . .</w:t>
      </w:r>
    </w:p>
    <w:p>
      <w:pPr>
        <w:pStyle w:val="Normal"/>
        <w:rPr/>
      </w:pPr>
      <w:r>
        <w:rPr/>
        <w:t>Skáče, poskakuje, vrtí sa, ale Valentovi sa pozdáva, že to ani nôh nemá. Len sa to dostalo bližšie k nemu stred lúčiny, spoznal, že to dievčina. „Nebodaj lesná žienka," blyslo mu hlavou.</w:t>
      </w:r>
    </w:p>
    <w:p>
      <w:pPr>
        <w:pStyle w:val="Normal"/>
        <w:rPr/>
      </w:pPr>
      <w:r>
        <w:rPr/>
        <w:t>A čudné, neschvátil ho ani najmenší strach. Naopak, keď videl, ako si dievčina veselo poskakuje, zašla ho veselá nálada. Zahnal smutné nôty, ktorými vylákal žienku, a začal veselo hajduchovať. Hlasy vyrážali z dierok ako malé iskry. Jeden vyššie, druhý nižšie, tento sa zatriasol medzi chlapčenskými prstami, tamten sa udusil v polovici, ale dohromady to bol divný, predivný tanec, čo teraz Valent vyhrával a žienka tancovala.</w:t>
      </w:r>
    </w:p>
    <w:p>
      <w:pPr>
        <w:pStyle w:val="Normal"/>
        <w:rPr/>
      </w:pPr>
      <w:r>
        <w:rPr/>
        <w:t>Keď mu už prsty začínal kŕč brať, zmizla žienka, ako bola prišla.</w:t>
      </w:r>
    </w:p>
    <w:p>
      <w:pPr>
        <w:pStyle w:val="Normal"/>
        <w:rPr/>
      </w:pPr>
      <w:r>
        <w:rPr/>
        <w:t>Zato na druhý večer prišli dve a na tretí sa ich naschodil celý kŕdlik. Možno všetky, ktoré v tejto hore žili. Valent sa ich nebál ani najmenej a vyhrával o milých päť. Dedovi nepovedal ani slova, len keď sa zotmelo, vyšiel pod buk a hral. Ako odzneli prvé tóny, prišli žienky. Tancovali a neskoršie aj spievali.</w:t>
      </w:r>
    </w:p>
    <w:p>
      <w:pPr>
        <w:pStyle w:val="Normal"/>
        <w:rPr/>
      </w:pPr>
      <w:r>
        <w:rPr/>
      </w:r>
    </w:p>
    <w:p>
      <w:pPr>
        <w:pStyle w:val="Normal"/>
        <w:rPr/>
      </w:pPr>
      <w:r>
        <w:rPr/>
        <w:t>Gajdujte, gajdičky, z tej bielej ovčičky,</w:t>
      </w:r>
    </w:p>
    <w:p>
      <w:pPr>
        <w:pStyle w:val="Normal"/>
        <w:rPr/>
      </w:pPr>
      <w:r>
        <w:rPr/>
        <w:t>čo sa utopila, keď vodičku pila...</w:t>
      </w:r>
    </w:p>
    <w:p>
      <w:pPr>
        <w:pStyle w:val="Normal"/>
        <w:rPr/>
      </w:pPr>
      <w:r>
        <w:rPr/>
        <w:t>Tancujme, sestry, bez groša,</w:t>
      </w:r>
    </w:p>
    <w:p>
      <w:pPr>
        <w:pStyle w:val="Normal"/>
        <w:rPr/>
      </w:pPr>
      <w:r>
        <w:rPr/>
        <w:t xml:space="preserve"> </w:t>
      </w:r>
      <w:r>
        <w:rPr/>
        <w:t>mladého máme gajdoša!</w:t>
      </w:r>
    </w:p>
    <w:p>
      <w:pPr>
        <w:pStyle w:val="Normal"/>
        <w:rPr/>
      </w:pPr>
      <w:r>
        <w:rPr/>
      </w:r>
    </w:p>
    <w:p>
      <w:pPr>
        <w:pStyle w:val="Normal"/>
        <w:rPr/>
      </w:pPr>
      <w:r>
        <w:rPr/>
        <w:t>A vrteli sa, vrteli, a potom odrazu ako prišli, tak sa stratili. A keď aj znova húsť začínal, žienky sa už nevrátili.</w:t>
      </w:r>
    </w:p>
    <w:p>
      <w:pPr>
        <w:pStyle w:val="Normal"/>
        <w:rPr/>
      </w:pPr>
      <w:r>
        <w:rPr/>
        <w:t>Jedného večera, možno bola práve svätojánska noc, keď prestal hrať, stratili sa žienky, ako sa tratievali. Iba jedna ostala. Stojí na lúke, akoby nevedela, kam sa pobrať. Potom sa odrazu obrátila k Valentovi. Pomaly hopkala k nemu. Už ju Valent jasne rozpoznával, vidí jej  do tváre.  Na hlave má drobnú korunku.</w:t>
      </w:r>
    </w:p>
    <w:p>
      <w:pPr>
        <w:pStyle w:val="Normal"/>
        <w:rPr/>
      </w:pPr>
      <w:r>
        <w:rPr/>
        <w:t>-  Gajdoško, gajdoško . . .! - zavolala, keď došla celkom blízko.</w:t>
      </w:r>
    </w:p>
    <w:p>
      <w:pPr>
        <w:pStyle w:val="Normal"/>
        <w:rPr/>
      </w:pPr>
      <w:r>
        <w:rPr/>
        <w:t>- Valentom ma volajú, - povedal jej svoje meno Valent. - A ty si čia?</w:t>
      </w:r>
    </w:p>
    <w:p>
      <w:pPr>
        <w:pStyle w:val="Normal"/>
        <w:rPr/>
      </w:pPr>
      <w:r>
        <w:rPr/>
        <w:t>- Ja som Kráľka! - povedala žienka a jej hlások akoby spieval.</w:t>
      </w:r>
    </w:p>
    <w:p>
      <w:pPr>
        <w:pStyle w:val="Normal"/>
        <w:rPr/>
      </w:pPr>
      <w:r>
        <w:rPr/>
        <w:t>- Tak? Nuž, Kráľka, a čože mi chceš?</w:t>
      </w:r>
    </w:p>
    <w:p>
      <w:pPr>
        <w:pStyle w:val="Normal"/>
        <w:rPr/>
      </w:pPr>
      <w:r>
        <w:rPr/>
        <w:t>- Dobrý si ty, Valent, gajdoš a znamenite si nám vyhrával. I ja, i moje sestry ťa len chváliť musíme. Škoda, že už na rok sa nezídeme. A dlho sa už takto zabávať nebudeme, lebo ktovie, kedy sa zas taký človek narodí, čo by také gajdy mal ako ty.</w:t>
      </w:r>
    </w:p>
    <w:p>
      <w:pPr>
        <w:pStyle w:val="Normal"/>
        <w:rPr/>
      </w:pPr>
      <w:r>
        <w:rPr/>
        <w:t>Valent mlčal, len počúval, čo žienka vraví. A tá, akoby tu ani Valenta nebolo: hľadela kamsi do neba a tak hovorila viacej sama sebe ako Valentovi. No zrazu sa spamätala.</w:t>
      </w:r>
    </w:p>
    <w:p>
      <w:pPr>
        <w:pStyle w:val="Normal"/>
        <w:rPr/>
      </w:pPr>
      <w:r>
        <w:rPr/>
        <w:t>- A že si nám tak veselo hral, dám ti gajdicu, aby si mal gajdy, ako sa patrí. Nerozoznáš ju od tej, čo máš, ale to len keď sa budeš dívať. Keď naduješ temlov a prsty nasadíš na dieročky, keď sa piskor rozkvičí, potom uvidíš . . .</w:t>
      </w:r>
    </w:p>
    <w:p>
      <w:pPr>
        <w:pStyle w:val="Normal"/>
        <w:rPr/>
      </w:pPr>
      <w:r>
        <w:rPr/>
        <w:t>Valent ani nevedel, ako mu zmizli gajdy spod pazuchy. Spamätal sa len vtedy, keď sa aj Kráľka stratila. Nevzal on potom gajdy do rúk. Akosi sa ich bál. Iba na tretí či štvrtý večer ich zobral a sadol si pod bukom.</w:t>
      </w:r>
    </w:p>
    <w:p>
      <w:pPr>
        <w:pStyle w:val="Normal"/>
        <w:rPr/>
      </w:pPr>
      <w:r>
        <w:rPr/>
        <w:t>A hral.</w:t>
      </w:r>
    </w:p>
    <w:p>
      <w:pPr>
        <w:pStyle w:val="Normal"/>
        <w:rPr/>
      </w:pPr>
      <w:r>
        <w:rPr/>
        <w:t>Lesné žienky naozaj neprišli a Valent nevedel, či Kráľka pravdu hovorila, lebo gajdy hrali, ako hrali, a on nebadal zmenu v ich zunivej a spievajúcej reči . . .</w:t>
      </w:r>
    </w:p>
    <w:p>
      <w:pPr>
        <w:pStyle w:val="Normal"/>
        <w:rPr/>
      </w:pPr>
      <w:r>
        <w:rPr/>
        <w:t>Také boli vtedy časy, že boli páni a poddaní. Pánovi bolo, ako bolo, ale poddanému iba zle bývalo. Máloktorý sa narodil v taký šťastlivý deň, že by si bol pochvaľoval, hoci sa aj takí páni našli, čo s poddanými zaobchodili lepšie. No poddaný, čo sa dostal pod takého pána, ako bol pán Tobiáš zo Žakýla, ej, veru ten málo dobrého na svete zažil. Keď sa vôľa pána Tobiáša na dobré obracala, nuž ešte ušlo, ale keď sa zle vyspal, mali palice drábov celé dni a noci robotu. Pri takomto spôsobe, keď dňom musel sedliak hrdlačiť na panskom a nocou na svojom, kdeže bola veselosť! Málo jej ľudia poznali, zato viac plaču a bolesti. Radosť, veselosť uletela ako vtáča. A ak sa aj priblížila, len bojazlivo poletovala v dedine a len na chvíľočku postierala slzy a starosti z tvárí poddaných.</w:t>
      </w:r>
    </w:p>
    <w:p>
      <w:pPr>
        <w:pStyle w:val="Normal"/>
        <w:rPr/>
      </w:pPr>
      <w:r>
        <w:rPr/>
        <w:t>A Valent z Babicovho salaša bol vari ako vtáča. Možno, lebo keď Valent prišiel, zišli sa ukradmo ľudia tu i tam, v izbe alebo v poli alebo v hore, a on hral. A tu tí ľudia cítili, ako z nich starosti padajú. Akoby sa ponárali do teplej vody. Uľahčilo sa im a pozabudli zakaždým, keď Valent na gajdách zahral. Mladí si zaskočili, starí zaspievali, dedovia poutierali zaslzené oči a usmiali sa, lebo Valentove gajdy nikomu smútiť nedali.</w:t>
      </w:r>
    </w:p>
    <w:p>
      <w:pPr>
        <w:pStyle w:val="Normal"/>
        <w:rPr/>
      </w:pPr>
      <w:r>
        <w:rPr/>
        <w:t>Tak sa stalo, že z úst do úst, od ucha k uchu šírila sa zvesť, akého muzikanta majú poddaní pána Tobiáša. A keď sa len chvály o Valentovi rozchyrovali, ani nemohlo ináč byť, ako že neraz prišli po neho aj z piatej dediny. Tak, tak . .. Ten ho prišiel volať na svadbu, ten zas na fašiangy, iný na dožinky, iný zas k jánskym ohňom ... Ba veru zo dňa na deň viacej dedín poznalo hudca Valenta. Poznalo, poznalo, ale jeden predsa len o ňom nevedel.</w:t>
      </w:r>
    </w:p>
    <w:p>
      <w:pPr>
        <w:pStyle w:val="Normal"/>
        <w:rPr/>
      </w:pPr>
      <w:r>
        <w:rPr/>
        <w:t>Pán Tobiáš zo Žakýla.</w:t>
      </w:r>
    </w:p>
    <w:p>
      <w:pPr>
        <w:pStyle w:val="Normal"/>
        <w:rPr/>
      </w:pPr>
      <w:r>
        <w:rPr/>
        <w:t>A dobre bolo Valentovi, kým o ňom nevedel. Dobre, lebo keď ho spoznal, zle sa mu povodilo.</w:t>
      </w:r>
    </w:p>
    <w:p>
      <w:pPr>
        <w:pStyle w:val="Normal"/>
        <w:rPr/>
      </w:pPr>
      <w:r>
        <w:rPr/>
        <w:t>Zle. Lenže či mohol Valent nejsť, keď ho prišiel volať Damián, syn Damiána Bartka z neďalekého Revišťa? Pán dovolil, aby sa mladý Damián oženil, nuž si vybral súce dievča a ženil sa. A nič by nebolo bývalo, keby sa na svadbe nebola prihodila tá vec s pánom Tobiášom.</w:t>
      </w:r>
    </w:p>
    <w:p>
      <w:pPr>
        <w:pStyle w:val="Normal"/>
        <w:rPr/>
      </w:pPr>
      <w:r>
        <w:rPr/>
        <w:t>Svadba bola a ako sa dalo, tak sa hostilo. A keď sa pohostilo, aj sa zaspievalo, a keď sa zaspievalo, boli by nohy museli byť drevené, keby sa neboli pustili do tanca. A že tu hral hudec Valent z Babicovho salaša pána Tobiáša, nuž veselo bolo ľuďom, ako im bývalo vždy, keď sa rozhovorili Valentove gajdy.</w:t>
      </w:r>
    </w:p>
    <w:p>
      <w:pPr>
        <w:pStyle w:val="Normal"/>
        <w:rPr/>
      </w:pPr>
      <w:r>
        <w:rPr/>
        <w:t>A tu kde sa vezme, tu sa vezme pán Tobiáš. Ej, a v čertovej koži. Nebodaj sa mu nepodarilo uchmatnúť čo-to zo štiavnickej zlatej fúry. Najedovaný vrazil do izby s troma-štyrmi drábmi a reve:</w:t>
      </w:r>
    </w:p>
    <w:p>
      <w:pPr>
        <w:pStyle w:val="Normal"/>
        <w:rPr/>
      </w:pPr>
      <w:r>
        <w:rPr/>
        <w:t>- Teda takto, sedľač daromná? Spievať a zabávať sa ako veľkomožní páni? Zajtra sa budete motať na poli ako drevení! Či vám patrí zábava? Dám vám ja zábavy! Chlapi, derte ich! - zareval na drábov.</w:t>
      </w:r>
    </w:p>
    <w:p>
      <w:pPr>
        <w:pStyle w:val="Normal"/>
        <w:rPr/>
      </w:pPr>
      <w:r>
        <w:rPr/>
        <w:t>A tí veru nelenili. Chlapiskovia len na to boli chovaní na hrade a vypasení ako medvede. Začali ťať hlava-nehlava. Darmo sa prikradol k žakýlskemu pánovi starý Bartko a prosil a svedčil, že pán veľkomožný dovolil. Pán Tobiáš ho odsotil a bol by starý Damián iste dostal veľa nečítaných, keby sa nebol stratil v pitvore ako väčšina svadobníkov.</w:t>
      </w:r>
    </w:p>
    <w:p>
      <w:pPr>
        <w:pStyle w:val="Normal"/>
        <w:rPr/>
      </w:pPr>
      <w:r>
        <w:rPr/>
        <w:t>- Teraz tancujte! Teraz vyspevujte, bedač jedna! - chechtal sa pán Tobiáš. - Nože, aj tomu s tými gajdami. Nože mu, Krištof, zahraj!</w:t>
      </w:r>
    </w:p>
    <w:p>
      <w:pPr>
        <w:pStyle w:val="Normal"/>
        <w:rPr/>
      </w:pPr>
      <w:r>
        <w:rPr/>
        <w:t>Krištof veru nelenil, vyťal Valentovi jednu, len sa mu tak skúrilo na chrbte. No kožuštek možno zavrešťal, ale Valent nie, lebo iba úder pocítil, bolesť nie. :,  Jednako nebral vec na žart a prikrčiac sa, hľadel sa dostať v temnote von. Ale jeden z pandúrov, pravdepodobne ten Krištof, čo mu takú prisolil, chytil ho za plece a zareval:</w:t>
      </w:r>
    </w:p>
    <w:p>
      <w:pPr>
        <w:pStyle w:val="Normal"/>
        <w:rPr/>
      </w:pPr>
      <w:r>
        <w:rPr/>
        <w:t>- Hohohó, muzikant, neutekaj. Teraz len hráme, ešte príde tanec!</w:t>
      </w:r>
    </w:p>
    <w:p>
      <w:pPr>
        <w:pStyle w:val="Normal"/>
        <w:rPr/>
      </w:pPr>
      <w:r>
        <w:rPr/>
        <w:t>A vliekol ho k pánu Tobiášovi.</w:t>
      </w:r>
    </w:p>
    <w:p>
      <w:pPr>
        <w:pStyle w:val="Normal"/>
        <w:rPr/>
      </w:pPr>
      <w:r>
        <w:rPr/>
        <w:t>Pán Tobiáš sa rozkročil a podoprúc si rukami boky, hovorí:</w:t>
      </w:r>
    </w:p>
    <w:p>
      <w:pPr>
        <w:pStyle w:val="Normal"/>
        <w:rPr/>
      </w:pPr>
      <w:r>
        <w:rPr/>
        <w:t>- A ty že si odkiaľ? Ty nie si z dediny!</w:t>
      </w:r>
    </w:p>
    <w:p>
      <w:pPr>
        <w:pStyle w:val="Normal"/>
        <w:rPr/>
      </w:pPr>
      <w:r>
        <w:rPr/>
        <w:t>- Ja som, prosím, Valent z Babicovho salaša pána veľkomožného, - povedal pokorne.</w:t>
      </w:r>
    </w:p>
    <w:p>
      <w:pPr>
        <w:pStyle w:val="Normal"/>
        <w:rPr/>
      </w:pPr>
      <w:r>
        <w:rPr/>
        <w:t>Pán Tobiáš sa trochu zarazil. Chvíľku mlčal a len sa díval na mladíka a jeho nástroj, a potom povedal miernejšie:</w:t>
      </w:r>
    </w:p>
    <w:p>
      <w:pPr>
        <w:pStyle w:val="Normal"/>
        <w:rPr/>
      </w:pPr>
      <w:r>
        <w:rPr/>
        <w:t>- Teda ty si to? Viem, viem, chlapče ... A taký si ty chýrečný muzikant, že po svadbách vyhrávaš? Nuž dobre, keď sedľači vyhrávaš, prečo by si aj pánom nezahral? Berte ho so sebou! - zavolal na pandúrov, ktorí už skončili robotu, lebo v izbe nebolo ani duše.</w:t>
      </w:r>
    </w:p>
    <w:p>
      <w:pPr>
        <w:pStyle w:val="Normal"/>
        <w:rPr/>
      </w:pPr>
      <w:r>
        <w:rPr/>
        <w:t>Nuž išiel Valent, skrúšený a utrápený. Nestaral sa o seba, ale na deda myslel. Čo povie, keď nepríde ráno domov? Čo povie, keď sa všetko dozvie? Čo ak aj jeho dá pán Tobiáš zavrieť? A hútal, čo s ním asi budú robiť. Ak hrať. nuž čože by nezahral? Ale či bude pán Tobiáš spokojný s jeho muzikou? Čo ak namiesto pláce mu dá vyťať nečítaných na dereši pred hradom? Takto sa mučil, až mu kropaje z čela padali. Pokorný kráčal medzi pandúrmi k zámku. Aj zamýšľal, či by sa ufujazdiť nedalo, no keď sa poobzeral a videl vysokých pandúrov, zašla mu chuť a kráčal k hradu.</w:t>
      </w:r>
    </w:p>
    <w:p>
      <w:pPr>
        <w:pStyle w:val="Normal"/>
        <w:rPr/>
      </w:pPr>
      <w:r>
        <w:rPr/>
        <w:t>Večer potom bolo na hrade dínom-dánom. Veselil sa pán Tobiáš, veselili sa jeho kamaráti. Víno tieklo prúdom a páni si štrngali, smiali sa a výskali od veselosti. V tej veselosti vari zabudli na milého Valenta. A dobre by bolo bývalo. Lenže nebolo tak. Kto je veselý, chce byť ešte veselší. Aspoň pán Tobiáš bol taký. A takí boli aj jeho kamaráti. A potom, kto pije, opije sa a podpitému od spevu k tancu neďaleko. Tak aj títo. Keď si vypili a dobre sa mali, dali si hajduchovať. Vyskakovali ako capy a tu i tam sa niektorý prevalil, keď sa mu ostroha zamotala do koberca. Ale sa len rozchichotal ako ostatní a dal sa vyskakovať ďalej, zaliaty potom a červený ako rak.</w:t>
      </w:r>
    </w:p>
    <w:p>
      <w:pPr>
        <w:pStyle w:val="Normal"/>
        <w:rPr/>
      </w:pPr>
      <w:r>
        <w:rPr/>
        <w:t>A tu prišiel Tobiášovi na um Valent.</w:t>
      </w:r>
    </w:p>
    <w:p>
      <w:pPr>
        <w:pStyle w:val="Normal"/>
        <w:rPr/>
      </w:pPr>
      <w:r>
        <w:rPr/>
        <w:t>Hneď ho dal priviesť.</w:t>
      </w:r>
    </w:p>
    <w:p>
      <w:pPr>
        <w:pStyle w:val="Normal"/>
        <w:rPr/>
      </w:pPr>
      <w:r>
        <w:rPr/>
        <w:t>Naľakaný Valent sotva stál na nohách. Ej, nevidelo jeho oko ešte takého sveta. A keď oko nevidelo, tým menej noha chodila po kobercoch, že mal sto chutí vyzuť si krpce, lebo sa neopovážil stúpiť na ne. No keď videl, ako páni skáču, prešiel sieňou a sadol si k peci, kde ho dráb zaviedol. A nestačil sa ešte dočudovať, keď skočil sieňou k nemu pán Tobiáš.</w:t>
      </w:r>
    </w:p>
    <w:p>
      <w:pPr>
        <w:pStyle w:val="Normal"/>
        <w:rPr/>
      </w:pPr>
      <w:r>
        <w:rPr/>
        <w:t>A zakričal:</w:t>
      </w:r>
    </w:p>
    <w:p>
      <w:pPr>
        <w:pStyle w:val="Normal"/>
        <w:rPr/>
      </w:pPr>
      <w:r>
        <w:rPr/>
        <w:t>- Nože hraj, sto striel ti do matere! - A natriasal sa pred Valentom ako starý medveď.</w:t>
      </w:r>
    </w:p>
    <w:p>
      <w:pPr>
        <w:pStyle w:val="Normal"/>
        <w:rPr/>
      </w:pPr>
      <w:r>
        <w:rPr/>
        <w:t>Ľahko mu bolo vyspevovať a tancovať, ťažšie bolo Valentovi hrať. Od strachu a laku sotva rozpoznal gajdicu od chlipáka, a len-len že si nestrčil trúbku gajdice do úst. Horko-ťažko našiel chlipák a nafúkal temlov. Páni prestali hajduchovať a obstali mladého gajdoša. Bolo ich zo desať, samí chlapi a samí páni z okolitých hradov. Stáli a čakali, čo bude. Valent potisol pazuchou temlov a nasadil prsty na dierky.</w:t>
      </w:r>
    </w:p>
    <w:p>
      <w:pPr>
        <w:pStyle w:val="Normal"/>
        <w:rPr/>
      </w:pPr>
      <w:r>
        <w:rPr/>
        <w:t>Ale čo to?</w:t>
      </w:r>
    </w:p>
    <w:p>
      <w:pPr>
        <w:pStyle w:val="Normal"/>
        <w:rPr/>
      </w:pPr>
      <w:r>
        <w:rPr/>
        <w:t>Ticho. Ani huk nezahučí, ani piskor sa neozve, hoci Valent čím ďalej, tým mocnejšie fučí a ramenom stíska temlov. Mali by gajdy hučať, len by sa tak múry triasli. Ale gajdy akoby onemeli. Preberá Valent prstami, ale piskory nevydávajú ani hláska. Pán Tobiáš červenie, keď vidí, ako sa Valent nadúva, a nedajbože z gajd hlasu dostať.</w:t>
      </w:r>
    </w:p>
    <w:p>
      <w:pPr>
        <w:pStyle w:val="Normal"/>
        <w:rPr/>
      </w:pPr>
      <w:r>
        <w:rPr/>
        <w:t>- Hraj, gajdoš, hraj! - vreštia kamaráti.</w:t>
      </w:r>
    </w:p>
    <w:p>
      <w:pPr>
        <w:pStyle w:val="Normal"/>
        <w:rPr/>
      </w:pPr>
      <w:r>
        <w:rPr/>
        <w:t>Lenže gajdoš nehrá. Pokúša sa, ale gajdy sú nemé.</w:t>
      </w:r>
    </w:p>
    <w:p>
      <w:pPr>
        <w:pStyle w:val="Normal"/>
        <w:rPr/>
      </w:pPr>
      <w:r>
        <w:rPr/>
        <w:t>- Čo je s tebou? - vreští pán Tobiáš. - Počul som, ako si vyhrával na svadbe! Tak hraj aj mne!</w:t>
      </w:r>
    </w:p>
    <w:p>
      <w:pPr>
        <w:pStyle w:val="Normal"/>
        <w:rPr/>
      </w:pPr>
      <w:r>
        <w:rPr/>
        <w:t>- Nemožno, vaša milosť, nemožno! - šepce bezmocný Valent a len-len že sa do plaču nepustí.</w:t>
      </w:r>
    </w:p>
    <w:p>
      <w:pPr>
        <w:pStyle w:val="Normal"/>
        <w:rPr/>
      </w:pPr>
      <w:r>
        <w:rPr/>
        <w:t xml:space="preserve">- Ako nemožno? Naduj gajdy a hraj, lebo ti ja zahrám! - vreští pán Tobiáš. </w:t>
      </w:r>
    </w:p>
    <w:p>
      <w:pPr>
        <w:pStyle w:val="Normal"/>
        <w:rPr/>
      </w:pPr>
      <w:r>
        <w:rPr/>
        <w:t>Proboval Valent ešte raz, ale gajdy, akoby nikdy neboli bývali gajdami. Mlčali ako zakliate.</w:t>
      </w:r>
    </w:p>
    <w:p>
      <w:pPr>
        <w:pStyle w:val="Normal"/>
        <w:rPr/>
      </w:pPr>
      <w:r>
        <w:rPr/>
        <w:t>- Nechceš? - jedoval sa pán Tobiáš a začal zhľadúvať korbáč. A keď mu ho jeden z drábov podal, začal nemilosrdne obšívať Valenta. Ale nástroj sa ani potom nerozozvučal.</w:t>
      </w:r>
    </w:p>
    <w:p>
      <w:pPr>
        <w:pStyle w:val="Normal"/>
        <w:rPr/>
      </w:pPr>
      <w:r>
        <w:rPr/>
        <w:t xml:space="preserve">- Zatvoriť ho, - skričal pán Tobiáš, - galgana! Zajtra sa ešte pozhovárame! </w:t>
      </w:r>
    </w:p>
    <w:p>
      <w:pPr>
        <w:pStyle w:val="Normal"/>
        <w:rPr/>
      </w:pPr>
      <w:r>
        <w:rPr/>
        <w:t>Nuž odviedli drábi Valenta a šmarili ho do hlbokej, studenej a vlhkej veže Žakýlskeho hradu.</w:t>
      </w:r>
    </w:p>
    <w:p>
      <w:pPr>
        <w:pStyle w:val="Normal"/>
        <w:rPr/>
      </w:pPr>
      <w:r>
        <w:rPr/>
        <w:t>Sedel teda Valent v temnici a plakal. Hej, možno by to bol vyhral u pána, aj dedovi poľahčil, keby . . . Hej, keby gajdy hrali. . . No prečo nehrali? Valent rozhutoval, ale nemohol na to prísť. Ba či naozaj nehrajú? I čo mu ako ťažko prichodilo, nafúkal temlov a sotva rameno pritisol, už sa ozval hlboký hlas hukov. Rýchlo odložil gajdy. Mohli by ho počuť a vyvliecť von. I keď bol v tme pod zemou, jednako sa mu tu istejšie videlo ako pred pánom Tobiášom. Teraz spoznával Valent, ako je to byť poddaným. Videl, prečo sú tí ľudia z dediny takí smutní a zarazení a prečo im jeho muzika otvára ústa i srdcia, ako keď lačnému podáš kus chleba. A v tomto rozhutovaní aj pozabudol na to, čo ho čaká.</w:t>
      </w:r>
    </w:p>
    <w:p>
      <w:pPr>
        <w:pStyle w:val="Normal"/>
        <w:rPr/>
      </w:pPr>
      <w:r>
        <w:rPr/>
        <w:t>Nič ho nečakalo. Lebo sa Valent strašne zadivil, keď ho bez všetkého pustili.</w:t>
      </w:r>
    </w:p>
    <w:p>
      <w:pPr>
        <w:pStyle w:val="Normal"/>
        <w:rPr/>
      </w:pPr>
      <w:r>
        <w:rPr/>
        <w:t>Pravdaže, čože vedel Valent, že je v tejto krajine aj kráľ. Nikdy o ňom nepočul. A že týmto kráľom je spravodlivý Matej, to už naozaj milý Valent nemohol vedieť. Nuž a keď nevedel, neprestával sa diviť, že naozaj kráča horou a je slobodný. Ale pravda je to, lebo hľa, tu je nádejovský prievoz a už zreteľne čuje brechot dedových psov. Preskočil milý hudec potok a dal sa kráčať vŕškom k salašu. Keď ho zbadali psi, rozbehli sa mu naproti.</w:t>
      </w:r>
    </w:p>
    <w:p>
      <w:pPr>
        <w:pStyle w:val="Normal"/>
        <w:rPr/>
      </w:pPr>
      <w:r>
        <w:rPr/>
        <w:t>A vtedy ho zbadal aj dedo.</w:t>
      </w:r>
    </w:p>
    <w:p>
      <w:pPr>
        <w:pStyle w:val="Normal"/>
        <w:rPr/>
      </w:pPr>
      <w:r>
        <w:rPr/>
        <w:t>- Ty si to, Valent? - volal na neho.</w:t>
      </w:r>
    </w:p>
    <w:p>
      <w:pPr>
        <w:pStyle w:val="Normal"/>
        <w:rPr/>
      </w:pPr>
      <w:r>
        <w:rPr/>
        <w:t>- Ja, dedo!</w:t>
      </w:r>
    </w:p>
    <w:p>
      <w:pPr>
        <w:pStyle w:val="Normal"/>
        <w:rPr/>
      </w:pPr>
      <w:r>
        <w:rPr/>
        <w:t>A pobehol.</w:t>
      </w:r>
    </w:p>
    <w:p>
      <w:pPr>
        <w:pStyle w:val="Normal"/>
        <w:rPr/>
      </w:pPr>
      <w:r>
        <w:rPr/>
        <w:t>- Zdravý? - opýtal sa ho starostlivý dedo, keď videl na tvári bledosť a sinky, i na rukách krvavé pásy po korbáči pána Tobiáša.</w:t>
      </w:r>
    </w:p>
    <w:p>
      <w:pPr>
        <w:pStyle w:val="Normal"/>
        <w:rPr/>
      </w:pPr>
      <w:r>
        <w:rPr/>
        <w:t>- Zdravý, dedo, iba čo ma trocha pán Tobiáš ... - povedal len tak mimochodom Valent.</w:t>
      </w:r>
    </w:p>
    <w:p>
      <w:pPr>
        <w:pStyle w:val="Normal"/>
        <w:rPr/>
      </w:pPr>
      <w:r>
        <w:rPr/>
        <w:t>- Ej, chvalabohu, synak. Šťastie máš, ale druhý raz nevyhľadávaj takú spoločnosť, lebo by sa ti mohlo zle povodiť.</w:t>
      </w:r>
    </w:p>
    <w:p>
      <w:pPr>
        <w:pStyle w:val="Normal"/>
        <w:rPr/>
      </w:pPr>
      <w:r>
        <w:rPr/>
        <w:t>- A vy ako viete?</w:t>
      </w:r>
    </w:p>
    <w:p>
      <w:pPr>
        <w:pStyle w:val="Normal"/>
        <w:rPr/>
      </w:pPr>
      <w:r>
        <w:rPr/>
        <w:t>- Matúšov Kubo dobehol v noci a vyrozprával mi všetko. Už som sa zberal prosiť pána, aby ťa prepustil. . .</w:t>
      </w:r>
    </w:p>
    <w:p>
      <w:pPr>
        <w:pStyle w:val="Normal"/>
        <w:rPr/>
      </w:pPr>
      <w:r>
        <w:rPr/>
        <w:t>- Ech, dobre, že ste nešli, lebo ktovie, ako by ste boli pochodili... - A vyrozprával dedovi všetko, čo prežil.</w:t>
      </w:r>
    </w:p>
    <w:p>
      <w:pPr>
        <w:pStyle w:val="Normal"/>
        <w:rPr/>
      </w:pPr>
      <w:r>
        <w:rPr/>
        <w:t>Dedo pokrútil hlavou a zahľadel sa na gajdy.</w:t>
      </w:r>
    </w:p>
    <w:p>
      <w:pPr>
        <w:pStyle w:val="Normal"/>
        <w:rPr/>
      </w:pPr>
      <w:r>
        <w:rPr/>
        <w:t>- A teraz hrajú? - opýtal sa.</w:t>
      </w:r>
    </w:p>
    <w:p>
      <w:pPr>
        <w:pStyle w:val="Normal"/>
        <w:rPr/>
      </w:pPr>
      <w:r>
        <w:rPr/>
        <w:t>- Hrajú, - povedal isto Valent a nafúkal temlov. Gajdy zaspievali hlasom jasným ako krištáľ.</w:t>
      </w:r>
    </w:p>
    <w:p>
      <w:pPr>
        <w:pStyle w:val="Normal"/>
        <w:rPr/>
      </w:pPr>
      <w:r>
        <w:rPr/>
        <w:t>Nuž pokrútil starý dedo Babic hlavou nad týmito čudnými gajdami, gajdencami. Valent nehovoril, lebo mu teraz prišli na um Kráľkine slová. Len teraz ich Valent začínal chápať.</w:t>
      </w:r>
    </w:p>
    <w:p>
      <w:pPr>
        <w:pStyle w:val="Normal"/>
        <w:rPr/>
      </w:pPr>
      <w:r>
        <w:rPr/>
        <w:t>- Hej, gajdy hrajú iba tomu, koho tieseň a žiaľ morí, a divne zmĺknu, keď by mali potešiť toho, kto iným slzou tvár zalieva a bitkou a trápením ju utiera.</w:t>
      </w:r>
    </w:p>
    <w:p>
      <w:pPr>
        <w:pStyle w:val="Normal"/>
        <w:rPr/>
      </w:pPr>
      <w:r>
        <w:rPr/>
        <w:t>A tak sa Valent upokojil a upokojil sa aj jeho dedo.</w:t>
      </w:r>
    </w:p>
    <w:p>
      <w:pPr>
        <w:pStyle w:val="Normal"/>
        <w:rPr/>
      </w:pPr>
      <w:r>
        <w:rPr/>
        <w:t>Na druhý deň sa nič nestalo a ani na tretí nie. Iba na hrade bolo všetko hore nohami. Akoby aj nie, keď dôjde taká zvesť, že pán kráľ príde. Tak veru. Príde pán Matej zo Zvolena, príde aj na Šášov a možno aj na Žakýl dôjde. Hej, keby toho nie, nebol by si pán Tobiáš robil starosti s Valentom. Ale dobre ten pozná kráľa. Môže prísť, popýtať sa ľudí, aj baču môže navštíviť. Jeden škrkne niečo, druhý, a kráľ je hneď samá spravodlivosť. Nuž prečo by si pre chumaja robil u kráľa zlé oko - hútal pán Tobiáš. Kázal ho preto vypustiť a hrad pripraviť na uvítanie vzácneho hosťa . . .</w:t>
      </w:r>
    </w:p>
    <w:p>
      <w:pPr>
        <w:pStyle w:val="Normal"/>
        <w:rPr/>
      </w:pPr>
      <w:r>
        <w:rPr/>
        <w:t>No Valent sa nikdy nedozvedel, prečo sa dostal z rúk pána Tobiáša s celou kožou . . .</w:t>
      </w:r>
    </w:p>
    <w:p>
      <w:pPr>
        <w:pStyle w:val="Normal"/>
        <w:rPr/>
      </w:pPr>
      <w:r>
        <w:rPr/>
        <w:t>Tentoraz sem neprišiel pán kráľ Matej pre zábavu. Mal on veľký smútok v srdci. Akože by aj nie, keď pani kráľovná zomrela a kráľ ostal sám, samotný? V bielych múroch kráľovského zámku Budínskeho - ej, nemnoho tam bolo potechy pre dobrého kráľa. Tam ho len ťažkosti nachodili. Nemal tu človeka, s ktorým by si bol podelil žiale, ktorý by ho mohol potešiť. A tak nečudo, keď hľadal potešenie inde. A kdeže ho mohol nájsť, ak nie v tichej hore? Matej to vedel, a preto sa rozhodol, že leto strávi vo Zvolene. Tak sa aj stalo. No a keď prišiel do Zvolena, nuž prečo by sa aj na Šášov nevybral? Veď to bol tiež jeho hrad, len ho prenajímal pánom nájomníkom. A šášovské panstvo sa od Hrona po Štiavnicu tiahlo. Všade samá hora, šíra a tichá. Horou potoky vyryli hlboké doliny, vyrovnali ich a v ich údolí driemali drobné dedinky, po ktorých dnes už ani stopy nezostalo. Lenže aj na zver sú tieto hory bohaté.</w:t>
      </w:r>
    </w:p>
    <w:p>
      <w:pPr>
        <w:pStyle w:val="Normal"/>
        <w:rPr/>
      </w:pPr>
      <w:r>
        <w:rPr/>
        <w:t>A tak jedného teplého letného dňa naozaj prišiel kráľ na Šášov. Jednak na návštevu, jednak aby pánu nájomcovi šášovskému povedal do duše, aby nechával na pokoji majetky Beňadického kláštora, ktorého mnísi sa často, prečasto ponosovali u kráľa, že im pán šášovský nájomca bráni užívať majetky, ktoré ležia v tesnej blízkosti Šášova. No keď tak urobil, vyšiel si s malou družinou do hôr k Žakýlu. Nepoľoval, len si obzeral horu, pozoroval divú zver, ktorá sa tu i tam ukázala, díval sa na veľké kane, krúžiace v povetrí ako ľahké vzdušné koráby. Hľadel na vodu potoka a pozoroval, ako rastie, ako potom bez ustania uteká za neznámym cieľom dolu Hronom.</w:t>
      </w:r>
    </w:p>
    <w:p>
      <w:pPr>
        <w:pStyle w:val="Normal"/>
        <w:rPr/>
      </w:pPr>
      <w:r>
        <w:rPr/>
        <w:t>Keď došiel neďaleko Žakýlskeho hradu, kde sa už dedinky ukazovali, zoskočil z koňa a rozkážuc družine, aby sa pobrala na hrad, sám s jediným sluhom vychytil sa pešky prejsť dedinkami. Kráčal tou horou, tou lúčinou, tu stretol človeka a opýtal sa, ako sa má, zas zastal a obdivoval drobný kvet alebo zajaca, čo sa zvedavo postavil na chodníku a veľkými očami hľadel na kráľa.</w:t>
      </w:r>
    </w:p>
    <w:p>
      <w:pPr>
        <w:pStyle w:val="Normal"/>
        <w:rPr/>
      </w:pPr>
      <w:r>
        <w:rPr/>
        <w:t>Vtom - čo to?</w:t>
      </w:r>
    </w:p>
    <w:p>
      <w:pPr>
        <w:pStyle w:val="Normal"/>
        <w:rPr/>
      </w:pPr>
      <w:r>
        <w:rPr/>
        <w:t>Zastal kráľ, zastal i jeho sluha a počúvajú. Odkiaľsi z hory akoby sa muzika ozývala. Zreteľne rozoznávajú zvuky gajd. Hej, to pridusené huky smutne plačú a nad nimi mrholí clivá pesnička. Huky akoby ju zakrývali ľahkým závojom, že pesnička, čo i hybká, jednako smútok budí v srdci. Ale aký smútok! Ten smútok nebolí. Hojí.</w:t>
      </w:r>
    </w:p>
    <w:p>
      <w:pPr>
        <w:pStyle w:val="Normal"/>
        <w:rPr/>
      </w:pPr>
      <w:r>
        <w:rPr/>
        <w:t>Kráľ kývne sluhovi a pomaly sa kradne horou. Muzika sa jasnejšie ozýva. Ba už cez krovie začína presvitať a vidieť veľký grúň. Na grúni sa ovce pasú. Uprostred strom a pod ním sedí mládenec a hrá. Obíde kráľ mládenca a potichu sa kradne k nemu. A keď dôjde, sadne si za strom a sedí. Šuhaj hrá. Nevie on, aký ho to človek počúva. Líca sotva nafukuje, jednako sa temlov nadúva. Pritíska ho lakťom a prsty sa mihajú na gajdici a prepúšťajú piesne. Vidí kráľ, že tieto piesne sa mládenec nenaučil. Iste má žiaľ, lebo gajdy to plačú, nariekajú, a to zas akoby prehovárali, tešili. Akoby tie gajdy boli živé a rozprávali ľudskou rečou.</w:t>
      </w:r>
    </w:p>
    <w:p>
      <w:pPr>
        <w:pStyle w:val="Normal"/>
        <w:rPr/>
      </w:pPr>
      <w:r>
        <w:rPr/>
        <w:t>Nuž kráľ si podopiera hlavu a počúva.</w:t>
      </w:r>
    </w:p>
    <w:p>
      <w:pPr>
        <w:pStyle w:val="Normal"/>
        <w:rPr/>
      </w:pPr>
      <w:r>
        <w:rPr/>
        <w:t>Ktovie, dokedy by takto boli sedeli kráľ a gajdoško, keby sa na lúčine neboli zjavili dva lišiaky. Pobehol jeden, pobehol druhý za ním. Roztopašne vyskakovali a hrali sa. To stáli na zadných nohách, to zas v klbku váľali sa po zemi, že ťažké bolo rozpoznať, koľko ich je. A ktovie, dokedy by sa boli tak hrali a váľali, keby sa im nebol postavil do cesty potok. Nevidel asi hrajúce sa lišiaky, a tak ani neuskočil, hoci dobré nohy má, a tak sa milí kamaráti privalili až k nemu. Ešte raz sa prekrbálili a vtom hup! - spadli obidva do vody.</w:t>
      </w:r>
    </w:p>
    <w:p>
      <w:pPr>
        <w:pStyle w:val="Normal"/>
        <w:rPr/>
      </w:pPr>
      <w:r>
        <w:rPr/>
        <w:t>Mladý gajdoš vypustil chlipák a hlasito sa zasmial.</w:t>
      </w:r>
    </w:p>
    <w:p>
      <w:pPr>
        <w:pStyle w:val="Normal"/>
        <w:rPr/>
      </w:pPr>
      <w:r>
        <w:rPr/>
        <w:t>Ani kráľ sa nezdržal.</w:t>
      </w:r>
    </w:p>
    <w:p>
      <w:pPr>
        <w:pStyle w:val="Normal"/>
        <w:rPr/>
      </w:pPr>
      <w:r>
        <w:rPr/>
        <w:t>Keď ho mládenec zbadal, zamračil sa a vyskočil. Zľakol sa. Valentovi, lebo on to bol, prišiel na um pán Tobiáš, jeho hrádok a jeho kompáni. Zbledol a chystal sa ufujazdiť. Ale kráľ ho zadržal.</w:t>
      </w:r>
    </w:p>
    <w:p>
      <w:pPr>
        <w:pStyle w:val="Normal"/>
        <w:rPr/>
      </w:pPr>
      <w:r>
        <w:rPr/>
        <w:t>- Neutekaj, synak!</w:t>
      </w:r>
    </w:p>
    <w:p>
      <w:pPr>
        <w:pStyle w:val="Normal"/>
        <w:rPr/>
      </w:pPr>
      <w:r>
        <w:rPr/>
        <w:t>- Náhlo mi, pane, - odvetil rýchlo Valent.</w:t>
      </w:r>
    </w:p>
    <w:p>
      <w:pPr>
        <w:pStyle w:val="Normal"/>
        <w:rPr/>
      </w:pPr>
      <w:r>
        <w:rPr/>
        <w:t>- Ak ti náhlo, dobre. Ale zahraj ešte. Tak mi zahraj, akoby si hral tým dvom roztopašným lišiakom, nie tak smutno ako pred chvíľou.</w:t>
      </w:r>
    </w:p>
    <w:p>
      <w:pPr>
        <w:pStyle w:val="Normal"/>
        <w:rPr/>
      </w:pPr>
      <w:r>
        <w:rPr/>
        <w:t>No Valent akosi neveril. Tento sa síce celkom ináč s človekom rozpráva ako pán Tobiáš, jednako, ktovie, či gajdy zahrajú.</w:t>
      </w:r>
    </w:p>
    <w:p>
      <w:pPr>
        <w:pStyle w:val="Normal"/>
        <w:rPr/>
      </w:pPr>
      <w:r>
        <w:rPr/>
        <w:t>- A povedzte mi, pane, ste vy dobrý človek? - opýtal sa.</w:t>
      </w:r>
    </w:p>
    <w:p>
      <w:pPr>
        <w:pStyle w:val="Normal"/>
        <w:rPr/>
      </w:pPr>
      <w:r>
        <w:rPr/>
        <w:t>- Ja? - zadivil sa kráľ.</w:t>
      </w:r>
    </w:p>
    <w:p>
      <w:pPr>
        <w:pStyle w:val="Normal"/>
        <w:rPr/>
      </w:pPr>
      <w:r>
        <w:rPr/>
        <w:t>- Nie ako tí! - ukázal Valent na hrádok.</w:t>
      </w:r>
    </w:p>
    <w:p>
      <w:pPr>
        <w:pStyle w:val="Normal"/>
        <w:rPr/>
      </w:pPr>
      <w:r>
        <w:rPr/>
        <w:t>Matej zavzdychol. Vedel on dobre, aký je pán Tobiáš i šášovský pán nájomník, jeho priateľ. Preto sa zachmúril a zamyslel sa. Neprehovoril už, len si sadol a smutne hľadel pred seba. Valentovi sa ho uľútostilo. „Nie," hútal, „tento je iste nie ako tamtí. Aj sa pekne prihovoril, ani nebil, ani sa nevadil, že si tu na bielom dni vyhrávam." Prisadol si teda a fúkol do nástroja.</w:t>
      </w:r>
    </w:p>
    <w:p>
      <w:pPr>
        <w:pStyle w:val="Normal"/>
        <w:rPr/>
      </w:pPr>
      <w:r>
        <w:rPr/>
        <w:t>A začal.</w:t>
      </w:r>
    </w:p>
    <w:p>
      <w:pPr>
        <w:pStyle w:val="Normal"/>
        <w:rPr/>
      </w:pPr>
      <w:r>
        <w:rPr/>
        <w:t>Najprv smutne, a potom akoby bol zabudol na cudzinca, videl len roztopašné lišiaky. A hral, ako vari ešte nehral.</w:t>
      </w:r>
    </w:p>
    <w:p>
      <w:pPr>
        <w:pStyle w:val="Normal"/>
        <w:rPr/>
      </w:pPr>
      <w:r>
        <w:rPr/>
        <w:t>Keď skončil, kráľ sa zdvihol.</w:t>
      </w:r>
    </w:p>
    <w:p>
      <w:pPr>
        <w:pStyle w:val="Normal"/>
        <w:rPr/>
      </w:pPr>
      <w:r>
        <w:rPr/>
        <w:t>- Ďakujem ti, synak, - povedal, - a aby si vedel, komu si hral, tu máš tento môj obraz.</w:t>
      </w:r>
    </w:p>
    <w:p>
      <w:pPr>
        <w:pStyle w:val="Normal"/>
        <w:rPr/>
      </w:pPr>
      <w:r>
        <w:rPr/>
        <w:t>A podal mu zlatý peniaz. Ale Valent ho nechcel vziať.</w:t>
      </w:r>
    </w:p>
    <w:p>
      <w:pPr>
        <w:pStyle w:val="Normal"/>
        <w:rPr/>
      </w:pPr>
      <w:r>
        <w:rPr/>
        <w:t>- Ej. - hovorí, - pane môj, nie za peniaze som vám vyhrával.</w:t>
      </w:r>
    </w:p>
    <w:p>
      <w:pPr>
        <w:pStyle w:val="Normal"/>
        <w:rPr/>
      </w:pPr>
      <w:r>
        <w:rPr/>
        <w:t xml:space="preserve">- To nie za muziku, synak, ale na pamiatku. </w:t>
      </w:r>
    </w:p>
    <w:p>
      <w:pPr>
        <w:pStyle w:val="Normal"/>
        <w:rPr/>
      </w:pPr>
      <w:r>
        <w:rPr/>
        <w:t>Nuž Valent si nedôverčivo vzal podávaný peniaz.</w:t>
      </w:r>
    </w:p>
    <w:p>
      <w:pPr>
        <w:pStyle w:val="Normal"/>
        <w:rPr/>
      </w:pPr>
      <w:r>
        <w:rPr/>
        <w:t>A keď sa vrátil a rozpovedal dedovi, aký človek sa tu potuluje, dedo len pokýval hlavou. No keď mu ukázal peniaz, vypleštil starý oči a zareve:</w:t>
      </w:r>
    </w:p>
    <w:p>
      <w:pPr>
        <w:pStyle w:val="Normal"/>
        <w:rPr/>
      </w:pPr>
      <w:r>
        <w:rPr/>
        <w:t>- Ty chumaj, veď to bol pán kráľ!</w:t>
      </w:r>
    </w:p>
    <w:p>
      <w:pPr>
        <w:pStyle w:val="Normal"/>
        <w:rPr/>
      </w:pPr>
      <w:r>
        <w:rPr/>
        <w:t>Ale čože Valent! Nevedel on, či to väčší pán od Tobiáša, alebo menší. Len sa usmial a schoval dukát do rázštepu v kolibe . . .</w:t>
      </w:r>
    </w:p>
    <w:p>
      <w:pPr>
        <w:pStyle w:val="Normal"/>
        <w:rPr/>
      </w:pPr>
      <w:r>
        <w:rPr/>
      </w:r>
    </w:p>
    <w:p>
      <w:pPr>
        <w:pStyle w:val="Normal"/>
        <w:rPr/>
      </w:pPr>
      <w:r>
        <w:rPr/>
        <w:t>Starý ujec Poudruhý zamĺkol.</w:t>
      </w:r>
    </w:p>
    <w:p>
      <w:pPr>
        <w:pStyle w:val="Normal"/>
        <w:rPr/>
      </w:pPr>
      <w:r>
        <w:rPr/>
        <w:t>- A potom? - opytujem sa, keď nepokračuje v reči.</w:t>
      </w:r>
    </w:p>
    <w:p>
      <w:pPr>
        <w:pStyle w:val="Normal"/>
        <w:rPr/>
      </w:pPr>
      <w:r>
        <w:rPr/>
        <w:t>- Potom? Kráľ vraj často sem chodieval, ba aj do Zvolena volával Valenta, aby počúval jeho muziku. A tento grúň mu vraj daroval. Ľudia ho vraj po ňom menujú . . .</w:t>
      </w:r>
    </w:p>
    <w:p>
      <w:pPr>
        <w:pStyle w:val="Normal"/>
        <w:rPr/>
      </w:pPr>
      <w:r>
        <w:rPr/>
        <w:t>- Aha, Hudcov vrch, - vstávam a poberám sa horou. Starý ujec Kašiar-Poudruhý sedí a pufká zo zapekačky. A možno myslí na tie časy, keď tu ešte býval chýrny hudec-gajdoš Valent ...</w:t>
      </w:r>
    </w:p>
    <w:p>
      <w:pPr>
        <w:pStyle w:val="Normal"/>
        <w:rPr/>
      </w:pPr>
      <w:r>
        <w:rPr/>
      </w:r>
    </w:p>
    <w:p>
      <w:pPr>
        <w:pStyle w:val="Normal"/>
        <w:rPr/>
      </w:pPr>
      <w:r>
        <w:rPr/>
      </w:r>
    </w:p>
    <w:p>
      <w:pPr>
        <w:pStyle w:val="Normal"/>
        <w:jc w:val="center"/>
        <w:rPr>
          <w:b/>
          <w:b/>
        </w:rPr>
      </w:pPr>
      <w:r>
        <w:rPr>
          <w:b/>
        </w:rPr>
        <w:t>NA ZVOLENSKOM ZÁMKU</w:t>
      </w:r>
    </w:p>
    <w:p>
      <w:pPr>
        <w:pStyle w:val="Normal"/>
        <w:rPr>
          <w:b/>
          <w:b/>
        </w:rPr>
      </w:pPr>
      <w:r>
        <w:rPr>
          <w:b/>
        </w:rPr>
      </w:r>
    </w:p>
    <w:p>
      <w:pPr>
        <w:pStyle w:val="Normal"/>
        <w:rPr/>
      </w:pPr>
      <w:r>
        <w:rPr/>
        <w:t>Ak vedel ujec Poudruhý niečo o Valentovi-hudcovi, nevedel všetko. A už je raz darmo, najťažšie je zachytiť koniec nitky, a potom sa už ľahšie dostaneme ku klbku. A keď máme klbôčko v hrsti, len nám prichodí opatrne odmotávať a rozmoceme uzlík. A tak bolo aj s týmto Valentom z Hudcovho vrchu, čo také divné, predivné gajdy mal, a keď zagajdoval, také čudné veci sa diali. Čudné, veru, lebo duši ťažko nájsť lekára, a Valent so svojimi gajdencami takých ľudí liečil, čo ťažkosti v srdci nosili. A ak to bol spravodlivý človek a mal v duši radosť, nuž sa mu radosť znásobila. Iba keď sa so zlým človekom stretol, čo slabým krivdil, poddaným nedoprial radosti ani poľahčenia, jeho gajdy zamĺkli. Divné, predivné to boli gajdence.</w:t>
      </w:r>
    </w:p>
    <w:p>
      <w:pPr>
        <w:pStyle w:val="Normal"/>
        <w:rPr/>
      </w:pPr>
      <w:r>
        <w:rPr/>
        <w:t>A s tým vrchom, čo kráľ Matej daroval Valentovi, takto sa porobilo:</w:t>
      </w:r>
    </w:p>
    <w:p>
      <w:pPr>
        <w:pStyle w:val="Normal"/>
        <w:rPr/>
      </w:pPr>
      <w:r>
        <w:rPr/>
        <w:t>Hovorí sa: kráľ, kráľ. No akéže to boli vtedy časy? Pán kráľ povedal čierne, a páni na zámkoch a hradoch povedali biele. Kráľ takto, a oni inak. Darmo vypisoval pán kráľ nájomcom Šášovského hradu, páni si robili, ako robili. Brali Štiavničanom, brali každému, koho pochytili, kto sa im do rúk dostal. Lebo vtedy len mocní mali právo. A takíto boli skoro všetci, čo bývali v Žakýle alebo na Šášove, alebo v Revišti alebo v Breznici.</w:t>
      </w:r>
    </w:p>
    <w:p>
      <w:pPr>
        <w:pStyle w:val="Normal"/>
        <w:rPr/>
      </w:pPr>
      <w:r>
        <w:rPr/>
        <w:t>Pán Tobiáš Žakýlsky sa milo usmial, keď pán kráľ Matej zavítal k nemu a keď mu medzi rečou na hostine odrazu povie:</w:t>
      </w:r>
    </w:p>
    <w:p>
      <w:pPr>
        <w:pStyle w:val="Normal"/>
        <w:rPr/>
      </w:pPr>
      <w:r>
        <w:rPr/>
        <w:t>- Urodzený pane, to váš kopec tamdolu, kde sa ovce pasú?</w:t>
      </w:r>
    </w:p>
    <w:p>
      <w:pPr>
        <w:pStyle w:val="Normal"/>
        <w:rPr/>
      </w:pPr>
      <w:r>
        <w:rPr/>
        <w:t>- Z vašej milosti môj, veličenstvo, - hovorí úctivo pán Tobiáš a už si myslí, že sa iste kráľ stretol s Babicom, ktorý nebodaj niečo naklebetil na neho. Tak myslí a sľubuje v duchu: Ak som ti ešte gate nevyprášil, vyprášim ti ich teraz istotne.</w:t>
      </w:r>
    </w:p>
    <w:p>
      <w:pPr>
        <w:pStyle w:val="Normal"/>
        <w:rPr/>
      </w:pPr>
      <w:r>
        <w:rPr/>
        <w:t>- Hm, teda váš, - hovorí kráľ a dodáva, - počúvajte, urodzený pane, mohli by sme urobiť čaru.</w:t>
      </w:r>
    </w:p>
    <w:p>
      <w:pPr>
        <w:pStyle w:val="Normal"/>
        <w:rPr/>
      </w:pPr>
      <w:r>
        <w:rPr/>
        <w:t>Pán Tobiáš si oddýchol. Vyjasnil tvár a začervenal sa.</w:t>
      </w:r>
    </w:p>
    <w:p>
      <w:pPr>
        <w:pStyle w:val="Normal"/>
        <w:rPr/>
      </w:pPr>
      <w:r>
        <w:rPr/>
        <w:t>- Dajte mi kopec aj s lúčinami, ja vám dám zem na tejto strane pri Bielom potoku až po Hron. Je to síce les, ale je ho za päť ráz toľko ako tamtoho.</w:t>
      </w:r>
    </w:p>
    <w:p>
      <w:pPr>
        <w:pStyle w:val="Normal"/>
        <w:rPr/>
      </w:pPr>
      <w:r>
        <w:rPr/>
        <w:t>Pán Tobiáš nevedel napochytre, čo by mal povedať. Lenže či mu boli kráľove slová po srsti, alebo proti, nemohol ináč, len privoliť.</w:t>
      </w:r>
    </w:p>
    <w:p>
      <w:pPr>
        <w:pStyle w:val="Normal"/>
        <w:rPr/>
      </w:pPr>
      <w:r>
        <w:rPr/>
        <w:t>- Hovorím, veličenstvo, z vašej milosti požívam, čo požívam, a ak sa vám kopec páči, nájdem ja pre svoje ovce pasienky aj inde a lesy sa mi zídu a možno aj viac úžitku prinesú ako holé grúne.</w:t>
      </w:r>
    </w:p>
    <w:p>
      <w:pPr>
        <w:pStyle w:val="Normal"/>
        <w:rPr/>
      </w:pPr>
      <w:r>
        <w:rPr/>
        <w:t>Kráľ sa milostivo usmial.</w:t>
      </w:r>
    </w:p>
    <w:p>
      <w:pPr>
        <w:pStyle w:val="Normal"/>
        <w:rPr/>
      </w:pPr>
      <w:r>
        <w:rPr/>
        <w:t xml:space="preserve">- Hneď po návrate dám vyhotoviť listiny a pošlem vám ich do Zvolena. </w:t>
      </w:r>
    </w:p>
    <w:p>
      <w:pPr>
        <w:pStyle w:val="Normal"/>
        <w:rPr/>
      </w:pPr>
      <w:r>
        <w:rPr/>
        <w:t>Pán Tobiáš sa uklonil a úctivo pobozkal kráľovi ruku.</w:t>
      </w:r>
    </w:p>
    <w:p>
      <w:pPr>
        <w:pStyle w:val="Normal"/>
        <w:rPr/>
      </w:pPr>
      <w:r>
        <w:rPr/>
        <w:t xml:space="preserve">Ale potom, keď sa pán dozvedel, prečo kráľ zamieňal pozemky, očervenel ako vtedy, keď kráľ začal reči o zámene. Nadul líca a zlostne fučal. Pravou rukou si vykrúcal to jeden, to druhý fúz a bez slova počúval, čo číta páter, ktorý učil poznávať abecedu jeho dcéry na hrade. Keď dočítal, stál pán ešte chvíľu takto, a potom sa opýtal: </w:t>
      </w:r>
    </w:p>
    <w:p>
      <w:pPr>
        <w:pStyle w:val="Normal"/>
        <w:rPr/>
      </w:pPr>
      <w:r>
        <w:rPr/>
        <w:t>- Teda toto tam stojí?</w:t>
      </w:r>
    </w:p>
    <w:p>
      <w:pPr>
        <w:pStyle w:val="Normal"/>
        <w:rPr/>
      </w:pPr>
      <w:r>
        <w:rPr/>
        <w:t>- Do slova.</w:t>
      </w:r>
    </w:p>
    <w:p>
      <w:pPr>
        <w:pStyle w:val="Normal"/>
        <w:rPr/>
      </w:pPr>
      <w:r>
        <w:rPr/>
        <w:t>- Hm, - zašomral Tobiáš a vyšiel. Poprechodil sa po dvore, postál pred hrádkom a potom, akoby si bol odrazu na niečo spomenul, dal si priviesť koňa.</w:t>
      </w:r>
    </w:p>
    <w:p>
      <w:pPr>
        <w:pStyle w:val="Normal"/>
        <w:rPr/>
      </w:pPr>
      <w:r>
        <w:rPr/>
        <w:t>Vysadol a cvalom letel na sálaš.</w:t>
      </w:r>
    </w:p>
    <w:p>
      <w:pPr>
        <w:pStyle w:val="Normal"/>
        <w:rPr/>
      </w:pPr>
      <w:r>
        <w:rPr/>
        <w:t>- Kdeže máš toho svojho muzikanta, starý? - začal, keď došiel na sálaš.</w:t>
      </w:r>
    </w:p>
    <w:p>
      <w:pPr>
        <w:pStyle w:val="Normal"/>
        <w:rPr/>
      </w:pPr>
      <w:r>
        <w:rPr/>
        <w:t>- Vnuka, urodzený pane?</w:t>
      </w:r>
    </w:p>
    <w:p>
      <w:pPr>
        <w:pStyle w:val="Normal"/>
        <w:rPr/>
      </w:pPr>
      <w:r>
        <w:rPr/>
        <w:t>- Čert vie, čím ti je!</w:t>
      </w:r>
    </w:p>
    <w:p>
      <w:pPr>
        <w:pStyle w:val="Normal"/>
        <w:rPr/>
      </w:pPr>
      <w:r>
        <w:rPr/>
        <w:t>- Valent! Valent! - zavolal bača. - Kdesi dolu je pri ovciach, urodzený pane, ale hneď bude tu.</w:t>
      </w:r>
    </w:p>
    <w:p>
      <w:pPr>
        <w:pStyle w:val="Normal"/>
        <w:rPr/>
      </w:pPr>
      <w:r>
        <w:rPr/>
        <w:t>Pán Tobiáš zosadol z koňa a sadol si na peň, nevšímajúc si baču, čo práve žinčicu zváral.</w:t>
      </w:r>
    </w:p>
    <w:p>
      <w:pPr>
        <w:pStyle w:val="Normal"/>
        <w:rPr/>
      </w:pPr>
      <w:r>
        <w:rPr/>
        <w:t>Keď Valent dobehol, zastal, akoby ho bol do zeme vsadil. Aj pozdraviť sa zabudol a len po hodnej chvíli zajachtal:</w:t>
      </w:r>
    </w:p>
    <w:p>
      <w:pPr>
        <w:pStyle w:val="Normal"/>
        <w:rPr/>
      </w:pPr>
      <w:r>
        <w:rPr/>
        <w:t>- Pánboh daj dobrý deň, urodzený pán!</w:t>
      </w:r>
    </w:p>
    <w:p>
      <w:pPr>
        <w:pStyle w:val="Normal"/>
        <w:rPr/>
      </w:pPr>
      <w:r>
        <w:rPr/>
        <w:t>Pán Tobiáš akoby ani nebol počul. Premeral si ho od hlavy po päty a nechal ho stáť pred sebou. Valent sa nič neopytoval, lebo si domyslel, že ho dedo kvôli pánu Tobiášovi volal.</w:t>
      </w:r>
    </w:p>
    <w:p>
      <w:pPr>
        <w:pStyle w:val="Normal"/>
        <w:rPr/>
      </w:pPr>
      <w:r>
        <w:rPr/>
        <w:t>- Teda ty si ten chýrny hudec?</w:t>
      </w:r>
    </w:p>
    <w:p>
      <w:pPr>
        <w:pStyle w:val="Normal"/>
        <w:rPr/>
      </w:pPr>
      <w:r>
        <w:rPr/>
        <w:t>Valent len hlavu sklonil.</w:t>
      </w:r>
    </w:p>
    <w:p>
      <w:pPr>
        <w:pStyle w:val="Normal"/>
        <w:rPr/>
      </w:pPr>
      <w:r>
        <w:rPr/>
        <w:t>- A si aj kráľovi vyhrával?</w:t>
      </w:r>
    </w:p>
    <w:p>
      <w:pPr>
        <w:pStyle w:val="Normal"/>
        <w:rPr/>
      </w:pPr>
      <w:r>
        <w:rPr/>
        <w:t>- Neviem, urodzený pane, či to bol pán kráľ.</w:t>
      </w:r>
    </w:p>
    <w:p>
      <w:pPr>
        <w:pStyle w:val="Normal"/>
        <w:rPr/>
      </w:pPr>
      <w:r>
        <w:rPr/>
        <w:t>- Chmuľo, mal by si dostať päťadvadsať, že nepoznáš kráľa, ale nemám dnes na také veci čas a vôľu. Dostal som písmo od kráľa.</w:t>
      </w:r>
    </w:p>
    <w:p>
      <w:pPr>
        <w:pStyle w:val="Normal"/>
        <w:rPr/>
      </w:pPr>
      <w:r>
        <w:rPr/>
        <w:t>Valent len stál a bača pozorne počúval reči pána Tobiáša.</w:t>
      </w:r>
    </w:p>
    <w:p>
      <w:pPr>
        <w:pStyle w:val="Normal"/>
        <w:rPr/>
      </w:pPr>
      <w:r>
        <w:rPr/>
        <w:t>- Podľa toho písma sú tieto lúčiny i s kopcom tvoje. Rozumieš, chmuľo?</w:t>
      </w:r>
    </w:p>
    <w:p>
      <w:pPr>
        <w:pStyle w:val="Normal"/>
        <w:rPr/>
      </w:pPr>
      <w:r>
        <w:rPr/>
        <w:t>- Nerozumiem, urodzený pane, - zastarel sa do reči Babic. - Ako môžu byť jeho, keď sú lúčiny vaše?</w:t>
      </w:r>
    </w:p>
    <w:p>
      <w:pPr>
        <w:pStyle w:val="Normal"/>
        <w:rPr/>
      </w:pPr>
      <w:r>
        <w:rPr/>
        <w:t>- Ty starý trúd, do toho sa nestar. To tuto vnukovo, ale si nemyslite, že to len tak ľahko pôjde. Mne je kráľ ...</w:t>
      </w:r>
    </w:p>
    <w:p>
      <w:pPr>
        <w:pStyle w:val="Normal"/>
        <w:rPr/>
      </w:pPr>
      <w:r>
        <w:rPr/>
        <w:t>Pán Tobiáš, ktorý medzi rečou vstal a podišiel k Valentovi, sa spamätal a zamĺkol. Len si jedovato odpľul a potom bez slova vzal koňa za opraty a pešky odchodil, zlostne šibúc bičíkom. Keď prešiel niekoľko krokov, obrátil sa a zvolal:</w:t>
      </w:r>
    </w:p>
    <w:p>
      <w:pPr>
        <w:pStyle w:val="Normal"/>
        <w:rPr/>
      </w:pPr>
      <w:r>
        <w:rPr/>
        <w:t>- Zato sa tu moje ovce budú pásť a árendu vám vyplatím!</w:t>
      </w:r>
    </w:p>
    <w:p>
      <w:pPr>
        <w:pStyle w:val="Normal"/>
        <w:rPr/>
      </w:pPr>
      <w:r>
        <w:rPr/>
        <w:t>Neboli múdri z tejto reči ani dedo, ani vnuk. A že nerozumeli, čo tou rečou myslel žakýlsky pán, nuž len robili ako dosial. Akoby tie pozemky a stádo boli pána Tobiášove.</w:t>
      </w:r>
    </w:p>
    <w:p>
      <w:pPr>
        <w:pStyle w:val="Normal"/>
        <w:rPr/>
      </w:pPr>
      <w:r>
        <w:rPr/>
        <w:t>No o krátky čas sa tu nadaril páter z hradu a ten rozpovedal starému Babicovi, ako prišiel Valent k týmto lúkam, kde by sa bola mohla hodná dedina vystaviť, nie že by tu mal bývať jeden gazda.</w:t>
      </w:r>
    </w:p>
    <w:p>
      <w:pPr>
        <w:pStyle w:val="Normal"/>
        <w:rPr/>
      </w:pPr>
      <w:r>
        <w:rPr/>
        <w:t>Bolo to akosi o Michale.</w:t>
      </w:r>
    </w:p>
    <w:p>
      <w:pPr>
        <w:pStyle w:val="Normal"/>
        <w:rPr/>
      </w:pPr>
      <w:r>
        <w:rPr/>
        <w:t>V podjeseň akosi, ale leto nemalo vôľu poddať sa jeseni. Slniečko svietilo teplo a milo hrialo, že tŕpkové kriaky začali znovu kvitnúť, akoby mala jar prísť. A to veru bola zriedkavá vec. Nedalo sa však nič robiť. Ovce sa teda dobre darili. Pásli sa veselo a Valent i dedo dávno zabudli, čo to bol pán kráľ Matej s poľom porobil.</w:t>
      </w:r>
    </w:p>
    <w:p>
      <w:pPr>
        <w:pStyle w:val="Normal"/>
        <w:rPr/>
      </w:pPr>
      <w:r>
        <w:rPr/>
        <w:t>Iba teraz mu zišlo na um. Dobehol totiž k nim raz Vavrinec a oznamuje:</w:t>
      </w:r>
    </w:p>
    <w:p>
      <w:pPr>
        <w:pStyle w:val="Normal"/>
        <w:rPr/>
      </w:pPr>
      <w:r>
        <w:rPr/>
        <w:t>- Máte prísť zajtra aj s vnukom na hrad.</w:t>
      </w:r>
    </w:p>
    <w:p>
      <w:pPr>
        <w:pStyle w:val="Normal"/>
        <w:rPr/>
      </w:pPr>
      <w:r>
        <w:rPr/>
        <w:t>Nedalo sa nič robiť, len ísť, keď pán Tobiáš volal. Vymastili si na druhý deň krpce, prihladili starostlivo vlasy, obliekli nové gate, i hunky si prehodili na plecia a pobrali sa, nechajúc stádo psom na opateru. Stúpali bez slova, lebo nechodievali oni na hrad. Radiť sa nemali čo. Pán Tobiáš povie, prečo ich volá, a oni len prikývnuť budú musieť.</w:t>
      </w:r>
    </w:p>
    <w:p>
      <w:pPr>
        <w:pStyle w:val="Normal"/>
        <w:rPr/>
      </w:pPr>
      <w:r>
        <w:rPr/>
        <w:t>Tak sa dostali na hrádok. Pán Tobiáš ich už čakal.</w:t>
      </w:r>
    </w:p>
    <w:p>
      <w:pPr>
        <w:pStyle w:val="Normal"/>
        <w:rPr/>
      </w:pPr>
      <w:r>
        <w:rPr/>
        <w:t>- Tak ste prišli, prišli, - vítal ich, keď sa úctivo poklonili.</w:t>
      </w:r>
    </w:p>
    <w:p>
      <w:pPr>
        <w:pStyle w:val="Normal"/>
        <w:rPr/>
      </w:pPr>
      <w:r>
        <w:rPr/>
        <w:t>- Ako ste ráčili rozkázať, urodzený pane, - prisvedčil starý.</w:t>
      </w:r>
    </w:p>
    <w:p>
      <w:pPr>
        <w:pStyle w:val="Normal"/>
        <w:rPr/>
      </w:pPr>
      <w:r>
        <w:rPr/>
        <w:t xml:space="preserve">- Hehehe, - zasmial sa akosi jedovato pán Tobiáš. - Pravdaže ste prišli, ale sotva viete po čo. </w:t>
      </w:r>
    </w:p>
    <w:p>
      <w:pPr>
        <w:pStyle w:val="Normal"/>
        <w:rPr/>
      </w:pPr>
      <w:r>
        <w:rPr/>
        <w:t>- To veru nevieme, urodzený pane.                                                       '•</w:t>
      </w:r>
    </w:p>
    <w:p>
      <w:pPr>
        <w:pStyle w:val="Normal"/>
        <w:rPr/>
      </w:pPr>
      <w:r>
        <w:rPr/>
        <w:t xml:space="preserve">- Nuž tak vám to poviem: árendu vám dám za pasienky. </w:t>
      </w:r>
    </w:p>
    <w:p>
      <w:pPr>
        <w:pStyle w:val="Normal"/>
        <w:rPr/>
      </w:pPr>
      <w:r>
        <w:rPr/>
        <w:t>Teraz sa už neozval ani starý, ani mladý.</w:t>
      </w:r>
    </w:p>
    <w:p>
      <w:pPr>
        <w:pStyle w:val="Normal"/>
        <w:rPr/>
      </w:pPr>
      <w:r>
        <w:rPr/>
        <w:t>- Hrom do toho, to som ešte nerobil ... - hovoril už zrejme jedom schvátený pán Tobiáš, - aby som takýmto chumajom árendu platil za to, čo je moje.</w:t>
      </w:r>
    </w:p>
    <w:p>
      <w:pPr>
        <w:pStyle w:val="Normal"/>
        <w:rPr/>
      </w:pPr>
      <w:r>
        <w:rPr/>
        <w:t>- Nepožadujeme, urodzený pane, - osmelil sa starý Babic, vediac už, prečo ich volal a prečo sa jeduje.</w:t>
      </w:r>
    </w:p>
    <w:p>
      <w:pPr>
        <w:pStyle w:val="Normal"/>
        <w:rPr/>
      </w:pPr>
      <w:r>
        <w:rPr/>
        <w:t>Ale bodaj by to nebol povedal.</w:t>
      </w:r>
    </w:p>
    <w:p>
      <w:pPr>
        <w:pStyle w:val="Normal"/>
        <w:rPr/>
      </w:pPr>
      <w:r>
        <w:rPr/>
        <w:t>- Počkaj, starý trkvas, - zavrešťal odrazu pán Žakýlsky, akoby ho bola osa bodla. - Ešte mi napokon daruješ, čo je moje . . . Rozumieš, chumaj, čo je moje . .. I keď kráľ ... Tu som ja kráľom . . . Hrom a peklo . . .!</w:t>
      </w:r>
    </w:p>
    <w:p>
      <w:pPr>
        <w:pStyle w:val="Normal"/>
        <w:rPr/>
      </w:pPr>
      <w:r>
        <w:rPr/>
        <w:t>- I veľmi, ako vy ráčite rozhodnúť, urodzený pane, - prisviedčal starý.</w:t>
      </w:r>
    </w:p>
    <w:p>
      <w:pPr>
        <w:pStyle w:val="Normal"/>
        <w:rPr/>
      </w:pPr>
      <w:r>
        <w:rPr/>
        <w:t>- To si myslím, - povedal spokojnejšie pán Tobiáš, - ale kráľ je kráľ a písmo je písmo. Vy ho nemáte, ale mne prikázal. - Chvíľu nehovoril, a potom zas začal.</w:t>
      </w:r>
    </w:p>
    <w:p>
      <w:pPr>
        <w:pStyle w:val="Normal"/>
        <w:rPr/>
      </w:pPr>
      <w:r>
        <w:rPr/>
        <w:t xml:space="preserve">- Teda ty si muzikant? - ukázal prstom na Valenta. </w:t>
      </w:r>
    </w:p>
    <w:p>
      <w:pPr>
        <w:pStyle w:val="Normal"/>
        <w:rPr/>
      </w:pPr>
      <w:r>
        <w:rPr/>
        <w:t>Valent ani nevedel, ako vyhŕklo z neho:</w:t>
      </w:r>
    </w:p>
    <w:p>
      <w:pPr>
        <w:pStyle w:val="Normal"/>
        <w:rPr/>
      </w:pPr>
      <w:r>
        <w:rPr/>
        <w:t>- Ja!</w:t>
      </w:r>
    </w:p>
    <w:p>
      <w:pPr>
        <w:pStyle w:val="Normal"/>
        <w:rPr/>
      </w:pPr>
      <w:r>
        <w:rPr/>
        <w:t>- Hehehe, - zasmial sa pán Tobiáš, - viem, viem . . . Kráľovi vyhrávaš, a mne . . . No veď počkaj ... A kto ťa naučil? ... - opýtal sa odrazu.</w:t>
      </w:r>
    </w:p>
    <w:p>
      <w:pPr>
        <w:pStyle w:val="Normal"/>
        <w:rPr/>
      </w:pPr>
      <w:r>
        <w:rPr/>
        <w:t>- Sám, - povedali naraz vnuk i dedo.</w:t>
      </w:r>
    </w:p>
    <w:p>
      <w:pPr>
        <w:pStyle w:val="Normal"/>
        <w:rPr/>
      </w:pPr>
      <w:r>
        <w:rPr/>
        <w:t>- Ehe, ale gajdy si mu ty . . . - zavrešťal zas Tobiáš a jed mu stúpal do hlavy. - A z mojej ovce . . . he . . .!</w:t>
      </w:r>
    </w:p>
    <w:p>
      <w:pPr>
        <w:pStyle w:val="Normal"/>
        <w:rPr/>
      </w:pPr>
      <w:r>
        <w:rPr/>
        <w:t>- Darovať ste mi ju ráčili, urodzený pán, a nechceli peniaze vziať za ňu, - bránil sa starý Babic, vidiac, že nebude dobre.</w:t>
      </w:r>
    </w:p>
    <w:p>
      <w:pPr>
        <w:pStyle w:val="Normal"/>
        <w:rPr/>
      </w:pPr>
      <w:r>
        <w:rPr/>
        <w:t>- Ukradol si ju, ukradol, - kričal Tobiáš. - Hrom aby to ... Ja vám dám árendy ... Ej, dám, aby ste si nemysleli, že žakýlsky pán je dáky chrapúň . . . Kráľ dal, rozkázal a žakýlsky pán statočne zaplatí ... Ej zaplatí. . . aby ste si nemysleli . . . Bedač jedna . . . Hej, Krištof! - zavolal.</w:t>
      </w:r>
    </w:p>
    <w:p>
      <w:pPr>
        <w:pStyle w:val="Normal"/>
        <w:rPr/>
      </w:pPr>
      <w:r>
        <w:rPr/>
        <w:t>Keď sa dráb ukázal, rozkazoval pán Tobiáš chladným hlasom:</w:t>
      </w:r>
    </w:p>
    <w:p>
      <w:pPr>
        <w:pStyle w:val="Normal"/>
        <w:rPr/>
      </w:pPr>
      <w:r>
        <w:rPr/>
        <w:t>- Týchto dvoch vyplatíte. Tomu muzikantovi štyridsať a starému dvadsať. Rozumieš?</w:t>
      </w:r>
    </w:p>
    <w:p>
      <w:pPr>
        <w:pStyle w:val="Normal"/>
        <w:rPr/>
      </w:pPr>
      <w:r>
        <w:rPr/>
        <w:t>Krištof prisvedčil a zavolal Valenta i deda, aby šli za ním. No sotva vyšli predo dvere, ani nevedeli, ako ich zdrapili železné ruky vypasených pandúrov. Kým si uvedomili, čo sa s nimi robí, ležali už jeden i druhý vytiahnutí na dereši na hradnom dvore. Pán Tobiáš stál pri okne a smial sa:</w:t>
      </w:r>
    </w:p>
    <w:p>
      <w:pPr>
        <w:pStyle w:val="Normal"/>
        <w:rPr/>
      </w:pPr>
      <w:r>
        <w:rPr/>
        <w:t>- Nuž vidíte. Ej, pán Žakýlsky neostáva dlžen . . . Statočne zaplatí árendu . . . Len neviem, či som dosť nameral, urodzení páni... Ej, na jar zas vyplatím, i na jeseň statočne . . . sám budem čítať. . . Krištof a Damián, začnite!</w:t>
      </w:r>
    </w:p>
    <w:p>
      <w:pPr>
        <w:pStyle w:val="Normal"/>
        <w:rPr/>
      </w:pPr>
      <w:r>
        <w:rPr/>
        <w:t>A stojac v okne, pomaly počítal:</w:t>
      </w:r>
    </w:p>
    <w:p>
      <w:pPr>
        <w:pStyle w:val="Normal"/>
        <w:rPr/>
      </w:pPr>
      <w:r>
        <w:rPr/>
        <w:t>- Jedna, dve, tri . . . štyri . . . päť...</w:t>
      </w:r>
    </w:p>
    <w:p>
      <w:pPr>
        <w:pStyle w:val="Normal"/>
        <w:rPr/>
      </w:pPr>
      <w:r>
        <w:rPr/>
        <w:t>Pomaly rátal a za každým slovom zahvižďala palica na obnaženom tele. Valent pod prvým úderom zjujčal, pod druhým zakvílil, pod tretím zabedákal . . . A tu sa starý obrátil a zavrešťal na vnuka tak, ako ho zakričať ešte v živote nepočul:</w:t>
      </w:r>
    </w:p>
    <w:p>
      <w:pPr>
        <w:pStyle w:val="Normal"/>
        <w:rPr/>
      </w:pPr>
      <w:r>
        <w:rPr/>
        <w:t>- Mlč!!!</w:t>
      </w:r>
    </w:p>
    <w:p>
      <w:pPr>
        <w:pStyle w:val="Normal"/>
        <w:rPr/>
      </w:pPr>
      <w:r>
        <w:rPr/>
        <w:t>Vtedy akoby sa vo Valentovi bolo niečo prebudilo. Uvedomil si, prečo dedo mlčky znáša údery a prečo aj na neho zakričal. Údery padali a pálili každý tuhšie. Ale Valent stisol zuby a nevydal viac ani hláska . . .</w:t>
      </w:r>
    </w:p>
    <w:p>
      <w:pPr>
        <w:pStyle w:val="Normal"/>
        <w:rPr/>
      </w:pPr>
      <w:r>
        <w:rPr/>
        <w:t>Keď ich odviazali, boli mokrí, lebo na starého dva razy a na Valenta raz vyliali vody. Pán Tobiáš stál v okne a smial sa:</w:t>
      </w:r>
    </w:p>
    <w:p>
      <w:pPr>
        <w:pStyle w:val="Normal"/>
        <w:rPr/>
      </w:pPr>
      <w:r>
        <w:rPr/>
        <w:t>- No, ste spokojní? - volal.</w:t>
      </w:r>
    </w:p>
    <w:p>
      <w:pPr>
        <w:pStyle w:val="Normal"/>
        <w:rPr/>
      </w:pPr>
      <w:r>
        <w:rPr/>
        <w:t>- Spokojní, - zavolal Valent, nevediac sa zdržať. - Čo ste dali, to sme vzali, kým sa odplatíme, urodzený pán . . .</w:t>
      </w:r>
    </w:p>
    <w:p>
      <w:pPr>
        <w:pStyle w:val="Normal"/>
        <w:rPr/>
      </w:pPr>
      <w:r>
        <w:rPr/>
        <w:t>- I veľmi, veľmi, chlapče . . . Teraz si do jari môžeš spokojne vyhrávať a po Ďure vás zas zavolám a statočne vyplatím, čo som dlžen.</w:t>
      </w:r>
    </w:p>
    <w:p>
      <w:pPr>
        <w:pStyle w:val="Normal"/>
        <w:rPr/>
      </w:pPr>
      <w:r>
        <w:rPr/>
        <w:t>Vyšli Babicovci bez slova, ako boli bez slova prišli...</w:t>
      </w:r>
    </w:p>
    <w:p>
      <w:pPr>
        <w:pStyle w:val="Normal"/>
        <w:rPr/>
      </w:pPr>
      <w:r>
        <w:rPr/>
        <w:t>Sedel Babic, sedel aj jeho vnuk, lebo im nebolo do skoku. Ani nehovorili, lebo im ani do hovoru nebolo. A že by bol vzal Valent gajdy do rúk, to už naozaj nie, lebo ho po bitke telo bolelo a v hrudi sa jed zváral s trpkosťou a bezmocnosťou. Čože mohol robiť? Mohol sa postaviť hradnému pánovi? Mohol žiadať, aby nerobil krivdu, a čo urobil, napravil? Len takto posedávať mohol a jedom a trpkosťou sa zjedať a zvíjať v bezmocnosti. Nebol Valent ako jeho dedo, ktorý už zrástol s poddanským životom, plným takýchto príhod, ba ešte sa radoval, že sa nič iného nestalo a že ich pán Tobiáš necháva ovce pásť, lebo panská robota je sto ráz horšia. Aj robiť musíš od svitu do mrku, aj sa nenaješ, a ak ustávaš, pandúr ti dodá chuti korbáčom. Tu si robili, ako vedeli a stihli, nik sa o nich nestaral. Keby len nie pána kráľa a Valentovej muziky ...</w:t>
      </w:r>
    </w:p>
    <w:p>
      <w:pPr>
        <w:pStyle w:val="Normal"/>
        <w:rPr/>
      </w:pPr>
      <w:r>
        <w:rPr/>
        <w:t>Veru, Valentových gajd.</w:t>
      </w:r>
    </w:p>
    <w:p>
      <w:pPr>
        <w:pStyle w:val="Normal"/>
        <w:rPr/>
      </w:pPr>
      <w:r>
        <w:rPr/>
        <w:t>Milý bača už ľutovať začínal, že dal na behanovského Ogrgeňa a podľa jeho receptu urobil gajdy. Ale prečo sa našla biela ovca práve tu? A prečo sa utopila? A vedel aj to, že aj keď Valent teraz gajdy nechytá do rúk, jednako sa ich nezriekne. To by ostatne nebolo zlé, no ak bude vyhrávať s takým šťastím ako dosiaľ, nuž sa veru ešte veľa zla navalí na nich.</w:t>
      </w:r>
    </w:p>
    <w:p>
      <w:pPr>
        <w:pStyle w:val="Normal"/>
        <w:rPr/>
      </w:pPr>
      <w:r>
        <w:rPr/>
        <w:t>Ale Valent nie tak.</w:t>
      </w:r>
    </w:p>
    <w:p>
      <w:pPr>
        <w:pStyle w:val="Normal"/>
        <w:rPr/>
      </w:pPr>
      <w:r>
        <w:rPr/>
        <w:t>- Dedo, - povie jedného zimného večera po Hromniciach.</w:t>
      </w:r>
    </w:p>
    <w:p>
      <w:pPr>
        <w:pStyle w:val="Normal"/>
        <w:rPr/>
      </w:pPr>
      <w:r>
        <w:rPr/>
        <w:t>- No, - zamrnčí dedo.</w:t>
      </w:r>
    </w:p>
    <w:p>
      <w:pPr>
        <w:pStyle w:val="Normal"/>
        <w:rPr/>
      </w:pPr>
      <w:r>
        <w:rPr/>
        <w:t>- Ja takto nebudem. A keby vás nebolo, ani by som už nie ...</w:t>
      </w:r>
    </w:p>
    <w:p>
      <w:pPr>
        <w:pStyle w:val="Normal"/>
        <w:rPr/>
      </w:pPr>
      <w:r>
        <w:rPr/>
        <w:t>- A čo chceš urobiť?</w:t>
      </w:r>
    </w:p>
    <w:p>
      <w:pPr>
        <w:pStyle w:val="Normal"/>
        <w:rPr/>
      </w:pPr>
      <w:r>
        <w:rPr/>
        <w:t>- Pozrite, grúne vraj pán kráľ dal mne . . . Jednako ich užíva pán Tobiáš. A nech by užíval. Čože, ja nič nežiadam, no aby som čakal do Ďura, kým ma pozvú na zámok, aby ma vypalicovali, ej, dedo, to nebudem ...</w:t>
      </w:r>
    </w:p>
    <w:p>
      <w:pPr>
        <w:pStyle w:val="Normal"/>
        <w:rPr/>
      </w:pPr>
      <w:r>
        <w:rPr/>
        <w:t>- Ale čo si počneš?</w:t>
      </w:r>
    </w:p>
    <w:p>
      <w:pPr>
        <w:pStyle w:val="Normal"/>
        <w:rPr/>
      </w:pPr>
      <w:r>
        <w:rPr/>
        <w:t>- Čo? Hovorili ste, i páter hovoril, aj pán Tobiáš, že som pánu kráľovi vyhrával a on ma za to odmenil.</w:t>
      </w:r>
    </w:p>
    <w:p>
      <w:pPr>
        <w:pStyle w:val="Normal"/>
        <w:rPr/>
      </w:pPr>
      <w:r>
        <w:rPr/>
        <w:t>- Hej, hej, - prisviedčal starý bača.</w:t>
      </w:r>
    </w:p>
    <w:p>
      <w:pPr>
        <w:pStyle w:val="Normal"/>
        <w:rPr/>
      </w:pPr>
      <w:r>
        <w:rPr/>
        <w:t>- Nuž pozrite, dedo, ak kráľ dal, pôjdem k nemu a poviem, nech si zas vezme, čo je jeho, a vráti to pánu Tobiášovi. Pán kráľ, ako dal, tak vezme, a pán Tobiáš dá pokoj. Vrátim sa a budeme zasa spolu.</w:t>
      </w:r>
    </w:p>
    <w:p>
      <w:pPr>
        <w:pStyle w:val="Normal"/>
        <w:rPr/>
      </w:pPr>
      <w:r>
        <w:rPr/>
        <w:t>- Dobrá myšlienka, chlapče, no ako sa dostaneš ku kráľovi? Vieš ty, kadiaľ vedie cesta k nemu? A vieš ty, že kráľ býva v takom meste, kde je zámkov ako tuto pánov Tobiášov, ba ešte väčších, ako oviec v košiari a domov ako tej trávy na lúkach a ľudí ako mravcov v mravenisku?! A pána kráľov zámok je taký veľký ako táto hora a pod zámkom voda hučí, a ako sa cez ňu dostaneš, keď si nikdy rieky nevidel, nieto v loďke sedel?</w:t>
      </w:r>
    </w:p>
    <w:p>
      <w:pPr>
        <w:pStyle w:val="Normal"/>
        <w:rPr/>
      </w:pPr>
      <w:r>
        <w:rPr/>
        <w:t>Valent len na pol ucha počúval. Nemienil on ísť do Budína. Inak si to vymyslel.</w:t>
      </w:r>
    </w:p>
    <w:p>
      <w:pPr>
        <w:pStyle w:val="Normal"/>
        <w:rPr/>
      </w:pPr>
      <w:r>
        <w:rPr/>
        <w:t xml:space="preserve">- Nie, dedo. Prečo by som ja šiel za pánom kráľom, keď pán kráľ príde sem? </w:t>
      </w:r>
    </w:p>
    <w:p>
      <w:pPr>
        <w:pStyle w:val="Normal"/>
        <w:rPr/>
      </w:pPr>
      <w:r>
        <w:rPr/>
        <w:t>Babicovi svitlo v hlave, musel prisvedčiť.</w:t>
      </w:r>
    </w:p>
    <w:p>
      <w:pPr>
        <w:pStyle w:val="Normal"/>
        <w:rPr/>
      </w:pPr>
      <w:r>
        <w:rPr/>
        <w:t>- Myslíš do Zvolena?</w:t>
      </w:r>
    </w:p>
    <w:p>
      <w:pPr>
        <w:pStyle w:val="Normal"/>
        <w:rPr/>
      </w:pPr>
      <w:r>
        <w:rPr/>
        <w:t>- Prečo nie? Príde leto, aj pán kráľ príde. Do Zvolena už len potrafím. Hovorili ste, že Hron od Zvolena tečie. Zbehnem dolu po Šášovský hrad k Ladomeru, potom sa dám proti vode, kým nedôjdem do mesta. V meste ľahko nájdem zámok a v zámku pána kráľa. Vezmem peniaz, čo mi daroval, bude ho iste poznať. Mám ho odložený v kolibe v rázštepe. Rozpoviem mu, ako som pochodil, ako sa nám povodilo.</w:t>
      </w:r>
    </w:p>
    <w:p>
      <w:pPr>
        <w:pStyle w:val="Normal"/>
        <w:rPr/>
      </w:pPr>
      <w:r>
        <w:rPr/>
        <w:t>- Bodaj by bolo tak, ako hovoríš, chlapče. Bodaj by bolo tak ...</w:t>
      </w:r>
    </w:p>
    <w:p>
      <w:pPr>
        <w:pStyle w:val="Normal"/>
        <w:rPr/>
      </w:pPr>
      <w:r>
        <w:rPr/>
        <w:t xml:space="preserve">- Uvidíte, dedo, že dobre bude, len čo sa toho kráľovho daru strasiem. </w:t>
      </w:r>
    </w:p>
    <w:p>
      <w:pPr>
        <w:pStyle w:val="Normal"/>
        <w:rPr/>
      </w:pPr>
      <w:r>
        <w:rPr/>
        <w:t>Potom už nesedávali takí smutní. I dedo, i vnuk veselšie chodili okolo oviec a radostnejšie očakávali jar, keď pán kráľ príde do Zvolena.</w:t>
      </w:r>
    </w:p>
    <w:p>
      <w:pPr>
        <w:pStyle w:val="Normal"/>
        <w:rPr/>
      </w:pPr>
      <w:r>
        <w:rPr/>
        <w:t>Nevedel Valent, nevedel ešte, aké je lúčenie. Nikdy sa on nelúčil s nikým. Ani mu to na um neprišlo, že by sa s dedom rozísť mal. Myslel si, že s ním bude večne sedieť. Teraz, keď si pomyslel, že bude musieť odísť a deda nechať, čudne mu stískalo srdce. Nevedel Valent, či to strach, či obava. Ale čas utekal. A čím ťažšie bolo Valentovi myslieť na túto vec, tým chytrejšie čas utekal. Utekal a Ďura bude nezadlho ...</w:t>
      </w:r>
    </w:p>
    <w:p>
      <w:pPr>
        <w:pStyle w:val="Normal"/>
        <w:rPr/>
      </w:pPr>
      <w:r>
        <w:rPr/>
        <w:t>A Valent sa nechcel dočkať Ďura na salaši.</w:t>
      </w:r>
    </w:p>
    <w:p>
      <w:pPr>
        <w:pStyle w:val="Normal"/>
        <w:rPr/>
      </w:pPr>
      <w:r>
        <w:rPr/>
        <w:t>Čože mal robiť? Nič nemohol, iba vziať gajdy a s nimi sa tešiť, ak sa potešiť mohol a vedel. Ej, ale ak iných jeho gajdy tešili, jeho samého nepotešili. Ba keď večerom pod starým stromom hrával, ešte ťažšie mu prichodilo. Nadúval temlov, prstami preberal po dierkach, ale mysľou, oj, tou bol ďaleko. V ušiach mu neznel zvučný hovor huku, ale akýsi neznámy šumot. A keď sa pozastavil nad tým, zbadal, že to nie huk, ale rieka hučí. A nad riekou mesto a nad mestom zámok, aký v živote nevidel. Nikdy nebol ďalej ako v hore, ale sa mu tak v mysli marilo, že je to Zvolenský zámok. A naraz jeho ústa prestali dúchať do chlipáka, prsty prestali preberať a gajdy zatíchli. Gajdoš sedel bez slova, zahútaný a zahrúžený. A dlho do noci takto sedával. A keď sa prebral, naraz mu tak ťažko prišlo, že sa mu slzy rozliali po lícach. A Valent ich len rukou zotrel a rozžialený, nepotešený sa vracal do koliby k dedovi.</w:t>
      </w:r>
    </w:p>
    <w:p>
      <w:pPr>
        <w:pStyle w:val="Normal"/>
        <w:rPr/>
      </w:pPr>
      <w:r>
        <w:rPr/>
        <w:t>A toho večera, keď ho už len dva dni delili od chvíle, keď sa mienil vydať na cestu, stala sa divná vec. Hral, hral, kým sa mu myseľ nezastrela a pred očami sa mu nezjavil zámok a voda. Potom mu chlipák vypadol z perí a muzika sa zadusila kdesi v temlove. A sedel Valent potom ešte zahútanejší ako inokedy. A ako tak sedí, uhriešený a zahútaný, odrazu len zbadá, že sa z hory niečo k nemu trávou potročí. Neveľmi si toho Valent všímal. Len keď sa z toho mrvenia vyšmykla malá postavička lesnej žienky, zbystril pohľad. A keď priskackala k nemu tak, že sa ani zeme nedotýkala, spoznal v nej Kráľku. Mala ľahké belavé šaty, čo sa tratili v prednočnom šere, a na hlávke jej svietila korunka. Valent čakal a mlčal.</w:t>
      </w:r>
    </w:p>
    <w:p>
      <w:pPr>
        <w:pStyle w:val="Normal"/>
        <w:rPr/>
      </w:pPr>
      <w:r>
        <w:rPr/>
        <w:t>- Valent! Valent! - zvolala a zastala obďaleč.</w:t>
      </w:r>
    </w:p>
    <w:p>
      <w:pPr>
        <w:pStyle w:val="Normal"/>
        <w:rPr/>
      </w:pPr>
      <w:r>
        <w:rPr/>
        <w:t>- To si ty, Kráľka? - opýtal sa Valent len tak zo zvyku.</w:t>
      </w:r>
    </w:p>
    <w:p>
      <w:pPr>
        <w:pStyle w:val="Normal"/>
        <w:rPr/>
      </w:pPr>
      <w:r>
        <w:rPr/>
        <w:t>- Ja, Valent, a prišla som k tebe . . .</w:t>
      </w:r>
    </w:p>
    <w:p>
      <w:pPr>
        <w:pStyle w:val="Normal"/>
        <w:rPr/>
      </w:pPr>
      <w:r>
        <w:rPr/>
        <w:t>- Áno, Kráľka, rozlúčiť sa, však ...</w:t>
      </w:r>
    </w:p>
    <w:p>
      <w:pPr>
        <w:pStyle w:val="Normal"/>
        <w:rPr/>
      </w:pPr>
      <w:r>
        <w:rPr/>
        <w:t>Kráľka nepovedala slovíčka, len sklonila hlávku.</w:t>
      </w:r>
    </w:p>
    <w:p>
      <w:pPr>
        <w:pStyle w:val="Normal"/>
        <w:rPr/>
      </w:pPr>
      <w:r>
        <w:rPr/>
        <w:t>- Nebudem vám ja už tejto jari vyhrávať, Kráľka. Nebudem, veru, lebo Ďura je neďaleko a pán kráľ možno sa už poberá do Zvolena.</w:t>
      </w:r>
    </w:p>
    <w:p>
      <w:pPr>
        <w:pStyle w:val="Normal"/>
        <w:rPr/>
      </w:pPr>
      <w:r>
        <w:rPr/>
        <w:t>- Smutno nám bude, Valent, ale čože si počneš? Vieme, že ti to všetko naša gajdica narobila. Ej, čože sme my vedeli, keď sme ti ju darovali? Mysleli sme si - všetci ľudia sú ako my. A ono žijú aj takí ako žakýlsky pán a jeho kamaráti. Ale nermúť sa, dám ti novú gajdicu, bude lepšia od prvej, a keď ti zle bude, len si smelo na nej zagajduj!</w:t>
      </w:r>
    </w:p>
    <w:p>
      <w:pPr>
        <w:pStyle w:val="Normal"/>
        <w:rPr/>
      </w:pPr>
      <w:r>
        <w:rPr/>
        <w:t>Valent len popamäti vzal gajdicu a vykrútil starú, podal ju Kráľke a zakrútil si namiesto nej novú.</w:t>
      </w:r>
    </w:p>
    <w:p>
      <w:pPr>
        <w:pStyle w:val="Normal"/>
        <w:rPr/>
      </w:pPr>
      <w:r>
        <w:rPr/>
        <w:t>- Tak, Valent, ostaň zbohom ... A keď sa raz vrátiš, nezabúdaj na nás. I keď sme tvojmu oku skryté, jednako ťa vidíme a počúvame. Zahraj tu zvečera pod stromom.</w:t>
      </w:r>
    </w:p>
    <w:p>
      <w:pPr>
        <w:pStyle w:val="Normal"/>
        <w:rPr/>
      </w:pPr>
      <w:r>
        <w:rPr/>
        <w:t>A odhopkala spod stromu do lesa.</w:t>
      </w:r>
    </w:p>
    <w:p>
      <w:pPr>
        <w:pStyle w:val="Normal"/>
        <w:rPr/>
      </w:pPr>
      <w:r>
        <w:rPr/>
        <w:t>Valent už toho večera nehral. Ešte vždy dúfal, že nebude musieť odísť. Teraz už nemal nádeje. Kráľka ho nepotešila. Zavzdychal si teda a odišiel spod stromu do koliby.</w:t>
      </w:r>
    </w:p>
    <w:p>
      <w:pPr>
        <w:pStyle w:val="Normal"/>
        <w:rPr/>
      </w:pPr>
      <w:r>
        <w:rPr/>
        <w:t>Na druhý deň sa začal chystať na cestu. Nechcel sa dať prekvapiť. Prichystal si tanistru, hodnú čugaňu do ruky, lebo vedel - vo svete sú všelijakí ľudia. Prezrel gajdy, vymastil bačkorky a pripravil sa. Dohodli sa, že ho dedo odprevadí na kus, a potom už sám pobeží dolu k Hronu. Pohne sa večer, lebo čože je jemu noc? Od malého mala žil v hore a noc, deň mu boli jedno. Aspoň prejde okolo Šášova nocou. Radšej si dňom oddýchne.</w:t>
      </w:r>
    </w:p>
    <w:p>
      <w:pPr>
        <w:pStyle w:val="Normal"/>
        <w:rPr/>
      </w:pPr>
      <w:r>
        <w:rPr/>
        <w:t>Deň sa minul bez nehody. Iba Vavrinec prišiel pýtať tri jahnence. Vraj pre pána šášovského. Lebo šášovský pán je Juro a pán Tobiáš nebodaj zajtra pobeží na Šášov.</w:t>
      </w:r>
    </w:p>
    <w:p>
      <w:pPr>
        <w:pStyle w:val="Normal"/>
        <w:rPr/>
      </w:pPr>
      <w:r>
        <w:rPr/>
        <w:t>Keď to Valent počul, svitlo v ňom trochu nádeje. Ak sa pán Tobiáš chystá na Šášov, akiste na nich zabudol. No keď sa vráti, môže si odrazu zmyslieť. Neodloží teda Valent odchod, hoci sa mu takéto myšlienky začínali vkrádať do mysle.</w:t>
      </w:r>
    </w:p>
    <w:p>
      <w:pPr>
        <w:pStyle w:val="Normal"/>
        <w:rPr/>
      </w:pPr>
      <w:r>
        <w:rPr/>
        <w:t>Keď nadišiel večer, pobral sa. Dedo šiel s ním až po močiarske kopanice. Tam sa rozlúčili.</w:t>
      </w:r>
    </w:p>
    <w:p>
      <w:pPr>
        <w:pStyle w:val="Normal"/>
        <w:rPr/>
      </w:pPr>
      <w:r>
        <w:rPr/>
        <w:t>- Vrátim sa už, Valent, - povedal dedo, - a ty si zapamätaj, čo som ti hovorieval. Nespúšťaj sa a drž sa rovných ciest. Ja už len na teba budem myslieť, a ty nezabúdaj, že máš deda. Nerád by som umrel, kým ťa ešte neuvidím.</w:t>
      </w:r>
    </w:p>
    <w:p>
      <w:pPr>
        <w:pStyle w:val="Normal"/>
        <w:rPr/>
      </w:pPr>
      <w:r>
        <w:rPr/>
        <w:t>- Ej, dedo, - hovorí Valent, - odoberáte sa, akoby som odchodil naveky. Možno je už pán kráľ vo Zvolene. Ak nebude, poberiem sa na niektorý sálaš a prechovám sa tam. Za moju robotu mi hocikto dá najesť a iné si nežiadam. Dávno ja budem na Michala doma. Pole bude pána Tobiášovo a my nebudeme musieť na hrad. Len sa vy nebojte, a ak by ste dačo potrebovali, nezabúdajte odkázať do dediny, nedajú vám zahynúť ... Aj ja som zaprosil, aby sa obzreli . . .</w:t>
      </w:r>
    </w:p>
    <w:p>
      <w:pPr>
        <w:pStyle w:val="Normal"/>
        <w:rPr/>
      </w:pPr>
      <w:r>
        <w:rPr/>
        <w:t>Rozlúčili sa. Dedo stál a hľadel za Valentom. Valent smelo vykročil, ani sa neobzrúc, aby si dedo nemyslel, že sa bojí. . .</w:t>
      </w:r>
    </w:p>
    <w:p>
      <w:pPr>
        <w:pStyle w:val="Normal"/>
        <w:rPr/>
      </w:pPr>
      <w:r>
        <w:rPr/>
        <w:t>Ej, ale mu nebolo do nebátia. Nebál sa Valent noci, no ako sa vzďaľoval od deda, tuhšie mu srdce stískalo. Len keď prišiel do ladomerských hôr, uľahčilo sa mu. Kráčal potichu, lebo mal krpce mäkké ako perina a oči privyknuté na temnotu. Nohy sa nepotkli ani o jeden kameň. Šiel horou ako tôňa. A už cítil, ako sa cesta zvažuje. To je už cesta nadol k Hronu. Teraz by sa mal napravo od nej zjaviť Šášovský zámok. Ale je tma, sotva ho uvidí. Jednako ho uvidel. I čo mesiac už zvečera zašiel a hviezdy trúsili len sporé, studené svetlo, zbadal ho. Múry presvitali belavo a veže trčali do neba ako rázsochy. Trochu mu srdce zabúchalo, keď prichodil k nemu. Nebol on ešte v zámku, ale dobre vedel, že šášovský pán je neodchodnejší od žakýlskeho. Veru, čo aj ho vtedy na Žakýlskom hrade nebil, len sa chechtal, keď ho pán Tobiáš obšíval.</w:t>
      </w:r>
    </w:p>
    <w:p>
      <w:pPr>
        <w:pStyle w:val="Normal"/>
        <w:rPr/>
      </w:pPr>
      <w:r>
        <w:rPr/>
        <w:t>Došiel na miesto, kde sa cesta dvojila. Jedna stúpala hore k hradu, druhá sa zvažovala dolu k Hronu. Pobehol. Čosi mu šepkalo, aby tak urobil, lebo nehodno sa okolo takýchto skalných hniezd motať. Strážnik iste stojí na veži a môže ho zbadať na ceste. Zlý pošepne, zavolá, a Valent by sa mohol ľahko ocitnúť v pasci. Nadhodil halienku na pleci, tuhšie stisol gajdy a pobehol. Šťastlivo sa dostal k Ladomeru. Obišiel mýto a dal sa hradskou proti toku Hrona. Odľahlo mu. Ani si nemyslel, že to tak ľahko prejde.</w:t>
      </w:r>
    </w:p>
    <w:p>
      <w:pPr>
        <w:pStyle w:val="Normal"/>
        <w:rPr/>
      </w:pPr>
      <w:r>
        <w:rPr/>
        <w:t>No, počkaj, Valent, ešte si nepreskočil.</w:t>
      </w:r>
    </w:p>
    <w:p>
      <w:pPr>
        <w:pStyle w:val="Normal"/>
        <w:rPr/>
      </w:pPr>
      <w:r>
        <w:rPr/>
        <w:t>Ba vari aj chcel preskočiť priekopu, no tu akoby mu bol remenec na krpci povolil. Sadne si, oddýchne i remenec napraví, pomyslel si. No ešte sa po skoku ani zeme nedotkol, keď odrazu ktosi zahučí:</w:t>
      </w:r>
    </w:p>
    <w:p>
      <w:pPr>
        <w:pStyle w:val="Normal"/>
        <w:rPr/>
      </w:pPr>
      <w:r>
        <w:rPr/>
        <w:t>- Stoj!!!</w:t>
      </w:r>
    </w:p>
    <w:p>
      <w:pPr>
        <w:pStyle w:val="Normal"/>
        <w:rPr/>
      </w:pPr>
      <w:r>
        <w:rPr/>
        <w:t>Valent prisadol k zemi ako divá mačka, ktorá skočila mimo a padla pod nohy poľovníka. Nepohol sa, ani slovíčka nepreriekol. Akoby bol zrástol so zemou. Pričupil sa ku kružine a mocne stisol v hrsti čugaňu.</w:t>
      </w:r>
    </w:p>
    <w:p>
      <w:pPr>
        <w:pStyle w:val="Normal"/>
        <w:rPr/>
      </w:pPr>
      <w:r>
        <w:rPr/>
        <w:t>Z druhej strany kružiny začul niekoho prichodiť. Nebodaj ho hľadajú. Haluze šuchotali a zreteľne počul, ako sa niekto prediera krovím.</w:t>
      </w:r>
    </w:p>
    <w:p>
      <w:pPr>
        <w:pStyle w:val="Normal"/>
        <w:rPr/>
      </w:pPr>
      <w:r>
        <w:rPr/>
        <w:t>- Hrom do teba, - zašomral akýsi hlas. - Ej, ale ti vyčítam, ak ťa nájdem, - sľuboval druhý.</w:t>
      </w:r>
    </w:p>
    <w:p>
      <w:pPr>
        <w:pStyle w:val="Normal"/>
        <w:rPr/>
      </w:pPr>
      <w:r>
        <w:rPr/>
        <w:t>Nuž takto milý Valent nemohol nič iné robiť, ako robil. Sedieť učupený a nehýbať sa, lebo i najmenší pohyb by ho prezradil. Zhrbil sa ešte väčšmi a čakal, čo bude.</w:t>
      </w:r>
    </w:p>
    <w:p>
      <w:pPr>
        <w:pStyle w:val="Normal"/>
        <w:rPr/>
      </w:pPr>
      <w:r>
        <w:rPr/>
        <w:t>Dočkal sa.</w:t>
      </w:r>
    </w:p>
    <w:p>
      <w:pPr>
        <w:pStyle w:val="Normal"/>
        <w:rPr/>
      </w:pPr>
      <w:r>
        <w:rPr/>
        <w:t>Tí dvaja sa priblížili. Nevedeli rozoznať sivú halenu od krovia. Iba keď jeden z chlapov pristúpil Valentovi nohu, že Valent až zubami zaškripotal, zbadali ho.</w:t>
      </w:r>
    </w:p>
    <w:p>
      <w:pPr>
        <w:pStyle w:val="Normal"/>
        <w:rPr/>
      </w:pPr>
      <w:r>
        <w:rPr/>
        <w:t>- Tu je, vtáčik, - zavolá ten, čo ho našiel, a už ho aj drapcoval zo zeme. - Ukáž sa, čo si zač?</w:t>
      </w:r>
    </w:p>
    <w:p>
      <w:pPr>
        <w:pStyle w:val="Normal"/>
        <w:rPr/>
      </w:pPr>
      <w:r>
        <w:rPr/>
        <w:t>Keď sa Valent postavil a tí dvaja zakresali a svetlo sa rozlialo, zhíkli:</w:t>
      </w:r>
    </w:p>
    <w:p>
      <w:pPr>
        <w:pStyle w:val="Normal"/>
        <w:rPr/>
      </w:pPr>
      <w:r>
        <w:rPr/>
        <w:t>- Doparoma, gajdoš! Kdeže sa tu berieš, kamarát? - smiali sa.</w:t>
      </w:r>
    </w:p>
    <w:p>
      <w:pPr>
        <w:pStyle w:val="Normal"/>
        <w:rPr/>
      </w:pPr>
      <w:r>
        <w:rPr/>
        <w:t>Nevedel Valent, čo povedať. A keďže sa bál pravdu povedať, radšej mlčal a naplašený hľadel na pandúrov. Lebo naozaj s pandúrmi sa stretol. A to s pandúrmi šášovského pána. Často sa oni po hradskej potulovali, najmä keď mal cestou prejsť sprievod kupcov alebo strieborná fúra zo Štiavnice alebo vozy, vezúce do Beňadika desiatok alebo zbožie . . . Možno aj teraz striehli na niečo také, a keď nič nevystriehli, vracali sa domov a tak sa stretli s Valentom. A že Valent tak náhle odskočil z cesty, pozdávalo sa im to podozrivé. Chytili ho.</w:t>
      </w:r>
    </w:p>
    <w:p>
      <w:pPr>
        <w:pStyle w:val="Normal"/>
        <w:rPr/>
      </w:pPr>
      <w:r>
        <w:rPr/>
        <w:t>- No čože, vari si onemel? - prihováral sa prvý.</w:t>
      </w:r>
    </w:p>
    <w:p>
      <w:pPr>
        <w:pStyle w:val="Normal"/>
        <w:rPr/>
      </w:pPr>
      <w:r>
        <w:rPr/>
        <w:t xml:space="preserve">- Hovor, človeče, odkiaľ a kam ideš takto nocou! </w:t>
      </w:r>
    </w:p>
    <w:p>
      <w:pPr>
        <w:pStyle w:val="Normal"/>
        <w:rPr/>
      </w:pPr>
      <w:r>
        <w:rPr/>
        <w:t>No Valent mlčal.</w:t>
      </w:r>
    </w:p>
    <w:p>
      <w:pPr>
        <w:pStyle w:val="Normal"/>
        <w:rPr/>
      </w:pPr>
      <w:r>
        <w:rPr/>
        <w:t>- Posvieť ešte, uvidíme, či je to naozaj gajdoš. Možno je to niekto, čo nemá čisté svedomie.</w:t>
      </w:r>
    </w:p>
    <w:p>
      <w:pPr>
        <w:pStyle w:val="Normal"/>
        <w:rPr/>
      </w:pPr>
      <w:r>
        <w:rPr/>
        <w:t>Vtom sa už aj rozleteli iskry. No ešte sa svetlo ani dobre nerozhorelo, keď zavolal jeden z pandúrov:</w:t>
      </w:r>
    </w:p>
    <w:p>
      <w:pPr>
        <w:pStyle w:val="Normal"/>
        <w:rPr/>
      </w:pPr>
      <w:r>
        <w:rPr/>
        <w:t>- Doparoma, veď je to pána Žakýlskeho gajdoš. Videl som ho hore na hrade, keď sa raz chceli páni zabávať.</w:t>
      </w:r>
    </w:p>
    <w:p>
      <w:pPr>
        <w:pStyle w:val="Normal"/>
        <w:rPr/>
      </w:pPr>
      <w:r>
        <w:rPr/>
        <w:t>- Ty si nebodaj ušiel! - vyjasnieval tvár druhý. - A vieš ty, čo znamená ujsť od pána?</w:t>
      </w:r>
    </w:p>
    <w:p>
      <w:pPr>
        <w:pStyle w:val="Normal"/>
        <w:rPr/>
      </w:pPr>
      <w:r>
        <w:rPr/>
        <w:t>- Neviem, - zašomral Valent, ani nevediac, ako mu to slovko vyletelo z úst.</w:t>
      </w:r>
    </w:p>
    <w:p>
      <w:pPr>
        <w:pStyle w:val="Normal"/>
        <w:rPr/>
      </w:pPr>
      <w:r>
        <w:rPr/>
        <w:t>- Nuž ak nevieš, dozvieš sa. A teraz sa ber s nami na hrad, tam ti už povieme, čo a ako. Možno príde dnes aj pán Tobiáš a urobí s tebou poriadok.</w:t>
      </w:r>
    </w:p>
    <w:p>
      <w:pPr>
        <w:pStyle w:val="Normal"/>
        <w:rPr/>
      </w:pPr>
      <w:r>
        <w:rPr/>
        <w:t>Tak sa skončila krátka Valentova cesta za pánom kráľom. Namiesto proti vode musel kráčať po vode, a namiesto ku Zvolenu blížil sa k Šášovu. Prešli dedinou, prešli mostom cez Hron a dali sa strmou cestou na hrad. Rozmýšľal Valent, čo by mal urobiť. Nemohol nič, s dvoma ozbrojenými chlapmi si neporadí. Nuž poslušne a pokorne kráčal hore na hrad.</w:t>
      </w:r>
    </w:p>
    <w:p>
      <w:pPr>
        <w:pStyle w:val="Normal"/>
        <w:rPr/>
      </w:pPr>
      <w:r>
        <w:rPr/>
        <w:t>Nezobudili nikoho, zatvorili ho do izbietky kdesi pod vežou. V izbietke nebolo ani nábytku, len hrubo tesaný stolík, lavička a drevené lôžko očakávalo nešťastného gajdoška.</w:t>
      </w:r>
    </w:p>
    <w:p>
      <w:pPr>
        <w:pStyle w:val="Normal"/>
        <w:rPr/>
      </w:pPr>
      <w:r>
        <w:rPr/>
        <w:t>- Tu sa zlož a ak ti smutno bude, máš gajdy, zagajduj si. Keď sa pánu urodzenému uráči vstať, upovedomíme ho, akého hosťa má na hrade. Potom sa dozvieš aj viacej.</w:t>
      </w:r>
    </w:p>
    <w:p>
      <w:pPr>
        <w:pStyle w:val="Normal"/>
        <w:rPr/>
      </w:pPr>
      <w:r>
        <w:rPr/>
        <w:t>Dvere sa zatvorili. Valent zreteľne začul, ako zaškripel veľký kľúč v zámke. Ostal sám. Ale napodiv necítil obavy. Veď mal čisté svedomie. Neurobil nič zlé. Že odišiel? Dedo ostal a ovce upasie. Povie úprimne a popravde, prečo sa pobral do Zvolena. Hej, aby pán kráľ vrátil pole pánu Žakýlskemu, on radšej bude pásť ovce pána Tobiáša, ako pásaval. A ak kráľ príde, rád mu zahrá, ak ho bude muzika zabávať. Zahrá, a zadarmo. Nie, neurobil nič zlé.</w:t>
      </w:r>
    </w:p>
    <w:p>
      <w:pPr>
        <w:pStyle w:val="Normal"/>
        <w:rPr/>
      </w:pPr>
      <w:r>
        <w:rPr/>
        <w:t>Takto rozmýšľal, sediac na drevenej prični, a čakal, kedy zasvitne biely pás svetla na oblohe.</w:t>
      </w:r>
    </w:p>
    <w:p>
      <w:pPr>
        <w:pStyle w:val="Normal"/>
        <w:rPr/>
      </w:pPr>
      <w:r>
        <w:rPr/>
        <w:t>No dlho ešte musel takto sedieť náš Valent a možno aj zadriemal. A keď sa zobudil, svetlo sporo vnikalo malým okienkom kdesi nad jeho hlavou.</w:t>
      </w:r>
    </w:p>
    <w:p>
      <w:pPr>
        <w:pStyle w:val="Normal"/>
        <w:rPr/>
      </w:pPr>
      <w:r>
        <w:rPr/>
        <w:t>A veru zabudol pán Tobiáš na baču a jeho vnuka. Aspoň v tom čase, keď pán Juro zo Šášova oslavoval meniny a príchod šiestej desiatky na plecia. Ani to nemohlo ináč byť, lebo na Šášovskom hrade sa zišla vyberaná spoločnosť. Boli tu páni Dóciovci z Revišťa, rodina pána Jura zo Šášova, aj páni z blízkej Breznice, aj pán Baláž zo Sitna bol prítomný, ani panstvo zo Sklenoteplického hrádku nechýbalo.</w:t>
      </w:r>
    </w:p>
    <w:p>
      <w:pPr>
        <w:pStyle w:val="Normal"/>
        <w:rPr/>
      </w:pPr>
      <w:r>
        <w:rPr/>
        <w:t>Na dvore bolo ako o súdnom dni. Panstvo prichodilo a vítačkám nebolo konca kraja.</w:t>
      </w:r>
    </w:p>
    <w:p>
      <w:pPr>
        <w:pStyle w:val="Normal"/>
        <w:rPr/>
      </w:pPr>
      <w:r>
        <w:rPr/>
        <w:t>Večer sa potom rozprúdila na hrade veselosť, akej tu už dávno nebolo. A ktože by si v takomto čase kazil náladu s Valentom?! Bude na to dosť času neskoršie. Teraz sa panstvo zabávalo. Svätokrížski pištci vyhrávali, a keď bola muzika, ani spevu, ani tanca nechýbalo.</w:t>
      </w:r>
    </w:p>
    <w:p>
      <w:pPr>
        <w:pStyle w:val="Normal"/>
        <w:rPr/>
      </w:pPr>
      <w:r>
        <w:rPr/>
        <w:t>Dolu v prízemí hradu bolo neinak. V jednej sále čeľaď, v druhej pandúri, správcovia a drábi hradného pána sa zabávali. A kriku a výskotu nebolo o nič menej tu dolu ako tam hore. A keď sa už noc tak naširoko rozprestrela, že sa začínala trhať napoly, zišiel ktorémusi pandúrovi na um Valent.</w:t>
      </w:r>
    </w:p>
    <w:p>
      <w:pPr>
        <w:pStyle w:val="Normal"/>
        <w:rPr/>
      </w:pPr>
      <w:r>
        <w:rPr/>
        <w:t>- Sto striel, kamaráti, - zvolal, - či sa my musíme zabávať bez muziky, keď máme privrznutého gajdoška?!</w:t>
      </w:r>
    </w:p>
    <w:p>
      <w:pPr>
        <w:pStyle w:val="Normal"/>
        <w:rPr/>
      </w:pPr>
      <w:r>
        <w:rPr/>
        <w:t>- Tak je, tak je! - vrešťali pandúri.</w:t>
      </w:r>
    </w:p>
    <w:p>
      <w:pPr>
        <w:pStyle w:val="Normal"/>
        <w:rPr/>
      </w:pPr>
      <w:r>
        <w:rPr/>
        <w:t>- Možno nám veselšie bude hrať ako pánu Žakýlskemu, - vrešťal ten, čo bol videl Valenta na Žakýlskom hrade. - Ak nebude, vyplatíme ho štedrejšie ako pán Tobiáš!</w:t>
      </w:r>
    </w:p>
    <w:p>
      <w:pPr>
        <w:pStyle w:val="Normal"/>
        <w:rPr/>
      </w:pPr>
      <w:r>
        <w:rPr/>
        <w:t>A tak sa stalo všetko tak ako vtedy na Žakýlskom hrade.</w:t>
      </w:r>
    </w:p>
    <w:p>
      <w:pPr>
        <w:pStyle w:val="Normal"/>
        <w:rPr/>
      </w:pPr>
      <w:r>
        <w:rPr/>
        <w:t>Valent sedel uhriešený a počúval krik a hurhaj. Vedel, ako sa tam veselo zabávajú a na neho už dávno zabudli. Hej, lebo sa nik od rána o neho ani neobzrel. Nemal Valent od rána nič v ústach. Dedo mu síce zakrútil do ošatky kus suchej baraniny a chleba na cestu, ale Valentovi nechutilo jesť. Nedotkol sa ani chleba, ani mäsa. Len sedel a hútal, prečo ho na každom kroku nešťastie stretá a prenasleduje. Keď sa začalo schyľovať k večeru a v izbici sa začínalo stmievať, položil gajdy vedľa seba a zakrútiac sa do halienky, vyvalil sa na tvrdé lôžko. A aj by bol usnul, nebyť toho kriku a hurhaja na dvore a v hrade. Driemoty ho opustili a potom zas prišli myšlienky na sálaš, na deda, na ovce, a spánok odbehol ďaleko, ďaleko od Valenta.</w:t>
      </w:r>
    </w:p>
    <w:p>
      <w:pPr>
        <w:pStyle w:val="Normal"/>
        <w:rPr/>
      </w:pPr>
      <w:r>
        <w:rPr/>
        <w:t>A tak ho našli drábi ležiaceho, ale nespiaceho.</w:t>
      </w:r>
    </w:p>
    <w:p>
      <w:pPr>
        <w:pStyle w:val="Normal"/>
        <w:rPr/>
      </w:pPr>
      <w:r>
        <w:rPr/>
        <w:t xml:space="preserve">- Hej, kamarát, muzikant, gajdoško s gajdami, hore sa! Vstávaj! </w:t>
      </w:r>
    </w:p>
    <w:p>
      <w:pPr>
        <w:pStyle w:val="Normal"/>
        <w:rPr/>
      </w:pPr>
      <w:r>
        <w:rPr/>
        <w:t>Valent vyskočil na rovné nohy, ale pobrať sa nemal veľkej chuti.</w:t>
      </w:r>
    </w:p>
    <w:p>
      <w:pPr>
        <w:pStyle w:val="Normal"/>
        <w:rPr/>
      </w:pPr>
      <w:r>
        <w:rPr/>
        <w:t>- Čo stojíš ako drevený? Ber gajdy a poď!</w:t>
      </w:r>
    </w:p>
    <w:p>
      <w:pPr>
        <w:pStyle w:val="Normal"/>
        <w:rPr/>
      </w:pPr>
      <w:r>
        <w:rPr/>
        <w:t>- Aspoň sa naješ a napiješ, lebo si sa iste od rána postil, - vravel ten, čo prišiel prvý.</w:t>
      </w:r>
    </w:p>
    <w:p>
      <w:pPr>
        <w:pStyle w:val="Normal"/>
        <w:rPr/>
      </w:pPr>
      <w:r>
        <w:rPr/>
        <w:t>Pochopil Valent, čo sa robí. Pred očami sa mu mihol obraz, ktorý prežil dávno na Žakýlskom hrade. Ale protiviť sa nemohol. Vzal pokorne gajdy a poberal sa. Vo dverách zastal. Akoby rozmýšľal, či ísť, či nejsť. No pandúr mu nedal rozmýšľať. Posotil ho a zavrešťal:</w:t>
      </w:r>
    </w:p>
    <w:p>
      <w:pPr>
        <w:pStyle w:val="Normal"/>
        <w:rPr/>
      </w:pPr>
      <w:r>
        <w:rPr/>
        <w:t>- Ak sa ti nechce, zahráme ti my, skôr ako ti urodzený pán zahrá!</w:t>
      </w:r>
    </w:p>
    <w:p>
      <w:pPr>
        <w:pStyle w:val="Normal"/>
        <w:rPr/>
      </w:pPr>
      <w:r>
        <w:rPr/>
        <w:t>Nuž sa Valent pobral. Skrúšený vkročil do miestnosti, kde bola zábava. Privítali ho s veľkým vreskom. Posadili ho na vyvýšené miesto k bachratej peci a čakali, kým si pripraví nástroj. Valent nemal iného východiska, i čo mu srdce stískalo, len hrať. Pomaly, trasúcimi sa rukami pchal temlov pod pazuchu a pripravoval chlipák, prehodil si huky cez plecia a prebehol prstami po dierkach gajdice. Nuž a v duchu si želal, aby tentoraz lepšie pochodil ako predošle na Žakýli. Lebo tak bolo: z klbka pandúrov sa vyterigal podnapitý ten, čo ho priviedol sem a čo ho aj na Žakýlskom hrade videl, a v ruke niesol hrubú trstenicu. Pobiede sa doknísal k Valentovi a hovorí:</w:t>
      </w:r>
    </w:p>
    <w:p>
      <w:pPr>
        <w:pStyle w:val="Normal"/>
        <w:rPr/>
      </w:pPr>
      <w:r>
        <w:rPr/>
        <w:t>- Pozri, kamarát, ak ty nebudeš, budem ja . . . Ty na gajdách a ja touto palicou. Lebo ja ťa dobre poznám, vtáčik. Takto sedliackej chase zahráš, a pánom nechceš. Teda pozor si daj!</w:t>
      </w:r>
    </w:p>
    <w:p>
      <w:pPr>
        <w:pStyle w:val="Normal"/>
        <w:rPr/>
      </w:pPr>
      <w:r>
        <w:rPr/>
        <w:t>A šermoval mu palicou pred nosom.</w:t>
      </w:r>
    </w:p>
    <w:p>
      <w:pPr>
        <w:pStyle w:val="Normal"/>
        <w:rPr/>
      </w:pPr>
      <w:r>
        <w:rPr/>
        <w:t>Valentovi už bolo všetko jedno. Vedel, zle sa mu povodilo, a ešte horšie sa mu povodí. Jednako mu odrazu blysla hlavou myšlienka na Kráľku. Trocha sa potešil a začal dúfať, že mu pomôže. Čelo sa mu vyjasnilo a smelšie pozrel na čakajúcich pandúrov. Oblizol si pery i chlipák a začal fúkať.</w:t>
      </w:r>
    </w:p>
    <w:p>
      <w:pPr>
        <w:pStyle w:val="Normal"/>
        <w:rPr/>
      </w:pPr>
      <w:r>
        <w:rPr/>
        <w:t>Divné! Tentoraz sa gajdy rozhovorili. Huky zašomrali plným, zvonivým hlasom ako organ, piskory zakvílili a potom sa rozospievali. A Valent akoby bol pri tomto zvuku zabudol, že je na Šášove. Tak sa mu pozdávalo: sedí na salaši pod stromom a pred ním lesné žienky tancujú. Nuž si hral gajdoš Valent a čerta sa staral, čo robia pandúri.</w:t>
      </w:r>
    </w:p>
    <w:p>
      <w:pPr>
        <w:pStyle w:val="Normal"/>
        <w:rPr/>
      </w:pPr>
      <w:r>
        <w:rPr/>
        <w:t>Jednako mal sa aj na nich obzrieť. A bol by videl čudný obraz. Dobre hovorila Kráľka, že mu táto gajdica lepšie poslúži ako prvá. Pandúri sa zabávali, až milá vec. Ale ktorý sedel - sediaci, ktorý stál - stojaci, ktorý začal spievať, spieval, ktorý tancoval, hajduchoval, ktorý pil, pil, a nik sa zo svojho miesta nepohol. A tak sa pozdávalo, že smelí pandúri šášovského pána, čo bili na poli poddaných, čo sa nebáli ani banskomestských vojakov, sprevádzajúcich zlaté a strieborné fúry, čo chytali opátskych ľudí, museli teraz počúvať tajomný hlas gajd. Jedni sedeli, nemôžuc sa pohnúť z miesta, hoci sa pokúšali vstať, akoby boli s lavicami zrastení alebo mali na nohách centové ťarchy. Iní sa smiali s rozškľabenými ústami a nemohli iné robiť, len sa rehotať, hoci rozhadzovali rukami, chytali si ústa, ohmatávali líca, lebo smiech nemohli zastaviť. A tí, čo sa chytili hajduchovať, vyskakovali, rozhadzovali rukami, nohami, pot sa z nich lial, ale nemohli prestať. Každý bol ako gumovým povrazom priviazaný k zemi. Pohybovať sa mohol, ale z miesta pohnúť nie. A možno, keby si to bol Valent všimol, bol by v hre prestal. Ale Valent sa neobzrel a len hral, hral. Ešte vždy videl pred sebou sálaš a mesačnú noc. Lesné žienky vyšli na lúčinu a tancovali. Kdesi vzadu poskakoval kŕdlik líšteniec a vedľa nich zaberali srnky do hory. A ako mu ten obraz ožil pred očami, tak si Valent nevšimol, čo sa okolo neho robí, a hral len tomu, čo videl pred svojím duševným zrakom.</w:t>
      </w:r>
    </w:p>
    <w:p>
      <w:pPr>
        <w:pStyle w:val="Normal"/>
        <w:rPr/>
      </w:pPr>
      <w:r>
        <w:rPr/>
        <w:t>Vresk a hrmot ho prebudili zo snenia.</w:t>
      </w:r>
    </w:p>
    <w:p>
      <w:pPr>
        <w:pStyle w:val="Normal"/>
        <w:rPr/>
      </w:pPr>
      <w:r>
        <w:rPr/>
        <w:t>To sa najtučnejší pandúr, čo sa prvý začal natriasať, prevalil. Trepol na zem, len tak zadunelo. Ej, ale ani tak nemal pokoja. Aj ležiačky rozhadzoval rukami, nohami, akoby ho boli kŕče naťahovali. A tí, čo sa za stolom rozvaľovali a smiali, tiež sa jeden po druhom skydávali na zem. Lenže smiať sa neprestávali. A ak niekto vošiel dnu, schvátila ho veselosť, natriasal sa, spieval, smial sa ako ostatní.</w:t>
      </w:r>
    </w:p>
    <w:p>
      <w:pPr>
        <w:pStyle w:val="Normal"/>
        <w:rPr/>
      </w:pPr>
      <w:r>
        <w:rPr/>
        <w:t>Valent stále hral, lebo ešte nevedel, že to jeho gajdy robia. Myslel si, že to drábi z roztopaše vyčíňajú. A keď si takto namýšľal, tuhšie fúkal do temlova, rezkejšie preberal na gajdici, aby ten s palicou nemal možnosť a príčinu zamiešať sa do jeho muziky. Lenže ak tuhšie hral, tí museli tuhšie revať, tuhšie sa smiať i natriasať sa. Hej, beda, prebeda! Nevidelo sa to už Valentovi. No nevypustil chlipák z úst, ani preberať neprestal a obzeral sa dookola. Ten s palicou sa rozháňal a kto sa nadaril bližšie, dostal takú, len sa tak skúrilo. Pot z neho stekal, oči vyvaľoval na Valenta, ale rozháňať sa neprestal, hoci z palice už triesky fŕkali. Iba teraz si začínal Valent uvedomovať, čo sa to robí. Kráľkina gajdica! A ak je tak, tak len hrať, aby sa páni drábi vytancovali do chuti.</w:t>
      </w:r>
    </w:p>
    <w:p>
      <w:pPr>
        <w:pStyle w:val="Normal"/>
        <w:rPr/>
      </w:pPr>
      <w:r>
        <w:rPr/>
        <w:t>Aj hral. Hral a neustával, kým mu prsty nezačali drevenieť. Potom prestal. Aj mohol, lebo naokolo ležalo všetko ako pobité. Niektorí sa únavou dusili, iní ležali s vyvalenými očami a strašne zazerali na Valenta, tretí boli zvalení a bez pohybu, akoby v nich života nebolo. Ej, divnú to gajdicu má, divnú. Ale čo teraz?</w:t>
      </w:r>
    </w:p>
    <w:p>
      <w:pPr>
        <w:pStyle w:val="Normal"/>
        <w:rPr/>
      </w:pPr>
      <w:r>
        <w:rPr/>
        <w:t>No Valent rýchlo našiel odpoveď.</w:t>
      </w:r>
    </w:p>
    <w:p>
      <w:pPr>
        <w:pStyle w:val="Normal"/>
        <w:rPr/>
      </w:pPr>
      <w:r>
        <w:rPr/>
        <w:t>Preč!,</w:t>
      </w:r>
    </w:p>
    <w:p>
      <w:pPr>
        <w:pStyle w:val="Normal"/>
        <w:rPr/>
      </w:pPr>
      <w:r>
        <w:rPr/>
        <w:t>Kým títo spia a oddychujú, a iste budú dlho oddychovať, musí zmiznúť: ujsť a pokračovať V ceste, z ktorej ho vrátili. Teraz pôjde smelšie, lebo vie, čo väzí v gajdici. A ani nerozmýšľal, len vybehol na dvor. Keď bol na dvore, ľahko našiel vrátka, ktorými sa vychodilo, keď bola hlavná brána nad padacím mostom zatvorená. Keď zacítil nad sebou voľné nebo a naokolo horu, radostne si vydýchol a pustil sa dolu cestou k Hronu.</w:t>
      </w:r>
    </w:p>
    <w:p>
      <w:pPr>
        <w:pStyle w:val="Normal"/>
        <w:rPr/>
      </w:pPr>
      <w:r>
        <w:rPr/>
        <w:t>Nech sa potom robilo na Šášovskom zámku, čo chcelo, Valent sa nepustil Hrona. A že sa ho nepustil, dostal sa šťastlivo k Zvolenu. Ale keď došiel celkom blízko k mestu, zbadal, že sa Hron ovíja okolo neho ako had. A z druhej strany zas Slatina zastavuje cestu k nemu. A že bolo z jari, nuž veru hodné vody sa valili jednou i druhou stranou. Prebrodiť sa nedalo a plávať v šatách s gajdami? Valent sa škrabal v štici a obchodil mesto ako mačka horúcu kašu. Nakoniec nemohol ináč, len pobrať sa pekne k mostu.</w:t>
      </w:r>
    </w:p>
    <w:p>
      <w:pPr>
        <w:pStyle w:val="Normal"/>
        <w:rPr/>
      </w:pPr>
      <w:r>
        <w:rPr/>
        <w:t>Hej, ale na moste zábradlie a krížom cez cestu mocné drevené závory. Pri závorách domec a Valent si už domyslel, že v domci striehne zvolenský mýtnik. A Valent nemal pri sebe ani groša okrem toho, čo mu dal kráľ.</w:t>
      </w:r>
    </w:p>
    <w:p>
      <w:pPr>
        <w:pStyle w:val="Normal"/>
        <w:rPr/>
      </w:pPr>
      <w:r>
        <w:rPr/>
        <w:t>„</w:t>
      </w:r>
      <w:r>
        <w:rPr/>
        <w:t>Eh," rozhodol sa odrazu, „čože, možno je mýtnik dobrý človek a nezje ma. Poviem dobré slovo a pustí ma."</w:t>
      </w:r>
    </w:p>
    <w:p>
      <w:pPr>
        <w:pStyle w:val="Normal"/>
        <w:rPr/>
      </w:pPr>
      <w:r>
        <w:rPr/>
        <w:t>Aj sa zobral. Ale mýtnik, aký bol, divný človek bol. Chlapisko tučné a s fúziskami, v dlhom kabáte so zubatým golierom a v končistom klobúčiku. Zastavil ho a zvolal:</w:t>
      </w:r>
    </w:p>
    <w:p>
      <w:pPr>
        <w:pStyle w:val="Normal"/>
        <w:rPr/>
      </w:pPr>
      <w:r>
        <w:rPr/>
        <w:t>- Denár!</w:t>
      </w:r>
    </w:p>
    <w:p>
      <w:pPr>
        <w:pStyle w:val="Normal"/>
        <w:rPr/>
      </w:pPr>
      <w:r>
        <w:rPr/>
        <w:t>A keď Valent iba stál, lebo sa nevedel k slovu dostať, vtiahol sa mýtnik do domca, nechajúc ho pred závorou.</w:t>
      </w:r>
    </w:p>
    <w:p>
      <w:pPr>
        <w:pStyle w:val="Normal"/>
        <w:rPr/>
      </w:pPr>
      <w:r>
        <w:rPr/>
        <w:t>„</w:t>
      </w:r>
      <w:r>
        <w:rPr/>
        <w:t>Denár, denár," hútal Valent. Počul už toto slovo a vedel, že to peniaz má byť, ale ho ešte v živote nevidel. Iba ten, čo mal zašitý v kožúšku, čo dostal od kráľa. Hej, ale ten nemožno dať. Čo robiť? Ohrada je nie taká vysoká a ľahko by ju preliezol. No ak by ho mýtnik zbadal, nedobre by sa mu povodilo.</w:t>
      </w:r>
    </w:p>
    <w:p>
      <w:pPr>
        <w:pStyle w:val="Normal"/>
        <w:rPr/>
      </w:pPr>
      <w:r>
        <w:rPr/>
        <w:t>Skúsi poprosiť a povedať, o čo ide.</w:t>
      </w:r>
    </w:p>
    <w:p>
      <w:pPr>
        <w:pStyle w:val="Normal"/>
        <w:rPr/>
      </w:pPr>
      <w:r>
        <w:rPr/>
        <w:t xml:space="preserve">- Hej! - zvolal na mýtnika, - pán mýtnik! Pusťte ma, chudobný som! </w:t>
      </w:r>
    </w:p>
    <w:p>
      <w:pPr>
        <w:pStyle w:val="Normal"/>
        <w:rPr/>
      </w:pPr>
      <w:r>
        <w:rPr/>
        <w:t>Mýtnik vystrčil fúzatú hlavu a zavolal:</w:t>
      </w:r>
    </w:p>
    <w:p>
      <w:pPr>
        <w:pStyle w:val="Normal"/>
        <w:rPr/>
      </w:pPr>
      <w:r>
        <w:rPr/>
        <w:t>- Denár!</w:t>
      </w:r>
    </w:p>
    <w:p>
      <w:pPr>
        <w:pStyle w:val="Normal"/>
        <w:rPr/>
      </w:pPr>
      <w:r>
        <w:rPr/>
        <w:t>- K pánu kráľovi idem!</w:t>
      </w:r>
    </w:p>
    <w:p>
      <w:pPr>
        <w:pStyle w:val="Normal"/>
        <w:rPr/>
      </w:pPr>
      <w:r>
        <w:rPr/>
        <w:t>- Pána kráľa niet v meste.</w:t>
      </w:r>
    </w:p>
    <w:p>
      <w:pPr>
        <w:pStyle w:val="Normal"/>
        <w:rPr/>
      </w:pPr>
      <w:r>
        <w:rPr/>
        <w:t>Toto bola iná reč. Pre Valenta prestalo mesto jestvovať. Čože by tu robil, keď kráľa niet! Nepôjde on do mesta. Počká. O nejaký čas pán kráľ isto príde, a potom ho vyhľadá. Možno mýtnik aj bude čosi vedieť, opýta sa ho.</w:t>
      </w:r>
    </w:p>
    <w:p>
      <w:pPr>
        <w:pStyle w:val="Normal"/>
        <w:rPr/>
      </w:pPr>
      <w:r>
        <w:rPr/>
        <w:t>- Hej, pán mýtnik! - zavolal znova.</w:t>
      </w:r>
    </w:p>
    <w:p>
      <w:pPr>
        <w:pStyle w:val="Normal"/>
        <w:rPr/>
      </w:pPr>
      <w:r>
        <w:rPr/>
        <w:t>Keď trpezlivý mýtnik vystrčil hlavu z domca a zas zavolal svoje „denár", zaprosil:</w:t>
      </w:r>
    </w:p>
    <w:p>
      <w:pPr>
        <w:pStyle w:val="Normal"/>
        <w:rPr/>
      </w:pPr>
      <w:r>
        <w:rPr/>
        <w:t>- Prosím vás, pán mýtnik, kedy dôjde pán kráľ do mesta?</w:t>
      </w:r>
    </w:p>
    <w:p>
      <w:pPr>
        <w:pStyle w:val="Normal"/>
        <w:rPr/>
      </w:pPr>
      <w:r>
        <w:rPr/>
        <w:t>- Čo ťa do toho?</w:t>
      </w:r>
    </w:p>
    <w:p>
      <w:pPr>
        <w:pStyle w:val="Normal"/>
        <w:rPr/>
      </w:pPr>
      <w:r>
        <w:rPr/>
        <w:t>- Musím k nemu. Tu v kožúšku mám zašitý peniaz, čo mi bol dal ... Aj sálaš mi podaroval, ale chcem mu povedať, aby ho len nechal pánu Tobiášovi. . .</w:t>
      </w:r>
    </w:p>
    <w:p>
      <w:pPr>
        <w:pStyle w:val="Normal"/>
        <w:rPr/>
      </w:pPr>
      <w:r>
        <w:rPr/>
        <w:t>Teraz už mýtnik nevtiahol hlavu do domca, ale skúmavo pozrel na mládenca. Nevyzerá na lapaja. Statočnosť mu hľadí z očú. Pokýval hlavou a prívetivejšie zahovoril:</w:t>
      </w:r>
    </w:p>
    <w:p>
      <w:pPr>
        <w:pStyle w:val="Normal"/>
        <w:rPr/>
      </w:pPr>
      <w:r>
        <w:rPr/>
        <w:t>- Niet ho ešte. Možno o nejaký čas príde, lebo sa posli častejšie v meste obracajú ako inokedy. Je to obyčajne predzvesť toho, že pán kráľ príde.</w:t>
      </w:r>
    </w:p>
    <w:p>
      <w:pPr>
        <w:pStyle w:val="Normal"/>
        <w:rPr/>
      </w:pPr>
      <w:r>
        <w:rPr/>
        <w:t>- Nuž počkám a prídem neskoršie, - povedal Valent. - A vám, pán mýtnik, ďakujem.</w:t>
      </w:r>
    </w:p>
    <w:p>
      <w:pPr>
        <w:pStyle w:val="Normal"/>
        <w:rPr/>
      </w:pPr>
      <w:r>
        <w:rPr/>
        <w:t>A obrátil sa a vykročil naspäť. Mýtnik hľadel za ním a krútil hlavou.</w:t>
      </w:r>
    </w:p>
    <w:p>
      <w:pPr>
        <w:pStyle w:val="Normal"/>
        <w:rPr/>
      </w:pPr>
      <w:r>
        <w:rPr/>
        <w:t>Keď došiel Valent na cestu, uderila mu do mysle otázka: Čo teraz? Domov? Možno ho už pán Tobiáš hľadá, aby ho vyplatil ako v jeseni. A mohlo sa aj stať, že už vie o jeho úteku, a potom je to ešte horšie. Okolo Šášova sa potulovať? Ej, to by si dal! Pandúri nezabudnú, ako ich pozabával. Chytro sa obrátil chrbtom k tým stranám, kde bol Šášovský hrad a hrádok pána Tobiáša, a dal sa stúpať na druhú stranu mesta proti toku Slatiny. Mesto nechával bokom a onedlho mu zmizlo z očí. Valent sa držal riečky, prechodil dedinkami, i do Slatiny došiel. A tam sa dozvedel, že z druhej strany Zvolena, k Bystrici, sú Rybáre, Hájniky, Kováčová. Tam bývajú kráľovi ľudia a tí istotne najlepšie budú vedieť, kedy dôjde pán kráľ. Tak, tak, lebo tí kráľove lesy strážia, kone kujú, vozy opravujú, ryby chytajú a až hen do Budína posielajú, veď v Dunaji takých rýb nenájdeš ako tu, v čistej vode Hrona. Nuž si Valent pomyslel:</w:t>
      </w:r>
    </w:p>
    <w:p>
      <w:pPr>
        <w:pStyle w:val="Normal"/>
        <w:rPr/>
      </w:pPr>
      <w:r>
        <w:rPr/>
        <w:t>„</w:t>
      </w:r>
      <w:r>
        <w:rPr/>
        <w:t>Ak chcem kráľa uvidieť, nemožno mi tu ostať, ale musím v tie strany prejsť. Ta musím, kde jeho ľudia bývajú, lebo ku svojim skôr príde ako k cudzím."</w:t>
      </w:r>
    </w:p>
    <w:p>
      <w:pPr>
        <w:pStyle w:val="Normal"/>
        <w:rPr/>
      </w:pPr>
      <w:r>
        <w:rPr/>
        <w:t>Aj tak urobil. Dal sa putovať naspäť na Zvolen. Tu i tam dlhšie pobudol, poslúžil, mládeži na muzike zahral, zarobil groš-dva, aj sa preživil. A tak sa zbavil starostí, že ho zvolenský pán mýtnik do mesta nepustí, keď nebude mať denár na mýto. Ako ho zarobil, hneď ho odložil k tomu, čo mu daroval pán kráľ, a zaumienil si, že ho veru nevypustí z rúk, len vtedy, keď dôjde ku zvolenskému mýtu.</w:t>
      </w:r>
    </w:p>
    <w:p>
      <w:pPr>
        <w:pStyle w:val="Normal"/>
        <w:rPr/>
      </w:pPr>
      <w:r>
        <w:rPr/>
        <w:t>Tak sa dostal Šťastlivo ku Kováčovej. A že bol Valent chlapík súci, a veľké kladivo, ktorým kováč udieral na podkovy kráľovských vraníkov, mu bolo ako pierko, usmial sa starý kováč Damián a prijal ho do služby, i keď len na taký čas, kým príde kráľ. Nuž odložil Valent gajdy a každé ráno si nasadil na hlavu čiernu koženú čiapku, opásal si zásteru, bral do rúk veľké kladivo a udieral do žeravého železa, len tak iskry fŕkali. Aj starému kováčovi Damiánovi bolo veselšie, lebo deti i žena mu pomreli a len stará gazdiná mu opatrovala dve kravy, varila i obšila kováča aj Valenta. A tak Valentovi bolo neinak. Dobre sa mu vodilo, lebo kováč ho i poriadne nachoval, aj dobré slovo mu povedal, aj zaplatil, ako bol sľúbil. Ale aj udieral Valent, ako dosiaľ ani jeden tovariš kováča Damiána. A večerom alebo v nedeľu, keď starý Damián sedával v záhrade pod starou hruškou a myslel na ženu a deti, čo vtedy pomreli, keď tá strašná nemoc zúrila, ktorá aj Valentovu mať a otca skosila, vtedy bral Valent gajdy a nafukoval temlov. A hral. Hral kováčovi Damiánovi a osládzal jeho žiale. Huky len pridusene liali tichú nôtu, piskor nezaškrečal, píšťala hebko snula melódiu, ktorá aj Valenta, aj Damiána, aj starú gazdinú potešila. Tak im všetkým trom zakaždým odľahlo na duši.</w:t>
      </w:r>
    </w:p>
    <w:p>
      <w:pPr>
        <w:pStyle w:val="Normal"/>
        <w:rPr/>
      </w:pPr>
      <w:r>
        <w:rPr/>
        <w:t>Nevedel sa kováč Damián nahľadieť na Valenta, čo cez deň trieskal ťažkým kladivom do železa a večer mal jednako ľahké prsty, že mu iskry lietali po dierkach gajdice. A neraz povedal Valentovi do očí:</w:t>
      </w:r>
    </w:p>
    <w:p>
      <w:pPr>
        <w:pStyle w:val="Normal"/>
        <w:rPr/>
      </w:pPr>
      <w:r>
        <w:rPr/>
        <w:t>- Valent, Valent, dobrý kováč by bol z teba.</w:t>
      </w:r>
    </w:p>
    <w:p>
      <w:pPr>
        <w:pStyle w:val="Normal"/>
        <w:rPr/>
      </w:pPr>
      <w:r>
        <w:rPr/>
        <w:t>- Ak by som sa to naučil, možno ...</w:t>
      </w:r>
    </w:p>
    <w:p>
      <w:pPr>
        <w:pStyle w:val="Normal"/>
        <w:rPr/>
      </w:pPr>
      <w:r>
        <w:rPr/>
        <w:t>- Isto. Uhádneš už podkovu ohnúť, aj meč obstojne vykuješ, aj na oštep urobíš tvrdý hrot. . . Ak by ti vôľa bola ...</w:t>
      </w:r>
    </w:p>
    <w:p>
      <w:pPr>
        <w:pStyle w:val="Normal"/>
        <w:rPr/>
      </w:pPr>
      <w:r>
        <w:rPr/>
        <w:t>Zatíchol. . . Ani Valent nehovoril.</w:t>
      </w:r>
    </w:p>
    <w:p>
      <w:pPr>
        <w:pStyle w:val="Normal"/>
        <w:rPr/>
      </w:pPr>
      <w:r>
        <w:rPr/>
        <w:t>- Kohože ja mám, Valent? Žena i deti mi v hrobe hnijú a stará gazdiná je nadnes, nazajtra ... A z teba by dobrý kováč bol. . . Tešil by sa pán kráľ . . .</w:t>
      </w:r>
    </w:p>
    <w:p>
      <w:pPr>
        <w:pStyle w:val="Normal"/>
        <w:rPr/>
      </w:pPr>
      <w:r>
        <w:rPr/>
        <w:t>Ale Valent len hlavou pokrútil. Čo mu aj ľúto prišlo, úprimne sa vyznal majstrovi.</w:t>
      </w:r>
    </w:p>
    <w:p>
      <w:pPr>
        <w:pStyle w:val="Normal"/>
        <w:rPr/>
      </w:pPr>
      <w:r>
        <w:rPr/>
        <w:t>- Dobrý ste vy človek, majster Damián, jednako, ja už len v naše strany pôjdem. Aj dedo možno čaká a možno sa už obáva o mňa. Len aby pán kráľ došiel, poprosím ho a vrátim sa. Veď vy ešte dostanete tovariša, a možno súcejšieho odo mňa.</w:t>
      </w:r>
    </w:p>
    <w:p>
      <w:pPr>
        <w:pStyle w:val="Normal"/>
        <w:rPr/>
      </w:pPr>
      <w:r>
        <w:rPr/>
        <w:t>- Možno ... - povedal Damián potichu a sklamane. - Ale ty si aj zahrať vedel a pri tvojej muzike mi tak bolo, akoby moji boli ožili a tu okolo mňa sedeli a stáli. Akoby mi starosti spadli z pliec, veselšie mi je okolo starého srdca . .. Nemal by si odchodiť, Valent, nemal ...</w:t>
      </w:r>
    </w:p>
    <w:p>
      <w:pPr>
        <w:pStyle w:val="Normal"/>
        <w:rPr/>
      </w:pPr>
      <w:r>
        <w:rPr/>
        <w:t>Ale keď Valent nič neprehovoril, dodal po chvíli:</w:t>
      </w:r>
    </w:p>
    <w:p>
      <w:pPr>
        <w:pStyle w:val="Normal"/>
        <w:rPr/>
      </w:pPr>
      <w:r>
        <w:rPr/>
        <w:t>- Pravdaže, máš deda . . . Ale aj ten by mohol k tebe ...</w:t>
      </w:r>
    </w:p>
    <w:p>
      <w:pPr>
        <w:pStyle w:val="Normal"/>
        <w:rPr/>
      </w:pPr>
      <w:r>
        <w:rPr/>
        <w:t>A tak prešiel pri rozhovore nejeden večer. No Valent neprestával myslieť na Zvolen a na kráľa. Natŕčal uši a striehol na zvesti zo Zvolena. A keď tak túžobne čakal, mal sa dočkať.</w:t>
      </w:r>
    </w:p>
    <w:p>
      <w:pPr>
        <w:pStyle w:val="Normal"/>
        <w:rPr/>
      </w:pPr>
      <w:r>
        <w:rPr/>
        <w:t>Jedného júnového dňa priletel posol na koni a rovno k fojtovi:</w:t>
      </w:r>
    </w:p>
    <w:p>
      <w:pPr>
        <w:pStyle w:val="Normal"/>
        <w:rPr/>
      </w:pPr>
      <w:r>
        <w:rPr/>
        <w:t>- Pán kráľ príde. Dajte vedieť i rybárom, i hájnikom kráľovským!</w:t>
      </w:r>
    </w:p>
    <w:p>
      <w:pPr>
        <w:pStyle w:val="Normal"/>
        <w:rPr/>
      </w:pPr>
      <w:r>
        <w:rPr/>
        <w:t>Valent ožil. Prestalo ho zaujímať kováčstvo. Majster Damián zreteľne videl, ako udiera pomimo alebo krajom kladiva uderí a vybije jamu, čo musí železo znova zohrievať, aby jamu zahladil. Jednako mu to nezazlieval. Vedel kováč Damián, ako šuhaj túžobne očakáva kráľov príchod.</w:t>
      </w:r>
    </w:p>
    <w:p>
      <w:pPr>
        <w:pStyle w:val="Normal"/>
        <w:rPr/>
      </w:pPr>
      <w:r>
        <w:rPr/>
        <w:t>Keď potom konečne zaviali nad Zvolenom kráľovské zástavy a zavrešťali trúby, že ich až do dedín bolo počuť, isté bolo, že pán kráľ prišiel. Nevedel sa už Valent opanovať. Poďakoval sa kováčovi Damiánovi i jeho gazdinej a pobral sa. A kováč Damián nechal vyhňu a na kuse ho odprevadil.</w:t>
      </w:r>
    </w:p>
    <w:p>
      <w:pPr>
        <w:pStyle w:val="Normal"/>
        <w:rPr/>
      </w:pPr>
      <w:r>
        <w:rPr/>
        <w:t>Ak sa inokedy dostal hocikto do Zvolena, teraz veru nebolo tak. V meste je vzácny hosť a aj mýtnik dostal pomoc. Dvaja mocní, ako hora urastení pandúri stoja tam a každého, kto ide do mesta, prísne prezrú. Ak sa pozdáva podozrivý, vovedú ho do mýta a podrobne sa povypytujú, kto je, čo chce a kam ide. Nuž veru, aj Valentovi stislo srdce, keď sa blížil k mostu a uvidel pandúrov. Aj mal vôľu vrátiť sa, ale mýtnik i pandúri ho už zbadali. Nuž sa poručenobohu pobral ďalej.</w:t>
      </w:r>
    </w:p>
    <w:p>
      <w:pPr>
        <w:pStyle w:val="Normal"/>
        <w:rPr/>
      </w:pPr>
      <w:r>
        <w:rPr/>
        <w:t>Mýtnik ho spoznal. Aj sa usmial. Ale pandúri chladným zrakom hľadeli na neho. No mladík s gajdami, čo mal dukát od samého kráľa, a ako im už mýtnik povedal, po spravodlivosť ide, nepozdával sa im nebezpečný a pustili ho, keď zaplatil mýto.</w:t>
      </w:r>
    </w:p>
    <w:p>
      <w:pPr>
        <w:pStyle w:val="Normal"/>
        <w:rPr/>
      </w:pPr>
      <w:r>
        <w:rPr/>
        <w:t>Tmolil sa Valent po meste sem-ta, ale nevedel, kadiaľ by sa dostal do zámku. Aj ta došiel, aj bránu ako dva domy veľkú uvidel, jednako mu smelosť udrela kamsi do nôh. Stratil chuť pristúpiť bližšie. Jednako sa musel odhodlať, keď sa chcel zhovárať s kráľom. Nuž pobral sa už zo šiesty raz k zámku. Vzdychol si skrúšene a ani nerozmýšľajúc, čo robí, pobral sa k bráne.</w:t>
      </w:r>
    </w:p>
    <w:p>
      <w:pPr>
        <w:pStyle w:val="Normal"/>
        <w:rPr/>
      </w:pPr>
      <w:r>
        <w:rPr/>
        <w:t>Ale čo to?</w:t>
      </w:r>
    </w:p>
    <w:p>
      <w:pPr>
        <w:pStyle w:val="Normal"/>
        <w:rPr/>
      </w:pPr>
      <w:r>
        <w:rPr/>
        <w:t>V bráne stojí skupina drabantov a medzi nimi mládenec ako on, Valent. Čosi drží v ruke, akoby vtáka. Valent jasne vidí, aj reči počuje. Tí v bráne sa o čosi dohadujú. Ale ten s vtákom je neústupný. Smelo sa stavia a nechce sa dať. Odrazu sa len zvrtne, rozhodí rukami a už dvaja-traja drabanti ležia na zemi. Šuhaj vybehne z brány a poberá sa dolu briežkom. A drabanti za ním. No len čo ho daktorý dohoní, už sa váľa na zemi. Valentov strach ustúpi údivu a veselosti.</w:t>
      </w:r>
    </w:p>
    <w:p>
      <w:pPr>
        <w:pStyle w:val="Normal"/>
        <w:rPr/>
      </w:pPr>
      <w:r>
        <w:rPr/>
        <w:t>Teda takto? Ej, bude to srdnatý šuhaj, podľa ústroja od Detvy, trocha vyšší od Valenta a možno aj starší. A vie sa obracať. Striasa drabantov zo seba ako hrušky. Lenže ak drabanti začnú so zbrojou . . . Valaška, čo ju v ruke šuhaj nesie, ho neobráni.</w:t>
      </w:r>
    </w:p>
    <w:p>
      <w:pPr>
        <w:pStyle w:val="Normal"/>
        <w:rPr/>
      </w:pPr>
      <w:r>
        <w:rPr/>
        <w:t>Vtom prebehol mládenec okolo neho. Valent len stojí, hľadí a smeje sa, keď vidí, ako zas šmaril jedného z pandúrov o zem a mizne so sokolom, lebo to sokola niesol v ruke, za prvými domami v meste. Prebral ho surový hlas.</w:t>
      </w:r>
    </w:p>
    <w:p>
      <w:pPr>
        <w:pStyle w:val="Normal"/>
        <w:rPr/>
      </w:pPr>
      <w:r>
        <w:rPr/>
        <w:t>- A čože ty tu?</w:t>
      </w:r>
    </w:p>
    <w:p>
      <w:pPr>
        <w:pStyle w:val="Normal"/>
        <w:rPr/>
      </w:pPr>
      <w:r>
        <w:rPr/>
        <w:t>- Nebodaj kamarát tamtoho! - zavrešťal ten, čo sa zo zeme zbieral a blato zo seba striasal.</w:t>
      </w:r>
    </w:p>
    <w:p>
      <w:pPr>
        <w:pStyle w:val="Normal"/>
        <w:rPr/>
      </w:pPr>
      <w:r>
        <w:rPr/>
        <w:t>- Ber ho! - vrešťal tretí.</w:t>
      </w:r>
    </w:p>
    <w:p>
      <w:pPr>
        <w:pStyle w:val="Normal"/>
        <w:rPr/>
      </w:pPr>
      <w:r>
        <w:rPr/>
        <w:t>Nestačil sa Valent spamätať, a už mu hviždí korbáč za uchom. Hybko sa uhol a odskočil. Ale dobrá vôľa ho akosi nechce opustiť.</w:t>
      </w:r>
    </w:p>
    <w:p>
      <w:pPr>
        <w:pStyle w:val="Normal"/>
        <w:rPr/>
      </w:pPr>
      <w:r>
        <w:rPr/>
        <w:t>- Nieže tak, páni drábi, neprišiel som ja s tým. A nemôžem za to, že také slabé nohy máte; mládenec len rukou rozhodil, a vy už ležíte v blate. Chudobný gajdoš som a pána kráľa hľadám. Ak vám vôľa, zahrám aj vám.</w:t>
      </w:r>
    </w:p>
    <w:p>
      <w:pPr>
        <w:pStyle w:val="Normal"/>
        <w:rPr/>
      </w:pPr>
      <w:r>
        <w:rPr/>
        <w:t>A už aj duje do temlova.</w:t>
      </w:r>
    </w:p>
    <w:p>
      <w:pPr>
        <w:pStyle w:val="Normal"/>
        <w:rPr/>
      </w:pPr>
      <w:r>
        <w:rPr/>
        <w:t>Keď rozpajedený drabant dvíha znovu korbáč, zavreští piskor, huky zahučia. A milý drabant ostane tak, ako sa rozohnal korbáčom. Poskakuje, švihá, tu i tam zasiahne kamaráta po uchu. Ten zvrieskne a natriasa sa, nevediac, ako to môže byť, že nechce tancovať, a musí. Ak daktorý pribehne kamarátom na pomoc, horkýže pomôže! Vyskakovať musí ako tí. Ej, ktovie, čo by na to povedal pán kráľ, keby videl, ako si počínajú jeho pandúri. Ale pán kráľ asi nebude doma a Valent hrá. hrá. dobre pandúrov neumorí. Jednako nemohol takto donekonečna hrať. Dobre bude stratiť sa za mládencom so sokolom. Nuž pomaly ustupuje, nechávajúc natriasajúcich sa pandúrov. Jeden, dvaja sa vyvalia od ustatosti, ale ani na zemi nemajú pokoja a musia sa natriasať aj tam.</w:t>
      </w:r>
    </w:p>
    <w:p>
      <w:pPr>
        <w:pStyle w:val="Normal"/>
        <w:rPr/>
      </w:pPr>
      <w:r>
        <w:rPr/>
        <w:t>Keď došiel k prvým domom, stisne gajdy pod pazuchou a poberá sa rezko za Detvanom.</w:t>
      </w:r>
    </w:p>
    <w:p>
      <w:pPr>
        <w:pStyle w:val="Normal"/>
        <w:rPr/>
      </w:pPr>
      <w:r>
        <w:rPr/>
        <w:t>Len za mestom ho dohonil.</w:t>
      </w:r>
    </w:p>
    <w:p>
      <w:pPr>
        <w:pStyle w:val="Normal"/>
        <w:rPr/>
      </w:pPr>
      <w:r>
        <w:rPr/>
        <w:t xml:space="preserve">- Hahoj, kamarát! - zavolal za ním. </w:t>
      </w:r>
    </w:p>
    <w:p>
      <w:pPr>
        <w:pStyle w:val="Normal"/>
        <w:rPr/>
      </w:pPr>
      <w:r>
        <w:rPr/>
        <w:t>Ten so sokolom zastal.</w:t>
      </w:r>
    </w:p>
    <w:p>
      <w:pPr>
        <w:pStyle w:val="Normal"/>
        <w:rPr/>
      </w:pPr>
      <w:r>
        <w:rPr/>
        <w:t>- Pomôžbože, brat, - prihovoril sa mu Valent.</w:t>
      </w:r>
    </w:p>
    <w:p>
      <w:pPr>
        <w:pStyle w:val="Normal"/>
        <w:rPr/>
      </w:pPr>
      <w:r>
        <w:rPr/>
        <w:t>- I tebe, kamarát, - odpovedal ten so sokolom, vidiac, že je to chlapík ako on.</w:t>
      </w:r>
    </w:p>
    <w:p>
      <w:pPr>
        <w:pStyle w:val="Normal"/>
        <w:rPr/>
      </w:pPr>
      <w:r>
        <w:rPr/>
        <w:t>- Dobre si sa pozhováral s drábmi ...</w:t>
      </w:r>
    </w:p>
    <w:p>
      <w:pPr>
        <w:pStyle w:val="Normal"/>
        <w:rPr/>
      </w:pPr>
      <w:r>
        <w:rPr/>
        <w:t>- Ako sa oni prihovorili, tak som musel odpovedať.</w:t>
      </w:r>
    </w:p>
    <w:p>
      <w:pPr>
        <w:pStyle w:val="Normal"/>
        <w:rPr/>
      </w:pPr>
      <w:r>
        <w:rPr/>
        <w:t>- Aj ja by bol skoro za teba dostal...</w:t>
      </w:r>
    </w:p>
    <w:p>
      <w:pPr>
        <w:pStyle w:val="Normal"/>
        <w:rPr/>
      </w:pPr>
      <w:r>
        <w:rPr/>
        <w:t>- Čože?</w:t>
      </w:r>
    </w:p>
    <w:p>
      <w:pPr>
        <w:pStyle w:val="Normal"/>
        <w:rPr/>
      </w:pPr>
      <w:r>
        <w:rPr/>
        <w:t>- Mysleli si, že som s tebou prišiel . . . Len-len že som ušiel.</w:t>
      </w:r>
    </w:p>
    <w:p>
      <w:pPr>
        <w:pStyle w:val="Normal"/>
        <w:rPr/>
      </w:pPr>
      <w:r>
        <w:rPr/>
        <w:t>- Potvory, - zašomral šuhaj namrzený.</w:t>
      </w:r>
    </w:p>
    <w:p>
      <w:pPr>
        <w:pStyle w:val="Normal"/>
        <w:rPr/>
      </w:pPr>
      <w:r>
        <w:rPr/>
        <w:t>-  Kráľa hľadáš? - opýtal sa Valent.</w:t>
      </w:r>
    </w:p>
    <w:p>
      <w:pPr>
        <w:pStyle w:val="Normal"/>
        <w:rPr/>
      </w:pPr>
      <w:r>
        <w:rPr/>
        <w:t>- A ty? - odvetil Detvan namiesto odpovede.</w:t>
      </w:r>
    </w:p>
    <w:p>
      <w:pPr>
        <w:pStyle w:val="Normal"/>
        <w:rPr/>
      </w:pPr>
      <w:r>
        <w:rPr/>
        <w:t>- Hľadám, ale neviem, kde ho nájdem.</w:t>
      </w:r>
    </w:p>
    <w:p>
      <w:pPr>
        <w:pStyle w:val="Normal"/>
        <w:rPr/>
      </w:pPr>
      <w:r>
        <w:rPr/>
        <w:t xml:space="preserve">- V Slatine je, - poradil Detvan. </w:t>
      </w:r>
    </w:p>
    <w:p>
      <w:pPr>
        <w:pStyle w:val="Normal"/>
        <w:rPr/>
      </w:pPr>
      <w:r>
        <w:rPr/>
        <w:t>Valent mu rozpovedal svoju biedu.</w:t>
      </w:r>
    </w:p>
    <w:p>
      <w:pPr>
        <w:pStyle w:val="Normal"/>
        <w:rPr/>
      </w:pPr>
      <w:r>
        <w:rPr/>
        <w:t>Detvan zas rozprával, čo sa jemu prihodilo. Tak ako nám to náš slávny Andrej Sládkovič napísal. Nechtiac zabil kráľovského sokola a teraz ho nesie kráľovi. Dozvedel sa Valent, že je to Martin Hudcovie z Detvy. Uľahčilo sa obom. Zhovárajúcim cesty dobre ubúdalo. Akoby ju niekto ostrým nožom ukrajoval.</w:t>
      </w:r>
    </w:p>
    <w:p>
      <w:pPr>
        <w:pStyle w:val="Normal"/>
        <w:rPr/>
      </w:pPr>
      <w:r>
        <w:rPr/>
      </w:r>
    </w:p>
    <w:p>
      <w:pPr>
        <w:pStyle w:val="Normal"/>
        <w:rPr/>
      </w:pPr>
      <w:r>
        <w:rPr/>
        <w:t xml:space="preserve">. . . Čo je Slatina druhé Jericho? </w:t>
      </w:r>
    </w:p>
    <w:p>
      <w:pPr>
        <w:pStyle w:val="Normal"/>
        <w:rPr/>
      </w:pPr>
      <w:r>
        <w:rPr/>
        <w:t xml:space="preserve">Vreštia to trúby Jehovy? </w:t>
      </w:r>
    </w:p>
    <w:p>
      <w:pPr>
        <w:pStyle w:val="Normal"/>
        <w:rPr/>
      </w:pPr>
      <w:r>
        <w:rPr/>
        <w:t xml:space="preserve">Ticho, šuhajci, preboha, ticho! </w:t>
      </w:r>
    </w:p>
    <w:p>
      <w:pPr>
        <w:pStyle w:val="Normal"/>
        <w:rPr/>
      </w:pPr>
      <w:r>
        <w:rPr/>
        <w:t xml:space="preserve">Zrútia sa vaše budovy! </w:t>
      </w:r>
    </w:p>
    <w:p>
      <w:pPr>
        <w:pStyle w:val="Normal"/>
        <w:rPr/>
      </w:pPr>
      <w:r>
        <w:rPr/>
        <w:t xml:space="preserve">A zem sa trasie a hučia hory, </w:t>
      </w:r>
    </w:p>
    <w:p>
      <w:pPr>
        <w:pStyle w:val="Normal"/>
        <w:rPr/>
      </w:pPr>
      <w:r>
        <w:rPr/>
        <w:t xml:space="preserve">zdá sa, že celé mestečko horí, </w:t>
      </w:r>
    </w:p>
    <w:p>
      <w:pPr>
        <w:pStyle w:val="Normal"/>
        <w:rPr/>
      </w:pPr>
      <w:r>
        <w:rPr/>
        <w:t xml:space="preserve">že z mŕtvych každý hrob vstáva; </w:t>
      </w:r>
    </w:p>
    <w:p>
      <w:pPr>
        <w:pStyle w:val="Normal"/>
        <w:rPr/>
      </w:pPr>
      <w:r>
        <w:rPr/>
        <w:t xml:space="preserve">tak jedným reve ľud ten hrtanom </w:t>
      </w:r>
    </w:p>
    <w:p>
      <w:pPr>
        <w:pStyle w:val="Normal"/>
        <w:rPr/>
      </w:pPr>
      <w:r>
        <w:rPr/>
        <w:t xml:space="preserve">radosťou milým nad svojím pánom: </w:t>
      </w:r>
    </w:p>
    <w:p>
      <w:pPr>
        <w:pStyle w:val="Normal"/>
        <w:rPr/>
      </w:pPr>
      <w:r>
        <w:rPr/>
        <w:t>Sláva-sláva - sláva-sláva!!!. . .</w:t>
      </w:r>
    </w:p>
    <w:p>
      <w:pPr>
        <w:pStyle w:val="Normal"/>
        <w:rPr/>
      </w:pPr>
      <w:r>
        <w:rPr/>
      </w:r>
    </w:p>
    <w:p>
      <w:pPr>
        <w:pStyle w:val="Normal"/>
        <w:rPr/>
      </w:pPr>
      <w:r>
        <w:rPr/>
        <w:t>Slatinské ulice sú preplnené, že sotva kroka urobíš. Hej, také šťastie, že je tu tento Martin. Vie sa on medzi ľuďmi obracať. Valent si za ním ťažko razí cestu. No akože razí? Každú chvíľku ich rozdelia. Martin sa obracia a volá:</w:t>
      </w:r>
    </w:p>
    <w:p>
      <w:pPr>
        <w:pStyle w:val="Normal"/>
        <w:rPr/>
      </w:pPr>
      <w:r>
        <w:rPr/>
        <w:t>- Valent!</w:t>
      </w:r>
    </w:p>
    <w:p>
      <w:pPr>
        <w:pStyle w:val="Normal"/>
        <w:rPr/>
      </w:pPr>
      <w:r>
        <w:rPr/>
        <w:t>A onedlho zas Valent vykrikuje:</w:t>
      </w:r>
    </w:p>
    <w:p>
      <w:pPr>
        <w:pStyle w:val="Normal"/>
        <w:rPr/>
      </w:pPr>
      <w:r>
        <w:rPr/>
        <w:t>- Martin!</w:t>
      </w:r>
    </w:p>
    <w:p>
      <w:pPr>
        <w:pStyle w:val="Normal"/>
        <w:rPr/>
      </w:pPr>
      <w:r>
        <w:rPr/>
        <w:t>Potom, keď Valent zavolal, Martin sa mu neohlásil. Oddelili ich, lebo bol v Slatine práve trh, a nedovolal sa už Martina.</w:t>
      </w:r>
    </w:p>
    <w:p>
      <w:pPr>
        <w:pStyle w:val="Normal"/>
        <w:rPr/>
      </w:pPr>
      <w:r>
        <w:rPr/>
        <w:t>Napokon si pohútal: „Slatina nie je Babylon. Možno sa stretnem s Martinom, ale môžem sa i sám opýtať na pána kráľa. A možno sa ľudia premelú, voľnejšie bude na ulici." Vtiahol sa Valent do najbližšej krčmy, že si oddýchne a zaje, lebo od rána je dávno. Sadol si neďaleko studenej pece a položiac gajdy vedľa seba, rozbalil batôžtek a začal ujedať, čo mu gazdiná majstra Damiána pripravila na cestu. Keď sa najedol, oprel hlavu o pec a hľadel na premávajúcich sa ľudí.</w:t>
      </w:r>
    </w:p>
    <w:p>
      <w:pPr>
        <w:pStyle w:val="Normal"/>
        <w:rPr/>
      </w:pPr>
      <w:r>
        <w:rPr/>
        <w:t>Možno zdriemol, keď ho zrazu vyrušil krik:</w:t>
      </w:r>
    </w:p>
    <w:p>
      <w:pPr>
        <w:pStyle w:val="Normal"/>
        <w:rPr/>
      </w:pPr>
      <w:r>
        <w:rPr/>
        <w:t>- Gajdoš!</w:t>
      </w:r>
    </w:p>
    <w:p>
      <w:pPr>
        <w:pStyle w:val="Normal"/>
        <w:rPr/>
      </w:pPr>
      <w:r>
        <w:rPr/>
        <w:t>Valent rýchlo precitol a naľakane sa poobzeral. Spamätal sa, kde je. Ale ten, čo ho zobudil, nedal mu dlho rozmýšľať.</w:t>
      </w:r>
    </w:p>
    <w:p>
      <w:pPr>
        <w:pStyle w:val="Normal"/>
        <w:rPr/>
      </w:pPr>
      <w:r>
        <w:rPr/>
        <w:t>- Hore sa, kamarát, - volal. - Že sa ti chce driemať! Vieš ty, aký je dnes deň? V Slatine je jarmok a na jarmoku pán kráľ! Nedriem, ale ber gajdy a hraj, veď sa dnes všetko veselí. O chvíľku tu bude chasa, nech si zatancuje. Pán kráľ to má rád. Možno príde aj on. Hej, neraz tak urobil.</w:t>
      </w:r>
    </w:p>
    <w:p>
      <w:pPr>
        <w:pStyle w:val="Normal"/>
        <w:rPr/>
      </w:pPr>
      <w:r>
        <w:rPr/>
        <w:t>A pri tejto reči Valent strácal driemoty. Upil si vína, čo mu hovoriaci podával. Krv sa mu čudnejšie rozbúrila. Naozaj - uznával - možno príde pán kráľ. Počuje ho a iste bude ešte poznať hlas jeho gajd. Nedal sa teda ponúkať, vzal gajdy a nafúkal temlov.</w:t>
      </w:r>
    </w:p>
    <w:p>
      <w:pPr>
        <w:pStyle w:val="Normal"/>
        <w:rPr/>
      </w:pPr>
      <w:r>
        <w:rPr/>
        <w:t>Gajdoval.</w:t>
      </w:r>
    </w:p>
    <w:p>
      <w:pPr>
        <w:pStyle w:val="Normal"/>
        <w:rPr/>
      </w:pPr>
      <w:r>
        <w:rPr/>
        <w:t>Zvuk gajd akoby bol vábil do krčmy. Onedlho bola plná. Mládenci ho obstali a len sa dívali, aký to divný gajdoš. Lebo nehral ešte v Slatine takýto. A darmo by im aj bol povedal Valent, skadiaľ je, sotva by boli vedeli. O Štiavnici ešte, ale o Žakýlskom hrádku, to veru by už nebol vedel nik. A šarvanci ani neboli na to zvedaví. Keď hral, dali sa do spevu, a keď prišli dievky, rozvíril sa veselý tanec. A tak veselili Valentove gajdy, búrili ľudí. Mládenci tancovali, spievali, dievky výskali. Valentova muzika sa drala oknami, dverami von z krčmy, akoby chcela prekričať rozbúrenú Slatinu.</w:t>
      </w:r>
    </w:p>
    <w:p>
      <w:pPr>
        <w:pStyle w:val="Normal"/>
        <w:rPr/>
      </w:pPr>
      <w:r>
        <w:rPr/>
        <w:t>Ani nevedel, ako sa začalo stmievať. Možno by to ani nebol zbadal, keby odrazu nebol nastal zvláštny šumot. Hurhaj utíchol. Valent pozabudol fúkať do temlova, aj chlipák mu vypadol z úst, ba cítil, ako sa mu vlasy ježia, a keby nebol mal klobúk na hlave, iste by sa mu boli vrkoče zodvihli vozvýš. Nevedel, čo si počať. Len sedel na hrubej lavici a držal gajdy pod pazuchou, akoby boli slamkou, ktorej sa topiaci chytá.</w:t>
      </w:r>
    </w:p>
    <w:p>
      <w:pPr>
        <w:pStyle w:val="Normal"/>
        <w:rPr/>
      </w:pPr>
      <w:r>
        <w:rPr/>
        <w:t>Zjavili sa totiž dvaja v červených dolománoch, belasých, zlatom cifrovaných nohaviciach, v blýskavých čižmách, s vysokými čákovmi na hlavách. Ostrohami zvonili, šabľami štrngali, fúzy si pyšne vykrúcali a obzerali sa okolo. Valentovi ostalo čosi v hlave, ako vyzeral kráľ. Jednako sa v tejto chvíli nevedel rozhodnúť, ktorý z týchto dvoch by mohol byť kráľom. Alebo sa mu to len marí? Pretrel si oči, ale zas len dvoch videl. A tí sa len obzerali hodnú chvíľu, a keď ho v prítmí zazreli, pobrali sa k nemu.</w:t>
      </w:r>
    </w:p>
    <w:p>
      <w:pPr>
        <w:pStyle w:val="Normal"/>
        <w:rPr/>
      </w:pPr>
      <w:r>
        <w:rPr/>
        <w:t>Keď došli, blyslo vo Valentovej mysli: „Nie je to kráľ, tí budú len z jeho vojakov," lebo sa podobali tým, čo ich vo Zvolene videl.</w:t>
      </w:r>
    </w:p>
    <w:p>
      <w:pPr>
        <w:pStyle w:val="Normal"/>
        <w:rPr/>
      </w:pPr>
      <w:r>
        <w:rPr/>
        <w:t>- Hej, gajdoš, gajdoško, - zvolal ten, čo mal viacej zlata na sebe a aj koniec šable sa mu blyšťal zlatom, aj pero na čákove mal väčšie, aj na dolománe sa mu viacej kystiek osievalo. - Nechaj muziku muzikou, lebo ty veru s nami musíš ísť!</w:t>
      </w:r>
    </w:p>
    <w:p>
      <w:pPr>
        <w:pStyle w:val="Normal"/>
        <w:rPr/>
      </w:pPr>
      <w:r>
        <w:rPr/>
        <w:t>Chasa zhíkla od sklamania a prekvapenia. No nik sa neodvážil zavolať, aby gajdoš nešiel a ostal. Nik veru, lebo to boli kráľovskí pandúri a nebolo radno si s nimi začínať. Keď Valent videl, ako všetko okolo zmĺklo, pozrel zapálený na pandúrov. Sprvoti sa naľakal, ale keď si uvedomil, že sú kráľovskí, upokojil sa.</w:t>
      </w:r>
    </w:p>
    <w:p>
      <w:pPr>
        <w:pStyle w:val="Normal"/>
        <w:rPr/>
      </w:pPr>
      <w:r>
        <w:rPr/>
        <w:t>- A vy ste pána kráľa? - opýtal sa smelo.</w:t>
      </w:r>
    </w:p>
    <w:p>
      <w:pPr>
        <w:pStyle w:val="Normal"/>
        <w:rPr/>
      </w:pPr>
      <w:r>
        <w:rPr/>
        <w:t>- Nevidíš kráľov odznak na čákovoch? - šepol mu krčmár, čo sa prikradol k Valentovi, aby mu dal znať, že sa nesmie brániť a odporovať, ale bez slova poslúchnuť.</w:t>
      </w:r>
    </w:p>
    <w:p>
      <w:pPr>
        <w:pStyle w:val="Normal"/>
        <w:rPr/>
      </w:pPr>
      <w:r>
        <w:rPr/>
        <w:t>- Sme, - povedal ten, čo ho bol oslovil.</w:t>
      </w:r>
    </w:p>
    <w:p>
      <w:pPr>
        <w:pStyle w:val="Normal"/>
        <w:rPr/>
      </w:pPr>
      <w:r>
        <w:rPr/>
        <w:t>Nuž Valent vstal, vzal halienku, popravil si klobúk na hlave, gajdy strčil pod pazuchu a pobral sa s pandúrmi.</w:t>
      </w:r>
    </w:p>
    <w:p>
      <w:pPr>
        <w:pStyle w:val="Normal"/>
        <w:rPr/>
      </w:pPr>
      <w:r>
        <w:rPr/>
        <w:t>Vonku stál voz, do ktorého si sadol, a pohli sa.</w:t>
      </w:r>
    </w:p>
    <w:p>
      <w:pPr>
        <w:pStyle w:val="Normal"/>
        <w:rPr/>
      </w:pPr>
      <w:r>
        <w:rPr/>
        <w:t>„</w:t>
      </w:r>
      <w:r>
        <w:rPr/>
        <w:t>Nebodaj pán kráľ už odišiel," hútal Valent. A veru odišiel a pandúri ho viezli do Vígľaša, kde kráľ Matej trávil noc.</w:t>
      </w:r>
    </w:p>
    <w:p>
      <w:pPr>
        <w:pStyle w:val="Normal"/>
        <w:rPr/>
      </w:pPr>
      <w:r>
        <w:rPr/>
        <w:t>Jednako nebolo badať, že na zámku taký vzácny hosť býva. Okien mnoho, ale veľmi málo ich bolo osvetlených. Možno už aj kráľ spí a spí všetko, čo v zámku býva.</w:t>
      </w:r>
    </w:p>
    <w:p>
      <w:pPr>
        <w:pStyle w:val="Normal"/>
        <w:rPr/>
      </w:pPr>
      <w:r>
        <w:rPr/>
        <w:t>Len čo došli, zavolal jeden z pandúrov na strážnika. Ten ich spoznal, otvoril bránu a vpustil ich. Keď Valent zliezol z voza, povedal mu jeden z pandúrov:</w:t>
      </w:r>
    </w:p>
    <w:p>
      <w:pPr>
        <w:pStyle w:val="Normal"/>
        <w:rPr/>
      </w:pPr>
      <w:r>
        <w:rPr/>
        <w:t xml:space="preserve">- Ogab sa a uprav, lebo sa jeho milosť pán kráľ chce s tebou rozprávať. </w:t>
      </w:r>
    </w:p>
    <w:p>
      <w:pPr>
        <w:pStyle w:val="Normal"/>
        <w:rPr/>
      </w:pPr>
      <w:r>
        <w:rPr/>
        <w:t>Valent sa v chytrosti upravil. Srdce sa mu rozbuchotalo ako vtáča chytené do siete. Ale nebál sa. Naopak, tešil sa už, že rozpovie kráľovi, ako sa mu povodilo. A vráti sa k dedovi. Vráti sa skôr, ako si myslel. Nebude ho dedo dlho čakať.</w:t>
      </w:r>
    </w:p>
    <w:p>
      <w:pPr>
        <w:pStyle w:val="Normal"/>
        <w:rPr/>
      </w:pPr>
      <w:r>
        <w:rPr/>
        <w:t>Prešli veľkou bránou. Kde-tu trčí na chodbe fakľa a osvetľuje sporým svetlom chodbu. Jelenie parohy, povešané nad dverami, kančie hlavy s vycerenými zubiskami, medvedie kože sa tmeli na stenách ako mátohy. Nemal sa kedy obzerať, lebo ani pandúri sa neobzerali a viedli ho chodbou, to vľavo, to vpravo odbočovali, to zas po schodoch vystupovali. Konečne zastali pred veľkými dverami. Pred dverami stáli dvaja pandúri, mocní a vyobliekaní ako tí, čo ho sem priviedli. Dali sa do zhovoru. Po chvíľke zmizol jeden v izbe.</w:t>
      </w:r>
    </w:p>
    <w:p>
      <w:pPr>
        <w:pStyle w:val="Normal"/>
        <w:rPr/>
      </w:pPr>
      <w:r>
        <w:rPr/>
        <w:t>A potom Valent ani nevedel, ako sa ocitol vo veľkej komnate pred kráľom. Dvaja-traja tam ešte sedeli, ale Valentove oči ulipli na kráľovi, ktorého hneď spoznal. Troška akoby omladol. Tvár mal černejšiu a zdravšiu ako vtedy, keď ho prvý raz videl. A tak stál Valent pred ním, aj pozdraviť zabudol, aj hlboko sa ukloniť, aj pokľaknúť. Ešte že si širák už pred prvými dverami sňal z hlavy. Ktovie, ako dlho by bol takto stál pred kráľom, keby sa mu on nebol prihovoril.</w:t>
      </w:r>
    </w:p>
    <w:p>
      <w:pPr>
        <w:pStyle w:val="Normal"/>
        <w:rPr/>
      </w:pPr>
      <w:r>
        <w:rPr/>
        <w:t>- Nuž, synak, zdá sa mi, že by sme sa mali poznať.</w:t>
      </w:r>
    </w:p>
    <w:p>
      <w:pPr>
        <w:pStyle w:val="Normal"/>
        <w:rPr/>
      </w:pPr>
      <w:r>
        <w:rPr/>
        <w:t>- Poznáme sa, vaša milosť pán kráľ!</w:t>
      </w:r>
    </w:p>
    <w:p>
      <w:pPr>
        <w:pStyle w:val="Normal"/>
        <w:rPr/>
      </w:pPr>
      <w:r>
        <w:rPr/>
        <w:t>Kráľ sa obzrel na tých dvoch, čo boli s ním, a usmial sa.</w:t>
      </w:r>
    </w:p>
    <w:p>
      <w:pPr>
        <w:pStyle w:val="Normal"/>
        <w:rPr/>
      </w:pPr>
      <w:r>
        <w:rPr/>
        <w:t>- Zahral si mi, ak sa nemýlim, keď som bol u pána Žakýlskeho.</w:t>
      </w:r>
    </w:p>
    <w:p>
      <w:pPr>
        <w:pStyle w:val="Normal"/>
        <w:rPr/>
      </w:pPr>
      <w:r>
        <w:rPr/>
        <w:t>- Ej, zahral, zahral, vaša milosť, aj ste ma obdariť ráčili, ale . . .</w:t>
      </w:r>
    </w:p>
    <w:p>
      <w:pPr>
        <w:pStyle w:val="Normal"/>
        <w:rPr/>
      </w:pPr>
      <w:r>
        <w:rPr/>
        <w:t>- Čo ale ...? - skočil mu do reči kráľ.</w:t>
      </w:r>
    </w:p>
    <w:p>
      <w:pPr>
        <w:pStyle w:val="Normal"/>
        <w:rPr/>
      </w:pPr>
      <w:r>
        <w:rPr/>
        <w:t>- Bodaj by som nebol hral a bodaj by ste ma neboli obdarovali.</w:t>
      </w:r>
    </w:p>
    <w:p>
      <w:pPr>
        <w:pStyle w:val="Normal"/>
        <w:rPr/>
      </w:pPr>
      <w:r>
        <w:rPr/>
        <w:t>Kráľ zvážnel. Začudoval sa. Tvár akoby mu bol zastrel hustý mrak, obrátil sa a pristúpil k Valentovi.</w:t>
      </w:r>
    </w:p>
    <w:p>
      <w:pPr>
        <w:pStyle w:val="Normal"/>
        <w:rPr/>
      </w:pPr>
      <w:r>
        <w:rPr/>
        <w:t>- Čo to hovoríš? Nerozumiem ťa.</w:t>
      </w:r>
    </w:p>
    <w:p>
      <w:pPr>
        <w:pStyle w:val="Normal"/>
        <w:rPr/>
      </w:pPr>
      <w:r>
        <w:rPr/>
        <w:t>- To hovorím, vaša milosť, že som sem za vami s ponosou prišiel.</w:t>
      </w:r>
    </w:p>
    <w:p>
      <w:pPr>
        <w:pStyle w:val="Normal"/>
        <w:rPr/>
      </w:pPr>
      <w:r>
        <w:rPr/>
        <w:t>- S ponosou?</w:t>
      </w:r>
    </w:p>
    <w:p>
      <w:pPr>
        <w:pStyle w:val="Normal"/>
        <w:rPr/>
      </w:pPr>
      <w:r>
        <w:rPr/>
        <w:t>- A s prosbou.</w:t>
      </w:r>
    </w:p>
    <w:p>
      <w:pPr>
        <w:pStyle w:val="Normal"/>
        <w:rPr/>
      </w:pPr>
      <w:r>
        <w:rPr/>
        <w:t>- A s prosbou?</w:t>
      </w:r>
    </w:p>
    <w:p>
      <w:pPr>
        <w:pStyle w:val="Normal"/>
        <w:rPr/>
      </w:pPr>
      <w:r>
        <w:rPr/>
        <w:t>- Hej, vaša milosť, - zavzdychal Valent, viacej pre seba ako kráľovi. - Vezmite pole, čo ste mi boli darovali, a nechajte ho pánu Tobiášovi.</w:t>
      </w:r>
    </w:p>
    <w:p>
      <w:pPr>
        <w:pStyle w:val="Normal"/>
        <w:rPr/>
      </w:pPr>
      <w:r>
        <w:rPr/>
        <w:t>Kráľ sa akosi trpko usmial. Akoby bol tušil, že sa tu zase nejaká krivda stala.</w:t>
      </w:r>
    </w:p>
    <w:p>
      <w:pPr>
        <w:pStyle w:val="Normal"/>
        <w:rPr/>
      </w:pPr>
      <w:r>
        <w:rPr/>
        <w:t>- Hovor, synak, lebo z tvojej reči doteraz neviem, o čo ide.</w:t>
      </w:r>
    </w:p>
    <w:p>
      <w:pPr>
        <w:pStyle w:val="Normal"/>
        <w:rPr/>
      </w:pPr>
      <w:r>
        <w:rPr/>
        <w:t>- Ej, vaša milosť, ráčili ste zabudnúť, že ste mi darovali grúne, na ktorých sa pána Tobiášove ovce pásli. Ale nebrali sme grúne ani ja, ani dedo, a ovce sa pásli, ako sa pásavali. My sme nepýtali nič. Bohuchovaj! Pre nás mohol pásť, my nič nežiadame!</w:t>
      </w:r>
    </w:p>
    <w:p>
      <w:pPr>
        <w:pStyle w:val="Normal"/>
        <w:rPr/>
      </w:pPr>
      <w:r>
        <w:rPr/>
        <w:t>- A čo Tobiáš?</w:t>
      </w:r>
    </w:p>
    <w:p>
      <w:pPr>
        <w:pStyle w:val="Normal"/>
        <w:rPr/>
      </w:pPr>
      <w:r>
        <w:rPr/>
        <w:t>- Zavolal nás, mňa i deda, na hrad a hovorí: „Vyplatím vám árendu, statočne vyplatím." Ale dedo na to: „Nežiadame, pán veľkomožný." A pán Tobiáš „Napokon mi darujete, čo je moje!" A dal vyťať dedovi dvadsať a mne raz toľko.</w:t>
      </w:r>
    </w:p>
    <w:p>
      <w:pPr>
        <w:pStyle w:val="Normal"/>
        <w:rPr/>
      </w:pPr>
      <w:r>
        <w:rPr/>
        <w:t>Kráľ nehovoril. Pokrútil hlavou a začal sa prechodiť komnatou.</w:t>
      </w:r>
    </w:p>
    <w:p>
      <w:pPr>
        <w:pStyle w:val="Normal"/>
        <w:rPr/>
      </w:pPr>
      <w:r>
        <w:rPr/>
        <w:t>- Toto vám? - zastal odrazu pred Valentom.</w:t>
      </w:r>
    </w:p>
    <w:p>
      <w:pPr>
        <w:pStyle w:val="Normal"/>
        <w:rPr/>
      </w:pPr>
      <w:r>
        <w:rPr/>
        <w:t>- Ech, vaša milosť, nič to, keby bol ubil. Ale sľúbil, že na jar zas tak vyplatí a v jeseni tiež . . . Tak by som prosil . . .</w:t>
      </w:r>
    </w:p>
    <w:p>
      <w:pPr>
        <w:pStyle w:val="Normal"/>
        <w:rPr/>
      </w:pPr>
      <w:r>
        <w:rPr/>
        <w:t>- Čo? - skočil mu do reči zrejme namrzený kráľ.</w:t>
      </w:r>
    </w:p>
    <w:p>
      <w:pPr>
        <w:pStyle w:val="Normal"/>
        <w:rPr/>
      </w:pPr>
      <w:r>
        <w:rPr/>
        <w:t>- Aby ste ráčili, vaša milosť, zas grúne pánu Tobiášovi vrátiť. Nech pasie, ako pásol, a -my mu stádo opatríme.</w:t>
      </w:r>
    </w:p>
    <w:p>
      <w:pPr>
        <w:pStyle w:val="Normal"/>
        <w:rPr/>
      </w:pPr>
      <w:r>
        <w:rPr/>
        <w:t>Kráľ si sadol. Oprel hlavu o dlaň a zamyslel sa ako vtedy pod stromom. Možno aj zabudol na Valenta. Len po hodnej chvíli povedal:</w:t>
      </w:r>
    </w:p>
    <w:p>
      <w:pPr>
        <w:pStyle w:val="Normal"/>
        <w:rPr/>
      </w:pPr>
      <w:r>
        <w:rPr/>
        <w:t>- Nie, Valent, čo som dal, je tvoje. A neboj sa, pán Tobiáš ťa už nebude na hrad volávať, ani na dereš naťahovať. Ešte zajtra urobím poriadok. Ty sa vráť a gazduj na poli ako na svojom. A pána Tobiáša sa neboj ...</w:t>
      </w:r>
    </w:p>
    <w:p>
      <w:pPr>
        <w:pStyle w:val="Normal"/>
        <w:rPr/>
      </w:pPr>
      <w:r>
        <w:rPr/>
        <w:t>Valent chcel ešte niečo povedať, no v ústach mu zhorklo. „Reči, reči," hútal. „Keď prídem domov, prvé bude, že ma dá pán Tobiáš chytiť a predviesť na hrad." Ale mohol sa protiviť? Nemohol. Len pobozkal úctivo kráľovi ruku a vyšiel.</w:t>
      </w:r>
    </w:p>
    <w:p>
      <w:pPr>
        <w:pStyle w:val="Normal"/>
        <w:rPr/>
      </w:pPr>
      <w:r>
        <w:rPr/>
        <w:t>Nespokojný a namrzený. Ani nezahral, hoci vedel, že ho kráľ preto volal. Kráľov dar mu ležal na pleciach ako veľká ťarcha. Nevedel sa jej zbaviť. Potkýnajúc sa došiel na dvor, kde mu v jednej izbici postlali a do sýtosti sa dali najesť.</w:t>
      </w:r>
    </w:p>
    <w:p>
      <w:pPr>
        <w:pStyle w:val="Normal"/>
        <w:rPr/>
      </w:pPr>
      <w:r>
        <w:rPr/>
        <w:t>Zavčasu ráno kráľova družina rušala do zámku.</w:t>
      </w:r>
    </w:p>
    <w:p>
      <w:pPr>
        <w:pStyle w:val="Normal"/>
        <w:rPr/>
      </w:pPr>
      <w:r>
        <w:rPr/>
        <w:t>Dal sa teda aj Valent putovať naspäť do Zvolena.</w:t>
      </w:r>
    </w:p>
    <w:p>
      <w:pPr>
        <w:pStyle w:val="Normal"/>
        <w:rPr/>
      </w:pPr>
      <w:r>
        <w:rPr/>
        <w:t>O niekoľko dní nato sa raz ráno prebudil v hostinci na šope, kde prespal. Zišiel dolu, lebo chcel čo najskôr pokračovať v ceste domov. Ale nepokračoval.</w:t>
      </w:r>
    </w:p>
    <w:p>
      <w:pPr>
        <w:pStyle w:val="Normal"/>
        <w:rPr/>
      </w:pPr>
      <w:r>
        <w:rPr/>
        <w:t>Keď prešiel dvorom pred krčmu, zbadal tam nezvyčajný hurhaj a spev. Do spevu sa mieša kvílenie píšťal, aj nejaký strunový nástroj hučí a do toho sa mieša cengot pohárov a dupot tancujúcich. Pred krčmou stojí dlhý stôl a na ňom vína, medoviny. Vycifrovaní vojaci, švárni a hybkí, nalievajú si a nalievajú aj muzikantom. Okolo postávajú mládenci a dívajú sa, ako sa vojaci zabávajú. Diví sa Valent a opytuje sa najbližšieho.</w:t>
      </w:r>
    </w:p>
    <w:p>
      <w:pPr>
        <w:pStyle w:val="Normal"/>
        <w:rPr/>
      </w:pPr>
      <w:r>
        <w:rPr/>
        <w:t>- Povedz, brat, čo sa to tu stvára?</w:t>
      </w:r>
    </w:p>
    <w:p>
      <w:pPr>
        <w:pStyle w:val="Normal"/>
        <w:rPr/>
      </w:pPr>
      <w:r>
        <w:rPr/>
        <w:t>- Nevidíš, chumaj, verbovačka! Ak máš vôľu, daj sa na vojnu.</w:t>
      </w:r>
    </w:p>
    <w:p>
      <w:pPr>
        <w:pStyle w:val="Normal"/>
        <w:rPr/>
      </w:pPr>
      <w:r>
        <w:rPr/>
        <w:t>Nebol Valent z tejto reči múdrejší, jednako sa mu začínalo v mysli mariť. Aha, teraz prikročili dvaja mládenci odkiaľsi z Očovej a pán kapitán im stíska ruky, akoby sa poznali oddávna. Druhý nalieva medoviny do cínových pohárov a štrngajú si s nimi. Potom im dávajú na hlavy zdobené čákovy. A mládenci si popíjajú, smejú sa, dávajú sa do spevu ako vojaci. A keď sa im vôľa rozbehla, dali sa do hajduchovania. A zas pristúpili traja. Valentovi sa to páči. Usmieva sa, hľadí, ako sa pištci nadúvajú, ba je medzi nimi jeden s gajdami. Ej, kdeže je ten od Valenta . . . Keby im tak zahral on . . . Ale nemal to Valent v úmysle. Len stál, usmieval sa a hľadel, ako sa mládenec kde-tu osmelí a zamení okrúhly širáčik, ozdobený rozmarínovým pierkom, za zdobený čákov, upije si s vojakmi a schmatne hrsť zlatých peňazí. Potom spieva a hajduchuje ako ostatní, čo sa dali zverbovať medzi vojakov.</w:t>
      </w:r>
    </w:p>
    <w:p>
      <w:pPr>
        <w:pStyle w:val="Normal"/>
        <w:rPr/>
      </w:pPr>
      <w:r>
        <w:rPr/>
        <w:t>Vtom zbadal Valent akúsi známu postavu. Nemá čákov, len detviansky klobúčik naboku hlavy, vrkoče na pleciach a fujaru a valašku. Nespieva, nehajduchuje. Hlavu opiera o ruku, oči akosi smutno hladia k Zvolenskému zámku. Možno mu len teraz na um prichodí, čo urobil, keď sa dal zverbovať na vojnu. Valent podíde bližšie, a naozaj: je to Martin Hudcovie, čo ho nedávno do Slatiny priviedol a zámockých drábov vo Zvolene vyplatil, keď niesol pánu kráľovi zabitého sokola.</w:t>
      </w:r>
    </w:p>
    <w:p>
      <w:pPr>
        <w:pStyle w:val="Normal"/>
        <w:rPr/>
      </w:pPr>
      <w:r>
        <w:rPr/>
        <w:t>- Martin, braček! - zvolal Valent.</w:t>
      </w:r>
    </w:p>
    <w:p>
      <w:pPr>
        <w:pStyle w:val="Normal"/>
        <w:rPr/>
      </w:pPr>
      <w:r>
        <w:rPr/>
        <w:t>Martin dvíha hlavu a obzerá sa. Zbadá Valenta. Oči mu zahoria, zablysnú, tvár sa vyjasní, ústa sa smejú.</w:t>
      </w:r>
    </w:p>
    <w:p>
      <w:pPr>
        <w:pStyle w:val="Normal"/>
        <w:rPr/>
      </w:pPr>
      <w:r>
        <w:rPr/>
        <w:t>- To si ty, Valent?!</w:t>
      </w:r>
    </w:p>
    <w:p>
      <w:pPr>
        <w:pStyle w:val="Normal"/>
        <w:rPr/>
      </w:pPr>
      <w:r>
        <w:rPr/>
        <w:t>- Ej, bisťubohu, ja, Martin. A čo ty taký smutný?</w:t>
      </w:r>
    </w:p>
    <w:p>
      <w:pPr>
        <w:pStyle w:val="Normal"/>
        <w:rPr/>
      </w:pPr>
      <w:r>
        <w:rPr/>
        <w:t>- Ja, Valent?</w:t>
      </w:r>
    </w:p>
    <w:p>
      <w:pPr>
        <w:pStyle w:val="Normal"/>
        <w:rPr/>
      </w:pPr>
      <w:r>
        <w:rPr/>
        <w:t>Vstal a pobral sa k muzikantom. Obzrel sa a začal spievať namiesto odpovede:</w:t>
      </w:r>
    </w:p>
    <w:p>
      <w:pPr>
        <w:pStyle w:val="Normal"/>
        <w:rPr/>
      </w:pPr>
      <w:r>
        <w:rPr/>
      </w:r>
    </w:p>
    <w:p>
      <w:pPr>
        <w:pStyle w:val="Normal"/>
        <w:rPr/>
      </w:pPr>
      <w:r>
        <w:rPr/>
        <w:t xml:space="preserve">Na detvianskom poli                                  , vojakov verbujú, </w:t>
      </w:r>
    </w:p>
    <w:p>
      <w:pPr>
        <w:pStyle w:val="Normal"/>
        <w:rPr/>
      </w:pPr>
      <w:r>
        <w:rPr/>
        <w:t>detvianski mládenci na vojnu rukujú . . .</w:t>
      </w:r>
    </w:p>
    <w:p>
      <w:pPr>
        <w:pStyle w:val="Normal"/>
        <w:rPr/>
      </w:pPr>
      <w:r>
        <w:rPr/>
        <w:t xml:space="preserve">Idú, idú, idem aj ja od Poľany do Dunaja ... </w:t>
      </w:r>
    </w:p>
    <w:p>
      <w:pPr>
        <w:pStyle w:val="Normal"/>
        <w:rPr/>
      </w:pPr>
      <w:r>
        <w:rPr/>
        <w:t>Neplač, mamka, neplač, veď ma ešte tu máš.</w:t>
      </w:r>
    </w:p>
    <w:p>
      <w:pPr>
        <w:pStyle w:val="Normal"/>
        <w:rPr/>
      </w:pPr>
      <w:r>
        <w:rPr/>
        <w:t xml:space="preserve">Potom môžeš plakať, keď ma nebudeš mať. </w:t>
      </w:r>
    </w:p>
    <w:p>
      <w:pPr>
        <w:pStyle w:val="Normal"/>
        <w:rPr/>
      </w:pPr>
      <w:r>
        <w:rPr/>
        <w:t>Keď môj koník neposkočí a krv trávičku porosí. . .</w:t>
      </w:r>
    </w:p>
    <w:p>
      <w:pPr>
        <w:pStyle w:val="Normal"/>
        <w:rPr/>
      </w:pPr>
      <w:r>
        <w:rPr/>
      </w:r>
    </w:p>
    <w:p>
      <w:pPr>
        <w:pStyle w:val="Normal"/>
        <w:rPr/>
      </w:pPr>
      <w:r>
        <w:rPr/>
        <w:t>Ale muzikanti akosi nevedia ulahodiť Martinovi. Pesnička uviazne, muzika stíchne. Prestane tanec, vojaci zosmutnejú. Len Martin nie. Pozrie na Valenta a usmeje sa:</w:t>
      </w:r>
    </w:p>
    <w:p>
      <w:pPr>
        <w:pStyle w:val="Normal"/>
        <w:rPr/>
      </w:pPr>
      <w:r>
        <w:rPr/>
        <w:t>- Tak je to, Valent, braček!</w:t>
      </w:r>
    </w:p>
    <w:p>
      <w:pPr>
        <w:pStyle w:val="Normal"/>
        <w:rPr/>
      </w:pPr>
      <w:r>
        <w:rPr/>
        <w:t>Valentovi je čudne okolo srdca. Martin sa smeje, ale Valent vidí a cíti, že má v srdci veľký žiaľ. Chce ho vyspievať, vybúriť, ale nemôže. Hej, húta Valent, čo tu počať? Ale vtom pristúpi Martin k nemu a položí mu ruku na plece:</w:t>
      </w:r>
    </w:p>
    <w:p>
      <w:pPr>
        <w:pStyle w:val="Normal"/>
        <w:rPr/>
      </w:pPr>
      <w:r>
        <w:rPr/>
        <w:t>- Hej, Valent, braček, len mi ty ešte zahraj!</w:t>
      </w:r>
    </w:p>
    <w:p>
      <w:pPr>
        <w:pStyle w:val="Normal"/>
        <w:rPr/>
      </w:pPr>
      <w:r>
        <w:rPr/>
        <w:t>Nuž berie Valent gajdy a nafukuje temlov. Už hučia huky a prsty skáču po dierkach gajdice. Martinovi oči zahoria a tvár zažiari. Strčí prst do úst a zahvizdne, že vlasy dupkom poskočia. Valaškou zakrúti, v povetrí zafučí, akoby vietor zadul. Poskočí a začína drobčiť. Cifruje nohami v ľahkých krpcoch. Gatky mu odskakujú od nôh, akoby Martin skákal v bielej vode. Zhodí hunku a uderí na dlaň, vyhodiac valašku vozvysok. A zas ju obratne chytí a skrúti nad hlavou a zas vyskočí, akoby ho zem vyhodila. Zatne valašku do stola, založí ruky za chrbát a cifruje, cifruje po zemi, akoby mal sto nôh. A zas sa vrtí, obracia, krúti. Vrkoče lietajú, širáčik mu spadol na chrbát a drží ho len remenec pod krkom. Ale Martin neustáva. Valentova muzika akoby nových síl nalievala do jeho nôh.</w:t>
      </w:r>
    </w:p>
    <w:p>
      <w:pPr>
        <w:pStyle w:val="Normal"/>
        <w:rPr/>
      </w:pPr>
      <w:r>
        <w:rPr/>
        <w:t>A po ňom sa dávajú do tanca aj ostatní zverbovanci. Ej, nemali kráľovskí páni kapitáni takejto verbovačky. Kapitánovi sa to páči. Vykrúca fúzy a káže ponalievať.</w:t>
      </w:r>
    </w:p>
    <w:p>
      <w:pPr>
        <w:pStyle w:val="Normal"/>
        <w:rPr/>
      </w:pPr>
      <w:r>
        <w:rPr/>
        <w:t>Keď Valent s muzikou ustane, schmatnú verbovanci poháre a pijú. Ponúkajú Valenta.</w:t>
      </w:r>
    </w:p>
    <w:p>
      <w:pPr>
        <w:pStyle w:val="Normal"/>
        <w:rPr/>
      </w:pPr>
      <w:r>
        <w:rPr/>
        <w:t>Hej! Hej! Valent!</w:t>
      </w:r>
    </w:p>
    <w:p>
      <w:pPr>
        <w:pStyle w:val="Normal"/>
        <w:rPr/>
      </w:pPr>
      <w:r>
        <w:rPr/>
        <w:t>Valent pije prvý, pije druhý pohár.</w:t>
      </w:r>
    </w:p>
    <w:p>
      <w:pPr>
        <w:pStyle w:val="Normal"/>
        <w:rPr/>
      </w:pPr>
      <w:r>
        <w:rPr/>
        <w:t>A keď vypil tretí, posadil mu kapitán zlatý čákov na hlavu.</w:t>
      </w:r>
    </w:p>
    <w:p>
      <w:pPr>
        <w:pStyle w:val="Normal"/>
        <w:rPr/>
      </w:pPr>
      <w:r>
        <w:rPr/>
        <w:t>A na zelených stranách žakýlskych sedí dedo Babic a díva sa ponad hory. Díva sa a čaká, kedy sa vráti Valent. Hej, kedy. Lebo hory sa už začínajú jeseňou prihovárať a pán Tobiáš ešte v lete dostal nové písmo od kráľa. Nevolá už deda na hrad, ale sluha Vavrinec priniesol hodné vrecko zlatých peňazí. Dal ich bačovi a povedal, že teraz Žakýlsky, ich pán, takto bude na Ďura i na Michala vyplácať. . .</w:t>
      </w:r>
    </w:p>
    <w:p>
      <w:pPr>
        <w:pStyle w:val="Normal"/>
        <w:rPr/>
      </w:pPr>
      <w:r>
        <w:rPr/>
        <w:t>Nuž sedel Babic a čakal...</w:t>
      </w:r>
    </w:p>
    <w:p>
      <w:pPr>
        <w:pStyle w:val="Normal"/>
        <w:rPr/>
      </w:pPr>
      <w:r>
        <w:rPr/>
        <w:t>Ale keby bol vedel, ako posadil švárny kapitán Valentovi pri zvolenskej verbovačke zlatý čákov na hlavu, nebol by čakal.</w:t>
      </w:r>
    </w:p>
    <w:p>
      <w:pPr>
        <w:pStyle w:val="Normal"/>
        <w:rPr/>
      </w:pPr>
      <w:r>
        <w:rPr/>
        <w:t>Nebol by veru. Iba by bol zavzdychal a zaplakal.</w:t>
      </w:r>
    </w:p>
    <w:p>
      <w:pPr>
        <w:pStyle w:val="Normal"/>
        <w:rPr/>
      </w:pPr>
      <w:r>
        <w:rPr/>
      </w:r>
    </w:p>
    <w:p>
      <w:pPr>
        <w:pStyle w:val="Normal"/>
        <w:rPr/>
      </w:pPr>
      <w:r>
        <w:rPr/>
      </w:r>
    </w:p>
    <w:p>
      <w:pPr>
        <w:pStyle w:val="Normal"/>
        <w:jc w:val="center"/>
        <w:rPr>
          <w:b/>
          <w:b/>
        </w:rPr>
      </w:pPr>
      <w:r>
        <w:rPr>
          <w:b/>
        </w:rPr>
        <w:t>HUDEC VALENT Z HUDCOVHO VRCHU</w:t>
      </w:r>
    </w:p>
    <w:p>
      <w:pPr>
        <w:pStyle w:val="Normal"/>
        <w:rPr>
          <w:b/>
          <w:b/>
        </w:rPr>
      </w:pPr>
      <w:r>
        <w:rPr>
          <w:b/>
        </w:rPr>
      </w:r>
    </w:p>
    <w:p>
      <w:pPr>
        <w:pStyle w:val="Normal"/>
        <w:rPr/>
      </w:pPr>
      <w:r>
        <w:rPr/>
        <w:t>Tečie Dunaj dolinami a nezastaví sa ani vtedy, keď sa jeho kalná voda prevalí do rovín. Tečie, tečie, beží a nezastavuje sa. Ani pri vežatej Viedni, ani pri starom Ostrihome, ani v kráľovskom Budíne sa nezastaví. Iba vari nad Budínom pod Novohradom odrazu, akoby si niečo rozmyslel, obráti sa k mestu. No ako som povedal, nezastaví sa, beží ďalej k Belehradu.</w:t>
      </w:r>
    </w:p>
    <w:p>
      <w:pPr>
        <w:pStyle w:val="Normal"/>
        <w:rPr/>
      </w:pPr>
      <w:r>
        <w:rPr/>
        <w:t>Ale divná voda Dunaja ani tu nepostojí. Len ovlaží múry mesta a vlečie sa k balkánskym horám. Tam už prestávajú šíre roviny, ktoré verne sprevádzali veľkú vodu potiaľto. Roviny šíre, roviny nekonečné: tu i tam strom, tu i tam skupinka vysokých krovísk. Ale za stromom zas len rovina a vysoká suchá stepná tráva alebo mokrá šarina a v nej škrieka, píska divné vtáctvo týchto krajín . . .</w:t>
      </w:r>
    </w:p>
    <w:p>
      <w:pPr>
        <w:pStyle w:val="Normal"/>
        <w:rPr/>
      </w:pPr>
      <w:r>
        <w:rPr/>
        <w:t>Pod jednou zo skupiniek stromov akoby oheň blikotal. Akoby sa jeho slabé plamienky medzi sebou ihrali. Poskočí jeden, poskočí druhý, a vzápätí ich už niet. Iba čo pahreba tlie. Keď vetrík zafučí, poskočia plamienky znovu. Poskočia a hodia hrsť svetla okolo. Lebo je tmavá noc a na nebi len hviezdy svietia studeným, bledým svetlom.</w:t>
      </w:r>
    </w:p>
    <w:p>
      <w:pPr>
        <w:pStyle w:val="Normal"/>
        <w:rPr/>
      </w:pPr>
      <w:r>
        <w:rPr/>
        <w:t>Kdesi z močariny sa ozval škrek. Jeden, dvaja splašení vtáci zaškrečali a vyleteli do noci. Zreteľne bolo počuť, ako zatrepotali krídlami. Potom ostalo divné ticho. A v tom tichu sa zrodili akési nové zvuky, ktoré bolo ťažko rozoznať necvičenému uchu. Ušli uchu, tobôž oku. Ale ucho, vycvičené v detvianskych horách, vedelo rozoznávať veci v najtemnejšej noci, plazenie sa hada od behu jašteričky. Aj zrak bol naučený rozoznávať veci v najtemnejšej noci.</w:t>
      </w:r>
    </w:p>
    <w:p>
      <w:pPr>
        <w:pStyle w:val="Normal"/>
        <w:rPr/>
      </w:pPr>
      <w:r>
        <w:rPr/>
        <w:t>Martin vyskočil, zhodil hunku z pliec, chytil tuhšie valašku a poskočil dopredu. Keď prešiel potichu k močarisku, zbadal, že ani voda nešumí v rieke tak, ako šumela. V hovore vĺn zreteľne počuť iný hovor. Zreteľne ho rozoznať od šumotu vody.</w:t>
      </w:r>
    </w:p>
    <w:p>
      <w:pPr>
        <w:pStyle w:val="Normal"/>
        <w:rPr/>
      </w:pPr>
      <w:r>
        <w:rPr/>
        <w:t>Martin zastal. Lebo bol na stráži, a tak musel dávať pozor. Bol vojakom Matejovho Čierneho pluku aj s Valentom. S plukom sa dostal až sem, k hraniciam krajiny, aby ich strážil pred útokmi Turkov. Orlím zrakom pozoroval, čo sa bude diať.</w:t>
      </w:r>
    </w:p>
    <w:p>
      <w:pPr>
        <w:pStyle w:val="Normal"/>
        <w:rPr/>
      </w:pPr>
      <w:r>
        <w:rPr/>
        <w:t>Hej, Martin Hudcovie . . .!</w:t>
      </w:r>
    </w:p>
    <w:p>
      <w:pPr>
        <w:pStyle w:val="Normal"/>
        <w:rPr/>
      </w:pPr>
      <w:r>
        <w:rPr/>
        <w:t>Pre teba len detvianske poľany bývali...</w:t>
      </w:r>
    </w:p>
    <w:p>
      <w:pPr>
        <w:pStyle w:val="Normal"/>
        <w:rPr/>
      </w:pPr>
      <w:r>
        <w:rPr/>
        <w:t>Bývali, bývali, ale už nebudú . . .</w:t>
      </w:r>
    </w:p>
    <w:p>
      <w:pPr>
        <w:pStyle w:val="Normal"/>
        <w:rPr/>
      </w:pPr>
      <w:r>
        <w:rPr/>
        <w:t>Len čo sa vzpriamil, aby lepšie dovidel, už sa krčil. Akoby bol niekto vedľa neho zavolal - Martin, pozor, zohni sa!</w:t>
      </w:r>
    </w:p>
    <w:p>
      <w:pPr>
        <w:pStyle w:val="Normal"/>
        <w:rPr/>
      </w:pPr>
      <w:r>
        <w:rPr/>
        <w:t>Martin sa skrčil a valašku tuhšie stisol v hrsti. Ponad hlavu mu zhvizdol šíp. Vedel Martin, čo to. Neraz už jeho ucho počúvalo takúto pieseň. Prikrčil sa k zemi a s valaškou v ruke čakal, čo bude.</w:t>
      </w:r>
    </w:p>
    <w:p>
      <w:pPr>
        <w:pStyle w:val="Normal"/>
        <w:rPr/>
      </w:pPr>
      <w:r>
        <w:rPr/>
        <w:t>Nič.</w:t>
      </w:r>
    </w:p>
    <w:p>
      <w:pPr>
        <w:pStyle w:val="Normal"/>
        <w:rPr/>
      </w:pPr>
      <w:r>
        <w:rPr/>
        <w:t>Len nový šíp zahvizdol popri Martinovej hlave. A keď sa Martinko z Detvy obrátil, aby skočil k druhom a upozornil ich, čo sa robí, zahvízdal tretí šíp.</w:t>
      </w:r>
    </w:p>
    <w:p>
      <w:pPr>
        <w:pStyle w:val="Normal"/>
        <w:rPr/>
      </w:pPr>
      <w:r>
        <w:rPr/>
        <w:t>A ten tretí sa zabodol hlboko do Martinovho chrbta. Tam, kde mocná lopatka zakrývala smelé srdce Martinovo. A ten šíp bol ako had. Prestokol kožuštek, prerazil bielenú košeľu, vbodol sa hlboko do Martinovho tela.</w:t>
      </w:r>
    </w:p>
    <w:p>
      <w:pPr>
        <w:pStyle w:val="Normal"/>
        <w:rPr/>
      </w:pPr>
      <w:r>
        <w:rPr/>
        <w:t>„</w:t>
      </w:r>
      <w:r>
        <w:rPr/>
        <w:t>Hej, bisťubohu," blyslo Martinovou hlavou, „ale si mi dal!"</w:t>
      </w:r>
    </w:p>
    <w:p>
      <w:pPr>
        <w:pStyle w:val="Normal"/>
        <w:rPr/>
      </w:pPr>
      <w:r>
        <w:rPr/>
        <w:t>- Hej, kamaráti, bite pohana! - zvolal ešte a padol na zem.</w:t>
      </w:r>
    </w:p>
    <w:p>
      <w:pPr>
        <w:pStyle w:val="Normal"/>
        <w:rPr/>
      </w:pPr>
      <w:r>
        <w:rPr/>
        <w:t>Ohník pohasol, ale namiesto toho akoby bola zem ožila. Akoby sa bola suchá stepná tráva premenila na ľudí. Povstávali ako temní duchovia stepi, čo kvílievali nocou. Len meče zaštrkotali a tetivy zadrnčali, keď vystrelili šípy smerom, odkiaľ prichodil Martinov hlas.</w:t>
      </w:r>
    </w:p>
    <w:p>
      <w:pPr>
        <w:pStyle w:val="Normal"/>
        <w:rPr/>
      </w:pPr>
      <w:r>
        <w:rPr/>
        <w:t>- Martin!</w:t>
      </w:r>
    </w:p>
    <w:p>
      <w:pPr>
        <w:pStyle w:val="Normal"/>
        <w:rPr/>
      </w:pPr>
      <w:r>
        <w:rPr/>
        <w:t>- Tu, braček!</w:t>
      </w:r>
    </w:p>
    <w:p>
      <w:pPr>
        <w:pStyle w:val="Normal"/>
        <w:rPr/>
      </w:pPr>
      <w:r>
        <w:rPr/>
        <w:t>Valent skočil po hlase. Za ním skočilo zo desať iných. Ozval sa odporný škrekot. Ale hneď zatíchol. Okolo prebehlo niekoľko postáv. Potom sa ozýval z tmy len sekot mečov a buchot okovaných cepov. A medzitým sa ozvalo chrčanie ranených a krik umierajúcich. Kdesi vo vode bolo počuť jasné údery vesiel. Ktosi volal o pomoc. Z člna vyletela fakľa a spadla na breh. To Turci hádzali, aby mohli presnejšie strieľať z člnov na osvetlené postavy na brehu. Ale vojaci rýchle zahasili fakle. Niektoré padli do vody, syčiac a plieskajúc.</w:t>
      </w:r>
    </w:p>
    <w:p>
      <w:pPr>
        <w:pStyle w:val="Normal"/>
        <w:rPr/>
      </w:pPr>
      <w:r>
        <w:rPr/>
        <w:t>Potom nastalo ticho. Udychčané postavy stáli na brehu a čakali. Hodnú chvíľu tak stáli, lebo nevedeli, či nepriateľ zas nevyrazí niekde na brehu.</w:t>
      </w:r>
    </w:p>
    <w:p>
      <w:pPr>
        <w:pStyle w:val="Normal"/>
        <w:rPr/>
      </w:pPr>
      <w:r>
        <w:rPr/>
        <w:t>Často sa tak stávalo, keď len hviezdy svietili a mesiac sa neukázal.</w:t>
      </w:r>
    </w:p>
    <w:p>
      <w:pPr>
        <w:pStyle w:val="Normal"/>
        <w:rPr/>
      </w:pPr>
      <w:r>
        <w:rPr/>
        <w:t>Len keď sa začínal ďaleko na východe deň zapaľovať, vzdialili sa obrancovia od brehu...</w:t>
      </w:r>
    </w:p>
    <w:p>
      <w:pPr>
        <w:pStyle w:val="Normal"/>
        <w:rPr/>
      </w:pPr>
      <w:r>
        <w:rPr/>
        <w:t>Keď vyšlo krvavé slniečko a chladné ráno sa rozlialo okolo, odnášali vojaci svojich, a mŕtvych Turkov hádzali napospas vlnám Dunaja. Ranených odvádzali, len Martinka museli odniesť. Hej, Turčín, tvoja ruka dobre mierila, keď si šíp našiel cestu až k Martinovmu srdiečku. Priniesli ho a posadili neďaleko pod strom. A stáli kamaráti bezradní okolo neho. Videli, že šíp väzí hlboko v chrbte. Tak hlboko, že sa ťažko dá vytrhnúť, a Martinovi krv pri každom pohybe z úst i rany vyteká. Tak len stáli Martinovi kamaráti spod Poľany a z Detvy, od Muráňa i od Sitna, čo sa boli spolu zverbovali do vojska kráľa Mateja.</w:t>
      </w:r>
    </w:p>
    <w:p>
      <w:pPr>
        <w:pStyle w:val="Normal"/>
        <w:rPr/>
      </w:pPr>
      <w:r>
        <w:rPr/>
        <w:t>Valent nestál. Kľačal pri ranenom Martinovi a držal jeho studenú ruku vo svojej. Privrával sa mu, ani nemysliac na to, čo hovorí:</w:t>
      </w:r>
    </w:p>
    <w:p>
      <w:pPr>
        <w:pStyle w:val="Normal"/>
        <w:rPr/>
      </w:pPr>
      <w:r>
        <w:rPr/>
        <w:t>- Hej, braček Martin, len sa drž. Príde ránhojič a vytrhne ti šíp. Uľaví sa ti. Uľaví a rana sa zahojí. Ej, veru neraz tvoja hlava vycedila krv, a nič to, že teraz z boka tečie. Pôjdeme my o rok-dva spolu k Detve . . .</w:t>
      </w:r>
    </w:p>
    <w:p>
      <w:pPr>
        <w:pStyle w:val="Normal"/>
        <w:rPr/>
      </w:pPr>
      <w:r>
        <w:rPr/>
        <w:t>Ale Martin neotvoril oči, len hlavou pokýval a slabo povedal:</w:t>
      </w:r>
    </w:p>
    <w:p>
      <w:pPr>
        <w:pStyle w:val="Normal"/>
        <w:rPr/>
      </w:pPr>
      <w:r>
        <w:rPr/>
        <w:t>- Nie, Valent... Ja to viem . . . Detvu už neuvidím . . . Ani Poľanu . . . Ani Elenu ...</w:t>
      </w:r>
    </w:p>
    <w:p>
      <w:pPr>
        <w:pStyle w:val="Normal"/>
        <w:rPr/>
      </w:pPr>
      <w:r>
        <w:rPr/>
        <w:t>- Nezúfaj, braček, a nehovor takto . . .</w:t>
      </w:r>
    </w:p>
    <w:p>
      <w:pPr>
        <w:pStyle w:val="Normal"/>
        <w:rPr/>
      </w:pPr>
      <w:r>
        <w:rPr/>
        <w:t>- Nevylomíte šíp, moja rana sa už nezacelie . . .</w:t>
      </w:r>
    </w:p>
    <w:p>
      <w:pPr>
        <w:pStyle w:val="Normal"/>
        <w:rPr/>
      </w:pPr>
      <w:r>
        <w:rPr/>
        <w:t>A ako dopovedal, vyvstala mu na perách krvavá pena. Valent ju utrel šatkou.</w:t>
      </w:r>
    </w:p>
    <w:p>
      <w:pPr>
        <w:pStyle w:val="Normal"/>
        <w:rPr/>
      </w:pPr>
      <w:r>
        <w:rPr/>
        <w:t>- Nehovor, Martin ... - povedal temno Valent.</w:t>
      </w:r>
    </w:p>
    <w:p>
      <w:pPr>
        <w:pStyle w:val="Normal"/>
        <w:rPr/>
      </w:pPr>
      <w:r>
        <w:rPr/>
        <w:t>Martin pokýval hlavou, akoby mu prisviedčal. Potom sa obzrel okolo: na nebo i kamarátov. Trošku sa pousmial. Horký to bol úsmev. Turčín tentoraz dobre mieril.</w:t>
      </w:r>
    </w:p>
    <w:p>
      <w:pPr>
        <w:pStyle w:val="Normal"/>
        <w:rPr/>
      </w:pPr>
      <w:r>
        <w:rPr/>
        <w:t>Deň bol horúci a dlhý.</w:t>
      </w:r>
    </w:p>
    <w:p>
      <w:pPr>
        <w:pStyle w:val="Normal"/>
        <w:rPr/>
      </w:pPr>
      <w:r>
        <w:rPr/>
        <w:t>A keď nadišiel večer, začal Martin strácať vedomie. Tvár mu zbledla ako mlieko, oči zatvoril a pery prestali šepotať. Valent sedel stále pri ňom a utieral si oči. Teraz sa Martin držal jeho ruky. Sám mal ruku chladnú a podivne vlhkú. Akoby sa bál, že Valent odíde od neho, kedy-tedy mu ju stisol. Možno mu kŕč prebehol telom, možno od bolesti, a možno namiesto reči.</w:t>
      </w:r>
    </w:p>
    <w:p>
      <w:pPr>
        <w:pStyle w:val="Normal"/>
        <w:rPr/>
      </w:pPr>
      <w:r>
        <w:rPr/>
        <w:t>Martin zrazu otvoril oči a pozrel na nebo. Možno hľadal hviezdy, ktoré ešte nevyšli. A ako hľadal, odrazu mu úsmev zakotvil na ústach. Na strome videl Valentove gajdy.</w:t>
      </w:r>
    </w:p>
    <w:p>
      <w:pPr>
        <w:pStyle w:val="Normal"/>
        <w:rPr/>
      </w:pPr>
      <w:r>
        <w:rPr/>
        <w:t>- Zahraj, Valent, - zašepkal slabo.</w:t>
      </w:r>
    </w:p>
    <w:p>
      <w:pPr>
        <w:pStyle w:val="Normal"/>
        <w:rPr/>
      </w:pPr>
      <w:r>
        <w:rPr/>
        <w:t>Ej, ťažko prichodilo Valentovi gajdy brať do rúk. Hrdlo mu stískal žiaľ ako železné kliešte a hruď sa mu išla roztrhnúť. Ťažko, preťažko mu bude hrať. Ale Martin hľadel takým zapáleným zrakom na nástroj, že nemohol odolať. Vstal a vzal gajdy do rúk. Nafúkal temlov a spustil huky. Valentovi sa zdalo, že ako fúka, žiaľu ubúda, pri srdci ostáva ľahšie. A pri tých prvých zvukoch akoby tieto šíre kraje zmizli. Akoby sa bolo všetko zmenilo. Akoby sa tieto rovné pusty zavlnili a namiesto nich tu stáli voňavé hory. Namiesto kalnej vody Dunaja tu zurčal bystrý potok a tam, v diaľke na kopci, akoby detvianska deva spievala. Ale nebola to deva, ani nespievala. To len Valentove gajdence tak tíško a sladko zneli. Zuneli, plakali, spievali poslednú pieseň Martinkovu . . .</w:t>
      </w:r>
    </w:p>
    <w:p>
      <w:pPr>
        <w:pStyle w:val="Normal"/>
        <w:rPr/>
      </w:pPr>
      <w:r>
        <w:rPr/>
        <w:t>A Martin hľadel dovysoka a usmieval sa. Oči, jasné ako iskry, mu horeli. Hej, kdeže sú tie časy, keď si pri týchto gajdách zahajduchoval?! Slniečko už dávno skrylo tvár a večer sa vliekol okolo. A ako sa vliekol, zastieral Martinkovu tvár. Najprv zastrel jeho úsmev, potom líce, potom jedno oko a potom vyhasil aj druhé. A potom zastrel aj čarovnosť Valentovej muziky.</w:t>
      </w:r>
    </w:p>
    <w:p>
      <w:pPr>
        <w:pStyle w:val="Normal"/>
        <w:rPr/>
      </w:pPr>
      <w:r>
        <w:rPr/>
        <w:t>Valent ostal sám.</w:t>
      </w:r>
    </w:p>
    <w:p>
      <w:pPr>
        <w:pStyle w:val="Normal"/>
        <w:rPr/>
      </w:pPr>
      <w:r>
        <w:rPr/>
        <w:t>Mal kamarátov, ale zbadal, že mu Martin bol viacej ako kamarát. No čože mal robiť, keď sa zaviazal desať rokov slúžiť? Jednako bolo Martinovým nešťastím a Valentovým šťastím, že ho už len pol roka delilo od skončenia služby. Rok je málo, keď ho porovnávame s desaťročím, pol roka ešte menej. No Valentovi bol ten polrôčik, čo musel doslúžiť bez Martina, dlhší ako celých desať, strávených v storakých šarvátkach a bitkách v Matejovom Čiernom pluku. Ale čo ako dlho trval, predsa sa len minul. Minul sa a Valentovi prichodilo voliť, či sa znova zaviazať, alebo sa vrátiť.</w:t>
      </w:r>
    </w:p>
    <w:p>
      <w:pPr>
        <w:pStyle w:val="Normal"/>
        <w:rPr/>
      </w:pPr>
      <w:r>
        <w:rPr/>
        <w:t>Mohol Valent voliť iné?</w:t>
      </w:r>
    </w:p>
    <w:p>
      <w:pPr>
        <w:pStyle w:val="Normal"/>
        <w:rPr/>
      </w:pPr>
      <w:r>
        <w:rPr/>
        <w:t>Nemohol. Vrátil sa. Dal zbohom kamarátom, čo ostali, aj tým, čo sa zriekli služby, a pobral sa domov. Hej, domov, voľný a slobodný ako kedysi.</w:t>
      </w:r>
    </w:p>
    <w:p>
      <w:pPr>
        <w:pStyle w:val="Normal"/>
        <w:rPr/>
      </w:pPr>
      <w:r>
        <w:rPr/>
        <w:t>Nuž ale doteraz bolo, ako bolo, no ako bude teraz? Desať rokov je veľa a premaľujú tvár človeka. Tak aj Valent. Vyrástol, zhrubol, spevnel, stvrdol na opravdivého chlapa. Pod nosom mu vyhnali mocné fúziská a nik by v ňom nebol hľadal voľakedajšieho Valenta z Babicovho salaša pána Tobiáša Žakýlskeho. Ba možno ani sám dedo Babic by ho nespoznal.</w:t>
      </w:r>
    </w:p>
    <w:p>
      <w:pPr>
        <w:pStyle w:val="Normal"/>
        <w:rPr/>
      </w:pPr>
      <w:r>
        <w:rPr/>
        <w:t>Pod detvianskou Poľanou rok po roku dievča seno hrabalo, ale nespievalo ako jeho kamarátky. Nespievalo, nemohlo, lebo mu po lícach slzy stekali. A ako sa rok za rokom míňal, nestratili sa slzy z očí devy. Hej, hlbšie sú niekedy oči ako more a viacej v nich sĺz ako v mori vody. Zbledla deva, zbledli jej líca a tá bolesť svietila aj vtedy, keď ju slnce spálilo do hneda.</w:t>
      </w:r>
    </w:p>
    <w:p>
      <w:pPr>
        <w:pStyle w:val="Normal"/>
        <w:rPr/>
      </w:pPr>
      <w:r>
        <w:rPr/>
        <w:t>Tak sa míňali roky. Minul jeden, dva, päť ... I desiaty sa pominul. I jedenásty sa míňa, a dievča len plače a zvečera vychodí na kopec a pozerá k Zvolenu. No ako nedovidí až ta, tak nevidí prichodiť ani toho, čo očakáva.</w:t>
      </w:r>
    </w:p>
    <w:p>
      <w:pPr>
        <w:pStyle w:val="Normal"/>
        <w:rPr/>
      </w:pPr>
      <w:r>
        <w:rPr/>
        <w:t>Ale raz večer, keď už dúfať prestala, a začínalo sa jej do srdca zúfalstvo vkrádať, odrazu začuje tichý hlas gajd. A ten hlas bol taký, že sa dievča rozveselilo. Akoby sa jej šlo srdce zahojiť. Neznáma radosť ju zaliala.</w:t>
      </w:r>
    </w:p>
    <w:p>
      <w:pPr>
        <w:pStyle w:val="Normal"/>
        <w:rPr/>
      </w:pPr>
      <w:r>
        <w:rPr/>
        <w:t>Vstala a čakala. Nečakala darmo. Z hory vyšiel hudec s gajdami. Iste mu v hore smutno bolo a zaháňal smútok hrou. Keď zbadal devu, prestal hrať a zastal.</w:t>
      </w:r>
    </w:p>
    <w:p>
      <w:pPr>
        <w:pStyle w:val="Normal"/>
        <w:rPr/>
      </w:pPr>
      <w:r>
        <w:rPr/>
        <w:t>- Boh s tebou! - pozdravil ju.</w:t>
      </w:r>
    </w:p>
    <w:p>
      <w:pPr>
        <w:pStyle w:val="Normal"/>
        <w:rPr/>
      </w:pPr>
      <w:r>
        <w:rPr/>
        <w:t>- Vitaj, hudec ... - povedala deva.</w:t>
      </w:r>
    </w:p>
    <w:p>
      <w:pPr>
        <w:pStyle w:val="Normal"/>
        <w:rPr/>
      </w:pPr>
      <w:r>
        <w:rPr/>
        <w:t>Hudec stál a bez slova na ňu hľadel.</w:t>
      </w:r>
    </w:p>
    <w:p>
      <w:pPr>
        <w:pStyle w:val="Normal"/>
        <w:rPr/>
      </w:pPr>
      <w:r>
        <w:rPr/>
        <w:t>- Čo stojíš, hudec, a dívaš sa na mňa? Vari ma poznávaš?</w:t>
      </w:r>
    </w:p>
    <w:p>
      <w:pPr>
        <w:pStyle w:val="Normal"/>
        <w:rPr/>
      </w:pPr>
      <w:r>
        <w:rPr/>
        <w:t>- Možno, - povedal potichu........</w:t>
      </w:r>
    </w:p>
    <w:p>
      <w:pPr>
        <w:pStyle w:val="Normal"/>
        <w:rPr/>
      </w:pPr>
      <w:r>
        <w:rPr/>
        <w:t>- Nikdy som ťa nevidela.</w:t>
      </w:r>
    </w:p>
    <w:p>
      <w:pPr>
        <w:pStyle w:val="Normal"/>
        <w:rPr/>
      </w:pPr>
      <w:r>
        <w:rPr/>
        <w:t xml:space="preserve">- Nevidela? A mne sa pozdáva, že sme sa predsa len videli. </w:t>
      </w:r>
    </w:p>
    <w:p>
      <w:pPr>
        <w:pStyle w:val="Normal"/>
        <w:rPr/>
      </w:pPr>
      <w:r>
        <w:rPr/>
        <w:t>Deva zavrtela hlavou.</w:t>
      </w:r>
    </w:p>
    <w:p>
      <w:pPr>
        <w:pStyle w:val="Normal"/>
        <w:rPr/>
      </w:pPr>
      <w:r>
        <w:rPr/>
        <w:t>- Sotva, - povedala.</w:t>
      </w:r>
    </w:p>
    <w:p>
      <w:pPr>
        <w:pStyle w:val="Normal"/>
        <w:rPr/>
      </w:pPr>
      <w:r>
        <w:rPr/>
        <w:t>- V Slatine, pred rokmi, keď tam bol pán kráľ.</w:t>
      </w:r>
    </w:p>
    <w:p>
      <w:pPr>
        <w:pStyle w:val="Normal"/>
        <w:rPr/>
      </w:pPr>
      <w:r>
        <w:rPr/>
        <w:t>Elene, lebo to ona čakala, sa na chvíľu zachmúrila tvár. Teraz si aj ona spomína. Hej, hej, divný, neznámy hudec tam hral. Prišiel za kráľom a hral. Mládež tancovala. Aj Martin. Aj ona. Ale ten hudec bol mladší. Šarvanec. Tento tu je tvrdý, dospelý muž. Jednako v jeho tvári nachodí známe črty a zvuk jeho gajd je ten istý. Tvár jej zosmutnela. Z očí vypadli slzy.</w:t>
      </w:r>
    </w:p>
    <w:p>
      <w:pPr>
        <w:pStyle w:val="Normal"/>
        <w:rPr/>
      </w:pPr>
      <w:r>
        <w:rPr/>
        <w:t xml:space="preserve">- Čo by si plakala, Elena, - povedal odrazu hudec a sadol si na kameň. </w:t>
      </w:r>
    </w:p>
    <w:p>
      <w:pPr>
        <w:pStyle w:val="Normal"/>
        <w:rPr/>
      </w:pPr>
      <w:r>
        <w:rPr/>
        <w:t>Deva sa zošúverila.</w:t>
      </w:r>
    </w:p>
    <w:p>
      <w:pPr>
        <w:pStyle w:val="Normal"/>
        <w:rPr/>
      </w:pPr>
      <w:r>
        <w:rPr/>
        <w:t>Chvíľu bolo ticho. Hudec mlčal a deva plakala. Len po chvíli sa ozval hudec:</w:t>
      </w:r>
    </w:p>
    <w:p>
      <w:pPr>
        <w:pStyle w:val="Normal"/>
        <w:rPr/>
      </w:pPr>
      <w:r>
        <w:rPr/>
        <w:t>- Hovorím, Elena, neplač, a tak si pomysli, že Martina ani nebolo. - Deva sa strhla a vyskočila.</w:t>
      </w:r>
    </w:p>
    <w:p>
      <w:pPr>
        <w:pStyle w:val="Normal"/>
        <w:rPr/>
      </w:pPr>
      <w:r>
        <w:rPr/>
        <w:t>-  Ty si ho poznal?</w:t>
      </w:r>
    </w:p>
    <w:p>
      <w:pPr>
        <w:pStyle w:val="Normal"/>
        <w:rPr/>
      </w:pPr>
      <w:r>
        <w:rPr/>
        <w:t>- Spolu sme sa vo Zvolene zverbovali.</w:t>
      </w:r>
    </w:p>
    <w:p>
      <w:pPr>
        <w:pStyle w:val="Normal"/>
        <w:rPr/>
      </w:pPr>
      <w:r>
        <w:rPr/>
        <w:t>- A kde je Martin? - zvolala.</w:t>
      </w:r>
    </w:p>
    <w:p>
      <w:pPr>
        <w:pStyle w:val="Normal"/>
        <w:rPr/>
      </w:pPr>
      <w:r>
        <w:rPr/>
        <w:t>- Kde? - opakoval hudec a odvrátil sa od devy. - Kde je? - opakoval si devinu otázku. - Pusta, dolnozemská pusta je šíra a nekonečná. Celkom inakšia ako naše hory. A Dunaj je veľká voda, Elena. Celkom inakšia ako náš Hron. A Belehrad je mesto sto ráz väčšie než náš Zvolen. A tam, kde sa dunajskej vode začína ukazovať toto mesto, je na brehu päť jelší. A pod nimi mohyla a nad ňou kríž. Pod krížom valaška a na valaške visí Martinov klobúčik. A tvoj Martin . . . Ten sa už nevráti...</w:t>
      </w:r>
    </w:p>
    <w:p>
      <w:pPr>
        <w:pStyle w:val="Normal"/>
        <w:rPr/>
      </w:pPr>
      <w:r>
        <w:rPr/>
        <w:t>Neskríkla Elena, len hlavu hlbšie sklonila a plakala. Hudec nehovoril, len hľadel do neurčita. A možno mal pred očami kraj a obraz, o ktorom hovoril. . .</w:t>
      </w:r>
    </w:p>
    <w:p>
      <w:pPr>
        <w:pStyle w:val="Normal"/>
        <w:rPr/>
      </w:pPr>
      <w:r>
        <w:rPr/>
        <w:t>- Ty, Elena, neplač. Iba spomínaj na neho. A ak Martinov otec, mať sú nažive, povedz im...</w:t>
      </w:r>
    </w:p>
    <w:p>
      <w:pPr>
        <w:pStyle w:val="Normal"/>
        <w:rPr/>
      </w:pPr>
      <w:r>
        <w:rPr/>
        <w:t>v Elena sa zdvihla a pobrala sa pomaly uplakaná dolu briežkom, akoby tu hudca ani nebolo bývalo .. .</w:t>
      </w:r>
    </w:p>
    <w:p>
      <w:pPr>
        <w:pStyle w:val="Normal"/>
        <w:rPr/>
      </w:pPr>
      <w:r>
        <w:rPr/>
        <w:t>Desať rokov je málo, ale desať rokov je aj veľa. No a kým sa Valent dostal domov, uplynulo ich celých jedenásť. A za ten čas sa veľa zmenilo. Veľa. Napríklad aj to, že Šášovský hrad dostal nového pána. A ten sa už nekamarátil s pánom Tobiášom Žakýlskym. Akože sa aj mohol, keď bol pán Tobiáš nebohý. Nebohý veru a pod veľkým dubom v záhrade hradu pochovaný.</w:t>
      </w:r>
    </w:p>
    <w:p>
      <w:pPr>
        <w:pStyle w:val="Normal"/>
        <w:rPr/>
      </w:pPr>
      <w:r>
        <w:rPr/>
        <w:t>A pani Žakýlska žila sama, samučká na hrade, lebo sa dcéry povydávali. A ani to vraj už nebol jej hrad, lebo ho pán kráľ za hodnú odmenu daroval štiavnickým radným pánom.</w:t>
      </w:r>
    </w:p>
    <w:p>
      <w:pPr>
        <w:pStyle w:val="Normal"/>
        <w:rPr/>
      </w:pPr>
      <w:r>
        <w:rPr/>
        <w:t>No a mesto vedelo starostlivejšie plniť rozkazy kráľa ako pán Tobiáš.</w:t>
      </w:r>
    </w:p>
    <w:p>
      <w:pPr>
        <w:pStyle w:val="Normal"/>
        <w:rPr/>
      </w:pPr>
      <w:r>
        <w:rPr/>
        <w:t>Desať rokov je mnoho a desať rokov je málo. Málo, lebo na Valentovom dedovi ich bolo neveľmi badať. Taký bol, ako býval. Prihrbený a biely ako holub. Stále popásal ovce, no mal ich menej, ako mával. Menej, ale tie boli jeho. Žakýlska pani ovce nechovala. Načo aj? Ak potrebovala hrudku syra alebo dobrú jahničku na jar, zbehol sluha Vavrinec dolu a bača Babic poslal. A ak potrebovala pani vlnu, aby mala v zimných večeroch čo robiť, nuž aj tej sa u Babica našlo. A čo ostalo, to štiavnickí páni kupci radi skúpili. Žakýlska pani statočnejšie platila ako jej nebohý muž. Po takomto spôsobe sa nemohol Babic horšie mať, ako sa mával kedysi. Len jedno ho trápilo. Valent. Ale keď sa od drábov šášovského pána dozvedel o zvolenskej verbovačke, upokojil sa. Upokojil, lebo si myslel, že sa už Valent nikdy nevráti. A potom spokojne čakal, kedy už smrť príde po neho.</w:t>
      </w:r>
    </w:p>
    <w:p>
      <w:pPr>
        <w:pStyle w:val="Normal"/>
        <w:rPr/>
      </w:pPr>
      <w:r>
        <w:rPr/>
        <w:t>Ale desať rokov sa šuchlo, a matka smrť neprišla.</w:t>
      </w:r>
    </w:p>
    <w:p>
      <w:pPr>
        <w:pStyle w:val="Normal"/>
        <w:rPr/>
      </w:pPr>
      <w:r>
        <w:rPr/>
        <w:t>A koncom jedenásteho roku prišiel Valent.</w:t>
      </w:r>
    </w:p>
    <w:p>
      <w:pPr>
        <w:pStyle w:val="Normal"/>
        <w:rPr/>
      </w:pPr>
      <w:r>
        <w:rPr/>
        <w:t>V podvečer došiel, keď dedo Babic sedel pred kolibou a čakal, kým nadíde noc. Vtedy, ako nedávno Elena, začul známy zvuk gajd. Najprv sa len usmial, lebo si myslel, že mu to sen priniesol pozdrav od Valenta. Ale keď muzika neprestávala, ba zosilňovala sa, obzrel sa zadivený. A ako sa obzrel, zbadal vyrasteného, vysokého chlapa-gajdoša. Hej, a dedovo srdce je ako otcovo. Oči nespoznali, ale srdce spoznalo vnuka. Vyskočil starček, čo už len matku smrť čakal, a pobehol Valentovi oproti.</w:t>
      </w:r>
    </w:p>
    <w:p>
      <w:pPr>
        <w:pStyle w:val="Normal"/>
        <w:rPr/>
      </w:pPr>
      <w:r>
        <w:rPr/>
        <w:t>Valentovi vypadol chlipák z perí, ba aj gajdy, keď objal deda.</w:t>
      </w:r>
    </w:p>
    <w:p>
      <w:pPr>
        <w:pStyle w:val="Normal"/>
        <w:rPr/>
      </w:pPr>
      <w:r>
        <w:rPr/>
        <w:t>Toho večera už nezazneli gajdy, hoci ich lesné žienky museli začuť, keď Valent prichodil. Sedel pred kolibou vnuk, sedel aj dedo a počúval, ako sa mal v ďalekom cudzom svete.</w:t>
      </w:r>
    </w:p>
    <w:p>
      <w:pPr>
        <w:pStyle w:val="Normal"/>
        <w:rPr/>
      </w:pPr>
      <w:r>
        <w:rPr/>
        <w:t>A dedo zas spomínal, čo sa za ten čas doma porobilo ...</w:t>
      </w:r>
    </w:p>
    <w:p>
      <w:pPr>
        <w:pStyle w:val="Normal"/>
        <w:rPr/>
      </w:pPr>
      <w:r>
        <w:rPr/>
        <w:t>Časy sa míňali a ľudia s nimi.</w:t>
      </w:r>
    </w:p>
    <w:p>
      <w:pPr>
        <w:pStyle w:val="Normal"/>
        <w:rPr/>
      </w:pPr>
      <w:r>
        <w:rPr/>
        <w:t>Dedo Babic si požil ešte veľa rokov, lebo zomrel, keď mal ďaleko za stovkou. Vtedy, keď v okolí Zlatníka začali štiavnickí haviari otvárať zem a kopať zlatú a striebornú rudu.</w:t>
      </w:r>
    </w:p>
    <w:p>
      <w:pPr>
        <w:pStyle w:val="Normal"/>
        <w:rPr/>
      </w:pPr>
      <w:r>
        <w:rPr/>
        <w:t>Gajdy povestného hudca-gajdoša Valenta sa ozývali po šírom okolí. Tešili ľudí, ktorých osud prigniavil. Aj čierni štiavnickí haviari neraz zašli hore na Hudcov vrch a tešili sa pri Valentovej muzike.</w:t>
      </w:r>
    </w:p>
    <w:p>
      <w:pPr>
        <w:pStyle w:val="Normal"/>
        <w:rPr/>
      </w:pPr>
      <w:r>
        <w:rPr/>
        <w:t>Často sa Valentove gajdy ozývali aj nocou. Ale nik sa vtedy nepriblížil k nemu. Lebo je aj to možné, že ľudia, ktorých sa tu čoraz viacej premieľalo na hrad i do baní, nepočuli túto muziku. Možno Valent vtedy sebe vyhrával, možno zabával lesné žienky, ktoré mu darovali gajdicu. Tak sa aspoň o Valentovi rozprávalo. A ak je pravda, že si žienky pozývali aj mládencov, čo mladí umreli, nuž je možné, že medzi nimi vídal Valent aj Martina. A akože by potom mohol Valent nehrať?</w:t>
      </w:r>
    </w:p>
    <w:p>
      <w:pPr>
        <w:pStyle w:val="Normal"/>
        <w:rPr/>
      </w:pPr>
      <w:r>
        <w:rPr/>
        <w:t>Lenže všetko sa pominie a pominul sa aj Valent-hudec. A iste sa nedožil takého veku ako jeho dedo.</w:t>
      </w:r>
    </w:p>
    <w:p>
      <w:pPr>
        <w:pStyle w:val="Normal"/>
        <w:rPr/>
      </w:pPr>
      <w:r>
        <w:rPr/>
        <w:t>A gajdy?</w:t>
      </w:r>
    </w:p>
    <w:p>
      <w:pPr>
        <w:pStyle w:val="Normal"/>
        <w:rPr/>
      </w:pPr>
      <w:r>
        <w:rPr/>
        <w:t>Nemal Valent syna, čo by ho bol v muzike tak vycvičil ako dedo jeho. Nuž ktovie, čo sa s nimi stalo. Mnohí ich hľadali, gajdoši zo široka-ďaleka tu chodili a dopytovali sa na ne. No o gajdách nik nevedel, ani sa nič nedozvedel. Možno si ich vzali lesné žienky a dajú ich zas takému gajdošovi, akým bol Valent z Babicovho salaša ...</w:t>
      </w:r>
    </w:p>
    <w:p>
      <w:pPr>
        <w:pStyle w:val="Normal"/>
        <w:rPr/>
      </w:pPr>
      <w:r>
        <w:rPr/>
        <w:t>Ale ťažko sa taký hudec narodí ...</w:t>
      </w:r>
    </w:p>
    <w:p>
      <w:pPr>
        <w:pStyle w:val="Normal"/>
        <w:rPr/>
      </w:pPr>
      <w:r>
        <w:rPr/>
      </w:r>
      <w:r>
        <w:br w:type="page"/>
      </w:r>
    </w:p>
    <w:p>
      <w:pPr>
        <w:pStyle w:val="Normal"/>
        <w:rPr/>
      </w:pPr>
      <w:r>
        <w:rPr/>
      </w:r>
    </w:p>
    <w:p>
      <w:pPr>
        <w:pStyle w:val="Heading4"/>
        <w:jc w:val="center"/>
        <w:rPr/>
      </w:pPr>
      <w:bookmarkStart w:id="5" w:name="__RefHeading___Toc200609006"/>
      <w:bookmarkEnd w:id="5"/>
      <w:r>
        <w:rPr/>
        <w:t>Sitnianska biela skala</w:t>
      </w:r>
    </w:p>
    <w:p>
      <w:pPr>
        <w:pStyle w:val="Normal"/>
        <w:rPr/>
      </w:pPr>
      <w:r>
        <w:rPr/>
      </w:r>
    </w:p>
    <w:p>
      <w:pPr>
        <w:pStyle w:val="Normal"/>
        <w:jc w:val="center"/>
        <w:rPr/>
      </w:pPr>
      <w:r>
        <w:rPr>
          <w:b/>
        </w:rPr>
        <w:t>HNEVLIVÝ PÁN TOBIÁŠ ŽAKÝLSKY</w:t>
      </w:r>
    </w:p>
    <w:p>
      <w:pPr>
        <w:pStyle w:val="Normal"/>
        <w:rPr>
          <w:b/>
          <w:b/>
        </w:rPr>
      </w:pPr>
      <w:r>
        <w:rPr>
          <w:b/>
        </w:rPr>
      </w:r>
    </w:p>
    <w:p>
      <w:pPr>
        <w:pStyle w:val="Normal"/>
        <w:rPr/>
      </w:pPr>
      <w:r>
        <w:rPr/>
        <w:t>Vygúľal sa mesiačik ponad hory, ponad doly, ponad celú zem. Sedel si na oblohe ako v ľahkých sedliackych perinách zakutaný. No takto mu dobre bolo hľadieť na zemeguľu, ako sa krúti sťa nevesta na muzike. A dobre mu bolo hľadieť aj na to, čo sa na našej mladuche-zemi deje. A mohol mesiačik-samotár hľadieť na všeličo, jednako sa mi zdá, že hľadel na jedno miesto. Takto to bolo: zahľadel sa na rozstrapatenú Európu. Prebehol mdlým zrakom po nej, a potom ho zabodol kdesi pri Čiernom mori do Dunaja širokého. A po jeho kalnej vode, proti prúdu, vliekol mesiačik-samotár pohľad úrodnou Valašskou nížinou, zabahnenými brehmi, úzkou Železnou bránou, holými a suchými kopcami Balkána do šírej, bohatej roviny banátskej a potom sa niesol s divými kačkami, letiacimi k toku rozvodnenej Tisy a do močarín, čo večne túto rieku obklopujú. Ale kačky leteli ponad Dunaj, ponad jeho kalnú vodu, nuž mesiačik hľadel na ne, i na Dunaj. A keď sa potom kačky odlepili od temnej stuhy Dunaja a preveslovali na druhú stranu, kam ich srdiečka za močarinou túžiace tiahli, vari to mesiačik ani nezbadal. Nie, lebo hľadel na široký Dunaj, a keď si spomenul na kačky, boli tie dávno za horami, za dolami. No bol by ich mohol mesiačik zrakom dohoniť, ale tie už istotne plávali medzi vysokým a hustým tŕstím po tiských močarísk. Možno by ich nik jednu od druhej nerozoznal, nieto ešte mesiačik-samotár, o ktorom každé dieťa vie, že má mdlý zrak a ani zďaleka sa nemôže rovnať slniečku.</w:t>
      </w:r>
    </w:p>
    <w:p>
      <w:pPr>
        <w:pStyle w:val="Normal"/>
        <w:rPr/>
      </w:pPr>
      <w:r>
        <w:rPr/>
        <w:t>A tak mesiačik nechal kačky kačkami a hľadel na tok Dunaja, čo sa odrazu skrútil, akoby sa chcel stratiť na západe. Čudoval sa mesiačik, prečo to robí, prečo sa poberá krivými cestami. Ale keď zbadal, že na kolene Dunaja, tam, kde sa tak odrazu prehol, vyrastá temná škvrna, ktorá mohla aj horou byť a mohla byť aj horským chrbtom, lebo sa preťahovala k severu, prišiel na to, prečo sa Dunaj tak odrazu zvrtol. Dunaj nemá rád hory. A hodná kôpka ich tam je, hútal mesiačik, keď prešiel zrakom krivý chrbát Karpát. A keď ho tak premeral, zbadal, že miestami sa čosi blyští. Akoby sa tenké stuhy tiahli rovnobežne s horskými reťazami. Aha, usmial sa mesiačik-samotár, to budú rieky. A tá jedna, najbližšie kolenu, sa najkrajšie blyští. A keby bol mal mesiačik mapu našej zeme, bol by sa dozvedel, že táto rieka sa volá Hron. No on to nevedel, lebo vtedy ešte máp nebolo a mená riek žili len v ústach ľudí, a jednak by z toho nebol nič mal, lebo na zemi je riek mnoho a ktovie, akú má mesiačik pamäť, keď má oči také mdlé. A vraví sa, bystré oči, bystrá pamäť.</w:t>
      </w:r>
    </w:p>
    <w:p>
      <w:pPr>
        <w:pStyle w:val="Normal"/>
        <w:rPr/>
      </w:pPr>
      <w:r>
        <w:rPr/>
        <w:t>No nech bolo, ako chcelo, isté bolo, že sa mesiačiku páčila táto rieka a začal si ju pozornejšie prezerať. Ani nevidel nič, len lesy a lesy dookola, no a kde-tu slabú škvrnku, ktorá mohla byť mestečkom alebo dedinkou. Mesiačik preletel pohľadom ponad ne a zastavil sa na jednom mieste. Tam totiž bolo belavých bodiek viacej na hŕbke. Nuž tu sa zastavil pohľad mesiačika a na dlhší čas sa k nim pripútal.</w:t>
      </w:r>
    </w:p>
    <w:p>
      <w:pPr>
        <w:pStyle w:val="Normal"/>
        <w:rPr/>
      </w:pPr>
      <w:r>
        <w:rPr/>
        <w:t>Ale nechajme ho, nech sa počuduje, lebo sa má na čom.</w:t>
      </w:r>
    </w:p>
    <w:p>
      <w:pPr>
        <w:pStyle w:val="Normal"/>
        <w:rPr/>
      </w:pPr>
      <w:r>
        <w:rPr/>
        <w:t>Sú to banské mestá: Štiavnica, Kremnica, Bystrica, Zvolen a tie ostatné sú menšie-väčšie banské osady. My sa zatiaľ poberme a prezrime si miesto, kde sa stali veci, o ktorých tu bude reč.</w:t>
      </w:r>
    </w:p>
    <w:p>
      <w:pPr>
        <w:pStyle w:val="Normal"/>
        <w:rPr/>
      </w:pPr>
      <w:r>
        <w:rPr/>
        <w:t>Je to kopec ostrý ako ihla. Dnes by vám povedali, že sa volá Pustý hrad. No to je teraz, ale pred šesťsto rokmi nebol pustý. Nebol, lebo tam bol naozajstný hrad. Neveľký síce, ale hrad. Strmý, vzdorovitý, spolovice zo skál, spolovice z dreva vystavaný. Malý, ale mocný. Ako drobný lieskový oriešok. No skús ho rozlúpiť!</w:t>
      </w:r>
    </w:p>
    <w:p>
      <w:pPr>
        <w:pStyle w:val="Normal"/>
        <w:rPr/>
      </w:pPr>
      <w:r>
        <w:rPr/>
        <w:t>Takýto bol hrad pána Tobiáša Žakýlskeho. Lebo treba nám vedieť, že sme na hrade tohto smelého pána. Pán Tobiáš nie je taký bohatý, ako povedzme jeho sused pán Baláž zo Sitna, alebo pán Gabriel Dóci zo Šášovského hradu, ale má pod rukou tri dedinky a všetko to, čo k nim prináleží. Domy, polia, lúky, lesy a poddaných, ktorí pánu Tobiášovi obrábajú polia, rúbu drevo a vozia ho do Štiavnice; ktorí musia pánu Tobiášovi priniesť každej jari na Turíce dvesto kurčiat, v jeseni okolo Martina dvadsať kôp vajec; ktorí mu musia po žatve z vlastného odovzdať od každej rodiny dva snôpky zbožia, a veľa iného mu museli odovzdať aj urobiť. Nuž ale poddaný bol poddaný a musel slúžiť pánovi, ako mu rozkázali, keď sa nechcel zoznámiť s derešom, s drábovou palicou alebo s mokrou stenou hlbokého hradného väzenia.</w:t>
      </w:r>
    </w:p>
    <w:p>
      <w:pPr>
        <w:pStyle w:val="Normal"/>
        <w:rPr/>
      </w:pPr>
      <w:r>
        <w:rPr/>
        <w:t>Tohoto večera oblieva mesiačik celé okolie studeným svetlom, ale v dedinkách pána Tobiáša je ticho a tma. Ani jedno okno nežije, každé je slepé a nemé. Iba na hrade sú okná osvetlené. Nie všetky, dosť je ich aj temných, ale štyri sú osvetlené. Nevidíš, čo sa za oknami robí, lebo sú privysoko a neradil by som nikomu driapať sa na okolité strechy, aby sa takto nejako dozvedel, čo sa robí dnu, keď je už polnoc a v izbách ešte svietia. Neradil, lebo by ťa mohli pokladať za zlodeja alebo špeha, mohlo by sa ti zle povodiť.</w:t>
      </w:r>
    </w:p>
    <w:p>
      <w:pPr>
        <w:pStyle w:val="Normal"/>
        <w:rPr/>
      </w:pPr>
      <w:r>
        <w:rPr/>
        <w:t>A predsa musíme vedieť, čo sa to za oknami robí. Nuž za dvoma prvými sedí pán Tobiáš na širokej mäkkej stoličke a pije. Veľký cínový korbeľ stojí pred ním možno plný, možno prázdny. Uvidíme, či si z neho potiahne, a či surovým hlasom zavolá na ospanlivého sluhu, čakajúceho v predsieni na pánove rozkazy. Teraz pán Tobiáš sedí a ruky má položené na kožených operadlách. Na hlave má chlpatú čiapku s dlhým jastrabím perom, zastoknutým do kostenej brošne nad čelom. Čiapka sa mu posunula do tyla, že pero trčí dozadu a pán Tobiáš vyzerá ako rozstrapatený kohút. Spod nej mu padajú vlasy po obidvoch stranách hlavy. Fúzy mu visia dolu popri brade ako zvädnuté haluze zo stromu. Kožený kabátec, natiahnutý na zelenej košeli, má rozopnutý, že mu zreteľne vidieť širočizný opasok s krásnymi blýskavými prackami. No a za opaskom trčí ľahký lovecký nôž. Žlté nohavice, popchaté vo vysokých čižmách, sú poliate medovinou, ktorú pán Tobiáš už od večera popíja. A takto sedí pán Tobiáš a hľadí pred seba, akoby čosi na zemi čítal. Ale nečíta, lebo jednak nie je na zemi nič napísané, a jednak pán Tobiáš nevie ani čítať, ani písať. Iba meno si vie horko-ťažko naškriabať.</w:t>
      </w:r>
    </w:p>
    <w:p>
      <w:pPr>
        <w:pStyle w:val="Normal"/>
        <w:rPr/>
      </w:pPr>
      <w:r>
        <w:rPr/>
        <w:t>Nuž prečo tak zaťato hľadí na medvediu kožu pod nohami?</w:t>
      </w:r>
    </w:p>
    <w:p>
      <w:pPr>
        <w:pStyle w:val="Normal"/>
        <w:rPr/>
      </w:pPr>
      <w:r>
        <w:rPr/>
        <w:t>Žiaľ má pán Tobiáš, veľký žiaľ. Taký, že od večera takto bez slova sedí, hľadí a pije. Lebo pán Tobiáš je pijan znamenitý. A neviem veru, či by ho široko-ďaleko niekto prepil. Zo susedov blízkych i ďalekých to už mnohý skúsil, ale kdeže! Pán Tobiáš ešte len na chuť začínal prichodiť, a spolupijan už ležal pod stolom spitý. Teraz nezávodí s nikým, ale žiaľ zapíja. A zapíja ho dôkladne. Sluha už dobré dva tucty korbeľov priniesol z pivnice, a pán ešte stále takto sedí. Veľa pije dnes pán Tobiáš, lebo musí zalievať veľký žiaľ.</w:t>
      </w:r>
    </w:p>
    <w:p>
      <w:pPr>
        <w:pStyle w:val="Normal"/>
        <w:rPr/>
      </w:pPr>
      <w:r>
        <w:rPr/>
        <w:t>Lebo pánu Tobiášovi sa stala takáto vec: narodila sa mu tretia dcéra.</w:t>
      </w:r>
    </w:p>
    <w:p>
      <w:pPr>
        <w:pStyle w:val="Normal"/>
        <w:rPr/>
      </w:pPr>
      <w:r>
        <w:rPr/>
        <w:t>Poviete: čo na tom? Pravda, ale pán Tobiáš chcel syna. Malého Tobiáška, z ktorého by vyrástol veľký Tobiáš ako tuto jeho otec! (Boh uchovaj a uchráň, aby mal byť ako jeho otec! vzdychali poddaní, keď začuli takéto reči.). Ale neprišiel syn. Dcérka sa narodila. Tretia dcérka. Preto bol pán Tobiáš takýto. Mali s ním veľké zhryzovisko. Nik sa nechcel odobrať s touto novinkou k nemu.</w:t>
      </w:r>
    </w:p>
    <w:p>
      <w:pPr>
        <w:pStyle w:val="Normal"/>
        <w:rPr/>
      </w:pPr>
      <w:r>
        <w:rPr/>
        <w:t>Nakoniec si babka dodala smelosti a šla. Ej, ale stokrát to do večera oľutovala. Veru, lebo keď ju pán Tobiáš zazrel, zreval:</w:t>
      </w:r>
    </w:p>
    <w:p>
      <w:pPr>
        <w:pStyle w:val="Normal"/>
        <w:rPr/>
      </w:pPr>
      <w:r>
        <w:rPr/>
        <w:t>-  Syn?!</w:t>
      </w:r>
    </w:p>
    <w:p>
      <w:pPr>
        <w:pStyle w:val="Normal"/>
        <w:rPr/>
      </w:pPr>
      <w:r>
        <w:rPr/>
        <w:t>Babka sotva stačila zavolať tichým hlasom:</w:t>
      </w:r>
    </w:p>
    <w:p>
      <w:pPr>
        <w:pStyle w:val="Normal"/>
        <w:rPr/>
      </w:pPr>
      <w:r>
        <w:rPr/>
        <w:t>- Dcérka!</w:t>
      </w:r>
    </w:p>
    <w:p>
      <w:pPr>
        <w:pStyle w:val="Normal"/>
        <w:rPr/>
      </w:pPr>
      <w:r>
        <w:rPr/>
        <w:t>A už aj letela von a za ňou ťažký lovecký nôž zahvizdol a zabodol sa do dverí. Hľa, ešte i teraz je tam a kedykoľvek sluha otvorí dvere, zakyvoce sa a zazvoní, ale nevypadne, lebo prerazil hrubé dvere, vylúpiac širokú triesku, a vytrčil hrot na druhej strane. Pán Tobiáš bol taký. Predvčerom si pripravil na stôl hodné vrecko žltučkých a zvonivých dukátov a k nemu ťažký nôž. Keby bola babka syna zvestovala, bola by bývala naveky šťastná, lebo by ju pán Tobiáš bol vreckom ovalil. No pred tým by nebola utekala tak, ako utekala.</w:t>
      </w:r>
    </w:p>
    <w:p>
      <w:pPr>
        <w:pStyle w:val="Normal"/>
        <w:rPr/>
      </w:pPr>
      <w:r>
        <w:rPr/>
        <w:t>Vtom sa pán Tobiáš pohýbal. Siahol po korbeli a niesol ho k ústam. Nebol prázdny. Pomaly vylial obsah do seba a potom zareval chrapľavým hlasom:</w:t>
      </w:r>
    </w:p>
    <w:p>
      <w:pPr>
        <w:pStyle w:val="Normal"/>
        <w:rPr/>
      </w:pPr>
      <w:r>
        <w:rPr/>
        <w:t>- Marek, víno!</w:t>
      </w:r>
    </w:p>
    <w:p>
      <w:pPr>
        <w:pStyle w:val="Normal"/>
        <w:rPr/>
      </w:pPr>
      <w:r>
        <w:rPr/>
        <w:t>Priskočil rozdriemaný sluha, ale driemot na ňom poznať nebolo. Pri zvolaní mu do žíl vošla bystrosť ako mladému srncovi. Videl, ako sa povodilo babke, a pán Tobiáš mal na stole síce stále ešte vrecko peňazí, ale mal za pásom aj menší tesák a takáto vec bola v rukách pána Tobiáša vždy nebezpečná. Preto skočil hybký a svieži. Vzápätí bol naspäť s plným korbeľom. Postavil ho obratným pohybom pred pána Tobiáša a zavinšoval:</w:t>
      </w:r>
    </w:p>
    <w:p>
      <w:pPr>
        <w:pStyle w:val="Normal"/>
        <w:rPr/>
      </w:pPr>
      <w:r>
        <w:rPr/>
        <w:t>- Na dobré zdravie vašej urodzenosti!</w:t>
      </w:r>
    </w:p>
    <w:p>
      <w:pPr>
        <w:pStyle w:val="Normal"/>
        <w:rPr/>
      </w:pPr>
      <w:r>
        <w:rPr/>
        <w:t>A toto urobil už viacej ako dvadsať ráz od večera.</w:t>
      </w:r>
    </w:p>
    <w:p>
      <w:pPr>
        <w:pStyle w:val="Normal"/>
        <w:rPr/>
      </w:pPr>
      <w:r>
        <w:rPr/>
        <w:t>Pán Tobiáš len čosi zamrnčal a siahol po korbeli. Dobre si upil a potom sa zas zahľadel na veľkú medvediu kožu pod nohami. Ale tentoraz mu začala hlava pomaly klesať na hruď a jedna ruka sa zviezla z operadla do lona. Čiapka s pekným jastrabím pierkom sa zošuchla z hlavy a padla vedľa pána Tobiáša na zem. Chvíľku bol pán Tobiáš takto. Potom začal hlbšie oddychovať. A to mu zrejme nešlo k duhu, lebo sa niekoľkokrát zamrvil. Prevalil hlavu na operadlo, nohy vystrel tak, že sa ostrohy na čižmách zarezali do medvedej kože, a začal chrápať. Najprv len tíško, potom vždy zreteľnejšie a mocnejšie.</w:t>
      </w:r>
    </w:p>
    <w:p>
      <w:pPr>
        <w:pStyle w:val="Normal"/>
        <w:rPr/>
      </w:pPr>
      <w:r>
        <w:rPr/>
        <w:t>Sluha Marek čakal hodnú chvíľu. Ale keď sa pán Tobiáš neprebúdzal, potíšku zhasol štyri sviece, ktoré osvetľovali komnatu, a odišiel do kúta pri veľkom kozube. Tam sa pokrčil a oddal sa sladkým driemotám ako myš na vreci. Lebo Marek mohol spať, ale musel byť každú chvíľu pripravený vyskočiť na pánovo zavolanie. No teraz bol uistený, že pán Tobiáš bude spať. Uložil sa teda a začal driemať. Mesiačik-samotár jasno svietil jedným oknom do komnaty pána Tobiáša Žakýlskeho a kreslil na temnú podlahu niekoľko jasnožltých kosoštvorcov. V jednom žiarili dva veľké okále. To bola hlava medvedej kože, ktorá trčala spod Tobiášových nôh a veľkými vypleštenými okáľmi hľadela do tváre mesiačika.</w:t>
      </w:r>
    </w:p>
    <w:p>
      <w:pPr>
        <w:pStyle w:val="Normal"/>
        <w:rPr/>
      </w:pPr>
      <w:r>
        <w:rPr/>
        <w:t>Každý vedel, ako sa pán Tobiáš dostal na hrad, lebo hrad zdedil po otcovi. No ako sa to stalo, že Tobiáš Žakýlsky takto zdivel, to nevedel nik. Poddaní sa pred ním triasli, keď sa prehnal dedinou. Podajedni sa aj prežehnávali, akoby bol žakýlsky pán zlým duchom býval.</w:t>
      </w:r>
    </w:p>
    <w:p>
      <w:pPr>
        <w:pStyle w:val="Normal"/>
        <w:rPr/>
      </w:pPr>
      <w:r>
        <w:rPr/>
        <w:t>Nuž čudný bol pán Tobiáš, čudný. Divý ako vlk a niekedy krotký ako ovečka. Vtedy ľudia ani veriť nechceli, že to bol on, strašný pán Žakýlsky, pred ktorým sa triasol celý kraj. Lebo sa stávali aj takéto veci:</w:t>
      </w:r>
    </w:p>
    <w:p>
      <w:pPr>
        <w:pStyle w:val="Normal"/>
        <w:rPr/>
      </w:pPr>
      <w:r>
        <w:rPr/>
        <w:t>Čo si zmyslel, čo nie, zvolal susedov a kamarátov do hociktorej dediny a čo i noc bola, vyhnal ľudí z domov a držal im kázeň, ani čo by kňazom býval. Po kázni urobil hostinu. Dal naklásť veľké ohne, dal dohnať jedného alebo i dva tučné voly. Z veľkej pivnice dal vyvaliť niekoľko súdkov medoviny a hostil susedov, hostil kamarátov, hostil poddaných. Lebo aj tí museli jesť, hoci im od strachu a údivu mäso viazlo v krkoch. No víno zahnalo strach i stud. Zabávali sa úbožiaci, jedli, pili, akoby nikdy neboli iné robili.</w:t>
      </w:r>
    </w:p>
    <w:p>
      <w:pPr>
        <w:pStyle w:val="Normal"/>
        <w:rPr/>
      </w:pPr>
      <w:r>
        <w:rPr/>
        <w:t>V takéto časy sa dobre mali.</w:t>
      </w:r>
    </w:p>
    <w:p>
      <w:pPr>
        <w:pStyle w:val="Normal"/>
        <w:rPr/>
      </w:pPr>
      <w:r>
        <w:rPr/>
        <w:t>A najlepšie sa cítil sám pán Tobiáš. Spieval a hudci mu húdli do uší divé nôty. Zavše sa pán Tobiáš schytil a skákal, tancoval, kým nespadol ustatý na zem. Potom ho sluhovia odvliekli na hrad.</w:t>
      </w:r>
    </w:p>
    <w:p>
      <w:pPr>
        <w:pStyle w:val="Normal"/>
        <w:rPr/>
      </w:pPr>
      <w:r>
        <w:rPr/>
        <w:t>Ale zle bolo, keď nadišla zlá hodina. Keď prišla na Tobiáša Žakýlskeho psia vôľa. Vtedy bolo najlepšie ujsť do lesov a čakať, kým ho besnenie pominie. Lebo vtedy pre nič za nič dával vyvliecť kdekoho z domu a dával palicovať, či to bol mladík, či starec, či muž. A dakedy musel palicovať otec syna alebo syn otca. A beda by bolo bývalo, keby sa bol opovážil niekto sprotiviť.</w:t>
      </w:r>
    </w:p>
    <w:p>
      <w:pPr>
        <w:pStyle w:val="Normal"/>
        <w:rPr/>
      </w:pPr>
      <w:r>
        <w:rPr/>
        <w:t>Takéto rozmary mával žakýlsky pán.</w:t>
      </w:r>
    </w:p>
    <w:p>
      <w:pPr>
        <w:pStyle w:val="Normal"/>
        <w:rPr/>
      </w:pPr>
      <w:r>
        <w:rPr/>
        <w:t>A potom sa aj všeličo iné o ňom šuškalo. Bohatí kupci, ktorí tiahli hore Hronom alebo krakovskou cestou do Poľska alebo zo Sliezska do Viedne, neraz zmizli i so všetkým, čo viezli so sebou. Keď precitli, našli sa na míle od miesta, kde boli prepadnutí neznámym nepriateľom, ale bez všetkého toho, čo so sebou viezli. Bez peňazí, bez tovaru, bez koní, bez vozov. Alebo sa aj to mohlo stať, že sa o nich nikto viac nedozvedel, iba lesné vtáky a zelená tráva a hory by boli vedeli rozprávať, ale tie nevedia rozprávať ľudskou rečou a nevydajú, ani nikdy nevydali svedectvo o tom, čo jednej tmavej noci alebo i za bieleho dňa videli.</w:t>
      </w:r>
    </w:p>
    <w:p>
      <w:pPr>
        <w:pStyle w:val="Normal"/>
        <w:rPr/>
      </w:pPr>
      <w:r>
        <w:rPr/>
        <w:t>Takéto veci sa len šuškali, no dobre sa o nich vedelo. Vedelo sa, že pán Tobiáš Žakýlsky vymáha neoprávnene mýto na bohatých kupcoch, i keď idú krakovskou hradskou k Hronu, i keď idú k Štiavnici, a spolu s verným kompánom pánom Gabrielom Dócim zo Šášovského hradu a s pánom Melicharom Balážom to isté robia s kupcami, ktorí idú hore alebo dolu Hronskou dolinou. A nemali to robiť, lebo banské mestá mali právo samy si mýto vyberať alebo ho odpúšťať, právo samým kráľom dané na celom území siedmich banských miest. Teda od Levíc po Ľubietovú, od Krupiny až po Turiec sa mohli kupci voľne pohybovať alebo platiť len mierne mýto do rúk banskomestských mýtnikov.</w:t>
      </w:r>
    </w:p>
    <w:p>
      <w:pPr>
        <w:pStyle w:val="Normal"/>
        <w:rPr/>
      </w:pPr>
      <w:r>
        <w:rPr/>
        <w:t>Nuž takýto bol pán Tobiáš Žakýlsky, ba ešte horší. No o tom sa už len tu i tam pošuškávalo, ale nič určité sa nevedelo. Tu i tam zmizla kráľovská fúra alebo jej časť v celkom odľahlom kraji a nik sa nedozvedel, kam sa podela. Lesy nevedeli rozprávať a múry zbojníckeho hniezda Žakýlskeho a Šášovského hradu tiež mlčali, lebo sa nik neopovážil pánov týchto hradov slovíčkom upodozrievať, keď aj vtedy sa meralo podľa hesla, že vrana vrane oko nevykole.</w:t>
      </w:r>
    </w:p>
    <w:p>
      <w:pPr>
        <w:pStyle w:val="Normal"/>
        <w:rPr/>
      </w:pPr>
      <w:r>
        <w:rPr/>
        <w:t>Ono s kráľovskými fúrami to bolo tak, že ich mestá nepriali kráľovi a kráľ nevedel o gazdovaní pánov rytierov, ktorí sa takýmto spôsobom dávali na zboj.</w:t>
      </w:r>
    </w:p>
    <w:p>
      <w:pPr>
        <w:pStyle w:val="Normal"/>
        <w:rPr/>
      </w:pPr>
      <w:r>
        <w:rPr/>
        <w:t>A tak si mohol pán Tobiáš pokojne driemať, lebo bol taký múdry, že podobné kúsky s fúrami neopakoval často: ale sa mu to vždy vyplatilo. No a náreky kupcov počúvali len senátori miest, ale tí sa mohli len sťažovať. Aj sa sťažovali kráľovi, a ak dal niečo na náreky, dal, ak nie, aj tak sa museli uspokojiť. V najlepšom prípade bol začas pokoj, a keď sa upokojení kupci zas smelšie a bohatšie vypravení počali trúsiť cestami, zagazdoval si zas pán Tobiáš tak, že kupcom neostávalo len s novými sťažnosťami obracať sa na vrchnosti a trpezlivo čakať, kým príde úctivé napomenutie urodzených pánov Žakýla, Šášova a Sitna, o čo títo tak dbali ako mesiac o zavýjanie psov.</w:t>
      </w:r>
    </w:p>
    <w:p>
      <w:pPr>
        <w:pStyle w:val="Normal"/>
        <w:rPr/>
      </w:pPr>
      <w:r>
        <w:rPr/>
        <w:t>Toto všetko by sme sa boli dozvedeli, keby sme boli mohli nazrieť do prvých dvoch osvetlených okien. Ale čo skrývajú tie druhé dve okná?</w:t>
      </w:r>
    </w:p>
    <w:p>
      <w:pPr>
        <w:pStyle w:val="Normal"/>
        <w:rPr/>
      </w:pPr>
      <w:r>
        <w:rPr/>
        <w:t>Za jedným, ktoré pred chvíľkou zhaslo, našli by sme dve staršie dcérky pána Tobiáša, šesťročnú Máriu a štvorročnú Katarínku, tíško oddychujúce so starou opatrovateľkou Agátou. Dve malé vtáčatká, ako ich v dedinách pána Tobiáša volali poddaní. Lebo tieto deti sa ničím nepodali na otca. Ba veru postavou, lebo boli urastené a pekné, ale povahou sa podali na matku, pani Katarínu. Tieto dievočky si mohol vidieť všade, len nie na hrade. Keď len mohli, vykradli sa dolu do jednej alebo druhej dediny. No a stará Agáta s nimi. Porozprávala sa Agáta, ako to staršie ženy zvyknú, a dievčatá sa zabávali s devami z dediny. Ale to len v tie časy, keď pán Tobiáš chodil po krivých cestách. Keď bol doma, museli sedieť aj ony na hrade a pod vedením pani Kataríny oboznamovať sa s domácimi prácami a s tým, čo v tie časy máloktorá dcérka hradného pána, akým bol pán Tobiáš, vedela. Totiž pani Katarína učila dievčatá sama čítať a písať, keď nemohla pána Tobiáša nahovoriť, aby pozval na hrad nejakého mnícha, ktorý by zasväcoval dievčence do tajov abecedy.</w:t>
      </w:r>
    </w:p>
    <w:p>
      <w:pPr>
        <w:pStyle w:val="Normal"/>
        <w:rPr/>
      </w:pPr>
      <w:r>
        <w:rPr/>
        <w:t>No a v tom poslednom okienku drieme tíško v krásnej maľovanej kolíske naša maličká Magdalénka, ktorú otec takým studeným spôsobom privítal. V kúte oddychuje hradná pani Katarína. Uplakaná, ustarostená po tom, čo babka rozprávala o pánu Tobiášovi. A kedykoľvek jej zrak padol na kolísku, vždy jej do očí nabehlo sĺz a rozplakala sa.</w:t>
      </w:r>
    </w:p>
    <w:p>
      <w:pPr>
        <w:pStyle w:val="Normal"/>
        <w:rPr/>
      </w:pPr>
      <w:r>
        <w:rPr/>
        <w:t>„</w:t>
      </w:r>
      <w:r>
        <w:rPr/>
        <w:t>Aký bude život tohto dieťaťa?" hútala v slzách.</w:t>
      </w:r>
    </w:p>
    <w:p>
      <w:pPr>
        <w:pStyle w:val="Normal"/>
        <w:rPr/>
      </w:pPr>
      <w:r>
        <w:rPr/>
        <w:t>Ale na to jej nik nevedel odpovedať.</w:t>
      </w:r>
    </w:p>
    <w:p>
      <w:pPr>
        <w:pStyle w:val="Normal"/>
        <w:rPr/>
      </w:pPr>
      <w:r>
        <w:rPr/>
        <w:t>Zaspala potom hradná pani v slzách a plači. Už spala, keď sa jej ešte jedna skotúľala dolu tvárou. Ale o tej už nevedela. Preto stará Agáta vstala a potíšku sa priblížila k posteli. Keď sa presvedčila, že pani spí, prešla komnatou a nazrela aj do kolísky. Malá Magdalénka spala tiež. Nuž zhasla stará Agáta tri sviece.</w:t>
      </w:r>
    </w:p>
    <w:p>
      <w:pPr>
        <w:pStyle w:val="Normal"/>
        <w:rPr/>
      </w:pPr>
      <w:r>
        <w:rPr/>
        <w:t xml:space="preserve">Tajomné šero sa roznieslo po komnate. </w:t>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ZLÝ DUCH SITNIANSKEHO PÁNA</w:t>
      </w:r>
    </w:p>
    <w:p>
      <w:pPr>
        <w:pStyle w:val="Normal"/>
        <w:rPr>
          <w:b/>
          <w:b/>
        </w:rPr>
      </w:pPr>
      <w:r>
        <w:rPr>
          <w:b/>
        </w:rPr>
      </w:r>
    </w:p>
    <w:p>
      <w:pPr>
        <w:pStyle w:val="Normal"/>
        <w:rPr/>
      </w:pPr>
      <w:r>
        <w:rPr/>
        <w:t>Mesiačik svietil ako vtedy, keď sa naša rozprávka začala. Taký bol, ako býval. Veľký, so žltou tvárou a studeným svetlom žiaril do tej istej komnaty, kde sme po prvý raz uvideli hnevlivého pána Tobiáša Žakýlskeho a hneď sa aj nahnevali naňho, že takým surovým spôsobom privítal na svet svoju tretiu dcéru. Za to, že hodil veľkým loveckým tesákom po babke, čo mu tú zvesť priniesla, a že potom pil, pil, kým nezaspal.</w:t>
      </w:r>
    </w:p>
    <w:p>
      <w:pPr>
        <w:pStyle w:val="Normal"/>
        <w:rPr/>
      </w:pPr>
      <w:r>
        <w:rPr/>
        <w:t>V tejto komnate je aj teraz pán Tobiáš, ale akýsi zmenený. Fúzatejší, hrubší, černejší - no hneď by ste povedali, že ostarel. Aj pán Tobiáš pri všetkej svojej zurvalosti a pýche a zbojstvách a bohatstve bol len človekom. No a trinásť rokov veru vyryje na tvári poriadne brázdy a naplodí mnoho šedivých vlasov. Lebo nám treba vedieť, že od tých čias, čo sme prvý raz videli pána Tobiáša, stalo sa mnoho vecí. Predovšetkým uplynulo trinásť dlhých rokov. Dievčence vyrástli a boli už hodné dievčiny. Pán Tobiáš zabudol, že chcel mať syna, a obľúbil si malú Magdalenku, ako ju vždy volal, akoby na svete len ona jediná bola. Stará Agáta ešte žila a chodila s hradnými pannami ako verný psíček, strážiac ich na každom kroku. I pani Katarína ešte žila. Častejšie síce musel prísť Valentín Sibelius, chýrny olejkár svätokrížsky, hore na hrad, ale zato sa dobrá pani hnevlivého a divého pána Tobiáša dosiaľ držala. Ibaže mala menej práce, lebo všetky tri dievčence sa už naučili čítať a písať a stredná Katarínka sa pokúsila aj o kreslené iniciálky. A šlo a darilo sa jej to, že tí, čo to videli, ani nemohli iné robiť, len to, čo robili. No, chváliť.</w:t>
      </w:r>
    </w:p>
    <w:p>
      <w:pPr>
        <w:pStyle w:val="Normal"/>
        <w:rPr/>
      </w:pPr>
      <w:r>
        <w:rPr/>
        <w:t>Nuž to by bolo všetko.</w:t>
      </w:r>
    </w:p>
    <w:p>
      <w:pPr>
        <w:pStyle w:val="Normal"/>
        <w:rPr/>
      </w:pPr>
      <w:r>
        <w:rPr/>
        <w:t>Ba ešte to načim zaznamenať, že hrad kamaráta pána Tobiáša, pána Melichara Baláža zo Sitna, sa začínal rozpadávať. Drevá trúchlivo vŕzgali a stenali pri každom závane vetra a pán Melichar, čo i tak nemal čisté svedomie, veľa strachu prehltol, že sa mu to zbojnícke hniezdo prevalí a rozbije na prach na strmých skalách, na ktorých je postavené. Nuž si pán Melichar jedného pekného dňa takto pomyslel:</w:t>
      </w:r>
    </w:p>
    <w:p>
      <w:pPr>
        <w:pStyle w:val="Normal"/>
        <w:rPr/>
      </w:pPr>
      <w:r>
        <w:rPr/>
        <w:t>„</w:t>
      </w:r>
      <w:r>
        <w:rPr/>
        <w:t>Nebudem ja v drevenom hrade bývať a strachy znášať. Vystavím si nový hrad. Hrad, a to z kameňa."</w:t>
      </w:r>
    </w:p>
    <w:p>
      <w:pPr>
        <w:pStyle w:val="Normal"/>
        <w:rPr/>
      </w:pPr>
      <w:r>
        <w:rPr/>
        <w:t>A tento človek vám bol taký, že čo si v jednej minúte zmyslel, v druhej už robil. Nie že by sa bol chytil stavby, ale zobral sa a o týždeň dokvitol na Sitno s čudným človekom. Bol to suchý kostroš, s čudným, cudzím výrazom v tvári. Oči mal ako uhlíky, ruky ako kostlivec. Dlhé a tenké. A vysoký bol ako rázsocha. Oblečené mal úzke červené nohavice, cez ktoré bolo poznať každý sval jeho chudých nôh, a červený kabátec s modrým zubatým golierom. Na hlave nosil mäkkú zelenú čiapku. Keď došiel, mal na sebe prehodený ťažký čierny plášť. Ľudia, čo po poliach pracovali, si mysleli, že si to pán Melichar, i tak polodiabol, vedie Lucifera zo žeravého pekla. A matere rýchlo skrývali deti, aby ich neuriekol, a v domoch pálili neznáme zeliny a svätenou vodou postrekovali prahy, lebo nik neveril čudnému hosťovi.</w:t>
      </w:r>
    </w:p>
    <w:p>
      <w:pPr>
        <w:pStyle w:val="Normal"/>
        <w:rPr/>
      </w:pPr>
      <w:r>
        <w:rPr/>
        <w:t>Nuž a tento hosť, ktorého pán Melichar vykutal kdesi vo Viedni, bol pán Francesco Cuculi, znamenitý taliansky staviteľ, ktorému chcel zveriť stavbu hradu. S ním preliezli všetky bralá, poprezerali divé rázsochy skál, prešli úžľabinami, merali, hútali, hlavy si lámali, obzerali skaly i odvrchu i z doliny. A to robili dobrý mesiac. Iba potom pán Cuculi na čas zmizol. Ale poddaní sa vtedy už dozvedeli, čo to za jedného a čo tu bude robiť. Pán Melichar im povedal, že budú skaly lámať a voziť, že aj piesku v potokoch dosť, ale na skalách ho niet, nuž ho musia vyvoziť, aj vápna v teplických lesoch napáliť, aj ho doviezť. Aj v lesoch dreva narúbať a zručnejší chlapi že ho budú vo dne v noci podľa rady a návodov Cuculiho kresať. Nuž nemohli sa žalovať poddaní sitnianskeho pána, že by nemali čo robiť, že by im bola Chvíľa dlhá.</w:t>
      </w:r>
    </w:p>
    <w:p>
      <w:pPr>
        <w:pStyle w:val="Normal"/>
        <w:rPr/>
      </w:pPr>
      <w:r>
        <w:rPr/>
        <w:t>No a tohto roku sa chytili do stavby.</w:t>
      </w:r>
    </w:p>
    <w:p>
      <w:pPr>
        <w:pStyle w:val="Normal"/>
        <w:rPr/>
      </w:pPr>
      <w:r>
        <w:rPr/>
        <w:t>Ej, teraz len spoznali ľudia, čo je Cuculi za majstra. Nastaval brván, opriadol celú skalu množstvom dreva, spleťou trámov, že ju ani vidieť nebolo. A v tomto chaose, v tejto spleti brván prepletal sa milý majster ako čierny pavúk. Hneď bol na samom hrebeni skaly, hneď zas vykrikoval čudnou rečou na murárov, čo ich bol zo dva tucty doviedol. Hneď sa zas vadil s poddanými, že dosť rýchlo nenosia horúcu maltu, ktorou zalievali murári kresané kvádre.</w:t>
      </w:r>
    </w:p>
    <w:p>
      <w:pPr>
        <w:pStyle w:val="Normal"/>
        <w:rPr/>
      </w:pPr>
      <w:r>
        <w:rPr/>
        <w:t>A pán Melichar chodil okolo a šomral si do veľkých fúzov, trel si ruky a poklopkával s blaženým úsmevom Cuculiho po pleciach. Páčila sa mu táto robota. Múry rástli z hlbín ako čierne kvety. Skaly mizli a poddaní si museli dvojnásobne popľuť ruky a robiť každý za dvoch. Pán Melichar Baláž chce mať mocný hrad, a tak ho musel mať. A keď ho musel mať, musel majster Francesco Cuculi behať hore i dolu po príkrych rebríkoch a kričať na murárov a vadiť sa s poddanými, ktorí mu rozumeli ako teľa švabachu a robili tuhšie a pousilovali sa len preto, aby pri nich dlho nestál, lebo mu ani teraz, keď už vedeli, kto a čo je, nedôverovali.</w:t>
      </w:r>
    </w:p>
    <w:p>
      <w:pPr>
        <w:pStyle w:val="Normal"/>
        <w:rPr/>
      </w:pPr>
      <w:r>
        <w:rPr/>
        <w:t>Nuž a teraz sa vráťme k nášmu príbehu.</w:t>
      </w:r>
    </w:p>
    <w:p>
      <w:pPr>
        <w:pStyle w:val="Normal"/>
        <w:rPr/>
      </w:pPr>
      <w:r>
        <w:rPr/>
        <w:t>Tohto večera sedel pán Tobiáš Žakýlsky vo svojom hniezde a nebol sám. Z druhej strany stola sedel pán Melichar Baláž a naproti Francesco Cuculi. No a to vari hovoriť nemusím, že pred každým bol postavený hodný korbeľ medoviny. Lebo Marek, najmilší sluha pána Tobiáša, ešte žil a na hybkosti nič nestratil. Marek sa svedomite staral, aby ani jeden z korbeľov neostal ani na chvíľku prázdny.</w:t>
      </w:r>
    </w:p>
    <w:p>
      <w:pPr>
        <w:pStyle w:val="Normal"/>
        <w:rPr/>
      </w:pPr>
      <w:r>
        <w:rPr/>
        <w:t>Nuž sedeli títo traja a takto sa zhovárali:</w:t>
      </w:r>
    </w:p>
    <w:p>
      <w:pPr>
        <w:pStyle w:val="Normal"/>
        <w:rPr/>
      </w:pPr>
      <w:r>
        <w:rPr/>
        <w:t>- Ja ti veru hovorím, Tobiáško, - chvastal sa Melichar Baláž, - že to bude inakší hrádoček ako toto tvoje mačacie hniezdo.</w:t>
      </w:r>
    </w:p>
    <w:p>
      <w:pPr>
        <w:pStyle w:val="Normal"/>
        <w:rPr/>
      </w:pPr>
      <w:r>
        <w:rPr/>
        <w:t>- Hehe, - zasmial sa pán Tobiáš, - aký je, taký je, ale prestavovať ho nemusím. Nespievajú mu ešte vetry mizerere, ako tvojmu ešte v zime spievali. Vieš, Melichar, - nahol sa k Balážovi, - tento hrad chlapi stavali, chlapiii, hehehehe...</w:t>
      </w:r>
    </w:p>
    <w:p>
      <w:pPr>
        <w:pStyle w:val="Normal"/>
        <w:rPr/>
      </w:pPr>
      <w:r>
        <w:rPr/>
        <w:t>Baláž sa poškrabal v zachlpených vlasoch a zhlboka si upil.</w:t>
      </w:r>
    </w:p>
    <w:p>
      <w:pPr>
        <w:pStyle w:val="Normal"/>
        <w:rPr/>
      </w:pPr>
      <w:r>
        <w:rPr/>
        <w:t>- Čo bolo, bolo. Ale keď bude aj tento tak žalostne volať o pomoc ako môj, príď sa ku mne pozrieť, ako to máš robiť!</w:t>
      </w:r>
    </w:p>
    <w:p>
      <w:pPr>
        <w:pStyle w:val="Normal"/>
        <w:rPr/>
      </w:pPr>
      <w:r>
        <w:rPr/>
        <w:t>- Neprídem, Melichar, neprídem, lebo tento hrad chlapi stavali a dali si na práci záležať, - naklonil sa zas k Balážovi, že sa mu fúziskami líca dotýkal.</w:t>
      </w:r>
    </w:p>
    <w:p>
      <w:pPr>
        <w:pStyle w:val="Normal"/>
        <w:rPr/>
      </w:pPr>
      <w:r>
        <w:rPr/>
        <w:t>- Jednako budem mať hrad ako šášovský Dóci, - udrel Baláž korbeľom o stôl, čo značilo, že dopil.</w:t>
      </w:r>
    </w:p>
    <w:p>
      <w:pPr>
        <w:pStyle w:val="Normal"/>
        <w:rPr/>
      </w:pPr>
      <w:r>
        <w:rPr/>
        <w:t>- No, trošku menší. Vieš, Melicharko, povedľa vtáčika musí byť aj hniezdo.</w:t>
      </w:r>
    </w:p>
    <w:p>
      <w:pPr>
        <w:pStyle w:val="Normal"/>
        <w:rPr/>
      </w:pPr>
      <w:r>
        <w:rPr/>
        <w:t>- Aj bude, - hovoril hurtom Baláž, - čo som ja vari nepodarok?</w:t>
      </w:r>
    </w:p>
    <w:p>
      <w:pPr>
        <w:pStyle w:val="Normal"/>
        <w:rPr/>
      </w:pPr>
      <w:r>
        <w:rPr/>
        <w:t>- Chlap si, Melichar, chlap. A hrádoček budeš mať znamenitý, - ovínal pravú ruku okolo krku sitnianskeho pána, - ale to bude len hrádoček, vieš, hrádoček!</w:t>
      </w:r>
    </w:p>
    <w:p>
      <w:pPr>
        <w:pStyle w:val="Normal"/>
        <w:rPr/>
      </w:pPr>
      <w:r>
        <w:rPr/>
        <w:t>- Ale tvrdý, hrdý, však, majster! - zareval na Cuculiho.</w:t>
      </w:r>
    </w:p>
    <w:p>
      <w:pPr>
        <w:pStyle w:val="Normal"/>
        <w:rPr/>
      </w:pPr>
      <w:r>
        <w:rPr/>
        <w:t>Cuculi, akoby sa bol z driemot prebral, pozrel čiernymi očami na Baláža a pokýval hlavou. Iba po chvíli dodal viacej pre seba ako pre tých dvoch.</w:t>
      </w:r>
    </w:p>
    <w:p>
      <w:pPr>
        <w:pStyle w:val="Normal"/>
        <w:rPr/>
      </w:pPr>
      <w:r>
        <w:rPr/>
        <w:t>- A bol by, bol. . . keby ...</w:t>
      </w:r>
    </w:p>
    <w:p>
      <w:pPr>
        <w:pStyle w:val="Normal"/>
        <w:rPr/>
      </w:pPr>
      <w:r>
        <w:rPr/>
        <w:t>- Čo keby? - oboril sa na neho Baláž. - Nemáš, čo žiadaš? A ak potrebuješ, povedz, lebo vieš, aký hrad chcem mať.</w:t>
      </w:r>
    </w:p>
    <w:p>
      <w:pPr>
        <w:pStyle w:val="Normal"/>
        <w:rPr/>
      </w:pPr>
      <w:r>
        <w:rPr/>
        <w:t>- Potreboval by som, ale to by si sotva dal . . .</w:t>
      </w:r>
    </w:p>
    <w:p>
      <w:pPr>
        <w:pStyle w:val="Normal"/>
        <w:rPr/>
      </w:pPr>
      <w:r>
        <w:rPr/>
        <w:t>- Čo?! - vyskočil Baláž. - Dám. Dám, čo by si len chcel!</w:t>
      </w:r>
    </w:p>
    <w:p>
      <w:pPr>
        <w:pStyle w:val="Normal"/>
        <w:rPr/>
      </w:pPr>
      <w:r>
        <w:rPr/>
        <w:t>- Niečo by sa malo do veže zamurovať, - vravel Cuculi stále akoby bez záujmu. Len oči mu prenikavo blýskali ako ostrovidovi.</w:t>
      </w:r>
    </w:p>
    <w:p>
      <w:pPr>
        <w:pStyle w:val="Normal"/>
        <w:rPr/>
      </w:pPr>
      <w:r>
        <w:rPr/>
        <w:t>- Nuž, zamuruj, božemôj, a čože by si chcel? - zvolal Baláž.</w:t>
      </w:r>
    </w:p>
    <w:p>
      <w:pPr>
        <w:pStyle w:val="Normal"/>
        <w:rPr/>
      </w:pPr>
      <w:r>
        <w:rPr/>
        <w:t>- Ak nemá tuto Baláž, dám ja, - vmiešal sa do reči Tobiáš.</w:t>
      </w:r>
    </w:p>
    <w:p>
      <w:pPr>
        <w:pStyle w:val="Normal"/>
        <w:rPr/>
      </w:pPr>
      <w:r>
        <w:rPr/>
        <w:t>Cuculi sa naklonil nad stôl. Hlavu vystrčil dopredu a čierne oči mu zahoreli ako iskry. Sršal z nich čudesný plameň, ktorý akoby bol tých dvoch omámil. Naklonili sa aj oni nad stôl, že sa tri hlavy skoro čelami dotýkali.</w:t>
      </w:r>
    </w:p>
    <w:p>
      <w:pPr>
        <w:pStyle w:val="Normal"/>
        <w:rPr/>
      </w:pPr>
      <w:r>
        <w:rPr/>
        <w:t>Cuculi mlčal, akoby bol premýšľal, či to, čo chce povedať, má vypustiť z úst, alebo nie. Tí dvaja zas čakali, čo to bude za žiadosť.</w:t>
      </w:r>
    </w:p>
    <w:p>
      <w:pPr>
        <w:pStyle w:val="Normal"/>
        <w:rPr/>
      </w:pPr>
      <w:r>
        <w:rPr/>
        <w:t>- No tak! Hovor! - žiadal priduseným hlasom pán Tobiáš.</w:t>
      </w:r>
    </w:p>
    <w:p>
      <w:pPr>
        <w:pStyle w:val="Normal"/>
        <w:rPr/>
      </w:pPr>
      <w:r>
        <w:rPr/>
        <w:t>- Čo chceš? - opytoval sa Baláž.</w:t>
      </w:r>
    </w:p>
    <w:p>
      <w:pPr>
        <w:pStyle w:val="Normal"/>
        <w:rPr/>
      </w:pPr>
      <w:r>
        <w:rPr/>
        <w:t>- Devu, - povedal odrazu Cuculi.</w:t>
      </w:r>
    </w:p>
    <w:p>
      <w:pPr>
        <w:pStyle w:val="Normal"/>
        <w:rPr/>
      </w:pPr>
      <w:r>
        <w:rPr/>
        <w:t>Tí dvaja sa dívali na neho ako drevení, nechápuc, čo to hovorí.</w:t>
      </w:r>
    </w:p>
    <w:p>
      <w:pPr>
        <w:pStyle w:val="Normal"/>
        <w:rPr/>
      </w:pPr>
      <w:r>
        <w:rPr/>
        <w:t>- Je to stará vec, - pokračoval Cuculi, - a tajná. Ale je to pravda istá, akože sa Cuculi volám. Keď zamuruješ do múrov hradu nevinné dievča, nezdolá ho nik na svete!</w:t>
      </w:r>
    </w:p>
    <w:p>
      <w:pPr>
        <w:pStyle w:val="Normal"/>
        <w:rPr/>
      </w:pPr>
      <w:r>
        <w:rPr/>
        <w:t>- Devu, hovoríš? - opytoval sa Baláž.</w:t>
      </w:r>
    </w:p>
    <w:p>
      <w:pPr>
        <w:pStyle w:val="Normal"/>
        <w:rPr/>
      </w:pPr>
      <w:r>
        <w:rPr/>
        <w:t>- Áno. Trinásť-štrnásťročné dievča.</w:t>
      </w:r>
    </w:p>
    <w:p>
      <w:pPr>
        <w:pStyle w:val="Normal"/>
        <w:rPr/>
      </w:pPr>
      <w:r>
        <w:rPr/>
        <w:t>- Hrom do teba, chlape, - trepol päsťou na dosku stola pán Tobiáš. - Neveril som, že jesto diabli, ale teraz verím, že je to predsa len pravda.</w:t>
      </w:r>
    </w:p>
    <w:p>
      <w:pPr>
        <w:pStyle w:val="Normal"/>
        <w:rPr/>
      </w:pPr>
      <w:r>
        <w:rPr/>
        <w:t>- Teda toto by si chcel spraviť?</w:t>
      </w:r>
    </w:p>
    <w:p>
      <w:pPr>
        <w:pStyle w:val="Normal"/>
        <w:rPr/>
      </w:pPr>
      <w:r>
        <w:rPr/>
        <w:t>- Nechcel, - odpovedal zas ľahostajne Cuculi, - len som hovoril, že sa tak robí, ak má byť hrad nedobytný.</w:t>
      </w:r>
    </w:p>
    <w:p>
      <w:pPr>
        <w:pStyle w:val="Normal"/>
        <w:rPr/>
      </w:pPr>
      <w:r>
        <w:rPr/>
        <w:t>- Dohroma, dohroma, - šomral pán Melichar, hľadiac pred seba. Potom odrazu vyskočil: - Nie, to neurobím, - a dal sa prechodiť komnatou.</w:t>
      </w:r>
    </w:p>
    <w:p>
      <w:pPr>
        <w:pStyle w:val="Normal"/>
        <w:rPr/>
      </w:pPr>
      <w:r>
        <w:rPr/>
        <w:t>- Nemusíš, nik ti nekáže. Staviam tak, ako sa rozkazuje.</w:t>
      </w:r>
    </w:p>
    <w:p>
      <w:pPr>
        <w:pStyle w:val="Normal"/>
        <w:rPr/>
      </w:pPr>
      <w:r>
        <w:rPr/>
        <w:t>Pán Tobiáš sedel a usmieval sa do fúzov na Balážovom trápení. Ani jemu sa nevidel Talianov návrh, ale bol rád, že je Baláž v úzkych.</w:t>
      </w:r>
    </w:p>
    <w:p>
      <w:pPr>
        <w:pStyle w:val="Normal"/>
        <w:rPr/>
      </w:pPr>
      <w:r>
        <w:rPr/>
        <w:t>- Jaj, kamarát, Melicharko, hrad a hrad ... - pajedil Baláža.</w:t>
      </w:r>
    </w:p>
    <w:p>
      <w:pPr>
        <w:pStyle w:val="Normal"/>
        <w:rPr/>
      </w:pPr>
      <w:r>
        <w:rPr/>
        <w:t>- Nejeduj, Tobiáš, - odvrkol Baláž, chopil sa korbeľa a poriadne si prihol.</w:t>
      </w:r>
    </w:p>
    <w:p>
      <w:pPr>
        <w:pStyle w:val="Normal"/>
        <w:rPr/>
      </w:pPr>
      <w:r>
        <w:rPr/>
        <w:t>- Nejedujem, len opakujem tvoje slová, čo si bol pred chvíľou povedal. Totiž, že budeš mať hrad nad hrady.</w:t>
      </w:r>
    </w:p>
    <w:p>
      <w:pPr>
        <w:pStyle w:val="Normal"/>
        <w:rPr/>
      </w:pPr>
      <w:r>
        <w:rPr/>
        <w:t>- Za takúto cenu sa radšej zriekam všetkého.</w:t>
      </w:r>
    </w:p>
    <w:p>
      <w:pPr>
        <w:pStyle w:val="Normal"/>
        <w:rPr/>
      </w:pPr>
      <w:r>
        <w:rPr/>
        <w:t>- Nemusíš sa zriekať, nesľúbil si nič, - odvrkol Cuculi.</w:t>
      </w:r>
    </w:p>
    <w:p>
      <w:pPr>
        <w:pStyle w:val="Normal"/>
        <w:rPr/>
      </w:pPr>
      <w:r>
        <w:rPr/>
        <w:t>- Ani nesľúbim, ani nesľúbim.</w:t>
      </w:r>
    </w:p>
    <w:p>
      <w:pPr>
        <w:pStyle w:val="Normal"/>
        <w:rPr/>
      </w:pPr>
      <w:r>
        <w:rPr/>
        <w:t>- Dajže sa mi, o jedného bedára na svete viacej alebo menej, - podpichoval Cuculi. - Nie je to o nič horšia vec, ako keď dáš dobiť otca na smrť, že odoprel ísť skaly voziť, keď mu deti plačú od hladu.</w:t>
      </w:r>
    </w:p>
    <w:p>
      <w:pPr>
        <w:pStyle w:val="Normal"/>
        <w:rPr/>
      </w:pPr>
      <w:r>
        <w:rPr/>
        <w:t>- To nie je jedno.</w:t>
      </w:r>
    </w:p>
    <w:p>
      <w:pPr>
        <w:pStyle w:val="Normal"/>
        <w:rPr/>
      </w:pPr>
      <w:r>
        <w:rPr/>
        <w:t>- Ale urobil si to, - podpichoval aj pán Tobiáš.              '           ,.    '</w:t>
      </w:r>
    </w:p>
    <w:p>
      <w:pPr>
        <w:pStyle w:val="Normal"/>
        <w:rPr/>
      </w:pPr>
      <w:r>
        <w:rPr/>
        <w:t>- Ech, nechajme to, - hodil rukou Baláž.</w:t>
      </w:r>
    </w:p>
    <w:p>
      <w:pPr>
        <w:pStyle w:val="Normal"/>
        <w:rPr/>
      </w:pPr>
      <w:r>
        <w:rPr/>
        <w:t>- Pravdaže, nechajme, hrádoček dostaviame, ako sa rozkáže. Ja v ňom bývať nebudem. Lenže vieš, nerád robím polovičatú prácu, - zahovoril vášnivým hlasom Cuculi.</w:t>
      </w:r>
    </w:p>
    <w:p>
      <w:pPr>
        <w:pStyle w:val="Normal"/>
        <w:rPr/>
      </w:pPr>
      <w:r>
        <w:rPr/>
        <w:t>- Uvidíme, - povedal Baláž a zas sa chytil krčaha.</w:t>
      </w:r>
    </w:p>
    <w:p>
      <w:pPr>
        <w:pStyle w:val="Normal"/>
        <w:rPr/>
      </w:pPr>
      <w:r>
        <w:rPr/>
        <w:t>- Tak, tak, - prisviedčal Tobiáš a štrngol si s Cuculim a Balážom.</w:t>
      </w:r>
    </w:p>
    <w:p>
      <w:pPr>
        <w:pStyle w:val="Normal"/>
        <w:rPr/>
      </w:pPr>
      <w:r>
        <w:rPr/>
        <w:t>- Ja by som aj vedel o jednom, - začal pokúšať Tobiáš. - Je z mojej dediny a sirota. Má len starého otca, čo je tiež len nadnes-nazajtra.</w:t>
      </w:r>
    </w:p>
    <w:p>
      <w:pPr>
        <w:pStyle w:val="Normal"/>
        <w:rPr/>
      </w:pPr>
      <w:r>
        <w:rPr/>
        <w:t>Baláž len mlčal a zaryto hľadel pred seba. Zdalo sa, že v ňom bojujú dva svety. Ten dobrý, ktorý sa v jeho srdci ešte v troskách vyskytoval, a ten zlý, ktorý to srdce ovládal. Bol presvedčený, že poddaný je výlučne jeho majetkom ako pole, zvieratá, náradie, hrad. Možno s ním robiť, čo chce. Niet moci na svete, ktorá by mu to právo uprela. A predsa mu to nevoňalo. Lenže aj hrad chcel mať taký, o akom hovoril Cuculi. Jeho rozhodnutie sa kývalo na vážkach. Na jednej strane bol mocný a nedobytný hrad, skalné hniezdo, o ktorom sa bude v pol krajine s úctou hovoriť, na druhej strane je dievča. Ešte dieťa. Ale dieťa poddaného, ktorý je jeho majetkom. Ako sa rozhodnúť?</w:t>
      </w:r>
    </w:p>
    <w:p>
      <w:pPr>
        <w:pStyle w:val="Normal"/>
        <w:rPr/>
      </w:pPr>
      <w:r>
        <w:rPr/>
        <w:t>Pán Melichar si upil.</w:t>
      </w:r>
    </w:p>
    <w:p>
      <w:pPr>
        <w:pStyle w:val="Normal"/>
        <w:rPr/>
      </w:pPr>
      <w:r>
        <w:rPr/>
        <w:t>- Len sa nerozplač, - hučal mu do ucha pán Tobiáš. - Budeš mať hrad, len pozor, aby nespadol, keď budú okolo neho zajace pobehovať.</w:t>
      </w:r>
    </w:p>
    <w:p>
      <w:pPr>
        <w:pStyle w:val="Normal"/>
        <w:rPr/>
      </w:pPr>
      <w:r>
        <w:rPr/>
        <w:t>Cuculi sa zlostne zasmial.</w:t>
      </w:r>
    </w:p>
    <w:p>
      <w:pPr>
        <w:pStyle w:val="Normal"/>
        <w:rPr/>
      </w:pPr>
      <w:r>
        <w:rPr/>
        <w:t>A zasmial sa aj pán Melichar. Ale ten smiech bol akýsi natrpknutý. Taký, akoby bol chcel ním povedať: Dám to dieťa, ale ma to bude do smrti mrzieť. . .</w:t>
      </w:r>
    </w:p>
    <w:p>
      <w:pPr>
        <w:pStyle w:val="Normal"/>
        <w:rPr/>
      </w:pPr>
      <w:r>
        <w:rPr/>
        <w:t>- A neprechádzaj sa, nie na to si tu, - začal po chvíli Tobiáš. - Sadni si a vypi, ľahšie sa ti bude rozmýšľať.</w:t>
      </w:r>
    </w:p>
    <w:p>
      <w:pPr>
        <w:pStyle w:val="Normal"/>
        <w:rPr/>
      </w:pPr>
      <w:r>
        <w:rPr/>
        <w:t>- A načo má rozmýšľať, keď sa rozhodol, že nedovolí, - dobiedzal Cuculi.</w:t>
      </w:r>
    </w:p>
    <w:p>
      <w:pPr>
        <w:pStyle w:val="Normal"/>
        <w:rPr/>
      </w:pPr>
      <w:r>
        <w:rPr/>
        <w:t>- Jeho vec, majster, a teba do toho nič. Rozmysli si to, Melichar, ak nemáš súce dievča, vezmi si to, čo ti ponúkam. Čože, starý Šimon je nadnes-nazajtra. Kto sa bude o sirotu starať? Na ťarchu bude ľuďom i mne, - prehováral pán Tobiáš zamysleného Baláža.</w:t>
      </w:r>
    </w:p>
    <w:p>
      <w:pPr>
        <w:pStyle w:val="Normal"/>
        <w:rPr/>
      </w:pPr>
      <w:r>
        <w:rPr/>
        <w:t>- Uvidím, čo urobím, - povedal odrazu Baláž.</w:t>
      </w:r>
    </w:p>
    <w:p>
      <w:pPr>
        <w:pStyle w:val="Normal"/>
        <w:rPr/>
      </w:pPr>
      <w:r>
        <w:rPr/>
        <w:t>- Urob, čo chceš, ale čo som povedal, povedal som a pravda je, keď to hovorím. Ja, Cuculi... - vykladal pomaly a zreteľne Cuculi. Po chvíli dodal: - Vieš, koľko hradov som vystaval? A vieš, kde všade som staval? Ja viem, čo viem, nie ty, čo sedíš v zbojníckom hniezde ako mladý jastrab a číhaš na každého, čo má trošku peria . . .</w:t>
      </w:r>
    </w:p>
    <w:p>
      <w:pPr>
        <w:pStyle w:val="Normal"/>
        <w:rPr/>
      </w:pPr>
      <w:r>
        <w:rPr/>
        <w:t>A čudné, inokedy by takúto reč bol Cuculi naveky obanoval, ale dnes to Baláž bez slovka počúval. A Tobiáš sa len chechtal.</w:t>
      </w:r>
    </w:p>
    <w:p>
      <w:pPr>
        <w:pStyle w:val="Normal"/>
        <w:rPr/>
      </w:pPr>
      <w:r>
        <w:rPr/>
        <w:t>- Chechecheche . . . Tak ti treba, Melichar, tak ti treba . . . Mal si spokojne sedieť v drevenom zrube a nebol by si sa musel trápiť, iba v noci zo spánku sa budiť, keď ti drevené steny praskali.</w:t>
      </w:r>
    </w:p>
    <w:p>
      <w:pPr>
        <w:pStyle w:val="Normal"/>
        <w:rPr/>
      </w:pPr>
      <w:r>
        <w:rPr/>
        <w:t>- Dopime, - povedal odrazu Baláž a položil ruku na korbeľ, do ktorého bol práve Marek dolial. Chvíľku počkal, kým si kompáni vezmú, a potom jedným dúškom vyprázdnil ohromný pohár.</w:t>
      </w:r>
    </w:p>
    <w:p>
      <w:pPr>
        <w:pStyle w:val="Normal"/>
        <w:rPr/>
      </w:pPr>
      <w:r>
        <w:rPr/>
        <w:t>- Chlapík si, Melichar, chlapík a pijan znamenitý, ale nie jediný na svete, - usúdil pán Tobiáš a vylial do seba za korbeľ ako predtým Baláž.</w:t>
      </w:r>
    </w:p>
    <w:p>
      <w:pPr>
        <w:pStyle w:val="Normal"/>
        <w:rPr/>
      </w:pPr>
      <w:r>
        <w:rPr/>
        <w:t>Cuculi chlipkal ako malé mača sladkastý mok, nevediac napodobniť pána Tobiáša, ani pána Melichara Baláža. Ale tí nedbali o neho. Najprv vstal Baláž a potom Tobiáš. Pouprávali si napochytre odev, nasadili čiapky a tisli si ruky na rozlúčku.</w:t>
      </w:r>
    </w:p>
    <w:p>
      <w:pPr>
        <w:pStyle w:val="Normal"/>
        <w:rPr/>
      </w:pPr>
      <w:r>
        <w:rPr/>
        <w:t>- Tak vieš, ako som povedal, - hovoril pri odchode Tobiáš. - Ak nemáš vhodné dievča, veľmi rád ti poslúžim.</w:t>
      </w:r>
    </w:p>
    <w:p>
      <w:pPr>
        <w:pStyle w:val="Normal"/>
        <w:rPr/>
      </w:pPr>
      <w:r>
        <w:rPr/>
        <w:t>- Uvidíme, - zahovoril Baláž a mocne stisol priateľovi ruku . . .</w:t>
      </w:r>
    </w:p>
    <w:p>
      <w:pPr>
        <w:pStyle w:val="Normal"/>
        <w:rPr/>
      </w:pPr>
      <w:r>
        <w:rPr/>
        <w:t>Marek priniesol plášte a pomohol hosťom do nich. Pánu Francescovi Cuculimu musel pomôcť aj na dvor a do sedla, lebo toho premáhala medovina, kým na hradných pánoch nebolo veľmi poznať, že by boli pili.</w:t>
      </w:r>
    </w:p>
    <w:p>
      <w:pPr>
        <w:pStyle w:val="Normal"/>
        <w:rPr/>
      </w:pPr>
      <w:r>
        <w:rPr/>
        <w:t>Mesiačik zašiel za oblak. Dvor stemnel, stromy hádzali tajomné tiene na hrad pána Tobiáša. Skupina jazdcov, pán Melichar s troma-štyrmi paholkami a pánom Cuculim sa pohli cestou k Sitnianskemu hradu. Pán Tobiáš chvíľku stál pred bránou, kam bol hostí odprevadil, a počúval temný dupot koní. Keď doznel a len húkanie sovy bolo počuť, pobral sa pomalým krokom do hradu. Nemyslel na to, čo bol sľúbil Melicharovi, nie, na inom si ten hlavu lámal. Azda na tom, ako by bolo najľahšie oddežmovať z kráľovskej fúry kremnickej, lebo už dávno nevytiahol nohu z hniezda. Pomaly prešiel chodbou a nádvorím a vošiel do svojej spálne. Marek ho bez slovka vyzliekol. Pán Tobiáš sa s veľkým pôžitkom zvalil do postele. O malú chvíľu chrápal, len sa tak steny triasli.</w:t>
      </w:r>
    </w:p>
    <w:p>
      <w:pPr>
        <w:pStyle w:val="Normal"/>
        <w:rPr/>
      </w:pPr>
      <w:r>
        <w:rPr/>
        <w:t>A vtedy sa aj Marek stratil do svojho kútika, aby si odpočinul. A vtedy usínali ešte dve oči, čo nespali. Boli to krásne oči malej Magdalénky, ktorá nemohla usnúť po tých rečiach, čo si nechtiac vypočula . . .</w:t>
      </w:r>
    </w:p>
    <w:p>
      <w:pPr>
        <w:pStyle w:val="Normal"/>
        <w:rPr/>
      </w:pPr>
      <w:r>
        <w:rPr/>
        <w:t>A keď mesiačik znova vyplával spoza oblaku, osvietil izbietku. Niekoľko bledých lúčov padlo aj na Magdalénkinu posteľ a osvietilo jej bledé líca, jej modré očká, z ktorých sa kotúľali drobné slzy po bielej tvári a máčali mäkkú podušku ...</w:t>
      </w:r>
    </w:p>
    <w:p>
      <w:pPr>
        <w:pStyle w:val="Normal"/>
        <w:rPr/>
      </w:pPr>
      <w:r>
        <w:rPr/>
      </w:r>
    </w:p>
    <w:p>
      <w:pPr>
        <w:pStyle w:val="Normal"/>
        <w:rPr/>
      </w:pPr>
      <w:r>
        <w:rPr/>
      </w:r>
    </w:p>
    <w:p>
      <w:pPr>
        <w:pStyle w:val="Normal"/>
        <w:jc w:val="center"/>
        <w:rPr>
          <w:b/>
          <w:b/>
        </w:rPr>
      </w:pPr>
      <w:r>
        <w:rPr>
          <w:b/>
        </w:rPr>
        <w:t>DEDO ŠIMON A VNUČKA VERONKA</w:t>
      </w:r>
    </w:p>
    <w:p>
      <w:pPr>
        <w:pStyle w:val="Normal"/>
        <w:rPr>
          <w:b/>
          <w:b/>
        </w:rPr>
      </w:pPr>
      <w:r>
        <w:rPr>
          <w:b/>
        </w:rPr>
      </w:r>
    </w:p>
    <w:p>
      <w:pPr>
        <w:pStyle w:val="Normal"/>
        <w:rPr/>
      </w:pPr>
      <w:r>
        <w:rPr/>
        <w:t>Dedovia vraj mnoho pamätajú.</w:t>
      </w:r>
    </w:p>
    <w:p>
      <w:pPr>
        <w:pStyle w:val="Normal"/>
        <w:rPr/>
      </w:pPr>
      <w:r>
        <w:rPr/>
        <w:t>Nuž mnoho pamätá aj dedo Šimon, čo nemá nikoho na svete, len vnučku Veronku. Starý je dedo Šimon. Nohy ho už nevládzu nosiť, nuž len posedáva.</w:t>
      </w:r>
    </w:p>
    <w:p>
      <w:pPr>
        <w:pStyle w:val="Normal"/>
        <w:rPr/>
      </w:pPr>
      <w:r>
        <w:rPr/>
        <w:t>Ruky sa mu trasú, oči nedovidia. Biela hlava sa mu pokyvkáva, keď hovorí trasľavým hlasom.</w:t>
      </w:r>
    </w:p>
    <w:p>
      <w:pPr>
        <w:pStyle w:val="Normal"/>
        <w:rPr/>
      </w:pPr>
      <w:r>
        <w:rPr/>
        <w:t>Takýto je dedo Šimon. A ničoho nemá. Ničoho, len malú drevenú chalúpku, dve sliepočky a kozičku. To je všetko bohatstvo i chudoba deda Šimona. Ale dedo Šimon má aj všetko. Všetko, lebo vnučka Veronka mu je všetkým. Opatrí domec, opatrí kozičku a opatrí aj deda. Nedávno to ešte naopak bývalo. Deda nohy poslúchali, ani hlava sa netriasla, ani ruky, i oko dovidelo, nuž dedo sa staral o všetko. Opatril domec, opatril hydinu i belavú kozičku a opatril aj vnučku Veronku, čo si ani dobre mať nepoznala.</w:t>
      </w:r>
    </w:p>
    <w:p>
      <w:pPr>
        <w:pStyle w:val="Normal"/>
        <w:rPr/>
      </w:pPr>
      <w:r>
        <w:rPr/>
        <w:t>A dobre sa staral dedo Šimon o vnučku Veronku. Je z nej hodná dievčina. Hodná a poriadna. Ráno dedo ešte spí, keď Veronka vstáva. Opatrí, uvarí chudobné raňajky pre deda i pre seba, potom poďho na panské alebo na drobnú roľku neďaleko domu. Na obed sa dedo aj bez nej zájde. Zapije si mlieka, prehryzne kúsok suchého ovsenáka. A večer Veronka zas niečo pripraví. Ba keď pán Tobiáš nie je doma, neraz si dedo s Veronkou prilepšia. Lebo Veronka môže s pannou Magdalénkou na hrad. No a pani Katarína je dobrá pani. Vždy čosi podá Veronke a aj na deda pamätá.</w:t>
      </w:r>
    </w:p>
    <w:p>
      <w:pPr>
        <w:pStyle w:val="Normal"/>
        <w:rPr/>
      </w:pPr>
      <w:r>
        <w:rPr/>
        <w:t>Bolo to nedlho po rozhovore, ktorý mal pán Tobiáš, pán zo Sitna a Cuculi na Žakýlskom hrade. Veronka išla k prameňu, čo neďaleko v poli vyvieral a takú vodu dával, že starý Šimon za nič na svete nechcel inej vody. A čože bolo Veronke zabehnúť? Kým dedo vládal, chodil sám. I teraz by zašiel. Keď je slnečný deň, nuž sa aj poberie a donesie vody aj domov. No, neveľakrát tak urobí, ponajviacej len Veronka zabehne a poslúži dedovi. Nuž aj teraz tak. Deda v krížoch lámalo a vzdychal, že aj Veronke do plaču šlo. „Nebodaj sa na dážď chystá," hútala Veronka, lebo to už dobre vedela, že keď deda kríže upomínajú, neminie dažďa. Dedo sedel na slniečku a hľadel smutným okom po dvorci. Veronka ľahko prebehla poľom k prameňu. Práve sa zdvihla zo zeme, lebo prikľaknúť musela, aby mohla cez zrúbok začrieť, keď odrazu prehrmel vedľa nej jazdec. Veronka spoznala pána Tobiáša.</w:t>
      </w:r>
    </w:p>
    <w:p>
      <w:pPr>
        <w:pStyle w:val="Normal"/>
        <w:rPr/>
      </w:pPr>
      <w:r>
        <w:rPr/>
        <w:t>Aj on ju zbadal. Zostal obďaleč a zavolal:</w:t>
      </w:r>
    </w:p>
    <w:p>
      <w:pPr>
        <w:pStyle w:val="Normal"/>
        <w:rPr/>
      </w:pPr>
      <w:r>
        <w:rPr/>
        <w:t>- Hej, dievča, nie si ty Šimonovo?</w:t>
      </w:r>
    </w:p>
    <w:p>
      <w:pPr>
        <w:pStyle w:val="Normal"/>
        <w:rPr/>
      </w:pPr>
      <w:r>
        <w:rPr/>
        <w:t>- Áno, prosím, vaša urodzenosť! - odpovedala Veronka.</w:t>
      </w:r>
    </w:p>
    <w:p>
      <w:pPr>
        <w:pStyle w:val="Normal"/>
        <w:rPr/>
      </w:pPr>
      <w:r>
        <w:rPr/>
        <w:t>- A otec je doma?</w:t>
      </w:r>
    </w:p>
    <w:p>
      <w:pPr>
        <w:pStyle w:val="Normal"/>
        <w:rPr/>
      </w:pPr>
      <w:r>
        <w:rPr/>
        <w:t>- Nie je mi to otec, urodzený pane!</w:t>
      </w:r>
    </w:p>
    <w:p>
      <w:pPr>
        <w:pStyle w:val="Normal"/>
        <w:rPr/>
      </w:pPr>
      <w:r>
        <w:rPr/>
        <w:t>- A koho máš?</w:t>
      </w:r>
    </w:p>
    <w:p>
      <w:pPr>
        <w:pStyle w:val="Normal"/>
        <w:rPr/>
      </w:pPr>
      <w:r>
        <w:rPr/>
        <w:t>- To je dedo!</w:t>
      </w:r>
    </w:p>
    <w:p>
      <w:pPr>
        <w:pStyle w:val="Normal"/>
        <w:rPr/>
      </w:pPr>
      <w:r>
        <w:rPr/>
        <w:t>- A doma je?</w:t>
      </w:r>
    </w:p>
    <w:p>
      <w:pPr>
        <w:pStyle w:val="Normal"/>
        <w:rPr/>
      </w:pPr>
      <w:r>
        <w:rPr/>
        <w:t xml:space="preserve">- Doma. </w:t>
      </w:r>
    </w:p>
    <w:p>
      <w:pPr>
        <w:pStyle w:val="Normal"/>
        <w:rPr/>
      </w:pPr>
      <w:r>
        <w:rPr/>
        <w:t>- A matere nemáš?</w:t>
      </w:r>
    </w:p>
    <w:p>
      <w:pPr>
        <w:pStyle w:val="Normal"/>
        <w:rPr/>
      </w:pPr>
      <w:r>
        <w:rPr/>
        <w:t>- Umrela.</w:t>
      </w:r>
    </w:p>
    <w:p>
      <w:pPr>
        <w:pStyle w:val="Normal"/>
        <w:rPr/>
      </w:pPr>
      <w:r>
        <w:rPr/>
        <w:t>- A otca?</w:t>
      </w:r>
    </w:p>
    <w:p>
      <w:pPr>
        <w:pStyle w:val="Normal"/>
        <w:rPr/>
      </w:pPr>
      <w:r>
        <w:rPr/>
        <w:t>- Strom ho v lese zabil.</w:t>
      </w:r>
    </w:p>
    <w:p>
      <w:pPr>
        <w:pStyle w:val="Normal"/>
        <w:rPr/>
      </w:pPr>
      <w:r>
        <w:rPr/>
        <w:t>- Teda si sirota!</w:t>
      </w:r>
    </w:p>
    <w:p>
      <w:pPr>
        <w:pStyle w:val="Normal"/>
        <w:rPr/>
      </w:pPr>
      <w:r>
        <w:rPr/>
        <w:t>- Sirota, urodzený pane.</w:t>
      </w:r>
    </w:p>
    <w:p>
      <w:pPr>
        <w:pStyle w:val="Normal"/>
        <w:rPr/>
      </w:pPr>
      <w:r>
        <w:rPr/>
        <w:t>- No dobre. Rád by som sa s dedom pozhovárať, - zahučal pán Tobiáš a už aj popohnal koňa, ani nečakajúc úctivý pozdrav Veronkin.</w:t>
      </w:r>
    </w:p>
    <w:p>
      <w:pPr>
        <w:pStyle w:val="Normal"/>
        <w:rPr/>
      </w:pPr>
      <w:r>
        <w:rPr/>
        <w:t>Dedo len oči vyvaľoval, keď mu dievča hovorilo, koho stretlo a s kým sa zhováralo. Aj sa tešil, aj smútil. Rozhutoval, čo by chcel pán Tobiáš s deckom. Možno by chcel dievča do služby na hrad, keď ta Veronka tu i tam zabehne a pani Katarína ju rada má.</w:t>
      </w:r>
    </w:p>
    <w:p>
      <w:pPr>
        <w:pStyle w:val="Normal"/>
        <w:rPr/>
      </w:pPr>
      <w:r>
        <w:rPr/>
        <w:t>Ba i panny z hradu neraz sem dobehnú, keď sa stará Agáta tadiaľto s nimi poberá. Dorastajú a budú potrebovať šikovné dievča na posluhu. Možno sa rozhodli pre Veronku.</w:t>
      </w:r>
    </w:p>
    <w:p>
      <w:pPr>
        <w:pStyle w:val="Normal"/>
        <w:rPr/>
      </w:pPr>
      <w:r>
        <w:rPr/>
        <w:t>Dedo Šimon ani nemyslel na to, čo by bolo s ním, keby sa to stalo. Bol rád, lebo by sa Veronke ani lepšie povodiť nemohlo. Aj stará Agáta prišla na hrad s pani Katarínou, lebo rástla s ňou od mladi, a posluhovala jej nejednu desiatku rokov. Prečo by aj Veronka takto nemohla?</w:t>
      </w:r>
    </w:p>
    <w:p>
      <w:pPr>
        <w:pStyle w:val="Normal"/>
        <w:rPr/>
      </w:pPr>
      <w:r>
        <w:rPr/>
        <w:t>Ale potom sa dedo začal aj chmúriť. Čo ak sa pán Tobiáš dozvedel, že panna Magdalénka vodí Veronku na hrad? Poznal Šimon pána Tobiáša i jeho divné spôsoby, nuž sa aj obávať začal. Jednako dúfal, že pán Tobiáš sa len po dobrom dopytoval naňho.</w:t>
      </w:r>
    </w:p>
    <w:p>
      <w:pPr>
        <w:pStyle w:val="Normal"/>
        <w:rPr/>
      </w:pPr>
      <w:r>
        <w:rPr/>
        <w:t>A takto zahrúžený v myšlienkach sedel aj popoludní. Veronka bola kdesi na panskom. A ako tak sedí milý Šimon, začuje kroky koňa a zvonenie podkov o kamene. „Tobiáš," preletelo mu mysľou. Cesta viedla neďaleko jeho domca a jazdec sa musel zjaviť každú chvíľu. Dedo Šimon zdvihol šedivú hlavu a pozoroval cestu. Nemusel si zrak dlho namáhať, lebo vzápätí sa ukázal jazdec. Bol to naozaj pán Tobiáš. Šimon rýchlo strhol klobúk z hlavy a vstal, ako mu to len boľavé kríže dovoľovali, aby pozdravil. Ale Tobiáš si to nevšímal. Zastal s koňom a opýtal sa:</w:t>
      </w:r>
    </w:p>
    <w:p>
      <w:pPr>
        <w:pStyle w:val="Normal"/>
        <w:rPr/>
      </w:pPr>
      <w:r>
        <w:rPr/>
        <w:t>- Ak sa nemýlim, ty si Šimon rubár . . .</w:t>
      </w:r>
    </w:p>
    <w:p>
      <w:pPr>
        <w:pStyle w:val="Normal"/>
        <w:rPr/>
      </w:pPr>
      <w:r>
        <w:rPr/>
        <w:t>- Býval som, osvietený pane, býval.</w:t>
      </w:r>
    </w:p>
    <w:p>
      <w:pPr>
        <w:pStyle w:val="Normal"/>
        <w:rPr/>
      </w:pPr>
      <w:r>
        <w:rPr/>
        <w:t>- Viem. A teraz čo, si len sám?</w:t>
      </w:r>
    </w:p>
    <w:p>
      <w:pPr>
        <w:pStyle w:val="Normal"/>
        <w:rPr/>
      </w:pPr>
      <w:r>
        <w:rPr/>
        <w:t>- Sám, osvietený pane, iba vnučka Veronka je so mnou. Nevesta umrela a syna strom v lese privalil.</w:t>
      </w:r>
    </w:p>
    <w:p>
      <w:pPr>
        <w:pStyle w:val="Normal"/>
        <w:rPr/>
      </w:pPr>
      <w:r>
        <w:rPr/>
        <w:t>- Hm, - zahmkal Tobiáš. - A čo zamýšľaš s vnučkou?</w:t>
      </w:r>
    </w:p>
    <w:p>
      <w:pPr>
        <w:pStyle w:val="Normal"/>
        <w:rPr/>
      </w:pPr>
      <w:r>
        <w:rPr/>
        <w:t>- So mnou bude. A keď zomriem ... - dedo Šimon sa odmlčal. Prišlo mu v tej chvíli na um, na čo dosiaľ nepomyslel. Hej, čo bude, keď on oči zažmúri? Kde sa dieťa podeje? Preto sa odmlčal a chvíľku hútal. Potom tíško odvetil:</w:t>
      </w:r>
    </w:p>
    <w:p>
      <w:pPr>
        <w:pStyle w:val="Normal"/>
        <w:rPr/>
      </w:pPr>
      <w:r>
        <w:rPr/>
        <w:t>- Nájdu sa dobrí ľudia.</w:t>
      </w:r>
    </w:p>
    <w:p>
      <w:pPr>
        <w:pStyle w:val="Normal"/>
        <w:rPr/>
      </w:pPr>
      <w:r>
        <w:rPr/>
        <w:t>- Počúvaj, starý, - začal odrazu pán Tobiáš. - Na ľudí sa nespoliehaj! Môj sused, pán Baláž zo Sitna, by potreboval do hradu dievča. Čo myslíš, nemohla by Veronka?</w:t>
      </w:r>
    </w:p>
    <w:p>
      <w:pPr>
        <w:pStyle w:val="Normal"/>
        <w:rPr/>
      </w:pPr>
      <w:r>
        <w:rPr/>
        <w:t>Deda akoby polenom po hlave ovalil. Keby bol pán Tobiáš povedal, potrebuje ju pani Katarína, bol by vyskočil a pobozkal obuv pána Tobiáša, ale takto nevedel, čo by mal povedať. Vlastne vedel, ale bál sa pánovi protirečiť. Jednako iné robiť nevedel a ani nemohol.</w:t>
      </w:r>
    </w:p>
    <w:p>
      <w:pPr>
        <w:pStyle w:val="Normal"/>
        <w:rPr/>
      </w:pPr>
      <w:r>
        <w:rPr/>
        <w:t>- Neviem, čo bude so mnou, až umriem, ale teraz, osvietený pane, kto by ma opatril? Dievča obriadi, uvarí, vody prinesie, lebo, ako ráčite vidieť, čože ja? Ja som už len nadnes-nazajtra.</w:t>
      </w:r>
    </w:p>
    <w:p>
      <w:pPr>
        <w:pStyle w:val="Normal"/>
        <w:rPr/>
      </w:pPr>
      <w:r>
        <w:rPr/>
        <w:t>- No kvôli tebe nebude pán Baláž čakať na tvoju smrť. Ale dievčaťu by nebolo zle. Urob si, ako chceš. - Vtom popchol koňa a odcválal, nechajúc prekvapeného, sklamaného Šimona stáť.</w:t>
      </w:r>
    </w:p>
    <w:p>
      <w:pPr>
        <w:pStyle w:val="Normal"/>
        <w:rPr/>
      </w:pPr>
      <w:r>
        <w:rPr/>
        <w:t>A keby bol mohol dedo Šimon počuť, bol by istotne počul, ako si pán Tobiáš zlostne šomre do fúzov:</w:t>
      </w:r>
    </w:p>
    <w:p>
      <w:pPr>
        <w:pStyle w:val="Normal"/>
        <w:rPr/>
      </w:pPr>
      <w:r>
        <w:rPr/>
        <w:t>- Chumaj, starý chumaj, mohol som vedieť, že starý trúd nesadne tak ľahko na lep. No, dobre, uvidíme ...</w:t>
      </w:r>
    </w:p>
    <w:p>
      <w:pPr>
        <w:pStyle w:val="Normal"/>
        <w:rPr/>
      </w:pPr>
      <w:r>
        <w:rPr/>
        <w:t>A cválal poľom, len tak podkovy zvonili...</w:t>
      </w:r>
    </w:p>
    <w:p>
      <w:pPr>
        <w:pStyle w:val="Normal"/>
        <w:rPr/>
      </w:pPr>
      <w:r>
        <w:rPr/>
        <w:t>Zle bolo starému Šimonovi, horšie bolo našej Magdalénke.</w:t>
      </w:r>
    </w:p>
    <w:p>
      <w:pPr>
        <w:pStyle w:val="Normal"/>
        <w:rPr/>
      </w:pPr>
      <w:r>
        <w:rPr/>
        <w:t xml:space="preserve">Tej noci počula, čo počula, a nevedela si rady dať. Hútala deň i noc, či to azda nebol sen, či to vôbec pravda mohla byť. Na takú vec že by sa dal pán Baláž? Nevedela Magdalénka, komu by sa mala zveriť. Sestrám? Vysmiali by ju. Aj matka, pani Katarína, by ju istotne len smiechom odbavila. Ostávala stará Agáta. Tej sa zverila. Ale aj tá sa len usmiala a povedala, hladkajúc ju po belavých vlasoch: </w:t>
      </w:r>
    </w:p>
    <w:p>
      <w:pPr>
        <w:pStyle w:val="Normal"/>
        <w:rPr/>
      </w:pPr>
      <w:r>
        <w:rPr/>
        <w:t>- Snila si len zlý sen, Magdalénka. Istotne to bol zlý sen.</w:t>
      </w:r>
    </w:p>
    <w:p>
      <w:pPr>
        <w:pStyle w:val="Normal"/>
        <w:rPr/>
      </w:pPr>
      <w:r>
        <w:rPr/>
        <w:t>A tak sa Magdalénka trápila sama. Jednako dávala pozor na každý otcov krok. Niekoľko dní vôbec neodchodil z domu. Až jedného dňa odcválal s dvoma-troma zbrojnošmi.</w:t>
      </w:r>
    </w:p>
    <w:p>
      <w:pPr>
        <w:pStyle w:val="Normal"/>
        <w:rPr/>
      </w:pPr>
      <w:r>
        <w:rPr/>
        <w:t>A keď sa vrátil, pobrala sa Magdalénka na dvor a postávala okolo starého sluhu pána Tobiáša, Mateja.</w:t>
      </w:r>
    </w:p>
    <w:p>
      <w:pPr>
        <w:pStyle w:val="Normal"/>
        <w:rPr/>
      </w:pPr>
      <w:r>
        <w:rPr/>
        <w:t>- Matej, Matej, čo nového na Sitne? Bude už hrad pána Melichara hotový? - Magdalénka nevedela, či bol otec naozaj na Sitne, len tak chytala Mateja.</w:t>
      </w:r>
    </w:p>
    <w:p>
      <w:pPr>
        <w:pStyle w:val="Normal"/>
        <w:rPr/>
      </w:pPr>
      <w:r>
        <w:rPr/>
        <w:t>- Ešte nie, ale dlho to nepotrvá, panna Magdalénka. Veže začínajú stavať.</w:t>
      </w:r>
    </w:p>
    <w:p>
      <w:pPr>
        <w:pStyle w:val="Normal"/>
        <w:rPr/>
      </w:pPr>
      <w:r>
        <w:rPr/>
        <w:t>- A vysoké?</w:t>
      </w:r>
    </w:p>
    <w:p>
      <w:pPr>
        <w:pStyle w:val="Normal"/>
        <w:rPr/>
      </w:pPr>
      <w:r>
        <w:rPr/>
        <w:t>- Neviem, panna, ale iste budú vysoké, zvlášť tá, čo bude na najstrmšom mieste. Vraj má byť taká, akej ešte nevidieť ani na jednom hrade. Tak aspoň hovoria ľudia zo Sitna.</w:t>
      </w:r>
    </w:p>
    <w:p>
      <w:pPr>
        <w:pStyle w:val="Normal"/>
        <w:rPr/>
      </w:pPr>
      <w:r>
        <w:rPr/>
        <w:t>- A pán Cuculi je ešte tam?</w:t>
      </w:r>
    </w:p>
    <w:p>
      <w:pPr>
        <w:pStyle w:val="Normal"/>
        <w:rPr/>
      </w:pPr>
      <w:r>
        <w:rPr/>
        <w:t>- Ten? Ten s čiernymi očami a zelenou čiapkou?</w:t>
      </w:r>
    </w:p>
    <w:p>
      <w:pPr>
        <w:pStyle w:val="Normal"/>
        <w:rPr/>
      </w:pPr>
      <w:r>
        <w:rPr/>
        <w:t>- Ten. Vysoký a chudý ako trieska, - zasmiala sa Magdalénka.</w:t>
      </w:r>
    </w:p>
    <w:p>
      <w:pPr>
        <w:pStyle w:val="Normal"/>
        <w:rPr/>
      </w:pPr>
      <w:r>
        <w:rPr/>
        <w:t>- Oj, ten je tam. Prechodí sa medzi trámami, lezie na lešenia, vysedáva na skalách, vadí sa s ľuďmi a kričí, nadáva, od istého času nie je vraj s ničím spokojný. Ľudia sa mu vyhýbajú na sto krokov, - vravel ochotný Matej.</w:t>
      </w:r>
    </w:p>
    <w:p>
      <w:pPr>
        <w:pStyle w:val="Normal"/>
        <w:rPr/>
      </w:pPr>
      <w:r>
        <w:rPr/>
        <w:t>- Nehovorte. Ja by som sa veru tiež nerada s ním stretla. Strašný človek. A keď si ešte čierny plášť oblečie, vyzerá ako netopier. Huj . . .! - zasmiala sa panna Magdalénka a odbehla.</w:t>
      </w:r>
    </w:p>
    <w:p>
      <w:pPr>
        <w:pStyle w:val="Normal"/>
        <w:rPr/>
      </w:pPr>
      <w:r>
        <w:rPr/>
        <w:t>Vedela, čo chcela vedieť.</w:t>
      </w:r>
    </w:p>
    <w:p>
      <w:pPr>
        <w:pStyle w:val="Normal"/>
        <w:rPr/>
      </w:pPr>
      <w:r>
        <w:rPr/>
        <w:t>A keď dobehla do zámku, dozvedela sa aj druhú novinu. To, že zas dostanú večer hostí. Príde pán Melichar zo Sitna aj s pánom Cuculim.</w:t>
      </w:r>
    </w:p>
    <w:p>
      <w:pPr>
        <w:pStyle w:val="Normal"/>
        <w:rPr/>
      </w:pPr>
      <w:r>
        <w:rPr/>
        <w:t>Ale táto zvesť nijako Magdalénku nepotešila. Čosi jej šeptalo, že pán Baláž príde sem v súvislosti s nedávnym rozhovorom, týkajúcim sa stavby jeho hradu. Magdalénka sa dozvedela aj to, že sa otec nedávno rozprával s dedom Šimonom. Všetko sa zhodovalo. Otcov rozhovor so starým Šimonom, návšteva na Sitne a teraz zas návšteva pána Baláža na Žakýlskom hrade. Magdalénka tuho rozmýšľala, čo by mala robiť. A nech hútala, ako chcela, nič iné jej z toho hútania nevychodilo ako to, že musí Šimonovcom dať výstrahu. Ono ľahko sa povie - musí! Lenže ako, keď je otec doma a možno aj dal striehnuť Šimonov domec. Magdalénka bola chvíľkami rozhodnutá, chvíľkami zas tratila odvahu. Jednako bola presvedčená, že musí k Šimonovcom.</w:t>
      </w:r>
    </w:p>
    <w:p>
      <w:pPr>
        <w:pStyle w:val="Normal"/>
        <w:rPr/>
      </w:pPr>
      <w:r>
        <w:rPr/>
        <w:t>Podvečer skutočne zavrešťal lesný roh pod hradom pána Tobiáša. Pred vrátami stál pán Baláž s Cuculim a piatimi zbrojnošmi. Sluhovia žakýlskeho pána rýchle otvárali bránu. Pán Tobiáš s veselým úsmevom sa poberal naproti milému hosťovi. Pán Melichar nebol, ako býval. Jasne bolo vidieť, že mu studená chmára sedí na tvári. Iba keď stískal ruku pána Tobiáša, trocha sa usmial.</w:t>
      </w:r>
    </w:p>
    <w:p>
      <w:pPr>
        <w:pStyle w:val="Normal"/>
        <w:rPr/>
      </w:pPr>
      <w:r>
        <w:rPr/>
        <w:t>A keď sa uvelebil v izbe hradného pána, Magdalénka sa rozhodla. Nerozmýšľala, ale rýchle zbehla do dvora. Dala si otvoriť bránku a povedala ešte Matejovi, aby čakal, že sa hneď vráti. „Ale ústa na hŕbe," poklepala mu malým prstom na fúzaté ústa. No Matej vedel, kde panna Magdalénka uteká. Neraz ju takto púšťal alebo vpúšťal. Vedel, že isto ide k Šimonovej Veronke, ktorej tiež zavše otváral malú bránu pri príchode alebo odchode z hradu.</w:t>
      </w:r>
    </w:p>
    <w:p>
      <w:pPr>
        <w:pStyle w:val="Normal"/>
        <w:rPr/>
      </w:pPr>
      <w:r>
        <w:rPr/>
        <w:t>Na dedinu sa už spúšťal večer. Žakýlski poddaní si chystali chudobnú večeru po chudobnom obede a po celom chudobnom dni. Lebo nič sa nestalo, iba to, že sitniansky pán došiel s malou družinou na Žakýl. A to on častejšie robil, tak sa tomu nik nečudoval. Ba sa potešili niektorí, lebo pán Tobiáš druhého dňa buď zmizol na niekoľko dní, alebo spal a nestaral sa o svet.</w:t>
      </w:r>
    </w:p>
    <w:p>
      <w:pPr>
        <w:pStyle w:val="Normal"/>
        <w:rPr/>
      </w:pPr>
      <w:r>
        <w:rPr/>
        <w:t>U Šimona bývalo, ako bývalo. Uspokojil sa Šimon, uspokojila sa Veronka. Pán Tobiáš sa nestaral o nich, oni o pána Tobiáša. Dedo zabudol na svoje tajné túžby. Jednako vedel: aká by bola služba u sitnianskeho pána. Nuž nestaral sa dedo Šimon o svet a svet o neho. Ani o tom nevedel, že toho večera prišiel pán Melichar na návštevu. A možno, keby bol vedel, nebol by si tak spokojne sedel na prípecku a hľadel do temného kúta izby. No nevedel, tak sedel a poľahky driemal. Spánok sa mu počínal prihovárať.</w:t>
      </w:r>
    </w:p>
    <w:p>
      <w:pPr>
        <w:pStyle w:val="Normal"/>
        <w:rPr/>
      </w:pPr>
      <w:r>
        <w:rPr/>
        <w:t>Veronka ešte čosi vonku kutila.</w:t>
      </w:r>
    </w:p>
    <w:p>
      <w:pPr>
        <w:pStyle w:val="Normal"/>
        <w:rPr/>
      </w:pPr>
      <w:r>
        <w:rPr/>
        <w:t>Len čo sa boli Šimonovci uvelebili, dedo na posteľ, Veronka pod pec, a sny im začali oči zastierať, lebo sa večer celkom vkradol do nízkej izby, museli sa prebrať. Museli si pretrhnúť driemoty, ba museli aj vstať. Niekto tíško zaklopal na okno.</w:t>
      </w:r>
    </w:p>
    <w:p>
      <w:pPr>
        <w:pStyle w:val="Normal"/>
        <w:rPr/>
      </w:pPr>
      <w:r>
        <w:rPr/>
        <w:t>Možno, keby bol zatĺkol, že by bolo zahrčalo, boli by spali ďalej, ale toto tiché zaklopanie ich obidvoch vzbúrilo. Veronka vyskočila na rovné nohy a dedo sa posadil na posteli.</w:t>
      </w:r>
    </w:p>
    <w:p>
      <w:pPr>
        <w:pStyle w:val="Normal"/>
        <w:rPr/>
      </w:pPr>
      <w:r>
        <w:rPr/>
        <w:t>- Niekto klope, - zašomral.</w:t>
      </w:r>
    </w:p>
    <w:p>
      <w:pPr>
        <w:pStyle w:val="Normal"/>
        <w:rPr/>
      </w:pPr>
      <w:r>
        <w:rPr/>
        <w:t xml:space="preserve">- Počúvam, - ozvala sa Veronka, - idem pozrieť, kto by to mohol byť. </w:t>
      </w:r>
    </w:p>
    <w:p>
      <w:pPr>
        <w:pStyle w:val="Normal"/>
        <w:rPr/>
      </w:pPr>
      <w:r>
        <w:rPr/>
        <w:t>Ale Veronka nevyšla von, lebo dvere na noc nezatvárali. Nemali prečo, veď by k nim mohol skôr niekto niečo priniesť ako odniesť. A neskrývali nijaké tajnosti, nuž závora nezapadala. Takýmto činom Veronka ani nemusela otvárať. A ten, čo klopal, nemusel ani klopať. Keď zaklopal, svedčilo to o tom, že to bude niekto neznámy alebo menej známy.</w:t>
      </w:r>
    </w:p>
    <w:p>
      <w:pPr>
        <w:pStyle w:val="Normal"/>
        <w:rPr/>
      </w:pPr>
      <w:r>
        <w:rPr/>
        <w:t>- Veronka, Veronka! - bolo počuť z pitvora. Veronka odchýlila dvere.</w:t>
      </w:r>
    </w:p>
    <w:p>
      <w:pPr>
        <w:pStyle w:val="Normal"/>
        <w:rPr/>
      </w:pPr>
      <w:r>
        <w:rPr/>
        <w:t>- Preboha, panna Magdalénka, čo vy nám nočnou hodinou nesiete? - opytovala sa prekvapená i ustrašená Veronka. Lebo to naozaj bola naša Magdalénka.</w:t>
      </w:r>
    </w:p>
    <w:p>
      <w:pPr>
        <w:pStyle w:val="Normal"/>
        <w:rPr/>
      </w:pPr>
      <w:r>
        <w:rPr/>
        <w:t>Vošla do izby, poobzerala sa. Vonku bolo šero, ale v izbe tma ako v rohu. Keď sa rozhľadela, začala spechom hovoriť:</w:t>
      </w:r>
    </w:p>
    <w:p>
      <w:pPr>
        <w:pStyle w:val="Normal"/>
        <w:rPr/>
      </w:pPr>
      <w:r>
        <w:rPr/>
        <w:t>- Ty si doma?</w:t>
      </w:r>
    </w:p>
    <w:p>
      <w:pPr>
        <w:pStyle w:val="Normal"/>
        <w:rPr/>
      </w:pPr>
      <w:r>
        <w:rPr/>
        <w:t>- Prečo by som nemala byť?</w:t>
      </w:r>
    </w:p>
    <w:p>
      <w:pPr>
        <w:pStyle w:val="Normal"/>
        <w:rPr/>
      </w:pPr>
      <w:r>
        <w:rPr/>
        <w:t>- Prečo? - zaváhala Magdalénka. Nevedela sa rozhodnúť, či má povedať, čo jej hrozí, alebo zatajiť a len dať výstrahu. Rozhodla sa pre druhé. Veď možno sa mýli a sitniansky pán prišiel len tak, ako chodieval. Načo ju strašiť.</w:t>
      </w:r>
    </w:p>
    <w:p>
      <w:pPr>
        <w:pStyle w:val="Normal"/>
        <w:rPr/>
      </w:pPr>
      <w:r>
        <w:rPr/>
        <w:t>- Počúvaj, stará Agáta chce poslať odkaz sestre do Belej. Ale je to veľmi súrne. Nemohla by si ty? Ak by si sa bála, zavolaj niekoho so sebou.</w:t>
      </w:r>
    </w:p>
    <w:p>
      <w:pPr>
        <w:pStyle w:val="Normal"/>
        <w:rPr/>
      </w:pPr>
      <w:r>
        <w:rPr/>
        <w:t>- Čo by som volala? - zasmiala sa Veronka. - Nebojím sa. A potom, nie je ešte tmavá noc, a keby aj bola, nie je to na konci sveta a prebehnem to skoro.</w:t>
      </w:r>
    </w:p>
    <w:p>
      <w:pPr>
        <w:pStyle w:val="Normal"/>
        <w:rPr/>
      </w:pPr>
      <w:r>
        <w:rPr/>
        <w:t>- Len povedz sestre starej Agáty, aby zajtra isto prišla k nám na hrad. Ty môžeš s ňou prísť až ráno. Nocou sa vracať nemusíš.</w:t>
      </w:r>
    </w:p>
    <w:p>
      <w:pPr>
        <w:pStyle w:val="Normal"/>
        <w:rPr/>
      </w:pPr>
      <w:r>
        <w:rPr/>
        <w:t>- Dobre, dobre, - súhlasila Veronka, - spoľahnite sa, panna Magdalénka, vykonám všetko, ako si želáte.</w:t>
      </w:r>
    </w:p>
    <w:p>
      <w:pPr>
        <w:pStyle w:val="Normal"/>
        <w:rPr/>
      </w:pPr>
      <w:r>
        <w:rPr/>
        <w:t>- Prosím ťa, len sa nevracaj nocou, - nakladala jej ešte a už aj želala dobrú noc a poberala sa dverami.</w:t>
      </w:r>
    </w:p>
    <w:p>
      <w:pPr>
        <w:pStyle w:val="Normal"/>
        <w:rPr/>
      </w:pPr>
      <w:r>
        <w:rPr/>
        <w:t>Odľahlo jej zo srdca. Nevedela, čo povie Agáta, keď sa sestra zajtra dostaví. Napokon jej môže všetko vyrozprávať a dobrá Agáta odpustí nevinný hriešik. Ide o Veronku. Možno sitniansky pán niečo zamýšľa, a keď nebude v noci Veronka • doma, nebude môcť vykonať svoj hanebný skutok. Magdalénka nevedela, či bude môcť Veronku ochrániť aj potom, ale teraz bola svätosväte uistená, že zachránila dievča pred hrozným plánom majstra Francesca Cuculiho.</w:t>
      </w:r>
    </w:p>
    <w:p>
      <w:pPr>
        <w:pStyle w:val="Normal"/>
        <w:rPr/>
      </w:pPr>
      <w:r>
        <w:rPr/>
        <w:t>Päť koní cválalo temnou nocou. Päť koní a na koňoch päť temných postáv. Traja paholci sitnianskeho pána, Baláž a Cuculi. Všetko už spalo a nocou smutno znel klepot kopýt o kamene.</w:t>
      </w:r>
    </w:p>
    <w:p>
      <w:pPr>
        <w:pStyle w:val="Normal"/>
        <w:rPr/>
      </w:pPr>
      <w:r>
        <w:rPr/>
        <w:t>- Dohroma, že nás starý tak dobehol, - hundrala vysoká, vycivená postava.</w:t>
      </w:r>
    </w:p>
    <w:p>
      <w:pPr>
        <w:pStyle w:val="Normal"/>
        <w:rPr/>
      </w:pPr>
      <w:r>
        <w:rPr/>
        <w:t>- Pán Tobiáš zreteľne povedal, že je doma a dievča s ním.</w:t>
      </w:r>
    </w:p>
    <w:p>
      <w:pPr>
        <w:pStyle w:val="Normal"/>
        <w:rPr/>
      </w:pPr>
      <w:r>
        <w:rPr/>
        <w:t>- Starý bol, to je pravda, a dievča sa možno schovalo, - ozval sa hlas pána Melichara.</w:t>
      </w:r>
    </w:p>
    <w:p>
      <w:pPr>
        <w:pStyle w:val="Normal"/>
        <w:rPr/>
      </w:pPr>
      <w:r>
        <w:rPr/>
        <w:t>- A prečo by sa bolo schovávalo? Nemohlo vedieť, že prídeme.</w:t>
      </w:r>
    </w:p>
    <w:p>
      <w:pPr>
        <w:pStyle w:val="Normal"/>
        <w:rPr/>
      </w:pPr>
      <w:r>
        <w:rPr/>
        <w:t>- Pravdu máš, - zahundral namrzený Baláž, ktorý nemohol prísť na chuť Cuculiho návrhu.</w:t>
      </w:r>
    </w:p>
    <w:p>
      <w:pPr>
        <w:pStyle w:val="Normal"/>
        <w:rPr/>
      </w:pPr>
      <w:r>
        <w:rPr/>
        <w:t>- Ale ak je pravda, čo starý hovoril, bude v Belej, - navádzal Cuculi.</w:t>
      </w:r>
    </w:p>
    <w:p>
      <w:pPr>
        <w:pStyle w:val="Normal"/>
        <w:rPr/>
      </w:pPr>
      <w:r>
        <w:rPr/>
        <w:t>- Do Belej nejdem, čo hneď hrad nebude, aký by mal byť. Všeličo som preskákal, ale deti som dosial nechytal. Hnusná robota, - odpľul si.</w:t>
      </w:r>
    </w:p>
    <w:p>
      <w:pPr>
        <w:pStyle w:val="Normal"/>
        <w:rPr/>
      </w:pPr>
      <w:r>
        <w:rPr/>
        <w:t>- Dobre, nemusíme, - rozhodol Cuculi, - pošleme paholkov, nech obzrú cestu. - Vtom jeden z paholkov, klusajúcich niekoľko krokov vpredu, zaostal.</w:t>
      </w:r>
    </w:p>
    <w:p>
      <w:pPr>
        <w:pStyle w:val="Normal"/>
        <w:rPr/>
      </w:pPr>
      <w:r>
        <w:rPr/>
        <w:t>- Čo je, Tomáš? - zavolal potichu Baláž.</w:t>
      </w:r>
    </w:p>
    <w:p>
      <w:pPr>
        <w:pStyle w:val="Normal"/>
        <w:rPr/>
      </w:pPr>
      <w:r>
        <w:rPr/>
        <w:t>- Niekto uteká cestou naproti nám.</w:t>
      </w:r>
    </w:p>
    <w:p>
      <w:pPr>
        <w:pStyle w:val="Normal"/>
        <w:rPr/>
      </w:pPr>
      <w:r>
        <w:rPr/>
        <w:t>- A vari sa bojíš?</w:t>
      </w:r>
    </w:p>
    <w:p>
      <w:pPr>
        <w:pStyle w:val="Normal"/>
        <w:rPr/>
      </w:pPr>
      <w:r>
        <w:rPr/>
        <w:t>- Nebojím, ale postava ostala pred nami stáť, a potom skočila z cesty do lesa.</w:t>
      </w:r>
    </w:p>
    <w:p>
      <w:pPr>
        <w:pStyle w:val="Normal"/>
        <w:rPr/>
      </w:pPr>
      <w:r>
        <w:rPr/>
        <w:t xml:space="preserve">- Obzrite sa po lese, možno i potme nájdete. Ak nie, nechajte tak. </w:t>
      </w:r>
    </w:p>
    <w:p>
      <w:pPr>
        <w:pStyle w:val="Normal"/>
        <w:rPr/>
      </w:pPr>
      <w:r>
        <w:rPr/>
        <w:t>Paholok odbehol. O chvíľu zmizli všetci traja v tme. Pán Baláž s Cuculim zastali. Čakali na sluhov. Mlčali. Každý rozmýšľal po svojom. Naokolo tíšina. Dusno bolo ako pred búrkou, lebo už niekoľko dní panovala strašná spara.</w:t>
      </w:r>
    </w:p>
    <w:p>
      <w:pPr>
        <w:pStyle w:val="Normal"/>
        <w:rPr/>
      </w:pPr>
      <w:r>
        <w:rPr/>
        <w:t>Vtom zaznel výkrik. Akoby bolo naľakané dieťa skričalo.</w:t>
      </w:r>
    </w:p>
    <w:p>
      <w:pPr>
        <w:pStyle w:val="Normal"/>
        <w:rPr/>
      </w:pPr>
      <w:r>
        <w:rPr/>
        <w:t>Nezadlho počuli dupot koní a čoskoro pribehli sluhovia. Jeden niesol v sedle pred sebou neveľkú postavu, tíško nariekajúcu.</w:t>
      </w:r>
    </w:p>
    <w:p>
      <w:pPr>
        <w:pStyle w:val="Normal"/>
        <w:rPr/>
      </w:pPr>
      <w:r>
        <w:rPr/>
        <w:t>- Dievča! - volal stíšeným hlasom sluha, ktorého bol pred chvíľou sitniansky pán Tomášom pomenoval. - Hovorí, že ide z Belej do Žakýla, že je Šimonova a volá sa Veronka.</w:t>
      </w:r>
    </w:p>
    <w:p>
      <w:pPr>
        <w:pStyle w:val="Normal"/>
        <w:rPr/>
      </w:pPr>
      <w:r>
        <w:rPr/>
        <w:t>Dievča ticho plakalo.</w:t>
      </w:r>
    </w:p>
    <w:p>
      <w:pPr>
        <w:pStyle w:val="Normal"/>
        <w:rPr/>
      </w:pPr>
      <w:r>
        <w:rPr/>
        <w:t>- Neplač, nič sa ti nestane, - zavrčal sitniansky pán. - Ráno môžeš domov, - sľuboval. Potom hrubo okríkol sluhov:</w:t>
      </w:r>
    </w:p>
    <w:p>
      <w:pPr>
        <w:pStyle w:val="Normal"/>
        <w:rPr/>
      </w:pPr>
      <w:r>
        <w:rPr/>
        <w:t>- Čo stojíte? Berte sa!</w:t>
      </w:r>
    </w:p>
    <w:p>
      <w:pPr>
        <w:pStyle w:val="Normal"/>
        <w:rPr/>
      </w:pPr>
      <w:r>
        <w:rPr/>
        <w:t>Popchol koňa a dal sa cvalom k Sitnu.</w:t>
      </w:r>
    </w:p>
    <w:p>
      <w:pPr>
        <w:pStyle w:val="Normal"/>
        <w:rPr/>
      </w:pPr>
      <w:r>
        <w:rPr/>
        <w:t>Jeho družina za ním. Temná noc sa zatvorila za nimi ako voda. Chvíľu ešte dunel lesom cvengot kopýt, no ustával i ten. Len sova tu i tam zahúkala a nastrašené zviera zakvílilo. Žakýlsky pán Tobiáš spal ako v oleji, nestarajúc sa o to, čo porobil pán Baláž, ani čo robí naľakaný a polomŕtvy Šimon v malom domci na konci dediny.</w:t>
      </w:r>
    </w:p>
    <w:p>
      <w:pPr>
        <w:pStyle w:val="Normal"/>
        <w:rPr/>
      </w:pPr>
      <w:r>
        <w:rPr/>
        <w:t>Čože by sa aj staral? Vtedy boli také časy, keď nezáležalo na trápení nešťastného človeka, poddaného hradného pána.</w:t>
      </w:r>
    </w:p>
    <w:p>
      <w:pPr>
        <w:pStyle w:val="Normal"/>
        <w:rPr/>
      </w:pPr>
      <w:r>
        <w:rPr/>
        <w:t>Lesa ubúdalo, ukazovali sa čistiny. Stromy redli a tma bola belšia. Päť jazdcov uháňalo bez slovíčka. Už sa vo tme ukázali temné obrysy drevom opradeného nedostavaného hradu. Jazdci miernili cval, lebo sa cesta ukazovala dosť príkra. Keď došli pred bránu, zavolal sluha Tomáš:</w:t>
      </w:r>
    </w:p>
    <w:p>
      <w:pPr>
        <w:pStyle w:val="Normal"/>
        <w:rPr/>
      </w:pPr>
      <w:r>
        <w:rPr/>
        <w:t>- Hahou! Pavel, hahou!</w:t>
      </w:r>
    </w:p>
    <w:p>
      <w:pPr>
        <w:pStyle w:val="Normal"/>
        <w:rPr/>
      </w:pPr>
      <w:r>
        <w:rPr/>
        <w:t>Ale ten, čo ho Tomáš Pavlom nazval, ich už musel zbadať, lebo ešte ani nedozneli posledné slová, už sa brána s vŕzgavým kvílením otvorila. Družina vbehla do dvora. Pán Melichar nechal sluhov. Bez slova skočil z koňa a vošiel do neporušenej časti hradu. Sluhovia ostali stáť a hľadeli na seba. Čakali, že im dá rozkaz, čo s dievčaťom. Ale pán Baláž sa stratil, nechávajúc sluhov s Cuculim.</w:t>
      </w:r>
    </w:p>
    <w:p>
      <w:pPr>
        <w:pStyle w:val="Normal"/>
        <w:rPr/>
      </w:pPr>
      <w:r>
        <w:rPr/>
        <w:t>- Zaneste dievča do mojej komnaty, prídem hneď za vami, - rozkázal Cuculi a zmizol smerom, kde bývali jeho murári.</w:t>
      </w:r>
    </w:p>
    <w:p>
      <w:pPr>
        <w:pStyle w:val="Normal"/>
        <w:rPr/>
      </w:pPr>
      <w:r>
        <w:rPr/>
        <w:t>O niekoľko minút potom bolo počuť vysoko na hlavnej veži, husto opradenej drevom a kladami, šramot. Keby sa bol niekto prikradol bližšie alebo vyšiel rebríkmi, bol by počul tichý hovor a štrngot nástrojov. Dvaja murári a vycivený Cuculi tam pracovali, ale že bolo tma, nebolo vidieť, čo robia. Tma bola hustá a kdesi zďaleka začalo dunieť. Schyľovalo sa k búrke. Keď prvýkrát silnejšie zahrmelo a bledý blesk preletel ponad lesy, zabelelo sa čosi na tom mieste, kde pracovala tajomná družina Cuculiho. A keď hrom onemel, zakvílilo to malé biele v čiernej noci. Zakvílilo, lebo len človek tak plače. A možno to bol naozaj človek, hoci by nebolo čudo, keby čierna duša Cuculiho bola sem nejaké zlo privliekla.</w:t>
      </w:r>
    </w:p>
    <w:p>
      <w:pPr>
        <w:pStyle w:val="Normal"/>
        <w:rPr/>
      </w:pPr>
      <w:r>
        <w:rPr/>
        <w:t>Darmo. Noc bola temná, tmavá a zrak nevedel ňou preniknúť.</w:t>
      </w:r>
    </w:p>
    <w:p>
      <w:pPr>
        <w:pStyle w:val="Normal"/>
        <w:rPr/>
      </w:pPr>
      <w:r>
        <w:rPr/>
        <w:t>Pán Baláž sedel v izbe a pil, ako pil pán Tobiáš Žakýlsky, keď sme ho prvýkrát videli. Nechcel nič vidieť, hoci vedel, čo stvára v tejto chvíli Cuculi. Poddaní sitnianskeho pána spali hlbokým spánkom, keď teraz museli nadvoje pracovať. No a o to, ako majú pracovať, bolo dobre postarané. Na panskom poli sa o to staral veľký panský dráb Gašpar a na stavbe vysoký chudý Cuculi. Nuž teraz veru nik nebdel a nik ani nebude do tých čias, kým nepríde dráb Gašpar, nezatrepe na dvere a nezavolá na panské.</w:t>
      </w:r>
    </w:p>
    <w:p>
      <w:pPr>
        <w:pStyle w:val="Normal"/>
        <w:rPr/>
      </w:pPr>
      <w:r>
        <w:rPr/>
        <w:t>Tak mohol Cuculi vykonať dielo, vyplývajúce z hroznej povery.</w:t>
      </w:r>
    </w:p>
    <w:p>
      <w:pPr>
        <w:pStyle w:val="Normal"/>
        <w:rPr/>
      </w:pPr>
      <w:r>
        <w:rPr/>
        <w:t>Mohol, aj dokonal. Lebo temné postavy, tak ako sa vykradli na lešenie, tak aj z neho zmizli. Vysoká nedostavaná veža ostala vzdorovite trčať k oblohe. Tá jediná videla, čo sa stalo s malou vnučkou deda Šimona, ktorému duša na jazyku visela od strachu a ľaku, čo sa to porobilo s Veronkou.</w:t>
      </w:r>
    </w:p>
    <w:p>
      <w:pPr>
        <w:pStyle w:val="Normal"/>
        <w:rPr/>
      </w:pPr>
      <w:r>
        <w:rPr/>
        <w:t>Lesy sa rozhovorili. Blížiaci sa víchor rozkýval stromy a tie sa dôverne nakláňali jeden k druhému, akoby si boli šepotali. A možno to aj robili, kým ich víchor nezačal mykať a lomcovať divou, hroznou silou ...</w:t>
      </w:r>
    </w:p>
    <w:p>
      <w:pPr>
        <w:pStyle w:val="Normal"/>
        <w:rPr/>
      </w:pPr>
      <w:r>
        <w:rPr/>
      </w:r>
    </w:p>
    <w:p>
      <w:pPr>
        <w:pStyle w:val="Normal"/>
        <w:rPr/>
      </w:pPr>
      <w:r>
        <w:rPr/>
      </w:r>
    </w:p>
    <w:p>
      <w:pPr>
        <w:pStyle w:val="Normal"/>
        <w:jc w:val="center"/>
        <w:rPr>
          <w:b/>
          <w:b/>
        </w:rPr>
      </w:pPr>
      <w:r>
        <w:rPr>
          <w:b/>
        </w:rPr>
        <w:t>TAJOMSTVO VEŽE SITNIANSKEHO HRADU</w:t>
      </w:r>
    </w:p>
    <w:p>
      <w:pPr>
        <w:pStyle w:val="Normal"/>
        <w:rPr>
          <w:b/>
          <w:b/>
        </w:rPr>
      </w:pPr>
      <w:r>
        <w:rPr>
          <w:b/>
        </w:rPr>
      </w:r>
    </w:p>
    <w:p>
      <w:pPr>
        <w:pStyle w:val="Normal"/>
        <w:rPr/>
      </w:pPr>
      <w:r>
        <w:rPr/>
        <w:t>Udalosti sa tak rýchlo rútili, že Veronka si veru ani nestačila dobre uvedomiť, čo sa to s ňou robí. Večerná návšteva malej Magdalénky, cesta do Belej, stretnutie a to všetko, čo sa potom stalo, prišlo tak rýchlo za sebou, že Veronka len teraz rozmýšľala, čo je vlastne skutočnosťou.</w:t>
      </w:r>
    </w:p>
    <w:p>
      <w:pPr>
        <w:pStyle w:val="Normal"/>
        <w:rPr/>
      </w:pPr>
      <w:r>
        <w:rPr/>
        <w:t>A skutočnosť bola taká:</w:t>
      </w:r>
    </w:p>
    <w:p>
      <w:pPr>
        <w:pStyle w:val="Normal"/>
        <w:rPr/>
      </w:pPr>
      <w:r>
        <w:rPr/>
        <w:t>Keď sa zatvorili veľké vráta za družinou sitnianskeho pána, odviedol ju ten dlhý chudý človek do neveľkej komnaty. Tam ju nechal chvíľu osamote, a potom ju vzal za ruku a viedol spleťou chodieb. Potom stúpali schodmi, až prišli k neveľkým dvierkam. Vyšli von. Vietor začínal rozsievať prvé veľké dažďové kvapky a divno skučal medzi trámami. Veronka v tme nevidela, ale cítila, že je kdesi vysoko na drevenom lešení. Neďaleko hovorili dvaja, traja ľudia. No nešli k nim. Vošli znovu do veže, ale Veronka dobre pobadala, že to neboli dvere, ktorými vychádzali.</w:t>
      </w:r>
    </w:p>
    <w:p>
      <w:pPr>
        <w:pStyle w:val="Normal"/>
        <w:rPr/>
      </w:pPr>
      <w:r>
        <w:rPr/>
        <w:t>- Tu budeš. Až bude treba, prídu po teba, - zahovoril temným hlasom Cuculi, lebo to on viedol Veronku. A vtom už aj cítila, že sa pri otvore, kde nebolo badať dvier, predsa len čosi zatvára. Veronka ostala sama.</w:t>
      </w:r>
    </w:p>
    <w:p>
      <w:pPr>
        <w:pStyle w:val="Normal"/>
        <w:rPr/>
      </w:pPr>
      <w:r>
        <w:rPr/>
        <w:t>„</w:t>
      </w:r>
      <w:r>
        <w:rPr/>
        <w:t>Čo robiť?" hútala. Necítila strach. Spokojne čakala, či sa Cuculi ešte vráti.</w:t>
      </w:r>
    </w:p>
    <w:p>
      <w:pPr>
        <w:pStyle w:val="Normal"/>
        <w:rPr/>
      </w:pPr>
      <w:r>
        <w:rPr/>
        <w:t>No ten neprichádzal. Len hrom zadunel kdesi ďaleko.</w:t>
      </w:r>
    </w:p>
    <w:p>
      <w:pPr>
        <w:pStyle w:val="Normal"/>
        <w:rPr/>
      </w:pPr>
      <w:r>
        <w:rPr/>
        <w:t>Veronka sa začala obzerať, ale tma okolo nej všetko skrývala. Hmatajúc začala ísť dopredu. Narazila na niečo. Ohmatala. Bol to stolík. Pri ňom hrubá stolička. Veronka kráčala opatrne ďalej. Pri stene na opačnom konci našla posteľ. Prešla rukou po perinke a potom sa posadila. Dúfala, že sa ráno dozvie, čo a ako je s ňou. Ale sotva uplynula minúta, začula šramot. Čudný klepot, štrnganie nástrojov a tiché hlasy. Starostlivo načúvala. No šramot trval a nepribližoval sa, ani neustupoval. Ba tu i tam zaburácal do neho hrom, ale ten znel tupo, duto. Po hodnej chvíli šramot ustal, len hrom hučal a hory burácali. Čudné, že Veronka nevidela blesky. „Nebude tu asi okna," hútala, „alebo budú dobré okenice."</w:t>
      </w:r>
    </w:p>
    <w:p>
      <w:pPr>
        <w:pStyle w:val="Normal"/>
        <w:rPr/>
      </w:pPr>
      <w:r>
        <w:rPr/>
        <w:t>Znovu sa pohrúžila do myšlienok.</w:t>
      </w:r>
    </w:p>
    <w:p>
      <w:pPr>
        <w:pStyle w:val="Normal"/>
        <w:rPr/>
      </w:pPr>
      <w:r>
        <w:rPr/>
        <w:t>A že už istotne bolo neskoro, Veronkine myšlienky boli stále ťažšie a hmlistejšie, až sa jej nakoniec všetko začalo pliesť. A vtedy jej už ťažký sen zatvoril unavené oči . . .</w:t>
      </w:r>
    </w:p>
    <w:p>
      <w:pPr>
        <w:pStyle w:val="Normal"/>
        <w:rPr/>
      </w:pPr>
      <w:r>
        <w:rPr/>
        <w:t>Svitalo.</w:t>
      </w:r>
    </w:p>
    <w:p>
      <w:pPr>
        <w:pStyle w:val="Normal"/>
        <w:rPr/>
      </w:pPr>
      <w:r>
        <w:rPr/>
        <w:t>Omyté lesy, kalné vody potokov, tečúcich hlboko pod Sitnianskym hradom, svedčili, že v noci prešiel krajom prudký lejak. Ináč bolo ráno krásne, jasné, letné. Obloha bez jediného obláčika, lesy plné spevu a polia plné kvetu. Poddaní sitnianskeho pána sa dávno rozbehli do polí a dávno už murári pána Cuculiho kládli kresané kamene na okrúhly múr najvyššej veže a zalievali ich horúcou maltou. No Cuculiho ešte nebolo vidieť, istotne ešte chrápe niekde v perinách vo svojej komnate. A pán Melichar, ktorý zaspal pri poháriku, že ho sluha musel odniesť a vyzliecť, tiež nemal vôle a chuti vstávať.</w:t>
      </w:r>
    </w:p>
    <w:p>
      <w:pPr>
        <w:pStyle w:val="Normal"/>
        <w:rPr/>
      </w:pPr>
      <w:r>
        <w:rPr/>
        <w:t>Veronka sa práve prebudila. Ale čo to? Že by ešte bola noc? Pozdávalo sa jej, že dlho spala. Cítila zdravú sviežosť, po únave ani stopy. Ale v tejto miestnosti ako v rohu. Veronka vstala. Alebo je ešte noc, alebo sú na izbici okenice pozatvárané, že ani jediný lúč nepreniká cez ne dovnútra. Opatrne začala hmatať okolo seba. Opatrne, aby niečo nezvalila, aby nespôsobila daromný hluk. Niekde pred ňou by mali byť dvere, ktorými prišla. Aha, tu je stolička, tu je stôl. Teraz krok-dva izbičkou a bude pri náprotivnom múre. Už je pri ňom. Rukou sa dotýka hrubo omietnutej steny. Pomaly ide, krôčik za krôčikom, a opatrne hmatá.</w:t>
      </w:r>
    </w:p>
    <w:p>
      <w:pPr>
        <w:pStyle w:val="Normal"/>
        <w:rPr/>
      </w:pPr>
      <w:r>
        <w:rPr/>
        <w:t>Chvalabohu! Tu sú dvere!</w:t>
      </w:r>
    </w:p>
    <w:p>
      <w:pPr>
        <w:pStyle w:val="Normal"/>
        <w:rPr/>
      </w:pPr>
      <w:r>
        <w:rPr/>
        <w:t>Veronka hmatá ďalej. Hľadá zápor. No akosi ho nenachodí. Žeby ho dvere nemali? Nie. To bude asi na druhej strane. Naozaj, tu sú závesy. Veronka urobila krok a hmatá na druhej strane dvier. Konečne našla zápor. Ľahko ho odsunula. Dvere sa otvorili. Ale vidna nepribudlo. Asi predsa len bude noc. Alebo že by bola prespala deň? Nie, to by pociťovala hlad. Počká chvíľku, snáď ešte zaspí, ráno už nemôže byť ďaleko. Opatrne zatvorila dvere a vrátila sa k postieľke. Sadla si a hútala, čo sa to s ňou porobilo. Jednako ani po tom všetkom necítila nijaké obavy. Ba v duši pociťovala tichú spokojnosť. Sedela takto bez pohnutia, kým sa jej oči znovu nezatvorili.</w:t>
      </w:r>
    </w:p>
    <w:p>
      <w:pPr>
        <w:pStyle w:val="Normal"/>
        <w:rPr/>
      </w:pPr>
      <w:r>
        <w:rPr/>
        <w:t>Prebudili ju čiesi hlasy.</w:t>
      </w:r>
    </w:p>
    <w:p>
      <w:pPr>
        <w:pStyle w:val="Normal"/>
        <w:rPr/>
      </w:pPr>
      <w:r>
        <w:rPr/>
        <w:t>Veronka sa posadila a načúvala. Ale všade bolo ticho. Nikde sa neozýval ani najmenší hlások. Pravdepodobne to bol sen. Ale že je ešte stále taká tma! Veronka znovu vstala. Pozrie ešte raz. Možno nájde okenicu i okno alebo sa dá dverami. Niekam sa len dostane. Pobrala sa zas tou istou cestou. Nenašla okno, ani okenicu, ale dvere čoskoro našla. Otvorila ich bez rozmýšľania. A pomaly vykročila, lebo ju zas len tma privítala. Veronka urobila krok-dva vedľa steny. Ale čo to? Narazila na múr. Šmátrala rukou sem i ta, ale na všetkých stranách bol múr. Tu je roh, tu sa stena láme, tu je druhý, ale stena beží k dverám. Že by tu boli ešte jedny dvere? Veronku po prvý raz prejal nepokoj. Naisto vedela, že tadiaľto prišla, a zreteľne si uvedomovala, že tu kdesi znel aj šramot, aj temný hovor. Ale aj mýliť sa môže. Dala sa teda znovu do hľadania. Opatrne otvorila dvere a vošla do izby. Dala sa druhou stranou. Pomaly postupovala dookola, starostlivo šmátrajúc po stene pred sebou i nad sebou, ba sa aj zohla a ohmatávala stenu tesne nad zemou. Ale stena bola všade rovná. Veronku oblieval studený pot. Zdalo sa jej, že už obišla izbu, že sa v tejto chvíli musia objaviť dvere. Tu sú! Veronke spadol kameň zo srdca. Rýchlo ich otvorila. Ale zas ju len tma zarazila. Alebo sú to tie isté, od ktorých sa pohla? Počkať. Začne ešte raz. Izba má štyri rohy. Bude počítať. Aha, tu je prvý, druhý, tretí. Tu sa začína štvrtá stena. A tu sú i dvere. Veronka sa oprela celá bez seba o stenu. Niet pochýb o tom: v izbe sú iba jedny. A za nimi je priechod zatarasený stenou.</w:t>
      </w:r>
    </w:p>
    <w:p>
      <w:pPr>
        <w:pStyle w:val="Normal"/>
        <w:rPr/>
      </w:pPr>
      <w:r>
        <w:rPr/>
        <w:t>Chvíľu stála, nevediac, čo si počať, nevediac, čo si myslieť. Stále čakala, že sa niekto ozve, že niekto príde. Ale ticho bolo nekonečné. Dala sa za dverami. No ako pred chvíľkou, tak i teraz narazila na múr. Prezrela, ohmatala aj tento. Ale pokiaľ múr dosiahla, bol všade rovný. Vrátila sa do izby. Vzala stoličku a sadla si na ňu. Čo to len znamená? Že by boli múr cez noc zamurovali? Večer sem prišla dverami, a teraz ich nemôže nájsť. Či sa jej sníva? Nie, bdie. Ale potom nebude stadiaľto východu! Preboha! Musí ho nájsť. Dedo už iste čaká, iste ju vyzerá! Musí ísť, musí nájsť východ!</w:t>
      </w:r>
    </w:p>
    <w:p>
      <w:pPr>
        <w:pStyle w:val="Normal"/>
        <w:rPr/>
      </w:pPr>
      <w:r>
        <w:rPr/>
        <w:t>Veronka začala splašene pobehovať po izbe. Vrazila do stolíka, prevalila stoličku, potkla sa na ňu, narazila do postele, stúpala na perinku, otvárala dvere, chytala sa stien, ale bola ustavične v izbe.</w:t>
      </w:r>
    </w:p>
    <w:p>
      <w:pPr>
        <w:pStyle w:val="Normal"/>
        <w:rPr/>
      </w:pPr>
      <w:r>
        <w:rPr/>
        <w:t>Nepochybovala už. Je zajatá!</w:t>
      </w:r>
    </w:p>
    <w:p>
      <w:pPr>
        <w:pStyle w:val="Normal"/>
        <w:rPr/>
      </w:pPr>
      <w:r>
        <w:rPr/>
        <w:t>- Bože, bože, - šepotala v strachu a rozochvení. A potom začala volať:</w:t>
      </w:r>
    </w:p>
    <w:p>
      <w:pPr>
        <w:pStyle w:val="Normal"/>
        <w:rPr/>
      </w:pPr>
      <w:r>
        <w:rPr/>
        <w:t>- Hej! Hej! Kto tam?</w:t>
      </w:r>
    </w:p>
    <w:p>
      <w:pPr>
        <w:pStyle w:val="Normal"/>
        <w:rPr/>
      </w:pPr>
      <w:r>
        <w:rPr/>
        <w:t>- Von, von! - volala hlasnejšie. - Domov, domov chcem! - volala Veronka a do reči sa jej miešal plač.</w:t>
      </w:r>
    </w:p>
    <w:p>
      <w:pPr>
        <w:pStyle w:val="Normal"/>
        <w:rPr/>
      </w:pPr>
      <w:r>
        <w:rPr/>
        <w:t>Ale múry boli nemé. Nedávali Veronke nádeje.</w:t>
      </w:r>
    </w:p>
    <w:p>
      <w:pPr>
        <w:pStyle w:val="Normal"/>
        <w:rPr/>
      </w:pPr>
      <w:r>
        <w:rPr/>
        <w:t>Ba vari teraz. Veronka stíchla. Akoby bola niečo začula. Zbystrila sluch. Ale ticho bolo v izbe ako v hrobe. Veronka darmo čakala, darmo dúfala. Znovu začala volať. Ale skaly boli skaly a ostali nemé. Nuž len jej plačom presýtený krik bil do múrov a zabíjal sa na nich. A možno skaly ani nevideli, ako dievča pobehuje v izbe sťa vtáča zatvorené v klietke. Narieka, zúfalo uteká z jedného kúta do druhého, volá, žalostne kričí, prosí, ruky spína, padá a zas vstáva, žaluje sa, sľubuje, ale niet vyslyšania. Múry ostávajú nemé a bezútešné temno zabíja nádej a znásobuje zúfalstvo toho úbožiatka.</w:t>
      </w:r>
    </w:p>
    <w:p>
      <w:pPr>
        <w:pStyle w:val="Normal"/>
        <w:rPr/>
      </w:pPr>
      <w:r>
        <w:rPr/>
        <w:t>Veronka sa zas schytila. Strašne kričala a zalamovala rukami. Chcela utekať, ale nohy sa jej zaplietli do perín na zemi a spadla. Tupo narazila hlavou na niečo tvrdé. Skríkla; ale po tom kriku ostalo desivé ticho. Veronka stratila vedomie.</w:t>
      </w:r>
    </w:p>
    <w:p>
      <w:pPr>
        <w:pStyle w:val="Normal"/>
        <w:rPr/>
      </w:pPr>
      <w:r>
        <w:rPr/>
        <w:t>Ktovie, ako dlho takto ležala.</w:t>
      </w:r>
    </w:p>
    <w:p>
      <w:pPr>
        <w:pStyle w:val="Normal"/>
        <w:rPr/>
      </w:pPr>
      <w:r>
        <w:rPr/>
        <w:t>Prebudila sa na ostrú bolesť v hlave. Zdvihla ruku, ohmatala si hlavu. Nahmatala čosi lipkavé. Čo je to? Aha, spomína si. Spadla a hlavou do čohosi narazila. Iste sa poranila. Od toho aj tá bolesť. Ale kde je? Ako sa sem dostala? Hej, už vie! Zatvorená je medzi múrmi. Niet východu!</w:t>
      </w:r>
    </w:p>
    <w:p>
      <w:pPr>
        <w:pStyle w:val="Normal"/>
        <w:rPr/>
      </w:pPr>
      <w:r>
        <w:rPr/>
        <w:t>Zúfalo sa rozplakala. Pociťovala hlad, ale nemyslela naň. Von, von keby mohla! Ale dvere sú zamurované.</w:t>
      </w:r>
    </w:p>
    <w:p>
      <w:pPr>
        <w:pStyle w:val="Normal"/>
        <w:rPr/>
      </w:pPr>
      <w:r>
        <w:rPr/>
        <w:t>Schytila sa a podišla k stene. Ťažko sa jej išlo. Sotva stála na nohách. Jednako našla dvere. Ale za nimi múr. Zúfalo kričala a bila holými rukami do skál. Necítila bolesť, necítila potôčiky teplej krvi, čo jej stekali po rukách. Len kričala a bila tvrdé skaly. Keď sa zúfalstvo vybilo, klesla do kútika pri dverách a začala tíško plakať. Ba ani plač to nebol. Len kŕčovité vzlyky a hlboké vzdychy. A keď oslabnuté telo vypovedalo službu, vypovedalo aj vedomie.</w:t>
      </w:r>
    </w:p>
    <w:p>
      <w:pPr>
        <w:pStyle w:val="Normal"/>
        <w:rPr/>
      </w:pPr>
      <w:r>
        <w:rPr/>
        <w:t>Veronka upadla do novej, hlbokej mdloby.</w:t>
      </w:r>
    </w:p>
    <w:p>
      <w:pPr>
        <w:pStyle w:val="Normal"/>
        <w:rPr/>
      </w:pPr>
      <w:r>
        <w:rPr/>
        <w:t>Dedo Šimon mal nepokojnú noc. Keď Veronka odišla, dlho nemohol zaspať. Bál sa o vnučku, ale veril, že sa jej nič nemôže stať. A v tomto stave ho našiel hlboký spánok.</w:t>
      </w:r>
    </w:p>
    <w:p>
      <w:pPr>
        <w:pStyle w:val="Normal"/>
        <w:rPr/>
      </w:pPr>
      <w:r>
        <w:rPr/>
        <w:t>Ale dedo Šimon nespal dlho. Nie, lebo ho zobudil akýsi nezvyčajný ruch. Akoby bol dupot koní začul. No kým sa stačil prebrať, vošiel niekto s hrmotom do izby. Neznámy zakresal.</w:t>
      </w:r>
    </w:p>
    <w:p>
      <w:pPr>
        <w:pStyle w:val="Normal"/>
        <w:rPr/>
      </w:pPr>
      <w:r>
        <w:rPr/>
        <w:t>- Čo je? - spytoval sa nastrašený dedo.</w:t>
      </w:r>
    </w:p>
    <w:p>
      <w:pPr>
        <w:pStyle w:val="Normal"/>
        <w:rPr/>
      </w:pPr>
      <w:r>
        <w:rPr/>
        <w:t>- Kde máš vnučku, starý? - opýtal sa chlap, istotne dráb, ako mohol dedo v slabom svite kresiva vidieť.</w:t>
      </w:r>
    </w:p>
    <w:p>
      <w:pPr>
        <w:pStyle w:val="Normal"/>
        <w:rPr/>
      </w:pPr>
      <w:r>
        <w:rPr/>
        <w:t>- Niet jej doma, - odvetil znepokojený.</w:t>
      </w:r>
    </w:p>
    <w:p>
      <w:pPr>
        <w:pStyle w:val="Normal"/>
        <w:rPr/>
      </w:pPr>
      <w:r>
        <w:rPr/>
        <w:t>-  A kde je?</w:t>
      </w:r>
    </w:p>
    <w:p>
      <w:pPr>
        <w:pStyle w:val="Normal"/>
        <w:rPr/>
      </w:pPr>
      <w:r>
        <w:rPr/>
        <w:t>- Panna z hradu bola večer tu a poslala ju do Belej.</w:t>
      </w:r>
    </w:p>
    <w:p>
      <w:pPr>
        <w:pStyle w:val="Normal"/>
        <w:rPr/>
      </w:pPr>
      <w:r>
        <w:rPr/>
        <w:t>- Panna? A z hradu hovoríš? - opakoval neznámy.</w:t>
      </w:r>
    </w:p>
    <w:p>
      <w:pPr>
        <w:pStyle w:val="Normal"/>
        <w:rPr/>
      </w:pPr>
      <w:r>
        <w:rPr/>
        <w:t>- Panna Magdalénka.</w:t>
      </w:r>
    </w:p>
    <w:p>
      <w:pPr>
        <w:pStyle w:val="Normal"/>
        <w:rPr/>
      </w:pPr>
      <w:r>
        <w:rPr/>
        <w:t>- A do Belej ju poslala?</w:t>
      </w:r>
    </w:p>
    <w:p>
      <w:pPr>
        <w:pStyle w:val="Normal"/>
        <w:rPr/>
      </w:pPr>
      <w:r>
        <w:rPr/>
        <w:t>- Tak je.</w:t>
      </w:r>
    </w:p>
    <w:p>
      <w:pPr>
        <w:pStyle w:val="Normal"/>
        <w:rPr/>
      </w:pPr>
      <w:r>
        <w:rPr/>
        <w:t>Vonku ktosi počúval reč a dedo zreteľne počul, že ten neznámy zazlorečil.</w:t>
      </w:r>
    </w:p>
    <w:p>
      <w:pPr>
        <w:pStyle w:val="Normal"/>
        <w:rPr/>
      </w:pPr>
      <w:r>
        <w:rPr/>
        <w:t>Dráb vyšiel z chyže. Na dvore bolo počuť tichý hovor. Potom vrazilo do izby niekoľko mužov. Kresali kresadlami a prezreli každý kút. I deda zohnali z postele, nazreli i do komôrky. Ba dedo počul, ako aj po povale niekto chodí. Potom sa všetci vytratili bez jediného slovíčka. Dedo Šimon nevedel, čo by mal urobiť. Sedel chudák nastrašený na posteli a čakal, či sa neznámi vrátia. A v takom strachu ho našlo ráno.</w:t>
      </w:r>
    </w:p>
    <w:p>
      <w:pPr>
        <w:pStyle w:val="Normal"/>
        <w:rPr/>
      </w:pPr>
      <w:r>
        <w:rPr/>
        <w:t>Ale to ráno ešte väčší strach prinieslo.</w:t>
      </w:r>
    </w:p>
    <w:p>
      <w:pPr>
        <w:pStyle w:val="Normal"/>
        <w:rPr/>
      </w:pPr>
      <w:r>
        <w:rPr/>
        <w:t>Veronka sa nevrátila.</w:t>
      </w:r>
    </w:p>
    <w:p>
      <w:pPr>
        <w:pStyle w:val="Normal"/>
        <w:rPr/>
      </w:pPr>
      <w:r>
        <w:rPr/>
        <w:t>Dedo videl prichodiť aj sestru starej Agáty, ale Veronky nebolo. A keď ani večer neprišla, dedo Šimon ani sám nevedel, ako sa pobral na hrad. Ale nedošiel. Dráb ho jednoducho zahnal. A istotne mal kúsok srdca v sebe, že len surovou rečou starca vyčastoval. Druhý by mu bol možno palicou vysvetlil, že na hrad neslobodno hocikedy a hocikomu. Nuž pobral sa dedo Šimon domov, ponosujúc sa ľuďom v dedine, čo sa stalo. Ľudia tešili starého deda, ba ktorási susedka zabehla nakŕmiť mečiacu kozu a podojiť, i dedovi jedlo prihriať, lebo od večera nemal nič v ústach.</w:t>
      </w:r>
    </w:p>
    <w:p>
      <w:pPr>
        <w:pStyle w:val="Normal"/>
        <w:rPr/>
      </w:pPr>
      <w:r>
        <w:rPr/>
        <w:t>No ťažko bolo deda potešiť. Pojedol trochu, no namiesto na posteľ vyšiel na dvor. A keď chvíľku postál, pobral sa krívajúc a opierajúc sa o hrubú čugaňu dolu cestou. Nebodaj sa pobral hľadať stratenú vnučku. Tak akosi, lebo dedove pery šepotali:</w:t>
      </w:r>
    </w:p>
    <w:p>
      <w:pPr>
        <w:pStyle w:val="Normal"/>
        <w:rPr/>
      </w:pPr>
      <w:r>
        <w:rPr/>
        <w:t>- Bože, bože, dieťa moje!</w:t>
      </w:r>
    </w:p>
    <w:p>
      <w:pPr>
        <w:pStyle w:val="Normal"/>
        <w:rPr/>
      </w:pPr>
      <w:r>
        <w:rPr/>
        <w:t>A potom sa mu pery roztriasli a z červených očí sa mu začali sypať slzy veľké ako hrach.</w:t>
      </w:r>
    </w:p>
    <w:p>
      <w:pPr>
        <w:pStyle w:val="Normal"/>
        <w:rPr/>
      </w:pPr>
      <w:r>
        <w:rPr/>
      </w:r>
    </w:p>
    <w:p>
      <w:pPr>
        <w:pStyle w:val="Normal"/>
        <w:rPr/>
      </w:pPr>
      <w:r>
        <w:rPr/>
      </w:r>
    </w:p>
    <w:p>
      <w:pPr>
        <w:pStyle w:val="Normal"/>
        <w:jc w:val="center"/>
        <w:rPr>
          <w:b/>
          <w:b/>
        </w:rPr>
      </w:pPr>
      <w:r>
        <w:rPr>
          <w:b/>
        </w:rPr>
        <w:t>ZNAMENITÝ ŽOLDNIER SITNIANSKEHO PÁNA</w:t>
      </w:r>
    </w:p>
    <w:p>
      <w:pPr>
        <w:pStyle w:val="Normal"/>
        <w:rPr>
          <w:b/>
          <w:b/>
        </w:rPr>
      </w:pPr>
      <w:r>
        <w:rPr>
          <w:b/>
        </w:rPr>
      </w:r>
    </w:p>
    <w:p>
      <w:pPr>
        <w:pStyle w:val="Normal"/>
        <w:rPr/>
      </w:pPr>
      <w:r>
        <w:rPr/>
        <w:t>Dedovi Šimonovi bolo, ako bolo.</w:t>
      </w:r>
    </w:p>
    <w:p>
      <w:pPr>
        <w:pStyle w:val="Normal"/>
        <w:rPr/>
      </w:pPr>
      <w:r>
        <w:rPr/>
        <w:t>A ako bolo, tak bolo aj pánu Melicharovi Balážovi.</w:t>
      </w:r>
    </w:p>
    <w:p>
      <w:pPr>
        <w:pStyle w:val="Normal"/>
        <w:rPr/>
      </w:pPr>
      <w:r>
        <w:rPr/>
        <w:t>Lebo dedovi Šimonovi bolo tak, že mu ťažoba sedela v hrudi od ľaku z návštevy neznámych zbrojnošov. Duša mu visela na jazyku. A pánu Melicharovi bolo tak, že mu svedomie strašne hrýzol spáchaný zločin. Pil milý Baláž a pil, ale ten strašný hovor nemohol zahlušiť. Nuž neustával zalievať páliaci oheň silnou medovinou, najsilnejšou, akú mal.</w:t>
      </w:r>
    </w:p>
    <w:p>
      <w:pPr>
        <w:pStyle w:val="Normal"/>
        <w:rPr/>
      </w:pPr>
      <w:r>
        <w:rPr/>
        <w:t>Ale nedobre sa mal aj znamenitý žoldnier Balážov, Dominik.</w:t>
      </w:r>
    </w:p>
    <w:p>
      <w:pPr>
        <w:pStyle w:val="Normal"/>
        <w:rPr/>
      </w:pPr>
      <w:r>
        <w:rPr/>
        <w:t>Veru, Dominik. Takého chlapíka by sitniansky pán nebol našiel ani v troch stoliciach. A neraz mu sused pán Tobiáš, a takisto aj druhý sused zo Šášovského hradu Gabriel Dóci, závidel Dominika. Lebo taký vojak nebol len dobrou ochranou, ale bol aj okrasou a výdatnou pomocou pri výpravách. Dominik bol chlapík, vykovaný v najlepšom ohni.</w:t>
      </w:r>
    </w:p>
    <w:p>
      <w:pPr>
        <w:pStyle w:val="Normal"/>
        <w:rPr/>
      </w:pPr>
      <w:r>
        <w:rPr/>
        <w:t>Jednako by bol ostal úbohým poddaným, alebo by bol azda ušiel a dal sa na zbojnícke chodníčky ako Juro Jánošík, keby nebolo toho, že sa od mladej mladi cvičil v hádzaní oštepom.</w:t>
      </w:r>
    </w:p>
    <w:p>
      <w:pPr>
        <w:pStyle w:val="Normal"/>
        <w:rPr/>
      </w:pPr>
      <w:r>
        <w:rPr/>
        <w:t>Ani sám Dominik by nebol vedel povedať, koľko mal rokov, keď do školy nechodil, a mať mu nikdy nepovedala, kedy sa narodil, iba to spomínala, že to bolo akosi okolo Jura.</w:t>
      </w:r>
    </w:p>
    <w:p>
      <w:pPr>
        <w:pStyle w:val="Normal"/>
        <w:rPr/>
      </w:pPr>
      <w:r>
        <w:rPr/>
        <w:t>No dosť na tom, že bol hodným chasníkom, keď raz uvidel na panskej lúke, ako vojaci hádžu ťažký oštep do cieľa. A malý Dominik to tiež proboval. Nie síce naozajstným oštepom, ale len z lieskovej haluze ostrúhanou tyčkou. A tak mu to šlo, že čoraz dlhšie a hrubšie tyčky hádzal a ustavične presnejšie a presnejšie do cieľa. Nezanechal to, ani keď vyrástol z neho hodný parobok, čo už robil na panskom u pána Baláža ako chlap, hoci neniesol ešte dve desiatky rokov na pleciach.</w:t>
      </w:r>
    </w:p>
    <w:p>
      <w:pPr>
        <w:pStyle w:val="Normal"/>
        <w:rPr/>
      </w:pPr>
      <w:r>
        <w:rPr/>
        <w:t>Bolo to akosi o Jáne v letnú nedeľu. Panskí pandúri nemali práce, nuž sa zabávali ako zvyčajne - hádzaním oštepov. A že sa posledná výprava pána Melichara vydarila, nuž bol i on, i pandúri v znamenitej nálade. Zabávali sa a strpeli aj to, že sa na nich dívali parobci z dedinky hradného pána. Ba i samotný pán Melichar hľadel z hradného okna a pozoroval obratných šuhajov. Dominikovi žilky hrali v rukách a hrozne sa mu chcelo ukázať, čo vie. Keď niektorý zo žoldnierov trafil drevený cieľ, zavesený na veľkej a hrubej lipe, vypukli pandúri v jasot. Mládenci tiež. Medzi zábavou prikrádali sa bližšie a bližšie. Ale pandúri nič. Ba keď boli v najlepšom, zavolal najstarší, Gašpar.</w:t>
      </w:r>
    </w:p>
    <w:p>
      <w:pPr>
        <w:pStyle w:val="Normal"/>
        <w:rPr/>
      </w:pPr>
      <w:r>
        <w:rPr/>
        <w:t>- Tak čo, parobci, vari by ste aj vy chceli sprobovať?</w:t>
      </w:r>
    </w:p>
    <w:p>
      <w:pPr>
        <w:pStyle w:val="Normal"/>
        <w:rPr/>
      </w:pPr>
      <w:r>
        <w:rPr/>
        <w:t>Podaktorí sa pri Gašparových prvých slovách dali do behu, lebo neraz po takejto reči ich pandúri vyobšívali korbáčmi. Ktorý nestačil ufujazdiť, dostalo sa mu, veru, hodne nečítaných. Bolo to obveselenie pre pandúrov, ale bitému veru nešlo do smiechu a protiviť sa nesmel, ani neopovážil. Nuž aj teraz sa dvaja-traja rozbehli, ale väčšina ich ostala, lebo dobre videli, že korbáče sú neďaleko na malej lavičke uložené a Gašpar sa smeje.</w:t>
      </w:r>
    </w:p>
    <w:p>
      <w:pPr>
        <w:pStyle w:val="Normal"/>
        <w:rPr/>
      </w:pPr>
      <w:r>
        <w:rPr/>
        <w:t>Dominik ani sám nevedel, ako vyhŕkol:</w:t>
      </w:r>
    </w:p>
    <w:p>
      <w:pPr>
        <w:pStyle w:val="Normal"/>
        <w:rPr/>
      </w:pPr>
      <w:r>
        <w:rPr/>
        <w:t>- Ja by som chcel. . .!</w:t>
      </w:r>
    </w:p>
    <w:p>
      <w:pPr>
        <w:pStyle w:val="Normal"/>
        <w:rPr/>
      </w:pPr>
      <w:r>
        <w:rPr/>
        <w:t>Ďalej nemohol, lebo ho Kubo Málik, bratník, drgol do chrbta, že mu reč zaseklo, a obrýkol sa na neho, čo sa stará do pánov drábov. No bolo už neskoro, lebo čo sa povedalo, bolo povedané. Ba Dominik aj postúpil dopredu a čakal, čo povedia pandúri.</w:t>
      </w:r>
    </w:p>
    <w:p>
      <w:pPr>
        <w:pStyle w:val="Normal"/>
        <w:rPr/>
      </w:pPr>
      <w:r>
        <w:rPr/>
        <w:t>Tí nepovedali nič, len sa všetci na celé kolo rozosmiali.</w:t>
      </w:r>
    </w:p>
    <w:p>
      <w:pPr>
        <w:pStyle w:val="Normal"/>
        <w:rPr/>
      </w:pPr>
      <w:r>
        <w:rPr/>
        <w:t>- Poď, ty viťúz! Myslíš, že je to ako kravy obháňať alebo jedle stínať? Probuj, chmuľo!</w:t>
      </w:r>
    </w:p>
    <w:p>
      <w:pPr>
        <w:pStyle w:val="Normal"/>
        <w:rPr/>
      </w:pPr>
      <w:r>
        <w:rPr/>
        <w:t>Dominik sa aj zahanbil, aj oľutoval, že sa ohlásil. Jednako, keď videl smejúcich sa pandúrov, vbehla mu krv do tváre. Nemal ešte v ruke opravdivý oštep, ale nech bolo, ako bolo, mal sto chutí ukázať, čo vie. A istotne tento nebude taký ťažký, akými on hádzal. Smelo vystúpil a pobral sa k pandúrom. Tí sa trochu zarazili, keď videli približujúceho sa mládenca, ale väčšmi ich zmiatlo to, že zbadali hradného pána v okne. Nedovoľoval on takéto kúsky. Nevedeli v prvej chvíli, čo urobiť. Dovoliť Dominikovi hodiť oštepom, alebo nie? Ale vtom sa ozval sám hradný pán:</w:t>
      </w:r>
    </w:p>
    <w:p>
      <w:pPr>
        <w:pStyle w:val="Normal"/>
        <w:rPr/>
      </w:pPr>
      <w:r>
        <w:rPr/>
        <w:t>- Dajte mu oštep! Ak dohodí, bude zbrojnošom, ak nie, dostane dvadsaťpäť palíc!</w:t>
      </w:r>
    </w:p>
    <w:p>
      <w:pPr>
        <w:pStyle w:val="Normal"/>
        <w:rPr/>
      </w:pPr>
      <w:r>
        <w:rPr/>
        <w:t>Dominikovi teraz bolo i do smiechu, i do plaču. I mrzieť ho začínalo, že sa prenáhlil. Ak sa mu to nepodarí, nielenže vyjde na posmech, ale ešte ho aj vytiahnu na dereš. No a na to sa teraz celá dedina díva. Krv sa mu znova búrila, prebudil sa v ňom tuhý vzdor. Nesmie sa dať zahanbiť! Tobôž vybiť. Smelo pristúpil k pandúrom a vzal do ruky oštep, ktorý mu podával Gašpar. Chvíľku ho oťažkal v ruke. Nebol taký ťažký, aký sa pozdával, a držal sa omnoho lepšie v hrsti ako ten, čo ním zvyčajne hádzal.</w:t>
      </w:r>
    </w:p>
    <w:p>
      <w:pPr>
        <w:pStyle w:val="Normal"/>
        <w:rPr/>
      </w:pPr>
      <w:r>
        <w:rPr/>
        <w:t>Pandúri urobili okolo neho široký polkruh. Gašpar sa obzrel na korbáče. Iste už vyberal ten, ktorým vyčíta Dominikovi dvadsaťpäť. Ale Dominik ho nevidel. Pozorne chytil oštep, obzrel pôdu, bačkorou prihladil trávu a rozkročiac sa, obrátil sa trošku bokom k cieľu. Pozorne sa naň zahľadel, akoby meral vzdialenosť a hľadal miesto, kam sa má oštep zabodnúť. Potom sa trošku naklonil, zavzdychal, a celou silou hodil oštep k lipe.</w:t>
      </w:r>
    </w:p>
    <w:p>
      <w:pPr>
        <w:pStyle w:val="Normal"/>
        <w:rPr/>
      </w:pPr>
      <w:r>
        <w:rPr/>
        <w:t>Mocný oštep zahvižďal vo vzduchu, letel ako vystrelený šíp a vrazil do dreveného okrúhleho cieľa. Doska sa rozletela na niekoľko kusov a oštep vnikol na dobrú stopu do lipy. Porisko sa zatriaslo a oštep ostal trčať v kmeni ako železný šíp.</w:t>
      </w:r>
    </w:p>
    <w:p>
      <w:pPr>
        <w:pStyle w:val="Normal"/>
        <w:rPr/>
      </w:pPr>
      <w:r>
        <w:rPr/>
        <w:t>- Bravó, znamenite, chlapík, znamenite! - volal Baláž a tlieskal v okne. Drábi stáli ako prikovaní a mládenci tiež, lebo vedeli síce, že Dominik obľubuje túto zábavu, jednako nečakali, že by prekonal hradných pandúrov, ktorí sotva dohodili k lipe a zasiahli cieľ.</w:t>
      </w:r>
    </w:p>
    <w:p>
      <w:pPr>
        <w:pStyle w:val="Normal"/>
        <w:rPr/>
      </w:pPr>
      <w:r>
        <w:rPr/>
        <w:t>Dominik stál trochu zahanbený, ale spokojný. ,</w:t>
      </w:r>
    </w:p>
    <w:p>
      <w:pPr>
        <w:pStyle w:val="Normal"/>
        <w:rPr/>
      </w:pPr>
      <w:r>
        <w:rPr/>
        <w:t>- Poď hore, chlapče! - volal pán Melichar. - Gašpar, doveď toho majstra hore, nech si ho zblízka obzriem.</w:t>
      </w:r>
    </w:p>
    <w:p>
      <w:pPr>
        <w:pStyle w:val="Normal"/>
        <w:rPr/>
      </w:pPr>
      <w:r>
        <w:rPr/>
        <w:t>Nuž čo mal Dominik robiť? Keď ho Gašpar chytil za ruku, dal sa viesť ako malé decko, čo vyparatilo nezbedný kúsok.</w:t>
      </w:r>
    </w:p>
    <w:p>
      <w:pPr>
        <w:pStyle w:val="Normal"/>
        <w:rPr/>
      </w:pPr>
      <w:r>
        <w:rPr/>
        <w:t>Dominik poznal hrad zvonku, ale nemal poňatia, ako môže vyzerať vo vnútri. Kráčal chodbou, ozdobenou parohmi jeleňov, hlavami diviakov, kozami medveďov, vypchatými divými mačkami, dravým vtáctvom. A keď ho voviedli do komnaty, v ktorej sedel pán Melichar, milý Dominik len-len že nosom nezaryl do hrubizného koberca, potknúc sa hneď pri dverách. Keď uvidel pána Melichara zblízka, sediaceho v mäkkom zdobenom foteli, stratil poslednú štipku smelosti, že ani nevedel povedať, ako sa volá.</w:t>
      </w:r>
    </w:p>
    <w:p>
      <w:pPr>
        <w:pStyle w:val="Normal"/>
        <w:rPr/>
      </w:pPr>
      <w:r>
        <w:rPr/>
        <w:t>- Z dediny?</w:t>
      </w:r>
    </w:p>
    <w:p>
      <w:pPr>
        <w:pStyle w:val="Normal"/>
        <w:rPr/>
      </w:pPr>
      <w:r>
        <w:rPr/>
        <w:t>- Áno, prosím, osvietený pane, - odvetil pokorne Dominik, keď ako-tak privykol na okolie.</w:t>
      </w:r>
    </w:p>
    <w:p>
      <w:pPr>
        <w:pStyle w:val="Normal"/>
        <w:rPr/>
      </w:pPr>
      <w:r>
        <w:rPr/>
        <w:t>- A Dominikom ťa volajú?</w:t>
      </w:r>
    </w:p>
    <w:p>
      <w:pPr>
        <w:pStyle w:val="Normal"/>
        <w:rPr/>
      </w:pPr>
      <w:r>
        <w:rPr/>
        <w:t>- Také mi meno.</w:t>
      </w:r>
    </w:p>
    <w:p>
      <w:pPr>
        <w:pStyle w:val="Normal"/>
        <w:rPr/>
      </w:pPr>
      <w:r>
        <w:rPr/>
        <w:t>- A kto ťa naučil hádzať oštepom?</w:t>
      </w:r>
    </w:p>
    <w:p>
      <w:pPr>
        <w:pStyle w:val="Normal"/>
        <w:rPr/>
      </w:pPr>
      <w:r>
        <w:rPr/>
        <w:t>- Sám som skúšal.</w:t>
      </w:r>
    </w:p>
    <w:p>
      <w:pPr>
        <w:pStyle w:val="Normal"/>
        <w:rPr/>
      </w:pPr>
      <w:r>
        <w:rPr/>
        <w:t>- A načo? Či si takto nezrážal zver v lese?</w:t>
      </w:r>
    </w:p>
    <w:p>
      <w:pPr>
        <w:pStyle w:val="Normal"/>
        <w:rPr/>
      </w:pPr>
      <w:r>
        <w:rPr/>
        <w:t>- Videl som pánov pandúrov, skúšal som aj ja.</w:t>
      </w:r>
    </w:p>
    <w:p>
      <w:pPr>
        <w:pStyle w:val="Normal"/>
        <w:rPr/>
      </w:pPr>
      <w:r>
        <w:rPr/>
        <w:t xml:space="preserve">- No a dobre ti to ide. Sľúbil som, že ak trafíš, budeš drábom. Chceš? </w:t>
      </w:r>
    </w:p>
    <w:p>
      <w:pPr>
        <w:pStyle w:val="Normal"/>
        <w:rPr/>
      </w:pPr>
      <w:r>
        <w:rPr/>
        <w:t>Dominik nevedel veru, či chce, či nechce. A že nevedel, nuž ani nič nepovedal, len žmolil klobúk v rukách a hľadel na pána Baláža ako vyjavený. Ale tento ho nenechal dlho rozmýšľať.</w:t>
      </w:r>
    </w:p>
    <w:p>
      <w:pPr>
        <w:pStyle w:val="Normal"/>
        <w:rPr/>
      </w:pPr>
      <w:r>
        <w:rPr/>
        <w:t>- Zajtra nepôjdeš na panské. Pozajtre prídeš na hrad a Gašpar ti už povie, čo bude tvojou robotou.</w:t>
      </w:r>
    </w:p>
    <w:p>
      <w:pPr>
        <w:pStyle w:val="Normal"/>
        <w:rPr/>
      </w:pPr>
      <w:r>
        <w:rPr/>
        <w:t>Dominik by tam bol stál ako okovaný, ale pán Melichar skončil rozhovor a povedal:</w:t>
      </w:r>
    </w:p>
    <w:p>
      <w:pPr>
        <w:pStyle w:val="Normal"/>
        <w:rPr/>
      </w:pPr>
      <w:r>
        <w:rPr/>
        <w:t>- Tak teraz môžeš ísť, synak!</w:t>
      </w:r>
    </w:p>
    <w:p>
      <w:pPr>
        <w:pStyle w:val="Normal"/>
        <w:rPr/>
      </w:pPr>
      <w:r>
        <w:rPr/>
        <w:t>Gašpar, ktorý stál za ním, drgol ho mocne do chrbta ako pred chvíľou Kubo a šepol mu:</w:t>
      </w:r>
    </w:p>
    <w:p>
      <w:pPr>
        <w:pStyle w:val="Normal"/>
        <w:rPr/>
      </w:pPr>
      <w:r>
        <w:rPr/>
        <w:t>- Ruky bozkaj pánovi!</w:t>
      </w:r>
    </w:p>
    <w:p>
      <w:pPr>
        <w:pStyle w:val="Normal"/>
        <w:rPr/>
      </w:pPr>
      <w:r>
        <w:rPr/>
        <w:t>Nuž sa nastrašený Dominik pobral a pokorne bozkal ruku pána Melichara Baláža, čo ho tak znenazdania premenil z poddaného na žoldniera. Dominik si v tejto chvíli ani neuvedomoval, čo sa s ním stalo. Nechcel si ani pomyslieť, že by sa jeho život mal zmeniť. Že by nemal denne chodiť na panské alebo do panských lesov stínať vysoké a pyšné jedle. Ale už to tak bolo a Dominik si mohol myslieť, čo chcel . . .</w:t>
      </w:r>
    </w:p>
    <w:p>
      <w:pPr>
        <w:pStyle w:val="Normal"/>
        <w:rPr/>
      </w:pPr>
      <w:r>
        <w:rPr/>
        <w:t>A že sa stal z Dominika najmilší žoldnier sitnianskeho pána, to malo zasa inú príčinu.</w:t>
      </w:r>
    </w:p>
    <w:p>
      <w:pPr>
        <w:pStyle w:val="Normal"/>
        <w:rPr/>
      </w:pPr>
      <w:r>
        <w:rPr/>
        <w:t>Pobral sa raz pán Baláž, ako už veľakrát, do lesov, aby si zapoľoval. Často ani nepoľoval, len sa preháňal na vranom koni po lesnej tíšine, alebo pešky chodil popod stromy, alebo sa do mäkkého machu vyvalil, ležal a hľadel na oblohu. Ktohovie, prečo to robil a o čom rozmýšľal. Na tieto vychádzky pán Baláž nebrával nikoho so sebou, a keď aj, šiel za ním len jeden sluha alebo žoldnier. No ani s tým sa pán Melichar nezhováral.,</w:t>
      </w:r>
    </w:p>
    <w:p>
      <w:pPr>
        <w:pStyle w:val="Normal"/>
        <w:rPr/>
      </w:pPr>
      <w:r>
        <w:rPr/>
        <w:t>Jedného takého dňa sa vybral s Dominikom. Pán Baláž si vykračoval v ľahkom poľovníckom obleku. Mal oblečený tesný zelený kabátec, prepásaný remeňom, na ktorom visel veľký poľovnícky nôž. Kožené nohavice mal zastrčené v ľahkých čižmách bez ostrôh. Na hlave mal hnedú čiapku s jastrabím pierkom. Takto sa vybral a za ním kráčal Dominik, tiež neozbrojený, len s poľovníckou sekerou za pásom, pre bezpečnosť. V tých časoch sa človek nezriedka stretol v lesoch s medveďom alebo s ozrutným diviakom.</w:t>
      </w:r>
    </w:p>
    <w:p>
      <w:pPr>
        <w:pStyle w:val="Normal"/>
        <w:rPr/>
      </w:pPr>
      <w:r>
        <w:rPr/>
        <w:t>Nuž kráčali jeden za druhým pomaly, bez slovíčka. Dominik sa obzeral po stromoch, po kríkoch, kde vyspevovali malí speváčikovia, až to ohlušovalo. Teplo bolo, ale les dával príjemný chládok. Medzi stromami v doline hrčal bystrý jarček. Tu i tam prebehla cestou splašená srnka a dala sa krížom po lese. Pán Melichar si nadvihol čiapku, že mu len na tyle visela, a rozopäl kabátec. Ruky vopchal za opasok a kráčal neveľkou plošinkou, husto vystlanou mäkkým machom.</w:t>
      </w:r>
    </w:p>
    <w:p>
      <w:pPr>
        <w:pStyle w:val="Normal"/>
        <w:rPr/>
      </w:pPr>
      <w:r>
        <w:rPr/>
        <w:t>- Ech, dobre bude poležať si v chládku, - zahučal a už sa aj položil do trávy a machu, odpášuc a rozhaliac si kabát. - Dominik, ty vybehni hore k Behanovským lazom a popýtaj sa sokoliara, či by sa mohlo vyjsť v nedeľu na postriežku. Ja ťa tu dočkám, poponáhľaj sa!</w:t>
      </w:r>
    </w:p>
    <w:p>
      <w:pPr>
        <w:pStyle w:val="Normal"/>
        <w:rPr/>
      </w:pPr>
      <w:r>
        <w:rPr/>
        <w:t>- K službám, osvietený pane!</w:t>
      </w:r>
    </w:p>
    <w:p>
      <w:pPr>
        <w:pStyle w:val="Normal"/>
        <w:rPr/>
      </w:pPr>
      <w:r>
        <w:rPr/>
        <w:t>Dal sa hybko vykračovať hore lesnou tíšinou. Behanovské lazy boli asi pol hodinky cesty vzdialené. Býval tam panský sokoliar. Pán Baláž najradšej v tieto strany zachodil na poľovačky. Hádam sa aj teraz chystá a možno hostí čaká, keď ho vyslal k sokoliarovi. Takto rozmýšľal Dominik a rezko kráčal. Sokoliara našiel doma. Vybavil, čo mal, a hneď sa pobral naspäť, aby pán nemusel dlho čakať. Práve zbehoval malým briežkom neďaleko miesta, kde nechal pána, keď mu do uší uderilo čudné mrmlanie.</w:t>
      </w:r>
    </w:p>
    <w:p>
      <w:pPr>
        <w:pStyle w:val="Normal"/>
        <w:rPr/>
      </w:pPr>
      <w:r>
        <w:rPr/>
        <w:t>„</w:t>
      </w:r>
      <w:r>
        <w:rPr/>
        <w:t>Medveď," blyslo mu hlavou.</w:t>
      </w:r>
    </w:p>
    <w:p>
      <w:pPr>
        <w:pStyle w:val="Normal"/>
        <w:rPr/>
      </w:pPr>
      <w:r>
        <w:rPr/>
        <w:t>„</w:t>
      </w:r>
      <w:r>
        <w:rPr/>
        <w:t>A podráždený," domyslel si a ohmatal širočinu za pásom. Vtom mu prišiel na um Baláž. „Dohroma, aby tam tak ležal alebo spal!" Rýchlejšie sa pobral cestou. Trochu preľaknutý vbehol na lúčinku. A čudný obraz uvidel. Pán Baláž neležal, ani nesedel. Stál pod mohutným dubom a držal v ruke tesák. Neďaleko stála ozrutná rozpajedená medvedica. Práve sa chystala na útok. Stáli títo dvaja proti sebe a hľadeli, akoby čakali, kedy ktorý urobí výpad. No pán Baláž sa nepohýnal. Len stál s tesákom v ruke a čakal. Utekať nemohol, a keby aj, neskoro bolo. Medveď by ho dohonil a nedostal by sa živý z jeho strašných pazúrov. Nuž chladnokrvne čakal, čo urobí medveď. Ale ten dlho nerozmýšľal. Postál, potom sa so zlostným mrmotom vrhol na pána Baláža.</w:t>
      </w:r>
    </w:p>
    <w:p>
      <w:pPr>
        <w:pStyle w:val="Normal"/>
        <w:rPr/>
      </w:pPr>
      <w:r>
        <w:rPr/>
        <w:t>Bol by tam nechal sitniansky pán svoju čiernu dušičku, lebo čo sa ako smelo postavil s nožom medvedici, nebol by vyšiel so zdravou kožou. Ale bol tu Dominik. Keď uzrel strašný obraz, ostal stáť ako meravý. Medvedica bola obrátená chrbtom a nezbadala ho. Všetku jej pozornosť upútala obeť pod dubom. Dominik nerozmýšľal. Vytrhol širočinu a prudko vybehol. Vtom sa práve medvedica hodila na pána Baláža. Dominik nevidel, čo sa stalo, lebo zviera vyrazilo hrozný škrek a pán Baláž tiež strašne skríkol. Iste utŕžil i on, i zviera prvé rany. Ale kým medvedicu rana väčšmi rozzúrila, pán Baláž ako podťatý padol k nohám zvieraťa. Dominik videl len klbko, v ktorom bolo ťažké rozpoznať, kto je väčšmi ranený. Ale na tom si ani v rýchlosti nelámal hlavu. Keď pán spadol, milý Dominik zareval a veľkým skokom pribehol. Medvedica sa na krik zarazila. Nechala obeť a hodila sa na Dominika. Ale neskoro. Sotva sa stačila vystrieť, Dominik strašne zaťal. Širočina sa zablysla ako iskra a zaborila sa celá do veľkej hlavy medvedice. Tá zametala labami, chcejúc vytrhnúť sekeru, ktorá ostala v kosti. Strašne revúc urobila niekoľko krokov a potom sa zvalila na zem.</w:t>
      </w:r>
    </w:p>
    <w:p>
      <w:pPr>
        <w:pStyle w:val="Normal"/>
        <w:rPr/>
      </w:pPr>
      <w:r>
        <w:rPr/>
        <w:t>Dominik sa už neobzeral. Skočil k pánovi a pomáhal mu na nohy. Pán Baláž mal čiapku strhnutú a dva-tri rezance krvavej kože mu viseli popri uchu. Rukáv na ľavej ruke mal oddrapený a košeľu zbrodenú krvou. Bledý pán Baláž nemohol k slovu prísť. Len hľadel na Dominika a jeho sinavé pery šepotali slová, ktorým Dominik nerozumel.</w:t>
      </w:r>
    </w:p>
    <w:p>
      <w:pPr>
        <w:pStyle w:val="Normal"/>
        <w:rPr/>
      </w:pPr>
      <w:r>
        <w:rPr/>
        <w:t>Medvedica dokonala. Telo bolo vystreté a nejavilo ani najmenšie známky života. Dominik, podopierajúc pána, zišiel k potoku a dal sa mu umývať rany. Roztrhnutou košeľou ich ako-tak poobväzoval. Potom sa pomaly vliekli horou, kým nestretli prvého človeka, ktorého poslali po pomoc na hrad.</w:t>
      </w:r>
    </w:p>
    <w:p>
      <w:pPr>
        <w:pStyle w:val="Normal"/>
        <w:rPr/>
      </w:pPr>
      <w:r>
        <w:rPr/>
        <w:t>Takto sa stal Dominik najmilším žoldnierom pána Baláža. A mal za čo. Lebo nebyť jeho, bol by pán Baláž dávno zložil kosti v labách rozzúreného zvieraťa.</w:t>
      </w:r>
    </w:p>
    <w:p>
      <w:pPr>
        <w:pStyle w:val="Normal"/>
        <w:rPr/>
      </w:pPr>
      <w:r>
        <w:rPr/>
      </w:r>
    </w:p>
    <w:p>
      <w:pPr>
        <w:pStyle w:val="Normal"/>
        <w:rPr/>
      </w:pPr>
      <w:r>
        <w:rPr/>
      </w:r>
    </w:p>
    <w:p>
      <w:pPr>
        <w:pStyle w:val="Normal"/>
        <w:jc w:val="center"/>
        <w:rPr>
          <w:b/>
          <w:b/>
        </w:rPr>
      </w:pPr>
      <w:r>
        <w:rPr>
          <w:b/>
        </w:rPr>
        <w:t>PUSTOVNÍK Z HUDCOVHO VRCHU</w:t>
      </w:r>
    </w:p>
    <w:p>
      <w:pPr>
        <w:pStyle w:val="Normal"/>
        <w:rPr>
          <w:b/>
          <w:b/>
        </w:rPr>
      </w:pPr>
      <w:r>
        <w:rPr>
          <w:b/>
        </w:rPr>
      </w:r>
    </w:p>
    <w:p>
      <w:pPr>
        <w:pStyle w:val="Normal"/>
        <w:rPr/>
      </w:pPr>
      <w:r>
        <w:rPr/>
        <w:t>A tento Dominik, čo bol najmilším a najlepším žoldnierom sitnianskeho pána, prežil strašný deň. Bol medzi tými, čo uniesli malú Veronku. Zbadal, že páni čosi nekalé kujú, keď tak často prichodili na hrad pána Tobiáša a pán Cuculi ich zakaždým zvedavo očakával. A potom na druhý deň pobehoval okolo hradu, hnevlivejšie sa obrykoval na robotníkov, nadával murárom, ba i palicu bral a zatínal chlapov, čo nosili kamene, bil ženy, čo niesli horúcu maltu, a vôbec, mal jednu zo psích chvíľ. Dominik si to dobre všimol a triezvo usúdil, že pán Cuculi niečo očakáva, niečo, čo majú priniesť zo Žakýla. Ale toto niečo neprinášali, a tak pán Cuculi zúril. Rozmýšľal Dominik, hútal, aj rozum si skoro prehútal, ale nič nevymyslel. Nuž len zvedavo čakal, kedy zas príde od pána rozkaz, aby sa pripravil, že pôjdu na Žakýlsky hrad.</w:t>
      </w:r>
    </w:p>
    <w:p>
      <w:pPr>
        <w:pStyle w:val="Normal"/>
        <w:rPr/>
      </w:pPr>
      <w:r>
        <w:rPr/>
        <w:t>Aj toho večera hrklo v ňom ako v starých hodinách, keď prišiel sluha, aby sa pripravil. Nuž poobliekal sa Dominik, a poobliekali sa aj jeho traja kamaráti. Ozbrojili sa, osedlali kone, aj pánovho vyviedli, ba aj Cuculi si dal osedlať čierneho Havrana. A potom vysadli a šli. Vpredu šiel pán Melichar s Cuculim a ostatní za nimi. Dominik videl všetko, čo si ostatní nevšímali, tratiac daromné reči. Dominik hľadel iba na pánov, ktorí šli pred nimi. Pán Melichar pozeral pred seba a hlboko rozmýšľal. Inokedy nebýval takýto. Pozeral hore, pozeral dolu, zastavil koňa, keď zazrel veľkého orla, popchol ho, keď zajac prebehol cestou, plieskal bičíkom, ba si aj hvízdal alebo si nôtil pod fúzy nejakú milú nôtu. Ale teraz šiel ako na šibenicu. A takto to robil už dobrý mesiac, keď šli k Žakýlskemu pánovi.</w:t>
      </w:r>
    </w:p>
    <w:p>
      <w:pPr>
        <w:pStyle w:val="Normal"/>
        <w:rPr/>
      </w:pPr>
      <w:r>
        <w:rPr/>
        <w:t>Dominik dobre pozoroval pána. A dobre si všímal aj Cuculiho. Ten človek sa Dominikovi nijako nepáčil. Chudá, vysoká postava ako trieska ho vždy napĺňala tajomným jedom. Vždy mu žilky zaihrali, keď sa tratil vedľa neho. „Hej," hútal Dominik, „chytiť ho tak za väzy a šmariť, alebo mu jednu, len jednu zavesiť po krížoch, alebo opáčiť lebku holou päsťou . . ."</w:t>
      </w:r>
    </w:p>
    <w:p>
      <w:pPr>
        <w:pStyle w:val="Normal"/>
        <w:rPr/>
      </w:pPr>
      <w:r>
        <w:rPr/>
        <w:t>Teraz ide niekoľko krokov pred ním. Sedí na koni ako smrť. Starý Pavel rozprával v zimnom čase, keď divý víchor kvílil okolo múrov Sitna, o obesencoch, o kostrách, o vílach, o bielych pannách, a on si smrť takto predstavoval. Len mu dať kosu do ruky, a je z neho hotová smrtka. Teraz Cuculi cválal pred ním na čiernom koni ako rázsocha, vykrivoval malú hlavu na chudom krku dovysoka a pozeral medzi stromy. „Čo vykrivuje tú lebku?" hútal Dominik. „Iste vetrí, strachopud, búrku. Je dusno ako v sude. Keď nie večer, tak v noci sa búrka iste preženie. Len keby ich chcela na ceste zastihnúť," želal si v duchu. Tento Cuculi sa jej bojí a v hrmavici zastiera okná a zalieza do najtemnejších múrov. „Veľmi zbabelý chlap," hútal Dominik a začal tiež pozerať na oblohu, či na nej nevisia mračná. Ale obloha bola čistá, len dusno bolo veľké.</w:t>
      </w:r>
    </w:p>
    <w:p>
      <w:pPr>
        <w:pStyle w:val="Normal"/>
        <w:rPr/>
      </w:pPr>
      <w:r>
        <w:rPr/>
        <w:t>A potom sa stal Dominik svedkom všetkého, čo sa na hrade pána Tobiáša, v malej dedinke i na odchode nocou prihodilo.</w:t>
      </w:r>
    </w:p>
    <w:p>
      <w:pPr>
        <w:pStyle w:val="Normal"/>
        <w:rPr/>
      </w:pPr>
      <w:r>
        <w:rPr/>
        <w:t>Dosť sa Dominik nahľadel na temné múry, dosť na okná, kde sa trblietalo malé svetielko z izby pána Baláža i z izby Cuculiho, ale nevidel nič. A potom, keď by bol mal čakať a vidieť, čo sa robilo, rozpútala sa búrka a Dominik sa znepokojený odobral na lôžko, na ktorom len nad ránom sen premohol unavený mozog.</w:t>
      </w:r>
    </w:p>
    <w:p>
      <w:pPr>
        <w:pStyle w:val="Normal"/>
        <w:rPr/>
      </w:pPr>
      <w:r>
        <w:rPr/>
        <w:t>Na druhý deň chodil Dominik zas ako kopov okolo hradu. Všímal si všetko a všetkých, ktorí vychodili z hradu, a čo robili. Tu i tam sa opýtal sluhu, či nevidel dievča, ale nik nič nevedel. O Veronke sa nemohol dozvedieť. Bol už podvečer, keď potulujúc sa medzi robotníkmi a murármi, dal sa do rozhovoru s jedným murárom Cuculiho, s ktorým bol dávnejšie známy. Ale tomu akosi nebolo do reči. Vrčal na Dominika ako na cudzieho, že ho radšej nechal tak a šiel svojou cestou, nazerajúc do každého kúta, počúvajúc každé slovo, ktoré ľudia z hradu vyslovili. Ale o dievčati nik nič nehovoril, nik o ňom nič nevedel, keď tu i tam nenápadne prehodil naň reč.</w:t>
      </w:r>
    </w:p>
    <w:p>
      <w:pPr>
        <w:pStyle w:val="Normal"/>
        <w:rPr/>
      </w:pPr>
      <w:r>
        <w:rPr/>
        <w:t>A keď sa večer vkradol medzi múry Sitnianskeho hradu a vtáci po lesoch tíchnuť začali, keď sa poddaní rozchodili každý svojou stranou a robotníci majstra Cuculiho tiež odchodili zafŕkaní maltou, pristavil ho odrazu murár, s ktorým sa pokúšal dať Dominik do reči. Postál chvíľu, akoby sa ho chcel niečo opýtať, ale potom šepol:</w:t>
      </w:r>
    </w:p>
    <w:p>
      <w:pPr>
        <w:pStyle w:val="Normal"/>
        <w:rPr/>
      </w:pPr>
      <w:r>
        <w:rPr/>
        <w:t>- Príď za mnou o chvíľu k veľkej lipe za hradom.</w:t>
      </w:r>
    </w:p>
    <w:p>
      <w:pPr>
        <w:pStyle w:val="Normal"/>
        <w:rPr/>
      </w:pPr>
      <w:r>
        <w:rPr/>
        <w:t>Robotníci neraz za teplého večera polihovali pod veľkou lipou, na ktorej visel kedysi cieľ, ktorý priviedol Dominika medzi hradných zbrojnošov. Dominik len hlavou pokýval a nevedel sa dočkať, kým uplynie tá chvíľka. Čosi mu ustavične šepkalo, že ten človek vie o dievčati. Nevedel, ako by to mohlo byť, ale myšlienka mu nedala pokoja, nevedel ju z hlavy vyhnať. Keď sa ešte väčšmi zotmelo a hviezdy na oblohe už celkom zreteľne žiarili, pobral sa pomaly k lipe. • . Murár ho už čakal. Ležal pokojne rozvalený v mäkkej tráve pod stromom a robil sa, akoby driemal. Keď začul Dominikove kroky, podvihol hlavu, ale ju zas zložil na trávnik, akoby si zbrojnoša ani nevšimol. Dominik došiel až k nemu. Zastal nad ním a akoby ním neistota nelomcovala, pokojne sa pýtal:</w:t>
      </w:r>
    </w:p>
    <w:p>
      <w:pPr>
        <w:pStyle w:val="Normal"/>
        <w:rPr/>
      </w:pPr>
      <w:r>
        <w:rPr/>
        <w:t>- A dobre sa ti leží?</w:t>
      </w:r>
    </w:p>
    <w:p>
      <w:pPr>
        <w:pStyle w:val="Normal"/>
        <w:rPr/>
      </w:pPr>
      <w:r>
        <w:rPr/>
        <w:t>- Skús, uvidíš, - odvetil murár.</w:t>
      </w:r>
    </w:p>
    <w:p>
      <w:pPr>
        <w:pStyle w:val="Normal"/>
        <w:rPr/>
      </w:pPr>
      <w:r>
        <w:rPr/>
        <w:t>Dominik sa nedal dvakrát ponúkať. Zhodil plášť na vlhkú zem a vytiahol sa neďaleko murára tak, aby boli hlavami čo najbližšie. Keď chvíľku tak bez reči ležali jeden vedľa druhého, zašomral potichu Dominik.</w:t>
      </w:r>
    </w:p>
    <w:p>
      <w:pPr>
        <w:pStyle w:val="Normal"/>
        <w:rPr/>
      </w:pPr>
      <w:r>
        <w:rPr/>
        <w:t>- Tak čo?</w:t>
      </w:r>
    </w:p>
    <w:p>
      <w:pPr>
        <w:pStyle w:val="Normal"/>
        <w:rPr/>
      </w:pPr>
      <w:r>
        <w:rPr/>
        <w:t>,   - Nikoho niet nablízku? - opýtal sa ten na zemi, nedvíhajúc hlavu.</w:t>
      </w:r>
    </w:p>
    <w:p>
      <w:pPr>
        <w:pStyle w:val="Normal"/>
        <w:rPr/>
      </w:pPr>
      <w:r>
        <w:rPr/>
        <w:t>Dominik sa o tom presvedčil, keď si líhal.</w:t>
      </w:r>
    </w:p>
    <w:p>
      <w:pPr>
        <w:pStyle w:val="Normal"/>
        <w:rPr/>
      </w:pPr>
      <w:r>
        <w:rPr/>
        <w:t>- Ani duše. Každý túži po odpočinku.</w:t>
      </w:r>
    </w:p>
    <w:p>
      <w:pPr>
        <w:pStyle w:val="Normal"/>
        <w:rPr/>
      </w:pPr>
      <w:r>
        <w:rPr/>
        <w:t>- Ale z hradu.</w:t>
      </w:r>
    </w:p>
    <w:p>
      <w:pPr>
        <w:pStyle w:val="Normal"/>
        <w:rPr/>
      </w:pPr>
      <w:r>
        <w:rPr/>
        <w:t>- Myslím, že panstvo bude odpočívať, keď minulej noci málo spalo.</w:t>
      </w:r>
    </w:p>
    <w:p>
      <w:pPr>
        <w:pStyle w:val="Normal"/>
        <w:rPr/>
      </w:pPr>
      <w:r>
        <w:rPr/>
        <w:t>- Možno. Celú noc bdelo.</w:t>
      </w:r>
    </w:p>
    <w:p>
      <w:pPr>
        <w:pStyle w:val="Normal"/>
        <w:rPr/>
      </w:pPr>
      <w:r>
        <w:rPr/>
        <w:t>- Tak, - prisvedčil Dominik. - Aj ja som zaspal len nad ránom.</w:t>
      </w:r>
    </w:p>
    <w:p>
      <w:pPr>
        <w:pStyle w:val="Normal"/>
        <w:rPr/>
      </w:pPr>
      <w:r>
        <w:rPr/>
        <w:t>- Aj ty si bol vonku?</w:t>
      </w:r>
    </w:p>
    <w:p>
      <w:pPr>
        <w:pStyle w:val="Normal"/>
        <w:rPr/>
      </w:pPr>
      <w:r>
        <w:rPr/>
        <w:t>- Bol, - odvetil Dominik a opýtal sa odrazu: - A čo je s dievčaťom?</w:t>
      </w:r>
    </w:p>
    <w:p>
      <w:pPr>
        <w:pStyle w:val="Normal"/>
        <w:rPr/>
      </w:pPr>
      <w:r>
        <w:rPr/>
        <w:t>- Ty vieš? - opýtal sa ho namiesto odpovede murár.</w:t>
      </w:r>
    </w:p>
    <w:p>
      <w:pPr>
        <w:pStyle w:val="Normal"/>
        <w:rPr/>
      </w:pPr>
      <w:r>
        <w:rPr/>
        <w:t>- Viem len, že sme večer dievča priviezli.</w:t>
      </w:r>
    </w:p>
    <w:p>
      <w:pPr>
        <w:pStyle w:val="Normal"/>
        <w:rPr/>
      </w:pPr>
      <w:r>
        <w:rPr/>
        <w:t>- Teda vy ste ho priviezli?</w:t>
      </w:r>
    </w:p>
    <w:p>
      <w:pPr>
        <w:pStyle w:val="Normal"/>
        <w:rPr/>
      </w:pPr>
      <w:r>
        <w:rPr/>
        <w:t>- My.</w:t>
      </w:r>
    </w:p>
    <w:p>
      <w:pPr>
        <w:pStyle w:val="Normal"/>
        <w:rPr/>
      </w:pPr>
      <w:r>
        <w:rPr/>
        <w:t>Ostalo chvíľu ticho. Dominik čakal, čo povie murár, ale ten sa nemal k reči. Pokojne ležal a premýšľal. Len po hodnej chvíli dodal pomaly:</w:t>
      </w:r>
    </w:p>
    <w:p>
      <w:pPr>
        <w:pStyle w:val="Normal"/>
        <w:rPr/>
      </w:pPr>
      <w:r>
        <w:rPr/>
        <w:t>- Nemali ste ho priviesť.                              ,                                     •</w:t>
      </w:r>
    </w:p>
    <w:p>
      <w:pPr>
        <w:pStyle w:val="Normal"/>
        <w:rPr/>
      </w:pPr>
      <w:r>
        <w:rPr/>
        <w:t>- Prečo? Vieš, čo je s ním? Čo sa stalo?</w:t>
      </w:r>
    </w:p>
    <w:p>
      <w:pPr>
        <w:pStyle w:val="Normal"/>
        <w:rPr/>
      </w:pPr>
      <w:r>
        <w:rPr/>
        <w:t>,,  - Čo? - zahovoril ten, čo ležal s Dominikom. - Je vo veži.</w:t>
      </w:r>
    </w:p>
    <w:p>
      <w:pPr>
        <w:pStyle w:val="Normal"/>
        <w:rPr/>
      </w:pPr>
      <w:r>
        <w:rPr/>
        <w:t>Dominik vyskočil a nechápavo sa zahľadel na hovoriaceho.</w:t>
      </w:r>
    </w:p>
    <w:p>
      <w:pPr>
        <w:pStyle w:val="Normal"/>
        <w:rPr/>
      </w:pPr>
      <w:r>
        <w:rPr/>
        <w:t>- Je vo veži. Zamurovaná.</w:t>
      </w:r>
    </w:p>
    <w:p>
      <w:pPr>
        <w:pStyle w:val="Normal"/>
        <w:rPr/>
      </w:pPr>
      <w:r>
        <w:rPr/>
        <w:t>- Čo hovoríš? - sklonil sa Dominik k murárovi. - Zamurovaná? Vo veži zamurovaná? Kristepane, hovor! - A schvatol ho za plece, až zjojkol.</w:t>
      </w:r>
    </w:p>
    <w:p>
      <w:pPr>
        <w:pStyle w:val="Normal"/>
        <w:rPr/>
      </w:pPr>
      <w:r>
        <w:rPr/>
        <w:t>- Nerob hlúposti, - posadil sa aj on. - Preto som ťa volal, aby som ti to povedal. Dievčinu sme v noci zamurovali do hladomorne, ktorú sme dnes dostavali.</w:t>
      </w:r>
    </w:p>
    <w:p>
      <w:pPr>
        <w:pStyle w:val="Normal"/>
        <w:rPr/>
      </w:pPr>
      <w:r>
        <w:rPr/>
        <w:t>- Bože, bože, - chytal sa za hlavu Dominik. - A prečo? - opytoval sa odrazu.</w:t>
      </w:r>
    </w:p>
    <w:p>
      <w:pPr>
        <w:pStyle w:val="Normal"/>
        <w:rPr/>
      </w:pPr>
      <w:r>
        <w:rPr/>
        <w:t>- Sám neviem. Ale počul som od starších tovarišov, že sa to vraj pri niektorých stavbách robí. Možno aj tu tak.</w:t>
      </w:r>
    </w:p>
    <w:p>
      <w:pPr>
        <w:pStyle w:val="Normal"/>
        <w:rPr/>
      </w:pPr>
      <w:r>
        <w:rPr/>
        <w:t>- A ty si bol pri tom?</w:t>
      </w:r>
    </w:p>
    <w:p>
      <w:pPr>
        <w:pStyle w:val="Normal"/>
        <w:rPr/>
      </w:pPr>
      <w:r>
        <w:rPr/>
        <w:t>- Nebol. Pri tom bol len Cuculi. Ja som iba muroval s tovarišom a ten mi všetko povedal.</w:t>
      </w:r>
    </w:p>
    <w:p>
      <w:pPr>
        <w:pStyle w:val="Normal"/>
        <w:rPr/>
      </w:pPr>
      <w:r>
        <w:rPr/>
        <w:t>- Hrozné, hrozné. Chúďa, - žialil Dominik. Ale vtom akoby bol nový duch do neho vošiel, obrátil sa znovu k hovoriacemu.</w:t>
      </w:r>
    </w:p>
    <w:p>
      <w:pPr>
        <w:pStyle w:val="Normal"/>
        <w:rPr/>
      </w:pPr>
      <w:r>
        <w:rPr/>
        <w:t>- Ale tam nemôže ostať, veď zahynie, ak už nie je mŕtva.</w:t>
      </w:r>
    </w:p>
    <w:p>
      <w:pPr>
        <w:pStyle w:val="Normal"/>
        <w:rPr/>
      </w:pPr>
      <w:r>
        <w:rPr/>
        <w:t>- Preto som ťa volal. Vieš, - hovoril celkom blízko Dominikovej tvári, - je to hnusné. Ja som murár, ale toto robiť nebudem. Nie som kat. Muroval som len naoko. Ľahko kameň vytiahnem a otvorom sa môžem dostať k dievčine. Ale ja sám to nespravím. Videl som ťa, ako obchodíš, hneď som si myslel, že niečo vieš, keď si z tejto dediny. Ak by si mi pomohol, dievča by sa dalo zachrániť.</w:t>
      </w:r>
    </w:p>
    <w:p>
      <w:pPr>
        <w:pStyle w:val="Normal"/>
        <w:rPr/>
      </w:pPr>
      <w:r>
        <w:rPr/>
        <w:t>- Tak hovor, lebo každá chvíľka je drahá. Nepoznám dievča, ale zahynúť mu nesmieme dať.</w:t>
      </w:r>
    </w:p>
    <w:p>
      <w:pPr>
        <w:pStyle w:val="Normal"/>
        <w:rPr/>
      </w:pPr>
      <w:r>
        <w:rPr/>
        <w:t>- Dočkaj len, dočkaj. Do polnoci nesmieme ani muknúť. A len potom hľaď sa dostať na lešenie, rovno na piate poschodie smerom k mestu. Ja ťa už tam budem čakať. Rozoberiem múr, aj ho zas do poriadku uvediem, a ty hľaď s dievčaťom zmiznúť.</w:t>
      </w:r>
    </w:p>
    <w:p>
      <w:pPr>
        <w:pStyle w:val="Normal"/>
        <w:rPr/>
      </w:pPr>
      <w:r>
        <w:rPr/>
        <w:t>- Urobím, spoľahni sa! - vravel rozrušený Dominik. - Teda preto bol pán Melichar taký nesvoj, preto bol Cuculi ako besný, keď sme sa vracali zo Žakýla s prázdnymi rukami. Strašný človek, ten váš majster. Zviera, nie človek. Ej, ale ak sa stretneme niekde on a ja . . . - zahrozil päsťou.</w:t>
      </w:r>
    </w:p>
    <w:p>
      <w:pPr>
        <w:pStyle w:val="Normal"/>
        <w:rPr/>
      </w:pPr>
      <w:r>
        <w:rPr/>
        <w:t>- Nevyhrážaj sa, ale bež teraz, ľahni si a pokojne si premysli, čo urobíš s dievčinou. Uvedom si, že domov nesmie, keď nechceš, aby sa pán dozvedel, že je oslobodená.</w:t>
      </w:r>
    </w:p>
    <w:p>
      <w:pPr>
        <w:pStyle w:val="Normal"/>
        <w:rPr/>
      </w:pPr>
      <w:r>
        <w:rPr/>
        <w:t>- Pravdu máš. Idem. O polnoci ma čakaj. Prídem, i keby hromy bili. - Potom vstal a dal sa pomaly kráčať späť, nechajúc murára ležať pod lipou . . .</w:t>
      </w:r>
    </w:p>
    <w:p>
      <w:pPr>
        <w:pStyle w:val="Normal"/>
        <w:rPr/>
      </w:pPr>
      <w:r>
        <w:rPr/>
        <w:t>Keď sa Dominik vrátil, čakal ho hradný sluha. - Kde chodíš? - pýtal sa namrzene. - Čakám ťa tu skoro pol hodiny. Máš ísť hneď k pánovi. Možnože výletík ... - zašepkal tajomne.</w:t>
      </w:r>
    </w:p>
    <w:p>
      <w:pPr>
        <w:pStyle w:val="Normal"/>
        <w:rPr/>
      </w:pPr>
      <w:r>
        <w:rPr/>
        <w:t>„</w:t>
      </w:r>
      <w:r>
        <w:rPr/>
        <w:t>Aby ho ďas spral," zahrešil v duchu Dominik. „Ešte to by mi chýbalo." Ale pobral sa bez slova k pánu Melicharovi.</w:t>
      </w:r>
    </w:p>
    <w:p>
      <w:pPr>
        <w:pStyle w:val="Normal"/>
        <w:rPr/>
      </w:pPr>
      <w:r>
        <w:rPr/>
        <w:t>Pán Melichar Baláž sedel za stolom zachmúrený.</w:t>
      </w:r>
    </w:p>
    <w:p>
      <w:pPr>
        <w:pStyle w:val="Normal"/>
        <w:rPr/>
      </w:pPr>
      <w:r>
        <w:rPr/>
        <w:t>- Neskoro ideš, Dominik, - privítal ho nevrlo.</w:t>
      </w:r>
    </w:p>
    <w:p>
      <w:pPr>
        <w:pStyle w:val="Normal"/>
        <w:rPr/>
      </w:pPr>
      <w:r>
        <w:rPr/>
        <w:t>- Bol som v lese, - luhal Dominik. - Len teraz som došiel a rovno utekám k urodzenému pánovi.</w:t>
      </w:r>
    </w:p>
    <w:p>
      <w:pPr>
        <w:pStyle w:val="Normal"/>
        <w:rPr/>
      </w:pPr>
      <w:r>
        <w:rPr/>
        <w:t>Inému by to nebolo tak ľahko prešlo, ale Dominikovi sa nestalo nič. Melichar sa zahniezdil a po tichšie začal:</w:t>
      </w:r>
    </w:p>
    <w:p>
      <w:pPr>
        <w:pStyle w:val="Normal"/>
        <w:rPr/>
      </w:pPr>
      <w:r>
        <w:rPr/>
        <w:t>- Dostal som správu, že dolinou pôjdu poľskí kupci so zlatom. Mal by si to obzrieť. Vyber sa, Dominik, dolu a postriehni. Ak by prešli, pobehni na hrad. Obzrieme im perie. Dohroma, potrebujem peňazí, veľa peňazí, - ospravedlňoval sa pán Melichar. - Tento hrad stojí mnoho grošov a Cuculi ustavične pýta. Tak sa vyber ihneď a pobehni.</w:t>
      </w:r>
    </w:p>
    <w:p>
      <w:pPr>
        <w:pStyle w:val="Normal"/>
        <w:rPr/>
      </w:pPr>
      <w:r>
        <w:rPr/>
        <w:t>Dominik, čo mu ako trpkosť a sklamanie a jed prehrýzať prišlo, jednako sa ovládol. Nehol brvou a stál ako prikovaný. Keď pán skončil, prisvedčil.</w:t>
      </w:r>
    </w:p>
    <w:p>
      <w:pPr>
        <w:pStyle w:val="Normal"/>
        <w:rPr/>
      </w:pPr>
      <w:r>
        <w:rPr/>
        <w:t>- Ako rozkáže vaša urodzenosť. Ak niekto pôjde, prinesiem správy.</w:t>
      </w:r>
    </w:p>
    <w:p>
      <w:pPr>
        <w:pStyle w:val="Normal"/>
        <w:rPr/>
      </w:pPr>
      <w:r>
        <w:rPr/>
        <w:t>- Dobre, Dominik. Spoľahnem sa na teba.</w:t>
      </w:r>
    </w:p>
    <w:p>
      <w:pPr>
        <w:pStyle w:val="Normal"/>
        <w:rPr/>
      </w:pPr>
      <w:r>
        <w:rPr/>
        <w:t>Dominik opustil sieň. Pomaly sa pobral dolu, hútajúc, čo urobiť. No čo ako hútal, nenachodil iné východisko, ako že tentoraz neposlúchne pána Melichara. Má dôležitejšiu robotu. Poberie sa, ale keď bude mesačná kosa prechodiť ponad hrad, vráti sa nebadane späť. Potom už bude, ako bude. Ak bude môcť, vráti sa do rána. Ak nie, dá zbohom hradnému pánovi. . . Akosi len bude.</w:t>
      </w:r>
    </w:p>
    <w:p>
      <w:pPr>
        <w:pStyle w:val="Normal"/>
        <w:rPr/>
      </w:pPr>
      <w:r>
        <w:rPr/>
        <w:t>A takto rozhodnutý sa pobral.</w:t>
      </w:r>
    </w:p>
    <w:p>
      <w:pPr>
        <w:pStyle w:val="Normal"/>
        <w:rPr/>
      </w:pPr>
      <w:r>
        <w:rPr/>
        <w:t>Brázdil hradskou hore i dolu a nedočkavo čakal, kedy sa už nad lesom zjaví na oblohe kosa mesiaca a kedy sa prevalí ponad hrad. Čakanie je vždy dlhé a v noci najdlhšie, jednako sa raz skončiť musí. Aj Dominikovo sa skončilo. Kosa sa ukázala a onedlho sa obloha zatiahla mrakom. Dominik si to nevšímal a dal sa vykračovať hore k hradu. Koňa priviazal k stromu neďaleko a sám prešiel pešky pod hradné múry. V temne hľadal rebríky. Tu sú. Dal sa opatrne liezť hore. Šlo to pomaly. Musel najprv hmatať a potom preliezť na dosky lešenia a zas hľadať rebrík a zas liezť. Konečne napočítal piate poschodie. Dolu v lese začínal vietor klátiť konáre stromov. Ich šuchot ťažko doliehal hore. Hlboko pod ním šepotala bystrina, poháňajúc vlnku za vlnkou dolu prúdom. Keď vyliezol na lešenie, sadol si a čakal. Iste došiel prvý. Nebadať ani najmenšieho šramotu. Ba počuť. Cvičené ucho začulo v šumote vetra a vody šramot. To lezie murár. Iste murár. A nemýlil sa. Po dlhšej chvíli sa pred ním začernelo čiesi telo.</w:t>
      </w:r>
    </w:p>
    <w:p>
      <w:pPr>
        <w:pStyle w:val="Normal"/>
        <w:rPr/>
      </w:pPr>
      <w:r>
        <w:rPr/>
        <w:t>- Ty si? - zašepkal.</w:t>
      </w:r>
    </w:p>
    <w:p>
      <w:pPr>
        <w:pStyle w:val="Normal"/>
        <w:rPr/>
      </w:pPr>
      <w:r>
        <w:rPr/>
        <w:t>- Ja, - šepol murár pod ním.</w:t>
      </w:r>
    </w:p>
    <w:p>
      <w:pPr>
        <w:pStyle w:val="Normal"/>
        <w:rPr/>
      </w:pPr>
      <w:r>
        <w:rPr/>
        <w:t>Keď vyliezol na lešenie, sadol si a utieral spotenú hlavu.</w:t>
      </w:r>
    </w:p>
    <w:p>
      <w:pPr>
        <w:pStyle w:val="Normal"/>
        <w:rPr/>
      </w:pPr>
      <w:r>
        <w:rPr/>
        <w:t>- Dusno je ako v sude, ponáhľajme sa, aby nás búrka nezastihla. - A už sa aj dal liezť pomaly po lešení kamsi napravo. Opatrne hmatal po stene. Tu i tam zastával a hľadal niečo na múre. Potom sa zas podával o krok ďalej. Konečne zastal a zašepkal:</w:t>
      </w:r>
    </w:p>
    <w:p>
      <w:pPr>
        <w:pStyle w:val="Normal"/>
        <w:rPr/>
      </w:pPr>
      <w:r>
        <w:rPr/>
        <w:t>- Tu je to. Poď bližšie, chytíš nástroje, aby som ich nestratil, a pomôžeš mi skalu vytiahnuť.</w:t>
      </w:r>
    </w:p>
    <w:p>
      <w:pPr>
        <w:pStyle w:val="Normal"/>
        <w:rPr/>
      </w:pPr>
      <w:r>
        <w:rPr/>
        <w:t>Dominik pristúpil celkom tesne k nemu. Murár nahmatal maltu a dal sa potichu vbíjať obaleným kladivom dláto vedľa kameňa.</w:t>
      </w:r>
    </w:p>
    <w:p>
      <w:pPr>
        <w:pStyle w:val="Normal"/>
        <w:rPr/>
      </w:pPr>
      <w:r>
        <w:rPr/>
        <w:t>- Nalial som veľa malty, ale studenej. Ľahko dostaneme kameň. Ja budem musieť ešte prísť hore a upraviť to aspoň naoko. Zajtra tu budem pracovať, dokončím to nenápadne. - Medzi rečou bil dláto a vyťahoval ho. Konečne uvoľnil kameň. Dominik ho opatrne, ale s nadľudskou silou vytiahol a položil na lešenie. Potom uvoľnil druhý, potom tretí, štvrtý. A potom tu už bola diera, ktorou sa mohol Dominik pohodlne dostať do cely, kde bola Veronka. Opatrne hmatkal okolo seba. Chvíľku bolo ticho. Potom sa ozval pridusený výkrik. A po ňom sa v čiernom otvore zjavilo telo. Murár vytiahol dievčinu von. Bola bezvládna. Že by bola mŕtva?</w:t>
      </w:r>
    </w:p>
    <w:p>
      <w:pPr>
        <w:pStyle w:val="Normal"/>
        <w:rPr/>
      </w:pPr>
      <w:r>
        <w:rPr/>
        <w:t>Ale vtom sa zjavil Dominik.</w:t>
      </w:r>
    </w:p>
    <w:p>
      <w:pPr>
        <w:pStyle w:val="Normal"/>
        <w:rPr/>
      </w:pPr>
      <w:r>
        <w:rPr/>
        <w:t>- Je poranená. Ležala v kaluži krvi. Ale žije. Telo je teplé. Murár sa sklonil k telu.</w:t>
      </w:r>
    </w:p>
    <w:p>
      <w:pPr>
        <w:pStyle w:val="Normal"/>
        <w:rPr/>
      </w:pPr>
      <w:r>
        <w:rPr/>
        <w:t>- Srdce bije. Žije. Odlož ju a pomôž mi kamene uložiť, a potom utekaj. Dali sa do práce. Onedlho boli kamene na mieste.</w:t>
      </w:r>
    </w:p>
    <w:p>
      <w:pPr>
        <w:pStyle w:val="Normal"/>
        <w:rPr/>
      </w:pPr>
      <w:r>
        <w:rPr/>
        <w:t>- Počkaj, - povedal odrazu murár. - Pomôžem ti, lebo ti s ňou bude ťažko dolu rebríkmi. Aj tak musím dolu po maltu, ktorú som si nechal pri rebríku.</w:t>
      </w:r>
    </w:p>
    <w:p>
      <w:pPr>
        <w:pStyle w:val="Normal"/>
        <w:rPr/>
      </w:pPr>
      <w:r>
        <w:rPr/>
        <w:t>A začali pomaly zostupovať.</w:t>
      </w:r>
    </w:p>
    <w:p>
      <w:pPr>
        <w:pStyle w:val="Normal"/>
        <w:rPr/>
      </w:pPr>
      <w:r>
        <w:rPr/>
        <w:t>Šťastne sa dostali dolu. Tam zastali. Akoby teraz nevedeli, čo by si mali počať. Prvý sa spamätal murár:</w:t>
      </w:r>
    </w:p>
    <w:p>
      <w:pPr>
        <w:pStyle w:val="Normal"/>
        <w:rPr/>
      </w:pPr>
      <w:r>
        <w:rPr/>
        <w:t>- Bež, ja musím ešte hore. Zbohom, - stískal rameno Dominikovi. Dominik len šepol „zbohom" a dal sa s dievčinou na rukách zostupovať k miestu, kde nechal koňa.</w:t>
      </w:r>
    </w:p>
    <w:p>
      <w:pPr>
        <w:pStyle w:val="Normal"/>
        <w:rPr/>
      </w:pPr>
      <w:r>
        <w:rPr/>
        <w:t>Vyložil ju po biede na koňa a sám potom vysadol k nej. Pohol koníka smerom k lesu, aby bol čím ďalej od tohto strašného miesta. Koník hybko kráčal úzkou lesnou cestou, obratne prekračujúc stržne a hrubé korene, ktoré prečnievali z lesa až na cestu. Veronka visela na Dominikovom ramene stále ešte bez vedomia. Ale Dominik sa neznepokojoval. Cítil zreteľne, keď tu i tam postál, ako jej bije srdiečko. Až keď sa začínal predierať prvý svit medzi stromy, zastal pri neďalekom potôčiku. Opatrne zliezol z koňa, i Veronku zložil. Položil ju na trávnik a odbehol k potoku. Vo fľaši, ktorú mal pripravenú na sedle, priniesol vody. Odchýlil jej suché pery a nakvapkal do úst trochu vody. Najprv nedávala znať o živote, ale po chvíľke zbadal v šere, ako pohýbala perami. Omyl jej krvou zaliatu tvár. Na čele bola hlboká rana, zakrytá zlepenými vlasmi. Dominik sa jej nedotkol, aby nezačala znovu krvácať, lebo nemal pri sebe potrebné obväzy. Vtom dievča otvorilo oči. Trochu zavzdychalo a zas ich zatvorilo. Ešte sa mu dá napiť. Žíznivo, ale ťažko prežieralo studenú vodu. Pohýbalo rukou, akoby chcelo vstať. Dominik sa poobzeral dookola. Teraz mu len svitla otázka: „Kam?" Do dediny nemôže. Tam by dievča spoznali a spoznal by ho aj pán Tobiáš, aj pán Melichar. Ale niekam musí, kde by dievča ošetrili a opatrili aspoň na kratší čas, kým niečo lepšie vymyslí. Dominik sa začal škrabať v hustých vlasoch a hútal, hútal, ale nič nemohol vyhútať. Keby aspoň dievčina nebola ranená, ale čo takto? Ktovie, aká je to rana? Dominik sa do takýchto vecí nerozumel. Znovu pozrel na dievčinu. Ticho ležala a oddychovala. Zreteľne sa rozvidnievalo. Dominik musel niečo urobiť. Tu takto strácať drahý čas nemohol. Možno na Sitne sa už brieždiť začalo a ktovie, či ho pán Melichar zháňať nebude. A ktovie, či už aj kupci neprešli. „A nech," hodil rukou Dominik, keď si na to pomyslel. Hnusná je to robota. Teraz tomu bude iste koniec. Ak sa mu nepodarí do poludnia vrátiť na Sitno, ťažko sa mu bude vykrúcať. Alebo, čo by sa vracal? No kam pôjde? Tu na okolí každý pozná farby pána Baláža. Nedajbože, aby sa dostal do rúk banskomestských drábov. Tí by s ním zatočili. Veď nejeden z nich dostal na Sitne päťdesiat palíc alebo si posedel vo vlhkých jamách pod hradom, keď sa zatáral bližšie k hradu alebo ho v nočných cestách stretli, keď sprevádzal fúry. A Nemci v Štiavnickom zámku vraj majú strašnú vežu Himmelreich, o ktorej starý Pavel rozpráva veci, až im husia koža naviera. Tam vraj pán kat štiavnický vykonáva svoje strašné remeslo. Hej, a pod jeho rukami sa povraví všetko, čo chcú páni z mesta vedieť. A on, Dominik, by toho o pánu Melicharovi veľa vedel a čo-to by vedel aj o pánu Tobiášovi povedať. Dohroma, Dominik sa striasol, mráz mu prebehol telom. Nerozmýšľal, vyložil zas dievča na koňa a dal sa na rýchly pochod, lebo sa mu teraz, keď sa rozvidnelo, zdalo, že ho niekto prenasleduje. A mohol by aj niekoho stretnúť. Iste by sa ho popýtal, kde a kam s deckom. Ak by bol slabší, odpovedal by, no ak by sa so silnejším stretol, bolo by to horšie, lebo utekať s chorým dieťaťom lesom by bolo nemožné. Dušu by z chudiatka vytriasol, keď aj tak iste len na jazyku je zachytená.</w:t>
      </w:r>
    </w:p>
    <w:p>
      <w:pPr>
        <w:pStyle w:val="Normal"/>
        <w:rPr/>
      </w:pPr>
      <w:r>
        <w:rPr/>
        <w:t>Ale kam? Kam?</w:t>
      </w:r>
    </w:p>
    <w:p>
      <w:pPr>
        <w:pStyle w:val="Normal"/>
        <w:rPr/>
      </w:pPr>
      <w:r>
        <w:rPr/>
        <w:t>Ba vlastne, kde je?</w:t>
      </w:r>
    </w:p>
    <w:p>
      <w:pPr>
        <w:pStyle w:val="Normal"/>
        <w:rPr/>
      </w:pPr>
      <w:r>
        <w:rPr/>
        <w:t>Začal sa obzerať, neschodiac z koňa. Ten jarček, čo prešiel, je Šivavý jarček, za ním je Borová dolina. Tú prešiel a teraz by mal byť na úpätí Hudcovho vrchu. Počkať! Dominikovi svitla spásonosná myšlienka. Tu kdesi by mal byť starý Bonifác-pustovník, ktorý sa dobre vyzná v zelinkách a neraz dochodil na hrad, aby liečil toho alebo onoho, keď ho nemoc zachvátila alebo si ranu v boji utŕžil. Zanesie dievča k nemu, iste sa oň postará, kým nájde preň istejšie miesto. A ani už ďalej nerozmýšľal, ale vyrazil uzučkým chodníkom z cesty hore do kopca. Pokiaľ sa dá, pôjde, potom musí nechať koňa i dievča a ísť pozrieť pustovníkovu chyžku,</w:t>
      </w:r>
    </w:p>
    <w:p>
      <w:pPr>
        <w:pStyle w:val="Normal"/>
        <w:rPr/>
      </w:pPr>
      <w:r>
        <w:rPr/>
        <w:t>S koňom sa nedostal ďaleko. Chodník bol čoraz príkrejší a Sivko ťažšie oddychoval. Celú noc bol na nohách, veru, i zvieraťu už dochodili sily. Nuž Dominik položil dievča na mäkký mach. Potom sa rýchlo pobral k vrchu. Jednako trvalo hodnú chvíľu, kým sa dostal naň. Ale pustovníka nemusel dlho hľadať. Kríž z hrubých brván označoval miesto, kde býval. Dominik prešiel okolo a po chodníčku sa dostal k malej chyžke. Bola prázdna. Pustovníka nebolo. Dominik sa obzrel, neďaleko bolo rozložených niekoľko nádob. Pustovník iste odišiel iba neďaleko. Dominik si sadol a trpezlivo čakal. Ale keď sa Bonifác nevracal, zavolal do lesa:</w:t>
      </w:r>
    </w:p>
    <w:p>
      <w:pPr>
        <w:pStyle w:val="Normal"/>
        <w:rPr/>
      </w:pPr>
      <w:r>
        <w:rPr/>
        <w:t>- Otec Bonifác!</w:t>
      </w:r>
    </w:p>
    <w:p>
      <w:pPr>
        <w:pStyle w:val="Normal"/>
        <w:rPr/>
      </w:pPr>
      <w:r>
        <w:rPr/>
        <w:t>Potom chvíľku čakal, a keď sa nik neozýval, zavolal znova.</w:t>
      </w:r>
    </w:p>
    <w:p>
      <w:pPr>
        <w:pStyle w:val="Normal"/>
        <w:rPr/>
      </w:pPr>
      <w:r>
        <w:rPr/>
        <w:t>No ani tentoraz sa nedočkal odpovede. Keď sa už chystal, že zavolá tretí raz, zašuchotalo krovie a zjavil sa pred ním Bonifác v hrubej kutni, prepásaný hrubým povrazom, s holou hlavou a dlhou bradou, bosý, nesúc v kabele rozličné zelinky, ktoré asi niekde nablízku nazbieral. Keď zazrel vojaka, trochu sa zarazil. No spoznal ho hneď.</w:t>
      </w:r>
    </w:p>
    <w:p>
      <w:pPr>
        <w:pStyle w:val="Normal"/>
        <w:rPr/>
      </w:pPr>
      <w:r>
        <w:rPr/>
        <w:t>- Vitaj, synak, - vítal Dominika. - Čože si mi doniesol? Je niekto na hrade chorý, a či ste zas na výprave?</w:t>
      </w:r>
    </w:p>
    <w:p>
      <w:pPr>
        <w:pStyle w:val="Normal"/>
        <w:rPr/>
      </w:pPr>
      <w:r>
        <w:rPr/>
        <w:t xml:space="preserve">- Ani jedno, ani druhé, otče, priniesol som vám chorého sem. </w:t>
      </w:r>
    </w:p>
    <w:p>
      <w:pPr>
        <w:pStyle w:val="Normal"/>
        <w:rPr/>
      </w:pPr>
      <w:r>
        <w:rPr/>
        <w:t>Pustovník sa zvedavo obzrel, ale nevidel nikoho.</w:t>
      </w:r>
    </w:p>
    <w:p>
      <w:pPr>
        <w:pStyle w:val="Normal"/>
        <w:rPr/>
      </w:pPr>
      <w:r>
        <w:rPr/>
        <w:t>- A kde ho máš? - pýtal sa.</w:t>
      </w:r>
    </w:p>
    <w:p>
      <w:pPr>
        <w:pStyle w:val="Normal"/>
        <w:rPr/>
      </w:pPr>
      <w:r>
        <w:rPr/>
        <w:t>- Dolu som ho nechal, pod vŕškom, nevediac, či vás doma nájdem.</w:t>
      </w:r>
    </w:p>
    <w:p>
      <w:pPr>
        <w:pStyle w:val="Normal"/>
        <w:rPr/>
      </w:pPr>
      <w:r>
        <w:rPr/>
        <w:t>- Tak ho prines, ak je vážne chorý.</w:t>
      </w:r>
    </w:p>
    <w:p>
      <w:pPr>
        <w:pStyle w:val="Normal"/>
        <w:rPr/>
      </w:pPr>
      <w:r>
        <w:rPr/>
        <w:t>Dominik zosmutnel: - Vážne, vážne, - zašomral a už sa aj poberal po Veronku. Kým sa vrátil, Bonifác už pripravil lôžko z mäkkého lístia, prikryté veľkou medveďou kožou. Keď zazrel Dominika, udivený zvolal:</w:t>
      </w:r>
    </w:p>
    <w:p>
      <w:pPr>
        <w:pStyle w:val="Normal"/>
        <w:rPr/>
      </w:pPr>
      <w:r>
        <w:rPr/>
        <w:t>- Veď je to dievča! Kde si ho vzal?</w:t>
      </w:r>
    </w:p>
    <w:p>
      <w:pPr>
        <w:pStyle w:val="Normal"/>
        <w:rPr/>
      </w:pPr>
      <w:r>
        <w:rPr/>
        <w:t>- Všetko vám vysvetlím, otče, len najprv naň pozrite. Je ranené a nejedlo už azda dva dni. Bude hladom oslabené.</w:t>
      </w:r>
    </w:p>
    <w:p>
      <w:pPr>
        <w:pStyle w:val="Normal"/>
        <w:rPr/>
      </w:pPr>
      <w:r>
        <w:rPr/>
        <w:t>- Polož ho pozorne, synak, hneď sa podívam.</w:t>
      </w:r>
    </w:p>
    <w:p>
      <w:pPr>
        <w:pStyle w:val="Normal"/>
        <w:rPr/>
      </w:pPr>
      <w:r>
        <w:rPr/>
        <w:t>Bonifác sa sklonil nad dievčinu. Priložil ucho k hrudi a zašomral:</w:t>
      </w:r>
    </w:p>
    <w:p>
      <w:pPr>
        <w:pStyle w:val="Normal"/>
        <w:rPr/>
      </w:pPr>
      <w:r>
        <w:rPr/>
        <w:t>- Srdiečko slabo bije. Hlava je poranená, - hovoril akoby pre seba, keď pozrel na dievčinu.</w:t>
      </w:r>
    </w:p>
    <w:p>
      <w:pPr>
        <w:pStyle w:val="Normal"/>
        <w:rPr/>
      </w:pPr>
      <w:r>
        <w:rPr/>
        <w:t>Rýchlo priniesol vodu. Dominik mu držal nádobu, kým Bonifác zručne, ako by nik nečakal, omýval ranu. Keď odstránil zlepené vlasy, zašomral:</w:t>
      </w:r>
    </w:p>
    <w:p>
      <w:pPr>
        <w:pStyle w:val="Normal"/>
        <w:rPr/>
      </w:pPr>
      <w:r>
        <w:rPr/>
        <w:t>- Rana je hlboká, no myslím, že kosť je nedotknutá.</w:t>
      </w:r>
    </w:p>
    <w:p>
      <w:pPr>
        <w:pStyle w:val="Normal"/>
        <w:rPr/>
      </w:pPr>
      <w:r>
        <w:rPr/>
        <w:t>Priniesol obväzy a masť, ranu zatrel a dobre obviazal. Potom sa obrátil k Dominikovi:</w:t>
      </w:r>
    </w:p>
    <w:p>
      <w:pPr>
        <w:pStyle w:val="Normal"/>
        <w:rPr/>
      </w:pPr>
      <w:r>
        <w:rPr/>
        <w:t>- Hovoríš, že nejedla?</w:t>
      </w:r>
    </w:p>
    <w:p>
      <w:pPr>
        <w:pStyle w:val="Normal"/>
        <w:rPr/>
      </w:pPr>
      <w:r>
        <w:rPr/>
        <w:t>- Nie veru.</w:t>
      </w:r>
    </w:p>
    <w:p>
      <w:pPr>
        <w:pStyle w:val="Normal"/>
        <w:rPr/>
      </w:pPr>
      <w:r>
        <w:rPr/>
        <w:t>- Takto nám ani nebude. Musím ju najprv vzkriesiť.</w:t>
      </w:r>
    </w:p>
    <w:p>
      <w:pPr>
        <w:pStyle w:val="Normal"/>
        <w:rPr/>
      </w:pPr>
      <w:r>
        <w:rPr/>
        <w:t>Vzal z police jednu z nádobiek a kvapkal zelenkavú tekutinu do Veronkiných úst. Ústa sa pohýbali. Dievča zavzdychalo. Pootvorilo oči, ale zas ich zavrelo. Bonifác potom zvesil hlinenú fľašu a nakvapkal jasnej tekutiny do Veronkiných úst. Potom ju prikryl a obrátiac sa k Dominikovi, hovoril šeptom:</w:t>
      </w:r>
    </w:p>
    <w:p>
      <w:pPr>
        <w:pStyle w:val="Normal"/>
        <w:rPr/>
      </w:pPr>
      <w:r>
        <w:rPr/>
        <w:t>- Teraz ju necháme. To ju posilní, bude spať. Uvidíme, či ju horúčka nevychytí. Pravdepodobne áno, ale na to som pripravený. Je strašne vyčerpaná a oslabnutá. Pozri na oči, musela veľa plakať, má ich ako diery vpadnuté a červené.</w:t>
      </w:r>
    </w:p>
    <w:p>
      <w:pPr>
        <w:pStyle w:val="Normal"/>
        <w:rPr/>
      </w:pPr>
      <w:r>
        <w:rPr/>
        <w:t>Dominik sa trpko usmial.</w:t>
      </w:r>
    </w:p>
    <w:p>
      <w:pPr>
        <w:pStyle w:val="Normal"/>
        <w:rPr/>
      </w:pPr>
      <w:r>
        <w:rPr/>
        <w:t>- Plakala, pravdaže plakala. Poďte, otče, poviem vám, čo prežilo to chúďa. - Vzal starca za ruku a vyviedol ho von, kde sa posadil pod košatý strom na lavičku, na ktorej sedával Bonifác. A Dominik mu porozprával všetko, ako chodili na Žakýlsky hrad, ako chytili Veronku, ako ju Cuculi zamuroval do veže a ako ju vyslobodili.</w:t>
      </w:r>
    </w:p>
    <w:p>
      <w:pPr>
        <w:pStyle w:val="Normal"/>
        <w:rPr/>
      </w:pPr>
      <w:r>
        <w:rPr/>
        <w:t>- Hrozná vec, hrozná, - krútil hlavou Bonifác. - Počul som o tejto povere už neraz. Bohvie, čo skrýva každý z týchto hradov. Zato na nejednom visí kliatba. Ani nemôže ináč byť, keď je poznamenaný takýmto strašným zločinom.</w:t>
      </w:r>
    </w:p>
    <w:p>
      <w:pPr>
        <w:pStyle w:val="Normal"/>
        <w:rPr/>
      </w:pPr>
      <w:r>
        <w:rPr/>
        <w:t>Dominik mlčal. Hľadel pred seba a pustovník sa tiež do myšlienok pohrúžil.</w:t>
      </w:r>
    </w:p>
    <w:p>
      <w:pPr>
        <w:pStyle w:val="Normal"/>
        <w:rPr/>
      </w:pPr>
      <w:r>
        <w:rPr/>
        <w:t>- A čo ty hodláš urobiť?</w:t>
      </w:r>
    </w:p>
    <w:p>
      <w:pPr>
        <w:pStyle w:val="Normal"/>
        <w:rPr/>
      </w:pPr>
      <w:r>
        <w:rPr/>
        <w:t>- Ja sa vrátim zatiaľ na hrad. Do poludnia musím byť naspäť, ináč by som mohol padnúť do podozrenia. Ak by azda boli niečo zbadali, musím utekať. O mňa niet starosti, otče, ale o dieťa, - Dominik ukázal na chyžku, kde ležala Veronka.</w:t>
      </w:r>
    </w:p>
    <w:p>
      <w:pPr>
        <w:pStyle w:val="Normal"/>
        <w:rPr/>
      </w:pPr>
      <w:r>
        <w:rPr/>
        <w:t>- Pravda, pravda, synak. U mňa zostať nemôže. Čože by som si s ňou počal? Ešte kým je teplo, ale čo v zime? Aj mne samému neraz ťažko príde.</w:t>
      </w:r>
    </w:p>
    <w:p>
      <w:pPr>
        <w:pStyle w:val="Normal"/>
        <w:rPr/>
      </w:pPr>
      <w:r>
        <w:rPr/>
        <w:t>- Otče, možno niečo vymyslím. No ak by som nedošiel, postarajte sa o dievča. Poznáte ľudí, i ľudia vás, vy skôr prídete na dobrú myšlienku ako ja, keď slúžim u takého strašného pána.</w:t>
      </w:r>
    </w:p>
    <w:p>
      <w:pPr>
        <w:pStyle w:val="Normal"/>
        <w:rPr/>
      </w:pPr>
      <w:r>
        <w:rPr/>
        <w:t>Bonifác len hlavou pokyvoval.</w:t>
      </w:r>
    </w:p>
    <w:p>
      <w:pPr>
        <w:pStyle w:val="Normal"/>
        <w:rPr/>
      </w:pPr>
      <w:r>
        <w:rPr/>
        <w:t>- Ale viac nebudem, otče, povedal som si tejto noci: nebudem. Pôjdem si poctivejšiu službu hľadať. Tam je strašné slúžiť, kde sa takéto veci dejú.</w:t>
      </w:r>
    </w:p>
    <w:p>
      <w:pPr>
        <w:pStyle w:val="Normal"/>
        <w:rPr/>
      </w:pPr>
      <w:r>
        <w:rPr/>
        <w:t>- Dobre hovoríš, synak. Najlepšie by bolo, keby si sa hádam ani nevracal.</w:t>
      </w:r>
    </w:p>
    <w:p>
      <w:pPr>
        <w:pStyle w:val="Normal"/>
        <w:rPr/>
      </w:pPr>
      <w:r>
        <w:rPr/>
        <w:t>- Musím sa, otče. Ak by som neprišiel, mohlo by vzniknúť podozrenie. A ktovie, či by vec neobjavili. Cuculi je hotový diabol. Ak všetko prešlo hladko, tak sa onedlho vrátim, lebo mi pôda bude horieť pod nohami. A ak by boli zbadali, vrátim sa hneď, alebo ... - Dominik sa odmlčal.</w:t>
      </w:r>
    </w:p>
    <w:p>
      <w:pPr>
        <w:pStyle w:val="Normal"/>
        <w:rPr/>
      </w:pPr>
      <w:r>
        <w:rPr/>
        <w:t>No potom odrazu vstal. Zapäl si kabátec, sotva objímajúci mocnú hruď, a nazrel ešte do chyžky.</w:t>
      </w:r>
    </w:p>
    <w:p>
      <w:pPr>
        <w:pStyle w:val="Normal"/>
        <w:rPr/>
      </w:pPr>
      <w:r>
        <w:rPr/>
        <w:t>- Spí, chúďa. Len sa, otče, starajte o ňu, nedajte jej zahynúť, - poprosil, keď sa lúčil s Bonifácom.</w:t>
      </w:r>
    </w:p>
    <w:p>
      <w:pPr>
        <w:pStyle w:val="Normal"/>
        <w:rPr/>
      </w:pPr>
      <w:r>
        <w:rPr/>
        <w:t>- Buď spokojný, synak. Ešte žije v tebe statočné srdce, keď si sa takto zachoval. A čo si si zaumienil, urob. Nectí ťa byť v takých službách, kde sa zlo na zlo kopí. Choď spokojne! O dievča sa nestaraj, postarám sa oň sám. Umiestnim ho niekde v bezpečí.</w:t>
      </w:r>
    </w:p>
    <w:p>
      <w:pPr>
        <w:pStyle w:val="Normal"/>
        <w:rPr/>
      </w:pPr>
      <w:r>
        <w:rPr/>
        <w:t>- Ďakujem vám, otče. Veľkú ťarchu ste mi sňali z hlavy. Veď ako len budem môcť, navštívim vás ešte.</w:t>
      </w:r>
    </w:p>
    <w:p>
      <w:pPr>
        <w:pStyle w:val="Normal"/>
        <w:rPr/>
      </w:pPr>
      <w:r>
        <w:rPr/>
        <w:t>A potom sa rozlúčil s pustovníkom a rezko zbehol dolu kopcom. Našiel koníka obhrýzať krovie rakyty. Vzal ho za remeň a vyberúc mu zubadlo, kráčal pomaly, nechávajúc ho popásať, lebo vedel, že je zviera hladné. No keď sa takto asi hodinu zabával, vysadol naň a dal sa cestou k Sitnu.</w:t>
      </w:r>
    </w:p>
    <w:p>
      <w:pPr>
        <w:pStyle w:val="Normal"/>
        <w:rPr/>
      </w:pPr>
      <w:r>
        <w:rPr/>
        <w:t>K poludniu dobehol do hradu.</w:t>
      </w:r>
    </w:p>
    <w:p>
      <w:pPr>
        <w:pStyle w:val="Normal"/>
        <w:rPr/>
      </w:pPr>
      <w:r>
        <w:rPr/>
        <w:t>Bez slova vbehol bránou do dvora. Zoskočil z koňa a zaviedol ho do stajne. Keď ho opatril, vracal sa do izby, kde býval s kamarátmi. A ako sa vracal, obstali ho odrazu štyria a schmatli ho, že sa prekvapený Dominik ani brániť nemohol. A prv, než by sa bol dozvedel, čo s ním chcú, odviedli ho vlhkými schodmi do novovystavanej hradnej veže . . .</w:t>
      </w:r>
    </w:p>
    <w:p>
      <w:pPr>
        <w:pStyle w:val="Normal"/>
        <w:rPr/>
      </w:pPr>
      <w:r>
        <w:rPr/>
      </w:r>
    </w:p>
    <w:p>
      <w:pPr>
        <w:pStyle w:val="Normal"/>
        <w:rPr/>
      </w:pPr>
      <w:r>
        <w:rPr/>
      </w:r>
    </w:p>
    <w:p>
      <w:pPr>
        <w:pStyle w:val="Normal"/>
        <w:jc w:val="center"/>
        <w:rPr>
          <w:b/>
          <w:b/>
        </w:rPr>
      </w:pPr>
      <w:r>
        <w:rPr>
          <w:b/>
        </w:rPr>
        <w:t>VERONKA</w:t>
      </w:r>
    </w:p>
    <w:p>
      <w:pPr>
        <w:pStyle w:val="Normal"/>
        <w:rPr>
          <w:b/>
          <w:b/>
        </w:rPr>
      </w:pPr>
      <w:r>
        <w:rPr>
          <w:b/>
        </w:rPr>
      </w:r>
    </w:p>
    <w:p>
      <w:pPr>
        <w:pStyle w:val="Normal"/>
        <w:rPr/>
      </w:pPr>
      <w:r>
        <w:rPr/>
        <w:t>Starý Bonifác mal starostí plnú hlavu. Čo s Veronkou?</w:t>
      </w:r>
    </w:p>
    <w:p>
      <w:pPr>
        <w:pStyle w:val="Normal"/>
        <w:rPr/>
      </w:pPr>
      <w:r>
        <w:rPr/>
        <w:t>Poležala si skoro dva týždne, lebo ju schvátili horúčky, potom zas, keď ich premohla, ležala celé dni ako mŕtva, nemôžuc slabosťou ani údom pohnúť. Len na pätnásty deň, čo sem prišla, zliezla pobiede z lôžka. Ale keď sa dotkla zeme, akoby bola do jej tela tajomná sila pretekala. Veronka silnela a zotavovala sa navidomoči. Už poslúžila dedovi Bonifácovi. Triedila zelinky, vystierala drobné lístky na slnci a sušené odkladala, ako jej dedo kázal. Priniesla raždia, vody, umyla hrnčeky, do ktorých nalieval odvary, čo potom roznášal po okolí. Dedo ju mal rád, večerom jej rozprával všeličo o tom, ako tu dávno a dávno bývalo. Ona mu zasa rozprávala o tej dlhej strašnej noci, ktorú strávila v hradnej veži. A tak im utekal deň za dňom a na Bonifácovu hlavu sa kopili starosti ako sneh na plotné koly v zime.</w:t>
      </w:r>
    </w:p>
    <w:p>
      <w:pPr>
        <w:pStyle w:val="Normal"/>
        <w:rPr/>
      </w:pPr>
      <w:r>
        <w:rPr/>
        <w:t>Bonifáca poznalo veľa ľudí. Mnohí ho vyhľadávali aj tu na Hudcovom vrchu. Preto Veronku ukrýval, len čo zbadal, že sa niekto približuje. Nechcel, aby sa o nej dozvedeli. Roznieslo by sa to a mohlo by to veľa zla narobiť aj jemu, aj Veronke, aj Dominikovi. Preto Bonifác, keď videl, že sa dievčine navrátilo stratené zdravie i sily, začal premýšľať, čo by mal urobiť.</w:t>
      </w:r>
    </w:p>
    <w:p>
      <w:pPr>
        <w:pStyle w:val="Normal"/>
        <w:rPr/>
      </w:pPr>
      <w:r>
        <w:rPr/>
        <w:t>Jedného dňa sa vybral zas dolu Hronom s bylinkami. Vrátil sa s usmievavou tvárou. „Nesie, iste nesie dobré zvesti," pomyslela si Veronka. Jednako, keď si sadol na hrubý klát pred chyžkou, nerozprával samé veselé veci.</w:t>
      </w:r>
    </w:p>
    <w:p>
      <w:pPr>
        <w:pStyle w:val="Normal"/>
        <w:rPr/>
      </w:pPr>
      <w:r>
        <w:rPr/>
        <w:t>- Nuž, Veronka, už sa budeme musieť rozlúčiť, - začal.</w:t>
      </w:r>
    </w:p>
    <w:p>
      <w:pPr>
        <w:pStyle w:val="Normal"/>
        <w:rPr/>
      </w:pPr>
      <w:r>
        <w:rPr/>
        <w:t>- Tak mi je tu dobre, dedo Bonifác, že by som ani za svet nechcela od vás odísť. Sušila by som zelinky, i zbierať by som pomohla, keby ste mi ukázali, ktoré sú užitočné a ktoré hodno zbierať. A hrnčeky kto vám bude umývať?</w:t>
      </w:r>
    </w:p>
    <w:p>
      <w:pPr>
        <w:pStyle w:val="Normal"/>
        <w:rPr/>
      </w:pPr>
      <w:r>
        <w:rPr/>
        <w:t>- Viem, viem, dieťa; si dobré a usilovné dievča, no nemôžeš tu ostať. Na vlastného deda si nepomyslela?</w:t>
      </w:r>
    </w:p>
    <w:p>
      <w:pPr>
        <w:pStyle w:val="Normal"/>
        <w:rPr/>
      </w:pPr>
      <w:r>
        <w:rPr/>
        <w:t>Veronka len rukami zalomila, položila si ich na lono a smutno sa zahľadela v tie strany, kde sa vypínal hrádok pána Tobiáša Žakýlskeho.</w:t>
      </w:r>
    </w:p>
    <w:p>
      <w:pPr>
        <w:pStyle w:val="Normal"/>
        <w:rPr/>
      </w:pPr>
      <w:r>
        <w:rPr/>
        <w:t>- Rada by som, otče, rada, keď pôjdete v tie strany, pôjdem aj ja . . .</w:t>
      </w:r>
    </w:p>
    <w:p>
      <w:pPr>
        <w:pStyle w:val="Normal"/>
        <w:rPr/>
      </w:pPr>
      <w:r>
        <w:rPr/>
        <w:t>- Nepôjdeš, dieťa moje, nepôjdeš ty ta, lebo by ťa mohol zlý osud stihnúť. A o deda sa už nebudeš musieť starať. . . Nedávno ho pochovali.</w:t>
      </w:r>
    </w:p>
    <w:p>
      <w:pPr>
        <w:pStyle w:val="Normal"/>
        <w:rPr/>
      </w:pPr>
      <w:r>
        <w:rPr/>
        <w:t>Veronka rýchlo zdvihla hlavu. - Dedko že by . . .!?</w:t>
      </w:r>
    </w:p>
    <w:p>
      <w:pPr>
        <w:pStyle w:val="Normal"/>
        <w:rPr/>
      </w:pPr>
      <w:r>
        <w:rPr/>
        <w:t>- Tak veru. Umrel. . .</w:t>
      </w:r>
    </w:p>
    <w:p>
      <w:pPr>
        <w:pStyle w:val="Normal"/>
        <w:rPr/>
      </w:pPr>
      <w:r>
        <w:rPr/>
        <w:t>Veronka si zakryla tvár rukami a tíško nariekala.</w:t>
      </w:r>
    </w:p>
    <w:p>
      <w:pPr>
        <w:pStyle w:val="Normal"/>
        <w:rPr/>
      </w:pPr>
      <w:r>
        <w:rPr/>
        <w:t>Dedo Bonifác ju nechal. Odišiel do chyžky, aby odložil skromné zásoby, ktoré si priniesol, a skôr vari aby sa nemusel dívať na žiaľ dievčaťa. Iba po hodnej chvíli, keď Veronka zas sedela a hľadela beznádejne pred seba, sa vrátil a sadol si vedľa nej:</w:t>
      </w:r>
    </w:p>
    <w:p>
      <w:pPr>
        <w:pStyle w:val="Normal"/>
        <w:rPr/>
      </w:pPr>
      <w:r>
        <w:rPr/>
        <w:t xml:space="preserve">- Dobre sa mu stalo. Čože mal na svete? Iba biedu a trápenie, - tešil ju. </w:t>
      </w:r>
    </w:p>
    <w:p>
      <w:pPr>
        <w:pStyle w:val="Normal"/>
        <w:rPr/>
      </w:pPr>
      <w:r>
        <w:rPr/>
        <w:t>Veronka len prikyvovala a mlčala.</w:t>
      </w:r>
    </w:p>
    <w:p>
      <w:pPr>
        <w:pStyle w:val="Normal"/>
        <w:rPr/>
      </w:pPr>
      <w:r>
        <w:rPr/>
        <w:t>Až po hodnej chvíli opäť otvorila ústa:</w:t>
      </w:r>
    </w:p>
    <w:p>
      <w:pPr>
        <w:pStyle w:val="Normal"/>
        <w:rPr/>
      </w:pPr>
      <w:r>
        <w:rPr/>
        <w:t>- Dedko, a povedali ste, že odídem, že musím.</w:t>
      </w:r>
    </w:p>
    <w:p>
      <w:pPr>
        <w:pStyle w:val="Normal"/>
        <w:rPr/>
      </w:pPr>
      <w:r>
        <w:rPr/>
        <w:t>- Áno, pôjdeš, lebo musíš. Mám pre teba ešte jednu novinu. Všetko vyšlo najavo. Murára prichytil sám Cuculi pri práci a chudáka Dominika tiež zatvorili. Teraz sa už budú zháňať po tebe. No Dominik iste nevyzradil, kam ťa zaviedol, lebo by nás už boli navštívili. Po takomto spôsobe sa ani nebudeš môcť ukryť v niektorej dedine, lebo by ťa mohli nájsť. Musíš sa dostať k mocnejšiemu, ako je pán Baláž alebo pán Tobiáš.</w:t>
      </w:r>
    </w:p>
    <w:p>
      <w:pPr>
        <w:pStyle w:val="Normal"/>
        <w:rPr/>
      </w:pPr>
      <w:r>
        <w:rPr/>
        <w:t>- Ale kam, dedo Bonifác . . .?</w:t>
      </w:r>
    </w:p>
    <w:p>
      <w:pPr>
        <w:pStyle w:val="Normal"/>
        <w:rPr/>
      </w:pPr>
      <w:r>
        <w:rPr/>
        <w:t>- Práve to ti chcem povedať. Bol som u beňadických otcov a tam som sa dozvedel o všetkom, o dedovi, o Dominikovi i o tom, kde by som ťa mohol najlepšie ukryť.</w:t>
      </w:r>
    </w:p>
    <w:p>
      <w:pPr>
        <w:pStyle w:val="Normal"/>
        <w:rPr/>
      </w:pPr>
      <w:r>
        <w:rPr/>
        <w:t>Veronka sa zvedavo zahľadela na starca.</w:t>
      </w:r>
    </w:p>
    <w:p>
      <w:pPr>
        <w:pStyle w:val="Normal"/>
        <w:rPr/>
      </w:pPr>
      <w:r>
        <w:rPr/>
        <w:t>- Pôjdeš na Revište k pánu Jurovi Dócimu. To je rodina toho zo Šášova, čo prichodil tiež k pánu Tobiášovi, ale lepší ako tamten. Je to poriadny človek a neveľmi sa kamaráti so surovou rodinou. Pani Mária, jeho manželka, potrebuje dievča a vzala by si ťa, keď ťa beňadickí otcovia odporučia. Ta pôjdeš, lebo pani už zvolila, keď sa dopočula o tebe. Pravda, nevie všetko, čo si prežila. Vie len to, že si sirota. Ani ty nič nehovor, lebo istejšie je, keď nik o tom nevie. Neroznesie sa to, a keď nebude chýru o tebe, nebude ani stopy.</w:t>
      </w:r>
    </w:p>
    <w:p>
      <w:pPr>
        <w:pStyle w:val="Normal"/>
        <w:rPr/>
      </w:pPr>
      <w:r>
        <w:rPr/>
        <w:t>- Otče, a budem to vedieť na hrade?</w:t>
      </w:r>
    </w:p>
    <w:p>
      <w:pPr>
        <w:pStyle w:val="Normal"/>
        <w:rPr/>
      </w:pPr>
      <w:r>
        <w:rPr/>
        <w:t>- Budeš, videl som ťa, ako ti práca šikovne ide od rúk, nuž čože by si nevedela. Hlavné je, že chceš. Kto chce, ten všetko vie. Môže mať hocikto fúru rozumu, keď nemá pri tom pevnej vôle, nič nedokáže. Pani Mária je príbuzná pani Kataríny na Žakýle a je vraj ako ona. Pravdaže sa nevídajú, lebo, ako som povedal, pán Juro nerád vidí pána Gabriela zo Šášova a pána Tobiáša pre ich kúsky, ktorých sa dopúšťajú spolu s pánom Melicharom zo Sitna.</w:t>
      </w:r>
    </w:p>
    <w:p>
      <w:pPr>
        <w:pStyle w:val="Normal"/>
        <w:rPr/>
      </w:pPr>
      <w:r>
        <w:rPr/>
        <w:t>- Pani Katarínu poznám. Dobručká pani, ak je aj pani Mária taká, tak sa už vopred teším a pousilujem sa, aby som všetko čo najlepšie urobila a vždy ochotne poslúžila.</w:t>
      </w:r>
    </w:p>
    <w:p>
      <w:pPr>
        <w:pStyle w:val="Normal"/>
        <w:rPr/>
      </w:pPr>
      <w:r>
        <w:rPr/>
        <w:t>- No vidíš. Pozajtre sa vyberieme. Ja mám práve v tých končinách robotu, a i na hrade sa zastavím, nuž pôjdeš so mnou. Budeme musieť nocou tadiaľto, kým sa dostaneme na druhú stranu Hrona. Dňom by nás mohol niekto stretnúť, či už ľudia pána Tobiáša, alebo pána Melichara. Nik síce o tebe nevie, ale istota je istota.</w:t>
      </w:r>
    </w:p>
    <w:p>
      <w:pPr>
        <w:pStyle w:val="Normal"/>
        <w:rPr/>
      </w:pPr>
      <w:r>
        <w:rPr/>
        <w:t>A tak sa potom Veronka chystala do panskej služby. Tešila sa a v tej radosti zabúdala na všetko, čo prežila. Ba zabúdala aj na starého deda Šimona, ktorého našli jedného dňa po Veronkinom zmiznutí mŕtveho v maličkom domci.</w:t>
      </w:r>
    </w:p>
    <w:p>
      <w:pPr>
        <w:pStyle w:val="Normal"/>
        <w:rPr/>
      </w:pPr>
      <w:r>
        <w:rPr/>
        <w:t>A keď sa na tretí deň slnce rozlúčilo so svetom, pobral sa dedo Bonifác s Veronkou do nového sveta.</w:t>
      </w:r>
    </w:p>
    <w:p>
      <w:pPr>
        <w:pStyle w:val="Normal"/>
        <w:rPr/>
      </w:pPr>
      <w:r>
        <w:rPr/>
        <w:t>Pani Mária Dóciová rada prijala sirotu Veronku, keď ju Bonifác priviedol. Zavolala si ju hneď k sebe a vypytovala sa jej na otca, na mať, o ktorých Veronka málo vedela, i na deda. A potom ju pridelila medzi dievčence, ktoré mali na starosti izby hradnej panej a mladých paničiek. Tie boli na hrade tri: najstaršia Anna, Katarína a najmladšia, menom po matke - Mária.</w:t>
      </w:r>
    </w:p>
    <w:p>
      <w:pPr>
        <w:pStyle w:val="Normal"/>
        <w:rPr/>
      </w:pPr>
      <w:r>
        <w:rPr/>
        <w:t>Veronka sa na Revišti spočiatku trošku cudzo cítila, lebo takých vecí málo videla. Ľakali ju vysoké múry, vyšnurovaní pandúri pána Jura, hlbokánska studňa uprostred dvora, úzke chodby, veľké komnaty, zariadené a naplnené nevídanými vecami. A medzi týmto sa teraz mala pohybovať, medzi týmto mala teraz žiť. No zvykla si. Staršie slúžky ju ľahko zaučili do práce a Veronka, obratná a hybká ako rybka, zvŕtala sa jedna radosť. Ba i do kuchyne zabehla, kde stará Agátina sestra varila pre urodzené panstvo, a pomohla jej, odskočiac to po drevo, keď pecúch Maco bol lenivý a sotva nohy vláčil za sebou - stará sa naveky s ním vadievať musela - to podala vody, umyla nádoby, pomohla chystať. Jedným slovom, Veronka bola všade.</w:t>
      </w:r>
    </w:p>
    <w:p>
      <w:pPr>
        <w:pStyle w:val="Normal"/>
        <w:rPr/>
      </w:pPr>
      <w:r>
        <w:rPr/>
        <w:t>Keď ju raz stretla pani, popýtala sa jej žartom:</w:t>
      </w:r>
    </w:p>
    <w:p>
      <w:pPr>
        <w:pStyle w:val="Normal"/>
        <w:rPr/>
      </w:pPr>
      <w:r>
        <w:rPr/>
        <w:t>- No, Veronka, ako sa ti u nás páči?</w:t>
      </w:r>
    </w:p>
    <w:p>
      <w:pPr>
        <w:pStyle w:val="Normal"/>
        <w:rPr/>
      </w:pPr>
      <w:r>
        <w:rPr/>
        <w:t>- I veľmi dobre, milostivá pani.</w:t>
      </w:r>
    </w:p>
    <w:p>
      <w:pPr>
        <w:pStyle w:val="Normal"/>
        <w:rPr/>
      </w:pPr>
      <w:r>
        <w:rPr/>
        <w:t>- No, a hovoria, že vraj nás chceš opustiť.</w:t>
      </w:r>
    </w:p>
    <w:p>
      <w:pPr>
        <w:pStyle w:val="Normal"/>
        <w:rPr/>
      </w:pPr>
      <w:r>
        <w:rPr/>
        <w:t>Veronka ostala ako drevená, nechápavo sa zahľadela na paniu. Ale pani sa zasmiala:</w:t>
      </w:r>
    </w:p>
    <w:p>
      <w:pPr>
        <w:pStyle w:val="Normal"/>
        <w:rPr/>
      </w:pPr>
      <w:r>
        <w:rPr/>
        <w:t>- Naľakala si sa, však? No, neboj sa, keď sa budeš usilovať ako dosiaľ, môžeš u nás ostať, dokedy chceš.</w:t>
      </w:r>
    </w:p>
    <w:p>
      <w:pPr>
        <w:pStyle w:val="Normal"/>
        <w:rPr/>
      </w:pPr>
      <w:r>
        <w:rPr/>
        <w:t>- Ďakujem, ďakujem, - hovorila dojatá Veronka a bozkala ruku hradnej panej.</w:t>
      </w:r>
    </w:p>
    <w:p>
      <w:pPr>
        <w:pStyle w:val="Normal"/>
        <w:rPr/>
      </w:pPr>
      <w:r>
        <w:rPr/>
        <w:t>A pousilovala sa ešte viacej ako predtým.</w:t>
      </w:r>
    </w:p>
    <w:p>
      <w:pPr>
        <w:pStyle w:val="Normal"/>
        <w:rPr/>
      </w:pPr>
      <w:r>
        <w:rPr/>
        <w:t>Ale chytré dievča sa zapáčilo aj hradným pannám. Neraz pribehli za ňou, keď oprašovala starodávny nábytok alebo utierala krištáľové poháre a nádoby. Najstaršia Anna bola o niečo staršia od nej, ostatné mladšie. Vypytovali sa jej na pána Tobiáša, na pani Katarínu, na Žakýl, na pustovníka Bonifáca, a keď im rozprávala o dievčatách hnevlivého pána Tobiáša, to potom ustavične o nich reči plietli.</w:t>
      </w:r>
    </w:p>
    <w:p>
      <w:pPr>
        <w:pStyle w:val="Normal"/>
        <w:rPr/>
      </w:pPr>
      <w:r>
        <w:rPr/>
        <w:t>- A Magdalénka je veľká? - opytovala sa stredná Katarínka.</w:t>
      </w:r>
    </w:p>
    <w:p>
      <w:pPr>
        <w:pStyle w:val="Normal"/>
        <w:rPr/>
      </w:pPr>
      <w:r>
        <w:rPr/>
        <w:t>- Magdalénka? Je taká ako ja. - Srdiečko jej stislo, keď si pomyslela, čo asi robí. Iste vedela o všetkom, keď jej tak tej osudnej noci radila a nakladala, aby sa z Belej nevracala. Keby ju bola poslúchla! No stalo sa, a Veronka si len vzdychla.</w:t>
      </w:r>
    </w:p>
    <w:p>
      <w:pPr>
        <w:pStyle w:val="Normal"/>
        <w:rPr/>
      </w:pPr>
      <w:r>
        <w:rPr/>
        <w:t>- A vedia čítať, hovoríš? - vypytovala sa najstaršia Anna.</w:t>
      </w:r>
    </w:p>
    <w:p>
      <w:pPr>
        <w:pStyle w:val="Normal"/>
        <w:rPr/>
      </w:pPr>
      <w:r>
        <w:rPr/>
        <w:t>- I  nás ctihodný otec Ján učí, - miešala sa do reči najmladšia Mária.</w:t>
      </w:r>
    </w:p>
    <w:p>
      <w:pPr>
        <w:pStyle w:val="Normal"/>
        <w:rPr/>
      </w:pPr>
      <w:r>
        <w:rPr/>
        <w:t>- A veľký je to hrad u vás?</w:t>
      </w:r>
    </w:p>
    <w:p>
      <w:pPr>
        <w:pStyle w:val="Normal"/>
        <w:rPr/>
      </w:pPr>
      <w:r>
        <w:rPr/>
        <w:t>- A pán Tobiáš je aký?</w:t>
      </w:r>
    </w:p>
    <w:p>
      <w:pPr>
        <w:pStyle w:val="Normal"/>
        <w:rPr/>
      </w:pPr>
      <w:r>
        <w:rPr/>
        <w:t>- A stará Agáta?</w:t>
      </w:r>
    </w:p>
    <w:p>
      <w:pPr>
        <w:pStyle w:val="Normal"/>
        <w:rPr/>
      </w:pPr>
      <w:r>
        <w:rPr/>
        <w:t>- A tvoj dedo?</w:t>
      </w:r>
    </w:p>
    <w:p>
      <w:pPr>
        <w:pStyle w:val="Normal"/>
        <w:rPr/>
      </w:pPr>
      <w:r>
        <w:rPr/>
        <w:t>- A dedina? A ľudia?</w:t>
      </w:r>
    </w:p>
    <w:p>
      <w:pPr>
        <w:pStyle w:val="Normal"/>
        <w:rPr/>
      </w:pPr>
      <w:r>
        <w:rPr/>
        <w:t>Veronka nestačila odpovedať zvedavým pannám. Potom, keď sa takto povypytovali, prišli aj druhý aj tretí raz. A potom denne, najmä mladšie, behali za Veronkou. Vyhľadávali ju na dvore, v izbietke, ba i do kuchyne dobehli za ňou. Hradná pani im nebránila. Naopak, keď nebolo práce, dovolila, aby sa Veronka s pannami hrala.</w:t>
      </w:r>
    </w:p>
    <w:p>
      <w:pPr>
        <w:pStyle w:val="Normal"/>
        <w:rPr/>
      </w:pPr>
      <w:r>
        <w:rPr/>
        <w:t>Veronka to rada robila. Keď nastali daždivé dni, sedávala s pannami pri veľkom kozube a priadla ako ostatné dievčence. Ale neraz musela odložiť vreteno, lebo panny ju neustále prosili, aby im rozprávala rozprávky a o tom, ako bolo kedysi. Lebo Veronka mala, čo panny nemali. Veronka mala starého deda Šimona a bývala u deda Bonifáca, a tí už len vedeli, čo vedeli. Dedovia mnoho, mnoho pamätajú a mnoho vedia. Aj títo dvaja mnoho vedeli. Veronka mala bystrú pamäť a dobre si zapamätala, čo jeden i druhý povedal, čím ju zabával, keď prichodil večer alebo nečas nedovolil vyjsť z izby. Keďže si to všetko zapamätala, nuž to všetko pannám rozprávala. Panny počúvali. Neraz ich takto našla hradná pani. Počúvala chvíľku, a potom, usmejúc sa, nechávala deti ich rozprávkam a čarovným svetom.</w:t>
      </w:r>
    </w:p>
    <w:p>
      <w:pPr>
        <w:pStyle w:val="Normal"/>
        <w:rPr/>
      </w:pPr>
      <w:r>
        <w:rPr/>
        <w:t>Tak sa Veronka ani nemohla ináč mať, ako sa mala. Dobre sa mala, lebo, ako sa hovorí, po nečase čas býva, nuž aj Veronke po prežitých trápeniach svitli lepšie dni.</w:t>
      </w:r>
    </w:p>
    <w:p>
      <w:pPr>
        <w:pStyle w:val="Normal"/>
        <w:rPr/>
      </w:pPr>
      <w:r>
        <w:rPr/>
        <w:t>A dobre by bolo bývalo, keby sa nebola stala nevinná vec ...</w:t>
      </w:r>
    </w:p>
    <w:p>
      <w:pPr>
        <w:pStyle w:val="Normal"/>
        <w:rPr/>
      </w:pPr>
      <w:r>
        <w:rPr/>
        <w:t>Každý rok na Veľkú noc chodievala hradná pani k beňadickým otcom na veľkonočné slávnosti. A tohto roku, keď veľkonočné sviatky pripadli na krásny teplý marec, vzala so sebou aj dve staršie dcérky. Keďže bolo načim vziať aj služobné dievča, panny uprosili mať, aby vzala Veronku. Nuž teda Veronka, stúlená v kútiku kočiara ako ustrašené vtáča, viezla sa, aby aj ona videla tie krásne čudá, ktoré skrývajú staré múry svätobeňadického opátstva, o ktorých jej rozprával dedo Bonifác.</w:t>
      </w:r>
    </w:p>
    <w:p>
      <w:pPr>
        <w:pStyle w:val="Normal"/>
        <w:rPr/>
      </w:pPr>
      <w:r>
        <w:rPr/>
        <w:t>A ako každého roku, prišla aj pani Katarína zo Žakýlskeho hradu. Prišla a priviedla Magdalénku, z ktorej už vyrástla krásna panna. Panie sa veľmi srdečne privítali. Dievčence najprv hľadeli na seba a tie z Revišťa porovnávali v duchu skutočnú Magdalénku s tou, ktorú im vykreslila Veronka. A keď pominuli prvé dojmy, dali sa panny do rozhovoru.</w:t>
      </w:r>
    </w:p>
    <w:p>
      <w:pPr>
        <w:pStyle w:val="Normal"/>
        <w:rPr/>
      </w:pPr>
      <w:r>
        <w:rPr/>
        <w:t>- Rady sme, že ťa vidíme, - vravela najstaršia, Anna Dóciová.</w:t>
      </w:r>
    </w:p>
    <w:p>
      <w:pPr>
        <w:pStyle w:val="Normal"/>
        <w:rPr/>
      </w:pPr>
      <w:r>
        <w:rPr/>
        <w:t>- Poznali sme ťa už z rozprávania Veronky, - dodala mladšia.</w:t>
      </w:r>
    </w:p>
    <w:p>
      <w:pPr>
        <w:pStyle w:val="Normal"/>
        <w:rPr/>
      </w:pPr>
      <w:r>
        <w:rPr/>
        <w:t>- Veronky? - čudovala sa panna Magdalénka.</w:t>
      </w:r>
    </w:p>
    <w:p>
      <w:pPr>
        <w:pStyle w:val="Normal"/>
        <w:rPr/>
      </w:pPr>
      <w:r>
        <w:rPr/>
        <w:t>- Áno, naša Veronka nám veľa rozprávala o vás i o tebe.</w:t>
      </w:r>
    </w:p>
    <w:p>
      <w:pPr>
        <w:pStyle w:val="Normal"/>
        <w:rPr/>
      </w:pPr>
      <w:r>
        <w:rPr/>
        <w:t>- Ale ktorá Veronka? - nevedela ešte uhádnuť Magdalénka.</w:t>
      </w:r>
    </w:p>
    <w:p>
      <w:pPr>
        <w:pStyle w:val="Normal"/>
        <w:rPr/>
      </w:pPr>
      <w:r>
        <w:rPr/>
        <w:t>- Počkaj, tu je, len ostala dolu, príde každú chvíľku.</w:t>
      </w:r>
    </w:p>
    <w:p>
      <w:pPr>
        <w:pStyle w:val="Normal"/>
        <w:rPr/>
      </w:pPr>
      <w:r>
        <w:rPr/>
        <w:t>Magdalénke počínalo svitať v hlave. Ale kde by sa to dievča tu vzalo? Ako sa dostalo na Revište? Zarazená počúvala štebotanie diev, no duchom bola neustále pri Veronke. Hútala: „Je to ona, alebo niekto druhý?" No nemala byť dlho na pochybách. Veronka, ktorú boli poslali po čosi, sa vrátila. Úctivo pozdravila panie, ktoré boli zahrúžené do hovoru a ani si ju nevšimli, a potom pozdravila aj dievčatá.</w:t>
      </w:r>
    </w:p>
    <w:p>
      <w:pPr>
        <w:pStyle w:val="Normal"/>
        <w:rPr/>
      </w:pPr>
      <w:r>
        <w:rPr/>
        <w:t xml:space="preserve">- Poď sem, - zvolala mladšia Dóciová, - panna Magdalénka je tu. </w:t>
      </w:r>
    </w:p>
    <w:p>
      <w:pPr>
        <w:pStyle w:val="Normal"/>
        <w:rPr/>
      </w:pPr>
      <w:r>
        <w:rPr/>
        <w:t>Veronka popošla dva-tri kroky, a potom ostala stáť ako k zemi prikovaná. Magdalénka tiež len hľadela, nevediac, či to sen, a či skutočnosť. No keď sa dlhšie dívala, presvedčila sa, že to naozaj Veronka pred ňou stojí.</w:t>
      </w:r>
    </w:p>
    <w:p>
      <w:pPr>
        <w:pStyle w:val="Normal"/>
        <w:rPr/>
      </w:pPr>
      <w:r>
        <w:rPr/>
        <w:t>- Vitaj, Veronka, kde sa tu berieš? - opytovala sa a vítala Magdalénka Veronku a stískala jej ruky.</w:t>
      </w:r>
    </w:p>
    <w:p>
      <w:pPr>
        <w:pStyle w:val="Normal"/>
        <w:rPr/>
      </w:pPr>
      <w:r>
        <w:rPr/>
        <w:t>- S pannami som prišla, - vysvetľovala Veronka, klopiac zrak a zapýrená, že ju panna Magdalénka takto dôverne víta ako kedysi, keď ešte žil dedo Šimon a panny chodili s Agátou po dedine.</w:t>
      </w:r>
    </w:p>
    <w:p>
      <w:pPr>
        <w:pStyle w:val="Normal"/>
        <w:rPr/>
      </w:pPr>
      <w:r>
        <w:rPr/>
        <w:t>- A ako si sa sem dostala? Dedo umrel, vieš?</w:t>
      </w:r>
    </w:p>
    <w:p>
      <w:pPr>
        <w:pStyle w:val="Normal"/>
        <w:rPr/>
      </w:pPr>
      <w:r>
        <w:rPr/>
        <w:t>- Viem.</w:t>
      </w:r>
    </w:p>
    <w:p>
      <w:pPr>
        <w:pStyle w:val="Normal"/>
        <w:rPr/>
      </w:pPr>
      <w:r>
        <w:rPr/>
        <w:t>- Dedo Bonifác, čo lieky nosí, ju priviedol, - vysvetľovala staršia panna Anna.</w:t>
      </w:r>
    </w:p>
    <w:p>
      <w:pPr>
        <w:pStyle w:val="Normal"/>
        <w:rPr/>
      </w:pPr>
      <w:r>
        <w:rPr/>
        <w:t>- A zdravá si? Pravdaže, veď si vyrástla a spevnela, - opytovala sa i odpovedala panna Magdalénka. - A dobre ti na Revišti, však?</w:t>
      </w:r>
    </w:p>
    <w:p>
      <w:pPr>
        <w:pStyle w:val="Normal"/>
        <w:rPr/>
      </w:pPr>
      <w:r>
        <w:rPr/>
        <w:t>- Dobre, panna Magdalénka, veľmi dobre, doma tak nebývalo.</w:t>
      </w:r>
    </w:p>
    <w:p>
      <w:pPr>
        <w:pStyle w:val="Normal"/>
        <w:rPr/>
      </w:pPr>
      <w:r>
        <w:rPr/>
        <w:t>- Mama, - volala Magdalénka na pani Katarínu. - Pozri, kto je tu!</w:t>
      </w:r>
    </w:p>
    <w:p>
      <w:pPr>
        <w:pStyle w:val="Normal"/>
        <w:rPr/>
      </w:pPr>
      <w:r>
        <w:rPr/>
        <w:t>Pani Katarína sa zahľadela a ani ona najprv nemohla Veronku spoznať, no po chvíľke ju spoznala:</w:t>
      </w:r>
    </w:p>
    <w:p>
      <w:pPr>
        <w:pStyle w:val="Normal"/>
        <w:rPr/>
      </w:pPr>
      <w:r>
        <w:rPr/>
        <w:t>- Veď je to naša Veronka!</w:t>
      </w:r>
    </w:p>
    <w:p>
      <w:pPr>
        <w:pStyle w:val="Normal"/>
        <w:rPr/>
      </w:pPr>
      <w:r>
        <w:rPr/>
        <w:t>- Teraz je naša, - usmiala sa pani Dóciová.</w:t>
      </w:r>
    </w:p>
    <w:p>
      <w:pPr>
        <w:pStyle w:val="Normal"/>
        <w:rPr/>
      </w:pPr>
      <w:r>
        <w:rPr/>
        <w:t>- A kdeže ste ju vzali? Stratilo sa dievča a dedo sa užialil za ňou.</w:t>
      </w:r>
    </w:p>
    <w:p>
      <w:pPr>
        <w:pStyle w:val="Normal"/>
        <w:rPr/>
      </w:pPr>
      <w:r>
        <w:rPr/>
        <w:t>- Otec Bonifác nám ju priviedol. Keď je sirota, vzali sme ju.</w:t>
      </w:r>
    </w:p>
    <w:p>
      <w:pPr>
        <w:pStyle w:val="Normal"/>
        <w:rPr/>
      </w:pPr>
      <w:r>
        <w:rPr/>
        <w:t>Pani Katarína nevedela o ničom. Nevedela si vysvetliť, ako sa mohla Veronka sem dostať. No dožičila jej to, veď doma by sa nebola nikdy na také miesto dostala. Pán Tobiáš je hnevlivý a surový. Nebol by dovolil, aby sedliacke dievča na hrad vzala. Jednako je čudné, ako sa mohla sem dostať. Práve sa chcela spýtať, keď vtom zazneli zvony. Nuž ostala otázka otázkou, lebo panie i panny sa pobrali na slávnosť ...</w:t>
      </w:r>
    </w:p>
    <w:p>
      <w:pPr>
        <w:pStyle w:val="Normal"/>
        <w:rPr/>
      </w:pPr>
      <w:r>
        <w:rPr/>
        <w:t>A keď potom po slávnostiach nezviedla už náhoda pani Katarínu s Veronkou, ani sa nedozvedela o tom, čo musela Veronka prežiť . . .</w:t>
      </w:r>
    </w:p>
    <w:p>
      <w:pPr>
        <w:pStyle w:val="Normal"/>
        <w:rPr/>
      </w:pPr>
      <w:r>
        <w:rPr/>
      </w:r>
    </w:p>
    <w:p>
      <w:pPr>
        <w:pStyle w:val="Normal"/>
        <w:rPr/>
      </w:pPr>
      <w:r>
        <w:rPr/>
      </w:r>
    </w:p>
    <w:p>
      <w:pPr>
        <w:pStyle w:val="Normal"/>
        <w:jc w:val="center"/>
        <w:rPr>
          <w:b/>
          <w:b/>
        </w:rPr>
      </w:pPr>
      <w:r>
        <w:rPr>
          <w:b/>
        </w:rPr>
        <w:t>HRAD AKO HRAD, ALE PÁN MELICHAR SA MU NETEŠÍ</w:t>
      </w:r>
    </w:p>
    <w:p>
      <w:pPr>
        <w:pStyle w:val="Normal"/>
        <w:rPr>
          <w:b/>
          <w:b/>
        </w:rPr>
      </w:pPr>
      <w:r>
        <w:rPr>
          <w:b/>
        </w:rPr>
      </w:r>
    </w:p>
    <w:p>
      <w:pPr>
        <w:pStyle w:val="Normal"/>
        <w:rPr/>
      </w:pPr>
      <w:r>
        <w:rPr/>
        <w:t>Vyrástol hrad na sitnianskych skalách. Vyrástli kamenné múry, i strechy zakvitli na múroch a v nich si už vtáci stlali hniezda. Aj červená zástavka sa zvíjala na najvyššej veži, aj trubač vytruboval, keď sa niekto vznešený blížil k hradu. Ba aj žaby kŕkali v priekope, ktorá sa ovinula okolo hradu a ktorú starý Krištof napúšťal čerstvou vodou, aj nový padací most bol na nej a v hrade bolo všetko: komnaty aj maštale, pivnice a v pivniciach víno, aj klenuté kobky a v kobkách zlato, v stajniach kone, v zbrojnej sále množstvo rozmanitej zbrane. Všetkého, čo srdce ráčilo a žiadalo, bolo na Sitnianskom hrade pána Melichara Baláža. Iba jedného tam nebolo. Spokojnosti v srdci hradného pána.</w:t>
      </w:r>
    </w:p>
    <w:p>
      <w:pPr>
        <w:pStyle w:val="Normal"/>
        <w:rPr/>
      </w:pPr>
      <w:r>
        <w:rPr/>
        <w:t>Pán Melichar chcel mať hrad, ktorý nik nedobyje. Majster Cuculi aj taký vystaval. Vystaval múry, vystaval veže, aj . . . Nie, pán Melichar nerád na to myslel . . . jednako . . . zastavil sa v myšlienkach aj pri tom. Chcel mať prepevný hrad a majster Cuculi urobil tú vec s deckom. A bol by býval pán Melichar spokojný. V jeho svedomí by bola dávno zaspala výčitka, že v najvyššej veži zahynulo jedno decko hladom a zúfalstvom. Že sa zadusilo v plači, že si rozdriapalo ruky na škrabľavých múroch, že mu vlásky zošediveli hrôzou, do ktorej ho vrhol strašný Sitna pán. To všetko by sa bolo utopilo v hlbokom svedomí sitnianskeho pána. Ajaj, mnoho toho sa tam už zabudlo. Aj toto by sa bolo. Veď konečne tu nešlo vlastne o nič. O dieťa-sirotu. Sirotu nevoľnú, sirotu poddanskú. A akú malo také decko v tých časoch cenu? Nijakú. A pán Melichar chcel mať pevný hrad.</w:t>
      </w:r>
    </w:p>
    <w:p>
      <w:pPr>
        <w:pStyle w:val="Normal"/>
        <w:rPr/>
      </w:pPr>
      <w:r>
        <w:rPr/>
        <w:t>A ten nemal.</w:t>
      </w:r>
    </w:p>
    <w:p>
      <w:pPr>
        <w:pStyle w:val="Normal"/>
        <w:rPr/>
      </w:pPr>
      <w:r>
        <w:rPr/>
        <w:t xml:space="preserve">Stále mu hučalo v ušiach, že dievča bolo z veže unesené, že jeho hrad nič dobré nečaká. Hej, pán Melichar sa jedovato zasmial, posotil soboliu čiapočku s jastrabím pierkom do tyla a zafučal, nadúvajúc líca ako nasýtený mech, keď do neho dieru vbiješ. Podoprel si hlavu a zahľadel sa do kúta. No a zavolal na sluhu: </w:t>
      </w:r>
    </w:p>
    <w:p>
      <w:pPr>
        <w:pStyle w:val="Normal"/>
        <w:rPr/>
      </w:pPr>
      <w:r>
        <w:rPr/>
        <w:t>- Medovinu!</w:t>
      </w:r>
    </w:p>
    <w:p>
      <w:pPr>
        <w:pStyle w:val="Normal"/>
        <w:rPr/>
      </w:pPr>
      <w:r>
        <w:rPr/>
        <w:t>Potom sedel a pil.</w:t>
      </w:r>
    </w:p>
    <w:p>
      <w:pPr>
        <w:pStyle w:val="Normal"/>
        <w:rPr/>
      </w:pPr>
      <w:r>
        <w:rPr/>
        <w:t>Pil a sedel. A keď sa opil, zbehoval dolu medzi hory a brázdil po nich, kým ho jed neprešiel. Hej, keby nebol Dominik Dominikom, schli by už jeho kosti a vietor by ich bielil pod šibenicou, ako ich vybielil nešťastnému murárovi, ktorého prichytil Cuculi, keď poslednú skalu zaprával a zastieral každú stopu po narušenom múre. Toho nešťastníka zdrapil Cuculi a pán Melichar ho dal bez okolkov obesiť. Ale Dominik, hej, Dominik, čo si to len urobil?! Pán Melichar bol strašný a surový pán, ale jasne sa pamätal, že by bol vtedy nechal čiernu dušičku v labách rozzúrenej medvedice, keby nie Dominika. Ale Cuculi hovorí, že nie je nič stratené. Ak dievča zachránili, niekde bude. Treba ho hľadať. Hradná veža čaká a múry skryjú všetko, ako by boli skryli, keby nebolo Dominika . . .</w:t>
      </w:r>
    </w:p>
    <w:p>
      <w:pPr>
        <w:pStyle w:val="Normal"/>
        <w:rPr/>
      </w:pPr>
      <w:r>
        <w:rPr/>
        <w:t>- Doveďte ho, nešťastníka, - volal na zbrojnošov.</w:t>
      </w:r>
    </w:p>
    <w:p>
      <w:pPr>
        <w:pStyle w:val="Normal"/>
        <w:rPr/>
      </w:pPr>
      <w:r>
        <w:rPr/>
        <w:t>Tí dobre vedeli koho, lebo takto volal pán Melichar Baláž každého druhého dňa.</w:t>
      </w:r>
    </w:p>
    <w:p>
      <w:pPr>
        <w:pStyle w:val="Normal"/>
        <w:rPr/>
      </w:pPr>
      <w:r>
        <w:rPr/>
        <w:t>Priviedli teda Dominika. Nič mu nebolo. Oblečený bol, ako býval, len na, pravej ruke ohnivko prikuté a na ohnivku reťaz visela a vliekla sa k ľavej nohe, ktorú nad členkom zas ohnivko objímalo. Ale Dominik nebol skrúšený. Reťaz, čo aká ťažká, bola ničím pre silného Dominika. Možno keby bol trhol, jedným razom by ju bol roztrhol a druhým oddrapil od nohy alebo od ruky. Možno by bol ovalil sitnianskeho pána po hriešnej hlave. Ale Dominikovi bolo dobre. Dobre, lebo jasne vedel, že kým je zviazaný a musí sedieť v temnej veži, Veronka je na slobode.</w:t>
      </w:r>
    </w:p>
    <w:p>
      <w:pPr>
        <w:pStyle w:val="Normal"/>
        <w:rPr/>
      </w:pPr>
      <w:r>
        <w:rPr/>
        <w:t>Ak ho niekedy prepadla trúchlivá chvíľa, myšlienka, že dievča je slobodné, mu dodávala útechy. Nuž pokojne prichádzal pred sitnianskeho pána a pokojne odpovedal na jeho otázky.</w:t>
      </w:r>
    </w:p>
    <w:p>
      <w:pPr>
        <w:pStyle w:val="Normal"/>
        <w:rPr/>
      </w:pPr>
      <w:r>
        <w:rPr/>
        <w:t>Pán Melichar si najprv upil, a potom začal:</w:t>
      </w:r>
    </w:p>
    <w:p>
      <w:pPr>
        <w:pStyle w:val="Normal"/>
        <w:rPr/>
      </w:pPr>
      <w:r>
        <w:rPr/>
        <w:t>- Ej, Dominik, čo si mi to len urobil?</w:t>
      </w:r>
    </w:p>
    <w:p>
      <w:pPr>
        <w:pStyle w:val="Normal"/>
        <w:rPr/>
      </w:pPr>
      <w:r>
        <w:rPr/>
        <w:t>Ale Dominik na túto reč naveky mlčal. Mlčal, a preto musel zas Baláž začať:</w:t>
      </w:r>
    </w:p>
    <w:p>
      <w:pPr>
        <w:pStyle w:val="Normal"/>
        <w:rPr/>
      </w:pPr>
      <w:r>
        <w:rPr/>
        <w:t>- Kde si podel dievča, povedz, Dominik, budeš slobodný ...</w:t>
      </w:r>
    </w:p>
    <w:p>
      <w:pPr>
        <w:pStyle w:val="Normal"/>
        <w:rPr/>
      </w:pPr>
      <w:r>
        <w:rPr/>
        <w:t>- Ej, nepoviem, urodzený pane, nepoviem ... - odvrával smelý Dominik.</w:t>
      </w:r>
    </w:p>
    <w:p>
      <w:pPr>
        <w:pStyle w:val="Normal"/>
        <w:rPr/>
      </w:pPr>
      <w:r>
        <w:rPr/>
        <w:t>- Vidíš, vidíš, nepovieš, a mohol by si. Takto zas poputuješ do veže. A škoda ťa, Dominik, škoda ...</w:t>
      </w:r>
    </w:p>
    <w:p>
      <w:pPr>
        <w:pStyle w:val="Normal"/>
        <w:rPr/>
      </w:pPr>
      <w:r>
        <w:rPr/>
        <w:t>- Už ja len tak budem hovoriť, ako som hovoril, urodzený pane.</w:t>
      </w:r>
    </w:p>
    <w:p>
      <w:pPr>
        <w:pStyle w:val="Normal"/>
        <w:rPr/>
      </w:pPr>
      <w:r>
        <w:rPr/>
        <w:t>- A ja predsa len to dievča musím dostať. Keby som nebol začal, čert po tebe, Dominik, i po dievčati, ale takto . . . Nájdem ju, Dominik, nájdem, a ty uschneš na reťazi.</w:t>
      </w:r>
    </w:p>
    <w:p>
      <w:pPr>
        <w:pStyle w:val="Normal"/>
        <w:rPr/>
      </w:pPr>
      <w:r>
        <w:rPr/>
        <w:t>- Uschnem, urodzený pane, - opakoval ako ozvena Dominik.</w:t>
      </w:r>
    </w:p>
    <w:p>
      <w:pPr>
        <w:pStyle w:val="Normal"/>
        <w:rPr/>
      </w:pPr>
      <w:r>
        <w:rPr/>
        <w:t>- Ej, Dominik, keby si nebol Dominikom . . . Naučil by ťa hovoriť, - zastrájal sa pán Baláž.</w:t>
      </w:r>
    </w:p>
    <w:p>
      <w:pPr>
        <w:pStyle w:val="Normal"/>
        <w:rPr/>
      </w:pPr>
      <w:r>
        <w:rPr/>
        <w:t>- Nemôžem za to, urodzený pane. Bránil som vás, ako som bránil nevinné decko. Verte, čo ste urobili, to nie je chlapská robota . . .</w:t>
      </w:r>
    </w:p>
    <w:p>
      <w:pPr>
        <w:pStyle w:val="Normal"/>
        <w:rPr/>
      </w:pPr>
      <w:r>
        <w:rPr/>
        <w:t>- Viem, viem, Dominik, nechcel som, ale Cuculi hovoril.</w:t>
      </w:r>
    </w:p>
    <w:p>
      <w:pPr>
        <w:pStyle w:val="Normal"/>
        <w:rPr/>
      </w:pPr>
      <w:r>
        <w:rPr/>
        <w:t>- Nemali ste ho počúvať.</w:t>
      </w:r>
    </w:p>
    <w:p>
      <w:pPr>
        <w:pStyle w:val="Normal"/>
        <w:rPr/>
      </w:pPr>
      <w:r>
        <w:rPr/>
        <w:t>- Možno, ale teraz je už neskoro. To dievča musí prísť ta, skade vyšlo. Toto dielo, čo som vystaval, musí byť dokonalé.</w:t>
      </w:r>
    </w:p>
    <w:p>
      <w:pPr>
        <w:pStyle w:val="Normal"/>
        <w:rPr/>
      </w:pPr>
      <w:r>
        <w:rPr/>
        <w:t>- Nerobte to, urodzený pane. Budem vám slúžiť, ako som slúžil dosial.</w:t>
      </w:r>
    </w:p>
    <w:p>
      <w:pPr>
        <w:pStyle w:val="Normal"/>
        <w:rPr/>
      </w:pPr>
      <w:r>
        <w:rPr/>
        <w:t>- Nesľubuj, Dominik, lebo sa jed vo mne vzmáha.</w:t>
      </w:r>
    </w:p>
    <w:p>
      <w:pPr>
        <w:pStyle w:val="Normal"/>
        <w:rPr/>
      </w:pPr>
      <w:r>
        <w:rPr/>
        <w:t>- Čo vám záleží na jednom poddanskom decku? A vidíte, hrad už stojí rok a pevný je, že mu naširoko-ďaleko páru niet.</w:t>
      </w:r>
    </w:p>
    <w:p>
      <w:pPr>
        <w:pStyle w:val="Normal"/>
        <w:rPr/>
      </w:pPr>
      <w:r>
        <w:rPr/>
        <w:t>- Ale bol by ešte silnejší, Dominik môj, Cuculi je majster a vie, čo vie. Zle si urobil, keď si sa plietol do mojich vecí.</w:t>
      </w:r>
    </w:p>
    <w:p>
      <w:pPr>
        <w:pStyle w:val="Normal"/>
        <w:rPr/>
      </w:pPr>
      <w:r>
        <w:rPr/>
        <w:t>- Nemohol som inak. Rád som, že sa tak stalo.</w:t>
      </w:r>
    </w:p>
    <w:p>
      <w:pPr>
        <w:pStyle w:val="Normal"/>
        <w:rPr/>
      </w:pPr>
      <w:r>
        <w:rPr/>
        <w:t>- Rád, rád, ale keby si nebol Dominikom, zlá by bola tvoja radosť.</w:t>
      </w:r>
    </w:p>
    <w:p>
      <w:pPr>
        <w:pStyle w:val="Normal"/>
        <w:rPr/>
      </w:pPr>
      <w:r>
        <w:rPr/>
        <w:t>Potom si prihol z krčaha a dal Dominika odviesť. Sedel potom sám, samotný a rozmýšľal, čo urobiť. Upustiť od myšlienky, alebo dať Dominika pripiecť? Jedna vec ho mrzela viacej ako druhá. Dominik je tvrdý chlap, ale povedal by, oj, povedal. Inakších už on, Melichar Baláž, prinútil hovoriť.</w:t>
      </w:r>
    </w:p>
    <w:p>
      <w:pPr>
        <w:pStyle w:val="Normal"/>
        <w:rPr/>
      </w:pPr>
      <w:r>
        <w:rPr/>
        <w:t>Mesiačik-samotár vliekol sa po nebi a ospanlivým zrakom hľadel na zem. Nehľadel teraz na Hron, ale na belavý hrad, ktorý sa pnel na svahoch Sitna. V tom hrade svietili okná a v izbe, z ktorej tie okná hľadeli do noci, sa traja ľudia radili. Poznáme ich dobre: je to pán Tobiáš, pán Melichar a Cuculi. Sedia okolo stola a pred nimi krčahy vysoké, cínové, plné sladkej medoviny. Upili si. Poutieral fúzy pán Tobiáš, poutieral i pán Melichar, len Cuculi si utrel rukou ústa ako malé dieťa, keď fúzy nenosil.</w:t>
      </w:r>
    </w:p>
    <w:p>
      <w:pPr>
        <w:pStyle w:val="Normal"/>
        <w:rPr/>
      </w:pPr>
      <w:r>
        <w:rPr/>
        <w:t>- Tak čo, vaša urodzenosť? - zahovoril. - Bude, či nebude?</w:t>
      </w:r>
    </w:p>
    <w:p>
      <w:pPr>
        <w:pStyle w:val="Normal"/>
        <w:rPr/>
      </w:pPr>
      <w:r>
        <w:rPr/>
        <w:t>- Bude, čoby nebolo, - odsekol podráždený Baláž.</w:t>
      </w:r>
    </w:p>
    <w:p>
      <w:pPr>
        <w:pStyle w:val="Normal"/>
        <w:rPr/>
      </w:pPr>
      <w:r>
        <w:rPr/>
        <w:t>- Tak je, - prisvedčil pán Tobiáš. - Alebo bude, alebo nebude, ale keď tuto pán sused vraví, že bude, tak tomu musíš, kamarát, veriť, lebo okolo Sitna dosť dubov.</w:t>
      </w:r>
    </w:p>
    <w:p>
      <w:pPr>
        <w:pStyle w:val="Normal"/>
        <w:rPr/>
      </w:pPr>
      <w:r>
        <w:rPr/>
        <w:t>- A vyzná sa v tomto remesle urodzený pán Melichar, vyzná, - prisviedčal Cuculi.</w:t>
      </w:r>
    </w:p>
    <w:p>
      <w:pPr>
        <w:pStyle w:val="Normal"/>
        <w:rPr/>
      </w:pPr>
      <w:r>
        <w:rPr/>
        <w:t>- A veru, boh mi je svedok, ak ma dopáliš, nakoniec ťa povýšim na jeden.</w:t>
      </w:r>
    </w:p>
    <w:p>
      <w:pPr>
        <w:pStyle w:val="Normal"/>
        <w:rPr/>
      </w:pPr>
      <w:r>
        <w:rPr/>
        <w:t>- Pekné výhľady mám. A to za to, že som ti takýto znamenitý hrad vystaval. Si ty len nevďačník, pán Baláž, nevďačník . . .!</w:t>
      </w:r>
    </w:p>
    <w:p>
      <w:pPr>
        <w:pStyle w:val="Normal"/>
        <w:rPr/>
      </w:pPr>
      <w:r>
        <w:rPr/>
        <w:t>- Ty si ma s tvojimi kúskami do takej omáčky doniesol, že by som dakedy celý hrad oľutoval.</w:t>
      </w:r>
    </w:p>
    <w:p>
      <w:pPr>
        <w:pStyle w:val="Normal"/>
        <w:rPr/>
      </w:pPr>
      <w:r>
        <w:rPr/>
        <w:t>- Zasa nariekaš? Neslýchaný človek. V jednej chvíli si tvrdý, a v druhej plakať ideš ako stará baba.</w:t>
      </w:r>
    </w:p>
    <w:p>
      <w:pPr>
        <w:pStyle w:val="Normal"/>
        <w:rPr/>
      </w:pPr>
      <w:r>
        <w:rPr/>
        <w:t>- Taký som, taký, aby si vedel. A ešte som voľajaký a ak raz budem v takej nálade, môže sa stať aj to, čo tuto pán brat Tobiáš hovoril.</w:t>
      </w:r>
    </w:p>
    <w:p>
      <w:pPr>
        <w:pStyle w:val="Normal"/>
        <w:rPr/>
      </w:pPr>
      <w:r>
        <w:rPr/>
        <w:t>- Teda, aby sme sa nečastovali takýmito poklonami, - sčervenel tajným jedom Cuculi, - hrad v najkratšej dobe úplne dokončím a potom poplávam odtiaľto. A ak chceš mať z hradu to, čo som ti hovoril, tak sa pousiluj, aby si to dievča našiel. Keď vyrastie v pannu, bude neskoro, rozumieš? Nie je toto prvý hrad, čo vyšiel spod mojej ruky . . .</w:t>
      </w:r>
    </w:p>
    <w:p>
      <w:pPr>
        <w:pStyle w:val="Normal"/>
        <w:rPr/>
      </w:pPr>
      <w:r>
        <w:rPr/>
        <w:t>- Nie, ale môže byť posledný, - usmial sa Baláž.</w:t>
      </w:r>
    </w:p>
    <w:p>
      <w:pPr>
        <w:pStyle w:val="Normal"/>
        <w:rPr/>
      </w:pPr>
      <w:r>
        <w:rPr/>
        <w:t>- Uvidíme, - odbíjal ho Cuculi.</w:t>
      </w:r>
    </w:p>
    <w:p>
      <w:pPr>
        <w:pStyle w:val="Normal"/>
        <w:rPr/>
      </w:pPr>
      <w:r>
        <w:rPr/>
        <w:t>- Nechajte, - miernil ich pán Tobiáš. - Takýmto spôsobom nikdy vec neskoncujete. Treba hľadať, pán Baláž, treba hľadať, nie sedieť ako kvočka na Sitne.</w:t>
      </w:r>
    </w:p>
    <w:p>
      <w:pPr>
        <w:pStyle w:val="Normal"/>
        <w:rPr/>
      </w:pPr>
      <w:r>
        <w:rPr/>
        <w:t>- Kto hľadá, nájde, - prisviedčal Cuculi.</w:t>
      </w:r>
    </w:p>
    <w:p>
      <w:pPr>
        <w:pStyle w:val="Normal"/>
        <w:rPr/>
      </w:pPr>
      <w:r>
        <w:rPr/>
        <w:t>- A či nehľadám? Kto môže za to, že nemôžem prísť stvore na stopu?</w:t>
      </w:r>
    </w:p>
    <w:p>
      <w:pPr>
        <w:pStyle w:val="Normal"/>
        <w:rPr/>
      </w:pPr>
      <w:r>
        <w:rPr/>
        <w:t>- Ty, - povedal smejúci sa pán Tobiáš.</w:t>
      </w:r>
    </w:p>
    <w:p>
      <w:pPr>
        <w:pStyle w:val="Normal"/>
        <w:rPr/>
      </w:pPr>
      <w:r>
        <w:rPr/>
        <w:t>- Ľahko tebe, ale keby si bol na mojom mieste, nehovoril by si takto.</w:t>
      </w:r>
    </w:p>
    <w:p>
      <w:pPr>
        <w:pStyle w:val="Normal"/>
        <w:rPr/>
      </w:pPr>
      <w:r>
        <w:rPr/>
        <w:t>- Možnože by som ináč. Lebo ja viem, čo viem.</w:t>
      </w:r>
    </w:p>
    <w:p>
      <w:pPr>
        <w:pStyle w:val="Normal"/>
        <w:rPr/>
      </w:pPr>
      <w:r>
        <w:rPr/>
        <w:t>- Čo vieš? - obrátil sa len tak na pol hlavy Melichar k Tobiášovi.</w:t>
      </w:r>
    </w:p>
    <w:p>
      <w:pPr>
        <w:pStyle w:val="Normal"/>
        <w:rPr/>
      </w:pPr>
      <w:r>
        <w:rPr/>
        <w:t>- Viem, kde je dievča.</w:t>
      </w:r>
    </w:p>
    <w:p>
      <w:pPr>
        <w:pStyle w:val="Normal"/>
        <w:rPr/>
      </w:pPr>
      <w:r>
        <w:rPr/>
        <w:t>Pán Tobiáš pozrel na protisediacich, aby uvidel, aký dojem urobili na nich jeho slová. A veru týchto prekvapil dokonale. Cuculi zbystril zrak ako ostrovid a hľadel na Tobiáša ako mačka na myš. Pán Melichar len vyvalil oči a otvoril ústa, nevediac, či pán Tobiáš len žartuje, alebo to hovorí vážne.</w:t>
      </w:r>
    </w:p>
    <w:p>
      <w:pPr>
        <w:pStyle w:val="Normal"/>
        <w:rPr/>
      </w:pPr>
      <w:r>
        <w:rPr/>
        <w:t>- Ty, že by si?</w:t>
      </w:r>
    </w:p>
    <w:p>
      <w:pPr>
        <w:pStyle w:val="Normal"/>
        <w:rPr/>
      </w:pPr>
      <w:r>
        <w:rPr/>
        <w:t>- Ja. Ja viem, Melicharko, ja viem, kde je.</w:t>
      </w:r>
    </w:p>
    <w:p>
      <w:pPr>
        <w:pStyle w:val="Normal"/>
        <w:rPr/>
      </w:pPr>
      <w:r>
        <w:rPr/>
        <w:t>- Kde? - skočil mu do reči Cuculi.</w:t>
      </w:r>
    </w:p>
    <w:p>
      <w:pPr>
        <w:pStyle w:val="Normal"/>
        <w:rPr/>
      </w:pPr>
      <w:r>
        <w:rPr/>
        <w:t>- Aha, tamto na peci, pán majster, skoč a vezmi si ju, - pohrával sa pán Tobiáš s nedočkavosťou Melicharovou a Cuculiho, - nie tak prudko, nie je to taká ľahká vec.</w:t>
      </w:r>
    </w:p>
    <w:p>
      <w:pPr>
        <w:pStyle w:val="Normal"/>
        <w:rPr/>
      </w:pPr>
      <w:r>
        <w:rPr/>
        <w:t>- Čo by nebola, poznáš ma, dostanem ju aj spod zeme.</w:t>
      </w:r>
    </w:p>
    <w:p>
      <w:pPr>
        <w:pStyle w:val="Normal"/>
        <w:rPr/>
      </w:pPr>
      <w:r>
        <w:rPr/>
        <w:t>- To možno, že ju dostaneš spod zeme, ale ťažšie stadiaľ, kde je, - uškŕňal sa pán Tobiáš.</w:t>
      </w:r>
    </w:p>
    <w:p>
      <w:pPr>
        <w:pStyle w:val="Normal"/>
        <w:rPr/>
      </w:pPr>
      <w:r>
        <w:rPr/>
        <w:t>- Kde?</w:t>
      </w:r>
    </w:p>
    <w:p>
      <w:pPr>
        <w:pStyle w:val="Normal"/>
        <w:rPr/>
      </w:pPr>
      <w:r>
        <w:rPr/>
        <w:t>- Poznáš pána Jura Dóciho?</w:t>
      </w:r>
    </w:p>
    <w:p>
      <w:pPr>
        <w:pStyle w:val="Normal"/>
        <w:rPr/>
      </w:pPr>
      <w:r>
        <w:rPr/>
        <w:t>- Z Revišťa? - opýtal sa Baláž.</w:t>
      </w:r>
    </w:p>
    <w:p>
      <w:pPr>
        <w:pStyle w:val="Normal"/>
        <w:rPr/>
      </w:pPr>
      <w:r>
        <w:rPr/>
        <w:t>- Toho.</w:t>
      </w:r>
    </w:p>
    <w:p>
      <w:pPr>
        <w:pStyle w:val="Normal"/>
        <w:rPr/>
      </w:pPr>
      <w:r>
        <w:rPr/>
        <w:t>- Rodinu Gábriša zo Šášova? Ako by som nepoznal. Taký svätý parohatý, - natrčil gamby Baláž.</w:t>
      </w:r>
    </w:p>
    <w:p>
      <w:pPr>
        <w:pStyle w:val="Normal"/>
        <w:rPr/>
      </w:pPr>
      <w:r>
        <w:rPr/>
        <w:t>- A poznáš jeho ženu?</w:t>
      </w:r>
    </w:p>
    <w:p>
      <w:pPr>
        <w:pStyle w:val="Normal"/>
        <w:rPr/>
      </w:pPr>
      <w:r>
        <w:rPr/>
        <w:t>- Čo ma do nej. Teda hovoríš, že dievča je u nich?</w:t>
      </w:r>
    </w:p>
    <w:p>
      <w:pPr>
        <w:pStyle w:val="Normal"/>
        <w:rPr/>
      </w:pPr>
      <w:r>
        <w:rPr/>
        <w:t>- Tam. Ak chceš, pán Baláž, tak sa zober hoci ihneď a môžeš si ju vziať. A prípadne aj majstra Cuculiho vezmi so sebou, on možno ešte nevie, ako chutí nabíjanie na kôl.</w:t>
      </w:r>
    </w:p>
    <w:p>
      <w:pPr>
        <w:pStyle w:val="Normal"/>
        <w:rPr/>
      </w:pPr>
      <w:r>
        <w:rPr/>
        <w:t>- Jedovatý si, jedovatý, Tobiáš, - hromžil Baláž, - ale ako si sa to dozvedel? Nechce sa mi veriť, že by to bola pravda.</w:t>
      </w:r>
    </w:p>
    <w:p>
      <w:pPr>
        <w:pStyle w:val="Normal"/>
        <w:rPr/>
      </w:pPr>
      <w:r>
        <w:rPr/>
        <w:t>- Tvoja vec. Ak chceš, ver, ak chceš, never, ale je to tak. Moja žena ju videla na vlastné oči v Beňadiku na Veľkú noc.</w:t>
      </w:r>
    </w:p>
    <w:p>
      <w:pPr>
        <w:pStyle w:val="Normal"/>
        <w:rPr/>
      </w:pPr>
      <w:r>
        <w:rPr/>
        <w:t>- A iste ju videla? Ona to bola?</w:t>
      </w:r>
    </w:p>
    <w:p>
      <w:pPr>
        <w:pStyle w:val="Normal"/>
        <w:rPr/>
      </w:pPr>
      <w:r>
        <w:rPr/>
        <w:t>- Keď ti ja, Tobiáš Žakýlsky, poviem, že iste, tak iste, rozumieš!?</w:t>
      </w:r>
    </w:p>
    <w:p>
      <w:pPr>
        <w:pStyle w:val="Normal"/>
        <w:rPr/>
      </w:pPr>
      <w:r>
        <w:rPr/>
        <w:t>- A zhovárala sa s ňou?</w:t>
      </w:r>
    </w:p>
    <w:p>
      <w:pPr>
        <w:pStyle w:val="Normal"/>
        <w:rPr/>
      </w:pPr>
      <w:r>
        <w:rPr/>
        <w:t>- Aj. Aj dcéra Magdalénka.</w:t>
      </w:r>
    </w:p>
    <w:p>
      <w:pPr>
        <w:pStyle w:val="Normal"/>
        <w:rPr/>
      </w:pPr>
      <w:r>
        <w:rPr/>
        <w:t>- Dohroma, tak ju dostanem, - zajasal Melichar. A potom naradovaný zavolal sluhu a dal priniesť medoviny.</w:t>
      </w:r>
    </w:p>
    <w:p>
      <w:pPr>
        <w:pStyle w:val="Normal"/>
        <w:rPr/>
      </w:pPr>
      <w:r>
        <w:rPr/>
        <w:t>- Tak by bolo dievča tu. Len teraz ako ho z toho hniezda vybrať? - začal si lámať hlavu Baláž.</w:t>
      </w:r>
    </w:p>
    <w:p>
      <w:pPr>
        <w:pStyle w:val="Normal"/>
        <w:rPr/>
      </w:pPr>
      <w:r>
        <w:rPr/>
        <w:t>- To je už tvoja vec, kamarát, ja som povedal, čo som sa dozvedel. Teraz rob, ako vieš.</w:t>
      </w:r>
    </w:p>
    <w:p>
      <w:pPr>
        <w:pStyle w:val="Normal"/>
        <w:rPr/>
      </w:pPr>
      <w:r>
        <w:rPr/>
        <w:t>- No to už bude ľahšie, ako bolo, - začal Cuculi, - hlavné, že je tu a vieme, kde sa zdržuje. Nejaký plán sa už nájde, o to najmenej. Ba vari by bolo načim sa presvedčiť, či je dosial na hrade.</w:t>
      </w:r>
    </w:p>
    <w:p>
      <w:pPr>
        <w:pStyle w:val="Normal"/>
        <w:rPr/>
      </w:pPr>
      <w:r>
        <w:rPr/>
        <w:t>- To sa ľahko dá, pošleme niekoho a popýta sa. Moji ľudia sa v tom vyznajú znamenite, - hovoril Baláž zrejme lepšie naladený.</w:t>
      </w:r>
    </w:p>
    <w:p>
      <w:pPr>
        <w:pStyle w:val="Normal"/>
        <w:rPr/>
      </w:pPr>
      <w:r>
        <w:rPr/>
        <w:t>- Ver, že mi bremeno spadlo z pliec, - tešil sa Cuculi. - Spokojne zmiznem stadiaľto, keď zamurujeme poslednú skalu. Tieto vaše hory ma už omŕzať začínajú. Chcelo by sa duši medzi ľudí.</w:t>
      </w:r>
    </w:p>
    <w:p>
      <w:pPr>
        <w:pStyle w:val="Normal"/>
        <w:rPr/>
      </w:pPr>
      <w:r>
        <w:rPr/>
        <w:t>- Čo ma po tvojich túžbach, majster, ja som tu a tu je dobre, rozumieš, ja moje Sitno nedám ani za sto Viední, ani za celú Lombardiu, či skade ťa víchor priniesol sem.</w:t>
      </w:r>
    </w:p>
    <w:p>
      <w:pPr>
        <w:pStyle w:val="Normal"/>
        <w:rPr/>
      </w:pPr>
      <w:r>
        <w:rPr/>
        <w:t>- Nepoznáš svet, pán urodzený, keď takto hovoríš, nepoznáš ...</w:t>
      </w:r>
    </w:p>
    <w:p>
      <w:pPr>
        <w:pStyle w:val="Normal"/>
        <w:rPr/>
      </w:pPr>
      <w:r>
        <w:rPr/>
        <w:t>- Netúžim ho poznať. Len si tiež vydýchnem, keď sa za tebou vráta zatvoria, ver mi, - dovrával Cuculimu Melichar.</w:t>
      </w:r>
    </w:p>
    <w:p>
      <w:pPr>
        <w:pStyle w:val="Normal"/>
        <w:rPr/>
      </w:pPr>
      <w:r>
        <w:rPr/>
        <w:t>- No, pán brat, je čas odísť, - vstal ťažko pán Tobiáš, - zavolaj sluhu, aby sa moji ľudia prichystali, pôjdeme.</w:t>
      </w:r>
    </w:p>
    <w:p>
      <w:pPr>
        <w:pStyle w:val="Normal"/>
        <w:rPr/>
      </w:pPr>
      <w:r>
        <w:rPr/>
        <w:t>- Čo by si šiel, Tobiáš, nikam nepôjdeš, tu ostaneš! Takú zvesť si mi priniesol, musíme zapiť.</w:t>
      </w:r>
    </w:p>
    <w:p>
      <w:pPr>
        <w:pStyle w:val="Normal"/>
        <w:rPr/>
      </w:pPr>
      <w:r>
        <w:rPr/>
        <w:t>- Nepijem na medvediu kožu, kým ju medveď nosí.</w:t>
      </w:r>
    </w:p>
    <w:p>
      <w:pPr>
        <w:pStyle w:val="Normal"/>
        <w:rPr/>
      </w:pPr>
      <w:r>
        <w:rPr/>
        <w:t xml:space="preserve">- Ani ja, ale potešil si ma, Tobiáško, potešil, a to ti nikdy nezabudnem. </w:t>
      </w:r>
    </w:p>
    <w:p>
      <w:pPr>
        <w:pStyle w:val="Normal"/>
        <w:rPr/>
      </w:pPr>
      <w:r>
        <w:rPr/>
        <w:t>Potom sa panstvo rozlúčilo a o malú chvíľku bolo počuť dupot koní lesnou cestou. Osvetlené okná Sitnianskeho hradu ešte chvíľu sliepňali, potom aj ony zhasli. Ostala len noc a ustatý mesiačik začínal sa poberať k horám.</w:t>
      </w:r>
    </w:p>
    <w:p>
      <w:pPr>
        <w:pStyle w:val="Normal"/>
        <w:rPr/>
      </w:pPr>
      <w:r>
        <w:rPr/>
        <w:t>Na druhý deň si dal pán Melichar predviesť Dominika.</w:t>
      </w:r>
    </w:p>
    <w:p>
      <w:pPr>
        <w:pStyle w:val="Normal"/>
        <w:rPr/>
      </w:pPr>
      <w:r>
        <w:rPr/>
        <w:t>- Počúvaj, Dominik, - začal, - budeš zasa, ako si býval.</w:t>
      </w:r>
    </w:p>
    <w:p>
      <w:pPr>
        <w:pStyle w:val="Normal"/>
        <w:rPr/>
      </w:pPr>
      <w:r>
        <w:rPr/>
        <w:t>Dominik nevedel, či sa mu sníva, a či sa zázrak stal. Ako k tomu náhlemu zvratu došlo? Čo sa porobilo? Nevedel si nič vysvetliť, len teda čakal, čo bude ďalej pán Melichar hovoriť.</w:t>
      </w:r>
    </w:p>
    <w:p>
      <w:pPr>
        <w:pStyle w:val="Normal"/>
        <w:rPr/>
      </w:pPr>
      <w:r>
        <w:rPr/>
        <w:t>- Ani sa neraduješ, ani sa nesmeješ, ani neďakuješ za slobodu, Dominik. Či radšej chceš ostať vo veži?</w:t>
      </w:r>
    </w:p>
    <w:p>
      <w:pPr>
        <w:pStyle w:val="Normal"/>
        <w:rPr/>
      </w:pPr>
      <w:r>
        <w:rPr/>
        <w:t>- Aj sa radovať budem, aj sa smiať budem, keď mi vaša urodzenosť povie cenu mojej slobody.</w:t>
      </w:r>
    </w:p>
    <w:p>
      <w:pPr>
        <w:pStyle w:val="Normal"/>
        <w:rPr/>
      </w:pPr>
      <w:r>
        <w:rPr/>
        <w:t>- Vidíš, teraz sa mi ľúbiš, Dominik. Vieš, čo chcem od teba: povedz, kam si podel dievča?!</w:t>
      </w:r>
    </w:p>
    <w:p>
      <w:pPr>
        <w:pStyle w:val="Normal"/>
        <w:rPr/>
      </w:pPr>
      <w:r>
        <w:rPr/>
        <w:t>- Urodzený pane, radšej sa zriekam slobody a nepoviem.</w:t>
      </w:r>
    </w:p>
    <w:p>
      <w:pPr>
        <w:pStyle w:val="Normal"/>
        <w:rPr/>
      </w:pPr>
      <w:r>
        <w:rPr/>
        <w:t>- Sprostý si ty chlap, Dominik, a máš šťastie, že si mi vtedy v lese život zachránil. Ale nemusíš hovoriť, lebo viem, kde je dievča.</w:t>
      </w:r>
    </w:p>
    <w:p>
      <w:pPr>
        <w:pStyle w:val="Normal"/>
        <w:rPr/>
      </w:pPr>
      <w:r>
        <w:rPr/>
        <w:t>Teraz zas Dominik zbledol ako stena. Myšlienky mu lietali hlavou ako blesky. Je to pravda, či nejaký chytrý kúsok sitnianskeho pána? Že by ju bol dedo Bonifác u seba dosiaľ držal? Že by ju nebol zaviedol na bezpečné miesto? Čo sa mohlo stať? Ak tento Baláž naozaj vie, kde je Veronka, bude ju chcieť dostať stoj čo stoj. Napokon, nemá ju už na hrade? Alebo že by bola už vo veži? Veľké kvapky potu mu vyvreli na čele a liali sa dolu tvárou.</w:t>
      </w:r>
    </w:p>
    <w:p>
      <w:pPr>
        <w:pStyle w:val="Normal"/>
        <w:rPr/>
      </w:pPr>
      <w:r>
        <w:rPr/>
        <w:t>- Vidíš, ako si sa zmenil. Darmo je, zle by ti teraz bolo v reťaziach, ale ja ťa v nich nenechám. Ak chceš, budeš zasa mojím zbrojnošom, ak nie, otvorená ti je cesta do sveta. Prepustím ťa, čo som ťa mal ako rád. Len mi musíš niečo sľúbiť, viac od teba nežiadam.</w:t>
      </w:r>
    </w:p>
    <w:p>
      <w:pPr>
        <w:pStyle w:val="Normal"/>
        <w:rPr/>
      </w:pPr>
      <w:r>
        <w:rPr/>
        <w:t>- Urodzený pane, teda ste ju zas ....</w:t>
      </w:r>
    </w:p>
    <w:p>
      <w:pPr>
        <w:pStyle w:val="Normal"/>
        <w:rPr/>
      </w:pPr>
      <w:r>
        <w:rPr/>
        <w:t>- Nie, Dominik, nie. O tej veci viem len ja, ty a dvaja moji kamaráti. Ten jeden, čo vedel, odvisol, ako by si bol odvisol aj ty, keby si mi nebol život zachránil. Dievča ešte nemám, aj to ti poviem, ale budem ho mať, lebo viem, kde je. A teraz voľ si, čo chceš. Či splníš podmienku, a potom, či chceš ostať u mňa, alebo ma opustíš.</w:t>
      </w:r>
    </w:p>
    <w:p>
      <w:pPr>
        <w:pStyle w:val="Normal"/>
        <w:rPr/>
      </w:pPr>
      <w:r>
        <w:rPr/>
        <w:t>- Neviem, ako by som, keď ste neráčili povedať, čo odo mňa žiadate.</w:t>
      </w:r>
    </w:p>
    <w:p>
      <w:pPr>
        <w:pStyle w:val="Normal"/>
        <w:rPr/>
      </w:pPr>
      <w:r>
        <w:rPr/>
        <w:t>- Nič, len mi sľúb, že nech sa stane, čo chce, nepovieš nikomu o tomto ani slovka.</w:t>
      </w:r>
    </w:p>
    <w:p>
      <w:pPr>
        <w:pStyle w:val="Normal"/>
        <w:rPr/>
      </w:pPr>
      <w:r>
        <w:rPr/>
        <w:t>Dominikovi bolo ťažké rozhodnúť sa, keď už všetko porozprával Bonifácovi. Ten síce nie je ani najmenej rečný, ale mohol túto vec niekomu povedať. Ale to už bolo. Baláž žiada, aby v budúcnosti nehovoril. Ako sa rozhodnúť? Mlčať o takomto strašnom zločine? Nie, to nebude môcť. Ale potom sa musí zrieknuť slobody a hniť na reťazi . . . Strašné, po tvári sa mu perlil pot a roztieral rumenec.</w:t>
      </w:r>
    </w:p>
    <w:p>
      <w:pPr>
        <w:pStyle w:val="Normal"/>
        <w:rPr/>
      </w:pPr>
      <w:r>
        <w:rPr/>
        <w:t>- No, čo povieš? - vyzvedal sa Baláž.</w:t>
      </w:r>
    </w:p>
    <w:p>
      <w:pPr>
        <w:pStyle w:val="Normal"/>
        <w:rPr/>
      </w:pPr>
      <w:r>
        <w:rPr/>
        <w:t>- Dovoľte mi, vaša urodzenosť, aby som si všetko rozmyslel. Nebol som na toto ani najmenej pripravený a neviem, ako by som sa mal rozhodnúť.</w:t>
      </w:r>
    </w:p>
    <w:p>
      <w:pPr>
        <w:pStyle w:val="Normal"/>
        <w:rPr/>
      </w:pPr>
      <w:r>
        <w:rPr/>
        <w:t>- No, keď je tak, len si rozmysli. Zajtra mi to povieš, ale naisto, lebo je čas, Dominik môj milý, so všetkým skoncovať.</w:t>
      </w:r>
    </w:p>
    <w:p>
      <w:pPr>
        <w:pStyle w:val="Normal"/>
        <w:rPr/>
      </w:pPr>
      <w:r>
        <w:rPr/>
        <w:t>Keď na druhý deň stál Dominik zas pred Melicharom, bol sa už rozhodol. Sľúbi. Ak je pravda, čo hovorí Melichar, Veronke hrozí nebezpečenstvo. Vie o tom len on. Ak nesľúbi, Baláž urobí svoju hanebnú vec. Takto nepovie nikomu, ale bude mať možnosť devu vyslobodiť.</w:t>
      </w:r>
    </w:p>
    <w:p>
      <w:pPr>
        <w:pStyle w:val="Normal"/>
        <w:rPr/>
      </w:pPr>
      <w:r>
        <w:rPr/>
        <w:t>- Tak ako si sa, Dominik?</w:t>
      </w:r>
    </w:p>
    <w:p>
      <w:pPr>
        <w:pStyle w:val="Normal"/>
        <w:rPr/>
      </w:pPr>
      <w:r>
        <w:rPr/>
        <w:t>- Sľubujem, urodzený pane.</w:t>
      </w:r>
    </w:p>
    <w:p>
      <w:pPr>
        <w:pStyle w:val="Normal"/>
        <w:rPr/>
      </w:pPr>
      <w:r>
        <w:rPr/>
        <w:t>- A ostaneš?</w:t>
      </w:r>
    </w:p>
    <w:p>
      <w:pPr>
        <w:pStyle w:val="Normal"/>
        <w:rPr/>
      </w:pPr>
      <w:r>
        <w:rPr/>
        <w:t>- Ostanem, urodzený pane!</w:t>
      </w:r>
    </w:p>
    <w:p>
      <w:pPr>
        <w:pStyle w:val="Normal"/>
        <w:rPr/>
      </w:pPr>
      <w:r>
        <w:rPr/>
        <w:t>Pán Baláž si vykrútil fúziská a vstal. Prešiel sa po komnate, a potom odrazu zastal pri Dominikovi. Bol takmer taký vysoký ako on. Zastal a tvrdo mu pozrel do očí. Dominik ho ešte takého nevidel. V tvári mu sedel neznámy, drsný, surový a studený výraz. Aj jeho reč bola taká.</w:t>
      </w:r>
    </w:p>
    <w:p>
      <w:pPr>
        <w:pStyle w:val="Normal"/>
        <w:rPr/>
      </w:pPr>
      <w:r>
        <w:rPr/>
        <w:t>- Tak teda, synak, počúvaj, čo ti poviem. Zachránil si mi život, to je pravda. Potom si urobil vec, do ktorej ťa nič nebolo. Iný by bol odvisol, ako odvisol tvoj pomocník. Tebe som daroval život. Teraz si mi sľúbil, že nezradíš, lebo nechcem, aby sa takéto o mne vravelo. Ale dal som sa na to, tak to musím skoncovať a skoncujem. My dvaja sme vyrovnaní. Možno, že máš postranné úmysly, lebo si odvážny chlapík. Ale nech. Teraz sme vyrovnaní. Nič ti nedlhujem, lebo som ti daroval život tak, ako si ho zachoval ty mne. Ale to ti poviem, neopováž sa mi do cesty vkročiť. Rád ťa mám, ale do karát sa mi miešať nesmieš. Lebo nebude ani pre teba milosrdenstvo. Rozumel si?</w:t>
      </w:r>
    </w:p>
    <w:p>
      <w:pPr>
        <w:pStyle w:val="Normal"/>
        <w:rPr/>
      </w:pPr>
      <w:r>
        <w:rPr/>
        <w:t>Hej, keby tak nebol mal Dominik reťaze, bol by možno dal inú odpoveď strašnému pánovi Sitna. Takto len prikývol a potíšku povedal:</w:t>
      </w:r>
    </w:p>
    <w:p>
      <w:pPr>
        <w:pStyle w:val="Normal"/>
        <w:rPr/>
      </w:pPr>
      <w:r>
        <w:rPr/>
        <w:t>- Rozumiem.</w:t>
      </w:r>
    </w:p>
    <w:p>
      <w:pPr>
        <w:pStyle w:val="Normal"/>
        <w:rPr/>
      </w:pPr>
      <w:r>
        <w:rPr/>
        <w:t>- Teraz choď a majster Konrád ti sníme reťaze.</w:t>
      </w:r>
    </w:p>
    <w:p>
      <w:pPr>
        <w:pStyle w:val="Normal"/>
        <w:rPr/>
      </w:pPr>
      <w:r>
        <w:rPr/>
        <w:t>Dominik sa obrátil a zabudnúc povedať slovo vďaky, zabudnúc pozdraviť, vytackal sa z komnaty. Ani nevedel, ako sa dostal k majstrovi, ani nevedel, ako mu ten sňal okovy, a aj vtedy, keď už necítil ich studené objatie na ruke a nohe, nechápal ešte, čo sa to s ním porobilo. Baláž bol strašný. Mal radšej odísť. Stratiť sa z očí tohto hrozného človeka. Mohol by však potom sledovať Baláža, ako ho bude môcť teraz, keď bude tu, v jeho bezprostrednej blízkosti? Nie. Musí tu ostať. Striasol sa, akoby ho bol niekto vodou oblial. Potom odišiel do izby, ktorú mu vyhradili.</w:t>
      </w:r>
    </w:p>
    <w:p>
      <w:pPr>
        <w:pStyle w:val="Normal"/>
        <w:rPr/>
      </w:pPr>
      <w:r>
        <w:rPr/>
        <w:t>Baláž dlho stál a hľadel na dvere, ktorými odišiel Dominik. I jemu bolo všelijako. Prismelý je tento chlap. Ale necítil sa mu byť dlžný. Možno, že Dominik zasa pomýšľal na nejakú zradu. Ale nech. Uvidí. Nechá ho tu. Ak sa pokúsi, nebude ho už nič viazať, aby sa mu vypomstil.</w:t>
      </w:r>
    </w:p>
    <w:p>
      <w:pPr>
        <w:pStyle w:val="Normal"/>
        <w:rPr/>
      </w:pPr>
      <w:r>
        <w:rPr/>
        <w:t>- Tak, tak, - hundral, keď sa pobral z komnaty, v ktorej sa zhováral s Dominikom, - to bude lepšie, mŕtvi neprehovoria . . .</w:t>
      </w:r>
    </w:p>
    <w:p>
      <w:pPr>
        <w:pStyle w:val="Normal"/>
        <w:rPr/>
      </w:pPr>
      <w:r>
        <w:rPr/>
      </w:r>
    </w:p>
    <w:p>
      <w:pPr>
        <w:pStyle w:val="Normal"/>
        <w:rPr/>
      </w:pPr>
      <w:r>
        <w:rPr/>
      </w:r>
    </w:p>
    <w:p>
      <w:pPr>
        <w:pStyle w:val="Normal"/>
        <w:jc w:val="center"/>
        <w:rPr>
          <w:b/>
          <w:b/>
        </w:rPr>
      </w:pPr>
      <w:r>
        <w:rPr>
          <w:b/>
        </w:rPr>
        <w:t>POTEŠENIE PÁNA JURAJA DÓCIHO</w:t>
      </w:r>
    </w:p>
    <w:p>
      <w:pPr>
        <w:pStyle w:val="Normal"/>
        <w:rPr>
          <w:b/>
          <w:b/>
        </w:rPr>
      </w:pPr>
      <w:r>
        <w:rPr>
          <w:b/>
        </w:rPr>
      </w:r>
    </w:p>
    <w:p>
      <w:pPr>
        <w:pStyle w:val="Normal"/>
        <w:rPr/>
      </w:pPr>
      <w:r>
        <w:rPr/>
        <w:t>Nedobre privítal pán Tobiáš Žakýlsky tretiu dcérku, malú Magdalénku, no tým radostnejšie privítal pán Juraj Dóci štvrté dieťa. Radostnejšie, lebo ako pán Tobiáš, tak aj pán Juro mal tri dievčence, ale ten štvrtý bol chlapec. A že bol tiež Juro ako otec, to vari ani hovoriť netreba. Veľká to bývala radosť, keď dostalo panstvo potomka. Keď bol tento potomok syn, bývala radosť dupľovaná. A že sa narodil pánu Jurajovi synček Juro, to bola na Revišti radosť nad radosti. Pán Juraj skákal ako malé dieťa. No tým viacej starostí mali ženy, aby malého Jurka obslúžili. Lebo chlapča nesmelo ani muknúť. Hneď bol krik. Pán Juro dával na neho pozor ako na vlastné oči.</w:t>
      </w:r>
    </w:p>
    <w:p>
      <w:pPr>
        <w:pStyle w:val="Normal"/>
        <w:rPr/>
      </w:pPr>
      <w:r>
        <w:rPr/>
        <w:t>A keď Jurko dovŕšil rok a mal sa veselo k svetu, pán Dóci sa rozhodol, že dá pocítiť radosť aj pánom susedom. Nuž tak začiatkom jesene dal povolať všetkých pánov bratov zblízka i zďaleka na veľký hon a na hostinu pri príležitosti prvého rôčika malého Jura. A tak sa stalo, že ináč tichý hrad sa premenil na veľké mravenisko. Sluhovia, zbrojnoši, panoši, slúžky, kuchári, sokoliari, psovodi, honci, lesníci mali plné ruky práce, aby sa len každý ukázal, že veru je hoden svojho miesta. Lebo v ten deň pred Michalom sa toľko panstva navalilo, že ho sotva hrad mohol pojať. Pán Dóci zabudol na všetko. Zabudol, aký je pán Tobiáš, i pán Melichar, i rodina pána Gábriša zo Šášova. Povolal všetkých. A všetci prišli. Prišiel teda pán Gabriel zo Šášova s malou, ale skvelou družinou, prišiel i hrubý a šedivý pán Tobiáš zo Žakýla, prišiel pán Melichar Baláž so znamenitým sprievodom ako dajaký malý kráľ, ďalej prišiel pán Paškaj z Vígľaša, aj pán Pavel Bakoc až hen z Čabradu a mnohí iní. Dlho trvalo, kým si panstvo všetko uložilo, kým ubytovali každého sluhu, kým i kone v stajniach umiestnili. Jednako, všetko má koniec, nuž aj toto ho malo. Keď prišiel večer, poschodili sa páni i panie vo veľkej komnate pre hostí, kde pripravil pán Dóci skvelú hostinu. A túto už nevedela sestra starej Agáty vytvoriť. Pán Juro doviedol kuchára z Trenčína a ten potom už navaril, nasmažil a napiekol, že páni nevedeli premôcť všetky tie maškrty dlho do noci. A že si pri tom aj z pohárikov dobre poprihýnali, to ani hovoriť netreba, najmä keď vieme, že tam boli aj naši známi, ktorých sme mali už viackrát šťastie vidieť pri takej robote. Ale sa páni dobre držali a nebolo tu ani stopy po obyčajnej škriepke, aká býva medzi ľuďmi, ktorí dôkladnejšie pozrú poháriku na dno.</w:t>
      </w:r>
    </w:p>
    <w:p>
      <w:pPr>
        <w:pStyle w:val="Normal"/>
        <w:rPr/>
      </w:pPr>
      <w:r>
        <w:rPr/>
        <w:t>Veronka bola celá splašená. Toľko panstva pokope ešte nevidela nikdy v živote. Zadelili ju do kuchyne, kde rozkazoval privedený kuchár, ktorý potreboval viacej sluhov a obsluhovačov ako skoro celá hostina. Nuž sa Veronka mala čo obracať a ani minútku si nemohla postáť. Jednako si našla čas, že tu i tam odskočila k oknu, keď zazneli trúby, oznamujúce nových hostí. A keď tak vari už tretí raz priskočila, musela odskočiť. Nie že by sa bol pán kuchár na ňu obrýkol. To nie, ale naša Veronka uvidela známeho. Známeho sa netreba ľakať, ale čo ak je takýmto známym pán Tobiáš Žakýlsky? A keď sa Veronka dozvedela, že aj pán Melichar Baláž zo Sitna prišiel, to už z kuchyne nevystrčila nos.</w:t>
      </w:r>
    </w:p>
    <w:p>
      <w:pPr>
        <w:pStyle w:val="Normal"/>
        <w:rPr/>
      </w:pPr>
      <w:r>
        <w:rPr/>
        <w:t>Ale ktože si tu všímal drobné dievča, keď tu boli celé desiatky ľudí? Žoldnieri, došlí sluhovia a slúžky veľkomožných žartovali a vyprávali všeličo o svojich pánoch. Tak sa aj Veronka osmelila a vyšla na druhý deň na dvor, mysliac si, že panstvo istotne ešte sladko spí.</w:t>
      </w:r>
    </w:p>
    <w:p>
      <w:pPr>
        <w:pStyle w:val="Normal"/>
        <w:rPr/>
      </w:pPr>
      <w:r>
        <w:rPr/>
        <w:t>Už bolo slniečko poriadne vysoko, keď zavrešťali trúby a hostia sa vyrojili na dvor. Tam sa už tmolili honci v zelených čiapočkách, psovodi v klobúčikoch s perami, sokoliari, sluhovia s koňmi, všetko pripravené na pochod. A keď sa ozvali druhýkrát trúby, vyrazil tento zástup k lesom pána Jura.</w:t>
      </w:r>
    </w:p>
    <w:p>
      <w:pPr>
        <w:pStyle w:val="Normal"/>
        <w:rPr/>
      </w:pPr>
      <w:r>
        <w:rPr/>
        <w:t>Po celý celučičký deň sa ozývali lesy krikom a huriavkom. Psi brechali, nastrašená zver kvičala, alebo smrteľne ranená šípom alebo oštepom revala v posledných kŕčoch. Sluhovia, idúci za panstvom, zbierali zabitú zver a nosili na hŕbu na miesto, kde stáli veľké ohne a nad nimi nový kuchár v pare a vôni pripravoval posilnenie pre panstvo. Nuž veselo bolo v tento deň, komu bolo veselo, lebo jesť a piť bolo, i muzika sa našla. Panstvo sa zabávalo pod holým nebom do temnej noci. Len vtedy, keď sa jesenný chlad začínal citeľne prihovárať, počali sa páni zberať naspäť do hradu. Cestou sa zabával každý po svojom. Pán Melichar s pánom Tobiášom šli medzi poslednými a potichu sa zhovárali.</w:t>
      </w:r>
    </w:p>
    <w:p>
      <w:pPr>
        <w:pStyle w:val="Normal"/>
        <w:rPr/>
      </w:pPr>
      <w:r>
        <w:rPr/>
        <w:t>- Videl si ju? - opytoval sa Melichar.</w:t>
      </w:r>
    </w:p>
    <w:p>
      <w:pPr>
        <w:pStyle w:val="Normal"/>
        <w:rPr/>
      </w:pPr>
      <w:r>
        <w:rPr/>
        <w:t>- Nevidel, ale Tomáš ju videl.</w:t>
      </w:r>
    </w:p>
    <w:p>
      <w:pPr>
        <w:pStyle w:val="Normal"/>
        <w:rPr/>
      </w:pPr>
      <w:r>
        <w:rPr/>
        <w:t>- Tak je tu. Kázal som, aby čakali v noci neďaleko hradu. Tomáš s Jakubom už obstarajú ostatné.</w:t>
      </w:r>
    </w:p>
    <w:p>
      <w:pPr>
        <w:pStyle w:val="Normal"/>
        <w:rPr/>
      </w:pPr>
      <w:r>
        <w:rPr/>
        <w:t>- A možno sa spoľahnúť na Jakuba? - opýtal sa Tobiáš.</w:t>
      </w:r>
    </w:p>
    <w:p>
      <w:pPr>
        <w:pStyle w:val="Normal"/>
        <w:rPr/>
      </w:pPr>
      <w:r>
        <w:rPr/>
        <w:t>- Tak ako na tvojho Tomáša, - odvetil Melichar, mieriac na Tobiášovho sluhu, ktorý poznal Veronku.</w:t>
      </w:r>
    </w:p>
    <w:p>
      <w:pPr>
        <w:pStyle w:val="Normal"/>
        <w:rPr/>
      </w:pPr>
      <w:r>
        <w:rPr/>
        <w:t>- Tí dvaja to vykonajú, nemusíme mať obáv. Ráno vyrazíme medzi prvými, nie? - hovoril pán Tobiáš.</w:t>
      </w:r>
    </w:p>
    <w:p>
      <w:pPr>
        <w:pStyle w:val="Normal"/>
        <w:rPr/>
      </w:pPr>
      <w:r>
        <w:rPr/>
        <w:t>- Nie, ostaneme do poludnia, aby sme nevzbudili podozrenie. V trme-vrme sotva kto si spomenie na dievča.</w:t>
      </w:r>
    </w:p>
    <w:p>
      <w:pPr>
        <w:pStyle w:val="Normal"/>
        <w:rPr/>
      </w:pPr>
      <w:r>
        <w:rPr/>
        <w:t>- Dobre, ako mieniš. Mne je všetko jedno, - prisviedčal Tobiáš.</w:t>
      </w:r>
    </w:p>
    <w:p>
      <w:pPr>
        <w:pStyle w:val="Normal"/>
        <w:rPr/>
      </w:pPr>
      <w:r>
        <w:rPr/>
        <w:t>Potom sa vmiešali medzi ostatných. Už bola temná noc, keď sa spoločnosť vrátila na hrad. Nik sa už neschádzal, lebo po celodennom trmácaní každý bol ustatý. Všetko sa odobralo na odpočinok do svojich izieb. Jednako panoval na dvore do neskorej noci hluk, krik, ruch a šum. Dvorská čeľaď pripravovala kočiare, umývala a opravovala, aby bolo ráno všetko pripravené na cestu a aby sa s tým panstvo nemuselo zdržovať.</w:t>
      </w:r>
    </w:p>
    <w:p>
      <w:pPr>
        <w:pStyle w:val="Normal"/>
        <w:rPr/>
      </w:pPr>
      <w:r>
        <w:rPr/>
        <w:t>Veronku pominul všetok strach a obavy. Nik si ju nevšímal. Medzi sluhami pána Tobiáša nevidela nikoho známeho. Sluhov pána Melichara ani nepoznala. Pobehovala po dvore sem i ta, ako to potreba vyžadovala. Bol už neskorý večer, keď sa väčšina panstva pobrala po poľovačke na odpočinok. Veronka bežala ešte do kuchyne, keď ju odrazu niekto osloví:</w:t>
      </w:r>
    </w:p>
    <w:p>
      <w:pPr>
        <w:pStyle w:val="Normal"/>
        <w:rPr/>
      </w:pPr>
      <w:r>
        <w:rPr/>
        <w:t>- Hej, dievča, kde máte studňu, chceli by sme kone napojiť. Na dvore sa k studni nedostaneme ani do rána a časne rušiame.</w:t>
      </w:r>
    </w:p>
    <w:p>
      <w:pPr>
        <w:pStyle w:val="Normal"/>
        <w:rPr/>
      </w:pPr>
      <w:r>
        <w:rPr/>
        <w:t>Veronka ochotne vysvetľovala.</w:t>
      </w:r>
    </w:p>
    <w:p>
      <w:pPr>
        <w:pStyle w:val="Normal"/>
        <w:rPr/>
      </w:pPr>
      <w:r>
        <w:rPr/>
        <w:t>- Obíďte hrad a dajte sa uličkou napravo.</w:t>
      </w:r>
    </w:p>
    <w:p>
      <w:pPr>
        <w:pStyle w:val="Normal"/>
        <w:rPr/>
      </w:pPr>
      <w:r>
        <w:rPr/>
        <w:t xml:space="preserve">- Dohroma, je tma ako v rohu, poď a ukáž, skorej trafíme. </w:t>
      </w:r>
    </w:p>
    <w:p>
      <w:pPr>
        <w:pStyle w:val="Normal"/>
        <w:rPr/>
      </w:pPr>
      <w:r>
        <w:rPr/>
        <w:t>Veronka ochotne pobehla, aby sluhov zaviedla k studni.</w:t>
      </w:r>
    </w:p>
    <w:p>
      <w:pPr>
        <w:pStyle w:val="Normal"/>
        <w:rPr/>
      </w:pPr>
      <w:r>
        <w:rPr/>
        <w:t>Vyšli vrátami, v ktorých sa hmýrilo plno čeľade. Prešli niekoľko krokov od hradu, potom zabočili vpravo. Cesta bola voľná, nikoho nebolo na okolí. Veronka zastala, lebo teraz už nemohli sluhovia poblúdiť:</w:t>
      </w:r>
    </w:p>
    <w:p>
      <w:pPr>
        <w:pStyle w:val="Normal"/>
        <w:rPr/>
      </w:pPr>
      <w:r>
        <w:rPr/>
        <w:t>- Choďte rovno, teraz už trafíte. - A zvrtla sa, aby pobehla naspäť.</w:t>
      </w:r>
    </w:p>
    <w:p>
      <w:pPr>
        <w:pStyle w:val="Normal"/>
        <w:rPr/>
      </w:pPr>
      <w:r>
        <w:rPr/>
        <w:t>No nepobehla. Ako sa obrátila, zdrapilo ju dvoje-troje rúk a skôr než mohla vykríknuť, zapchala jej široká dlaň ústa. V strachu a hrôze stratila všetku silu a vzdor. Len ako v podvedomí cítila, že ju ktosi vydvihol na koňa a v nasledovnom okamihu už ten na koni uháňal preč od hradu. A keď sa vzdialili a prišli na hradskú, zbadala, že nejde sám, že idú dvaja-traja. Potom jej omotali handrou hlavu, aby nekričala. No nie nadlho, lebo kdesi neďaleko stál kočiar, do ktorého ju vsotili. Kočiar sa rozbehol a preľaknutá a zhrozená Veronka ani nemukla. V kútiku schúlená a splašená čakala, čo sa stane. Ani plakať jej nedalo. Len sa triasla strachom v očakávaní, kam ju vezú a kto ju vezie.</w:t>
      </w:r>
    </w:p>
    <w:p>
      <w:pPr>
        <w:pStyle w:val="Normal"/>
        <w:rPr/>
      </w:pPr>
      <w:r>
        <w:rPr/>
        <w:t>Kočiar dlho hrkotal po hrboľatej ceste. Veronka sa musela dobre držať, aby ju nárazy nezhodili zo sedadla. Kočiar sa kymácal, akoby plával po rozbúrenej vode. Nebolo počuť ani hláska, iba údery kopýt o tvrdú cestu a hlučný rachot kolies. Po hodnej chvíli kočiar spomalil jazdu. Veronka cítila, že stúpajú. Kočiar ide do kopca. Cítila, že sa schladilo. Nebodaj okolo je les. Že by ju na Sitno viezli? Ani sama nevedela, ako jej na um zišla táto myšlienka. Ale nevedela sa jej striasť. Mátožila ju ako príšera. Za ňou prišli všetky strašné chvíle, ktoré strávila na novom Sitnianskom hrade. V hrôze a strašnom očakávaní dala sa Veronka do usedavého plaču. Plakala, nariekala, ale sotva ju niekto počul, lebo kolesá kočiara nadskakovali na hrboľatej pôde lesa a kone ťažko oddychovali. Tu i tam zahvižďal bič, poháňajúci kone k rezkejšiemu kroku.</w:t>
      </w:r>
    </w:p>
    <w:p>
      <w:pPr>
        <w:pStyle w:val="Normal"/>
        <w:rPr/>
      </w:pPr>
      <w:r>
        <w:rPr/>
        <w:t>Odrazu sa zastavili.</w:t>
      </w:r>
    </w:p>
    <w:p>
      <w:pPr>
        <w:pStyle w:val="Normal"/>
        <w:rPr/>
      </w:pPr>
      <w:r>
        <w:rPr/>
        <w:t>Dvierka kočiara sa otvorili a dve ruky sa vovliekli, aby ju vytiahli. Protivila sa Veronka, držala sa, ako vládala, ale čo zmôže slabé dievča proti štyrom chlapským rukám? Vytiahli ju a rýchlo vyniesli niekam hore schodmi. Ešte cítila v plači, ako vrzli dvere, a potom sa za ňou zatvorili. Iné si v prvej chvíli nemohla uvedomiť.</w:t>
      </w:r>
    </w:p>
    <w:p>
      <w:pPr>
        <w:pStyle w:val="Normal"/>
        <w:rPr/>
      </w:pPr>
      <w:r>
        <w:rPr/>
        <w:t>Bola zas zavretá ...</w:t>
      </w:r>
    </w:p>
    <w:p>
      <w:pPr>
        <w:pStyle w:val="Normal"/>
        <w:rPr/>
      </w:pPr>
      <w:r>
        <w:rPr/>
        <w:t>Nevedel Dominik, čo sa toho večera odohralo len niekoľko krokov od hradu. Nemohol to vedieť, lebo sa ani vo sne nenazdal, že by tam Veronka mohla byť. A práve preto, že ho pán Melichar vzal so sebou, bol uistený, že sa tu nič nedobré nestane. Ak by šlo o dievča, istotne by to pán Baláž robil bez jeho vedomia. Preto si nevšímal nikoho a ničoho. Dlhé väzenie ho naučilo novému životu. Osmutnel a zvážnel. Keď ostatní žoldnieri žartovali a zbojstvá stvárali, Dominik stál bokom a len hľadel na to všetko. V duchu bol veľmi ďaleko. Veľa panstva sa tu zišlo. Ktovie, akí sú. Ktovie, či ich je polovička nie taká ako Baláž. Ktovie, aké tajomstvo skrýva i tento hrad. Možno aj tento živí v múroch takú tragédiu, akú sa strojil vykonať Melichar Baláž. Nevedel sa Dominik vrátiť do svojej dávnej kože. Len dumal a nevšímal si nikoho a ničoho. A mal si všímať. Istotne by sa bol dozvedel o Veronke. Ba možno by ju bol medzi dievčatami uvidel a povedal, čo jej hrozí, že je nie bezpečná ani chvíľku, lebo hrozný Sitna pán je odhodlaný stoj čo stoj vykonať svoj strašný čin.</w:t>
      </w:r>
    </w:p>
    <w:p>
      <w:pPr>
        <w:pStyle w:val="Normal"/>
        <w:rPr/>
      </w:pPr>
      <w:r>
        <w:rPr/>
        <w:t>Tak prežil Dominik aj hostinu a tak prežil aj druhého dňa poľovačku. Keď sa večer vrátil, opatril koňa a odobral sa na odpočinok. Nespal, len oči privrel a počúval hurhaj, ktorý robili sluhovia, chystajúci povozy na cestu. Dávno už všetko zatíchlo, keď sen sadol na jeho oči. Zato tak tvrdo zaspal, že keď sa prvé zore začali zapaľovať a hradný dvor znovu začal ožívať, prebudil sa ako opitý. Nevstával, rozkaz je, že pôjdu len k poludniu. Nemusel. Hovel si teda a vstal posledný. Panstvo už sadalo do kočiarov. Kone hrabali kopytami. Hradný pán každého odprevádzal až po bránu. Trubač na hradnej veži za každým dlho vytruboval, kým nezmizol kočiar v prachu na hradskej pri Hrone. Dominik sa motal po dvore, ba zašiel i bokom k studni neďaleko hradu, kde sluhovia pána Tobiáša práve napájali kone.</w:t>
      </w:r>
    </w:p>
    <w:p>
      <w:pPr>
        <w:pStyle w:val="Normal"/>
        <w:rPr/>
      </w:pPr>
      <w:r>
        <w:rPr/>
        <w:t>Ako tak ide, zrazu sa mu v prachu čosi zablyští. Pozrie lepšie a vidí tenkú retiazočku a na nej malý medailónik. Zodvihol ho a pozeral. Iste bude niekoho z panstva. Ale kto by bol tadeto chodil? Jednako ho vzal a vracal sa pomaly, že ho odovzdá niektorému sluhovi alebo sestre starej Agáty, ktorú trochu poznal.</w:t>
      </w:r>
    </w:p>
    <w:p>
      <w:pPr>
        <w:pStyle w:val="Normal"/>
        <w:rPr/>
      </w:pPr>
      <w:r>
        <w:rPr/>
        <w:t>Plietol sa medzi sluhami, hľadajúc niektorého, ktorý by bol mal farby pána Dóciho. A ako tak stojí a hľadí na ľudí, zazrel odrazu starú kuchárku hradného pána. Hybko sa pobral za ňou, že jej dá retiazku, lebo sluhovia sú všelijakí, mohol by hociktorý retiazku schovať a nedať ju. Keď bol neďaleko nej, zvolal:</w:t>
      </w:r>
    </w:p>
    <w:p>
      <w:pPr>
        <w:pStyle w:val="Normal"/>
        <w:rPr/>
      </w:pPr>
      <w:r>
        <w:rPr/>
        <w:t>- Hej, tetka Agáta!</w:t>
      </w:r>
    </w:p>
    <w:p>
      <w:pPr>
        <w:pStyle w:val="Normal"/>
        <w:rPr/>
      </w:pPr>
      <w:r>
        <w:rPr/>
        <w:t>Starká sa obzrela a vidiac, že to na ňu volá, odvetila s úsmevom:</w:t>
      </w:r>
    </w:p>
    <w:p>
      <w:pPr>
        <w:pStyle w:val="Normal"/>
        <w:rPr/>
      </w:pPr>
      <w:r>
        <w:rPr/>
        <w:t>- Nie som Agáta, ja som Zuzana. To sestra sa volá Agáta.</w:t>
      </w:r>
    </w:p>
    <w:p>
      <w:pPr>
        <w:pStyle w:val="Normal"/>
        <w:rPr/>
      </w:pPr>
      <w:r>
        <w:rPr/>
        <w:t>- Poznám ju trochu a viem aj to, že tu má sestru, nuž vás poznávam a zavolal som na vás jej menom.</w:t>
      </w:r>
    </w:p>
    <w:p>
      <w:pPr>
        <w:pStyle w:val="Normal"/>
        <w:rPr/>
      </w:pPr>
      <w:r>
        <w:rPr/>
        <w:t>- A čože by si rád, synak? - opytovala sa Dominika.</w:t>
      </w:r>
    </w:p>
    <w:p>
      <w:pPr>
        <w:pStyle w:val="Normal"/>
        <w:rPr/>
      </w:pPr>
      <w:r>
        <w:rPr/>
        <w:t>- Ale nič takého, neďaleko hradu som našiel túto retiazku s medailónikom, ak ju, reku, niekto z panstva stratil, aby ste odovzdali. Sluhom aby človek neveril, vy iste odovzdáte.</w:t>
      </w:r>
    </w:p>
    <w:p>
      <w:pPr>
        <w:pStyle w:val="Normal"/>
        <w:rPr/>
      </w:pPr>
      <w:r>
        <w:rPr/>
        <w:t>- Odovzdám, synku, odovzdám, prečo nie. Ukáž. Možno to niektorá z našich panien stratila.</w:t>
      </w:r>
    </w:p>
    <w:p>
      <w:pPr>
        <w:pStyle w:val="Normal"/>
        <w:rPr/>
      </w:pPr>
      <w:r>
        <w:rPr/>
        <w:t>Dominik jej podal retiazku. Starká ju vzala a pozerala. A čím viac a dôkladnejšie prezerala, tým sa jej tvár vyjasnievala. Poznávala retiazku.</w:t>
      </w:r>
    </w:p>
    <w:p>
      <w:pPr>
        <w:pStyle w:val="Normal"/>
        <w:rPr/>
      </w:pPr>
      <w:r>
        <w:rPr/>
        <w:t>- Viete už, koho je? - opýtal sa Dominik.</w:t>
      </w:r>
    </w:p>
    <w:p>
      <w:pPr>
        <w:pStyle w:val="Normal"/>
        <w:rPr/>
      </w:pPr>
      <w:r>
        <w:rPr/>
        <w:t>- Viem, Veronkina, jednej z dievčat, ktoré obsluhujú hradné panny.</w:t>
      </w:r>
    </w:p>
    <w:p>
      <w:pPr>
        <w:pStyle w:val="Normal"/>
        <w:rPr/>
      </w:pPr>
      <w:r>
        <w:rPr/>
        <w:t>- Veronkina? - začudoval sa Dominik. Veroniek bolo na svete mnoho, jednako vo svojom položení zaujímal sa o každú tohto mena.</w:t>
      </w:r>
    </w:p>
    <w:p>
      <w:pPr>
        <w:pStyle w:val="Normal"/>
        <w:rPr/>
      </w:pPr>
      <w:r>
        <w:rPr/>
        <w:t>- Veronka, hovoríte, a' to dievča tu slúži?</w:t>
      </w:r>
    </w:p>
    <w:p>
      <w:pPr>
        <w:pStyle w:val="Normal"/>
        <w:rPr/>
      </w:pPr>
      <w:r>
        <w:rPr/>
        <w:t>- Veď hovorím, že pri hradných pannách.</w:t>
      </w:r>
    </w:p>
    <w:p>
      <w:pPr>
        <w:pStyle w:val="Normal"/>
        <w:rPr/>
      </w:pPr>
      <w:r>
        <w:rPr/>
        <w:t>- A dávno je tu? - vyzvedal sa Dominik.    .</w:t>
      </w:r>
    </w:p>
    <w:p>
      <w:pPr>
        <w:pStyle w:val="Normal"/>
        <w:rPr/>
      </w:pPr>
      <w:r>
        <w:rPr/>
        <w:t>- Dávno, asi rok, alebo viac.</w:t>
      </w:r>
    </w:p>
    <w:p>
      <w:pPr>
        <w:pStyle w:val="Normal"/>
        <w:rPr/>
      </w:pPr>
      <w:r>
        <w:rPr/>
        <w:t>- Rok? - hľadal v pamäti Dominik a počítal, koľko mohlo uplynúť od toho času, čo odovzdal Veronku do rúk Bonifáca. Vtom sa uderil do čela. Že na to neprišiel! Veď sa môže celkom ľahko dozvedieť od deda Bonifáca, kde je dievča. Láme si hlavu už niekoľko dní, a na to neprišiel. Len či ešte žije, hútal, stojac pred Zuzanou. Musí sa vybrať hneď k nemu. I teraz by mohol odbočiť, keby sa dalo, a Melichar by to ani nezbadal. A keby aj, povie, príbuzného navštívil, a bude. Musí bezodkladne zájsť k Bonifácovi.</w:t>
      </w:r>
    </w:p>
    <w:p>
      <w:pPr>
        <w:pStyle w:val="Normal"/>
        <w:rPr/>
      </w:pPr>
      <w:r>
        <w:rPr/>
        <w:t>- Poznáš ju vari? - spytovala sa Zuza, vidiac prekvapenie na Dominikovej tvári.</w:t>
      </w:r>
    </w:p>
    <w:p>
      <w:pPr>
        <w:pStyle w:val="Normal"/>
        <w:rPr/>
      </w:pPr>
      <w:r>
        <w:rPr/>
        <w:t>- Neviem, či to ona. Ale ak hovoríte, že pred rokom prišla, tak by to aj ona mohla byť. Nemohli by ste mi ju ukázať?</w:t>
      </w:r>
    </w:p>
    <w:p>
      <w:pPr>
        <w:pStyle w:val="Normal"/>
        <w:rPr/>
      </w:pPr>
      <w:r>
        <w:rPr/>
        <w:t>- Sotva to bude teraz možné. Panny ešte spia a bude ich musieť obslúžiť, keď vstanú. Ale vari okolo obeda. Kedy idete?</w:t>
      </w:r>
    </w:p>
    <w:p>
      <w:pPr>
        <w:pStyle w:val="Normal"/>
        <w:rPr/>
      </w:pPr>
      <w:r>
        <w:rPr/>
        <w:t>- Onedlho vyrazíme.</w:t>
      </w:r>
    </w:p>
    <w:p>
      <w:pPr>
        <w:pStyle w:val="Normal"/>
        <w:rPr/>
      </w:pPr>
      <w:r>
        <w:rPr/>
        <w:t>- Hm, škoda. Ale počkaj, ak budem môcť, pošlem ju. Počkaj tu.</w:t>
      </w:r>
    </w:p>
    <w:p>
      <w:pPr>
        <w:pStyle w:val="Normal"/>
        <w:rPr/>
      </w:pPr>
      <w:r>
        <w:rPr/>
        <w:t>Stál Dominik, stál a čakal. Ale Zuza sa neukazovala. Keď už chcel nechať čakanie, zjavila sa, ale len úchytkom povedala:</w:t>
      </w:r>
    </w:p>
    <w:p>
      <w:pPr>
        <w:pStyle w:val="Normal"/>
        <w:rPr/>
      </w:pPr>
      <w:r>
        <w:rPr/>
        <w:t>- Aké ti meno?</w:t>
      </w:r>
    </w:p>
    <w:p>
      <w:pPr>
        <w:pStyle w:val="Normal"/>
        <w:rPr/>
      </w:pPr>
      <w:r>
        <w:rPr/>
        <w:t>Ďalej sa už nemohli zhovárať, lebo zavrešťala trúba, zvolávajúca družinu pána Melichara. Dominik odbehol, aby osedlal koňa a bol pohotový. Upokojil sa trochu, keď pripúšťal, že je Veronka tu. Istejšie je tu ako niekde v poddanskom domci. Tu si pán Melichar nebude trúfať. Ale k Bonifácovi sa musí dostať, aby mal istotu.</w:t>
      </w:r>
    </w:p>
    <w:p>
      <w:pPr>
        <w:pStyle w:val="Normal"/>
        <w:rPr/>
      </w:pPr>
      <w:r>
        <w:rPr/>
        <w:t>Keď vybehol na dvor, pripravený na cestu, pribehol k nemu sluha s odkazom, aby sa hneď pobral k pánu Melicharovi. Dominik zoskočil z koňa a šiel za sluhom. V komnate sedel pán Baláž pri raňajkách, pripravený na cestu. Keď vošli, obrátil sa k Dominikovi:</w:t>
      </w:r>
    </w:p>
    <w:p>
      <w:pPr>
        <w:pStyle w:val="Normal"/>
        <w:rPr/>
      </w:pPr>
      <w:r>
        <w:rPr/>
        <w:t>- Dominik, musíš hore k Šášovu a odovzdáš tento list pánovi. Zabudol som mu niečo povedať a nemám času po ceste sa zabávať. Vyberieš sa hneď a potom rovno na Sitno. Rozumieš?</w:t>
      </w:r>
    </w:p>
    <w:p>
      <w:pPr>
        <w:pStyle w:val="Normal"/>
        <w:rPr/>
      </w:pPr>
      <w:r>
        <w:rPr/>
        <w:t>- Prosím, urodzený pane. - Vzal podávaný list a pobral sa bez slova von. Najradšej by bol pána Baláža pobozkal a vyobjímal. Tentoraz mu znamenite zahral do nôty. Cestou zo Šášova sa môže zastaviť u Bonifáca. Je to na skok. Poponáhľal sa, aby sa nezdržal a navštívil pustovníka. Schoval list do kapsy, pripravenej na sedle, a vyskočil na koňa. Vyšiel z dvora, a keď sa dostal na voľnú cestu, dal sa do letu ako vták hore proti prúdu Hrona k Šášovu.</w:t>
      </w:r>
    </w:p>
    <w:p>
      <w:pPr>
        <w:pStyle w:val="Normal"/>
        <w:rPr/>
      </w:pPr>
      <w:r>
        <w:rPr/>
        <w:t>Nezabavil sa tam dlho. Odovzdal list, a keďže nemal naložené čakať, dal sa úctive spýtať pána Dóciho, či má čakať odpoveď. Pán Dóci prešiel zrakom po liste a pokýval hlavou, že nie. Zobral sa teda Dominik bez meškania ďalej. Nezišiel na cestu, ale pustil sa krížom k Hudcovmu vrchu. Príjemne sa mu išlo cez lesy. Cesta bola ako pestrý koberec, mäkká a vykladaná farbami. Les bol vidnejší a lístie pršalo ako krásny červený dážď. Dominik bol v dobrej nálade. Len aby bol Bonifác doma, tak je všetko v poriadku. Ak je Veronka u Dóciho, vystúpi bez odkladu zo služby pána Melichara a ponúkne sa aj on pánu Jurovi. Keď bude mať dievča na očiach, neublíži mu ani sto Melicharov. Cesty mu rýchlo ubúdalo a ani nezbadal, že už musí odbočiť na úzky chodník, ktorý viedol pod Hudcov vrch. Ťapkal koníka po krku a hvízdal si veselé pesničky. Keď išiel okolo mladého smrečka, odlomil halúzku a dal si ju za širáčik vedľa jastrabieho pierka. Keď došiel na miesto, kde mu prichodilo ísť do vrchu, zliezol z koňa a dal sa pešky na kopec. Koníka viedol za sebou.</w:t>
      </w:r>
    </w:p>
    <w:p>
      <w:pPr>
        <w:pStyle w:val="Normal"/>
        <w:rPr/>
      </w:pPr>
      <w:r>
        <w:rPr/>
        <w:t xml:space="preserve">Konečne sa zjavila čistinka, na ktorej stála Bonifácova chyžka. Dominik nevedel, či je Bonifác doma, alebo nie, no dal sa volať: </w:t>
      </w:r>
    </w:p>
    <w:p>
      <w:pPr>
        <w:pStyle w:val="Normal"/>
        <w:rPr/>
      </w:pPr>
      <w:r>
        <w:rPr/>
        <w:t>- Otec Bonifác! Otec Bonifác!</w:t>
      </w:r>
    </w:p>
    <w:p>
      <w:pPr>
        <w:pStyle w:val="Normal"/>
        <w:rPr/>
      </w:pPr>
      <w:r>
        <w:rPr/>
        <w:t>Bonifác bol naozaj doma. Vyšiel z chyžky a zahľadel sa na príchodiaceho. Hneď ho poznal. Veselo mu kývol na pozdrav a vyšiel mu v ústrety.</w:t>
      </w:r>
    </w:p>
    <w:p>
      <w:pPr>
        <w:pStyle w:val="Normal"/>
        <w:rPr/>
      </w:pPr>
      <w:r>
        <w:rPr/>
        <w:t>- Vitaj, Dominik, vitaj! To je vzácny hosť u Bonifáca! Už som si myslel, že si na mňa zabudol!</w:t>
      </w:r>
    </w:p>
    <w:p>
      <w:pPr>
        <w:pStyle w:val="Normal"/>
        <w:rPr/>
      </w:pPr>
      <w:r>
        <w:rPr/>
        <w:t>- Nezabudol, otče, nezabudol, ale veľa nechýbalo, a nebol by som nikdy prišiel.</w:t>
      </w:r>
    </w:p>
    <w:p>
      <w:pPr>
        <w:pStyle w:val="Normal"/>
        <w:rPr/>
      </w:pPr>
      <w:r>
        <w:rPr/>
        <w:t>- Viem, Dominik, viem. Veď ja len tak. V takej službe, akú máš, musí byť človek aj na takú plácu prichystaný. Ale poď a sadni si. Prinesiem ti niečo na občerstvenie.</w:t>
      </w:r>
    </w:p>
    <w:p>
      <w:pPr>
        <w:pStyle w:val="Normal"/>
        <w:rPr/>
      </w:pPr>
      <w:r>
        <w:rPr/>
        <w:t>- Ak máte, otče, prosím, lebo som od rána nemal nič v ústach.</w:t>
      </w:r>
    </w:p>
    <w:p>
      <w:pPr>
        <w:pStyle w:val="Normal"/>
        <w:rPr/>
      </w:pPr>
      <w:r>
        <w:rPr/>
        <w:t xml:space="preserve">Bonifác sa o chvíľu vrátil s džbánikom mlieka a so syrom. I medu priniesol a trochu ovocia. </w:t>
      </w:r>
    </w:p>
    <w:p>
      <w:pPr>
        <w:pStyle w:val="Normal"/>
        <w:rPr/>
      </w:pPr>
      <w:r>
        <w:rPr/>
        <w:t xml:space="preserve">- Poži v dobrom zdraví, Dominik. </w:t>
      </w:r>
    </w:p>
    <w:p>
      <w:pPr>
        <w:pStyle w:val="Normal"/>
        <w:rPr/>
      </w:pPr>
      <w:r>
        <w:rPr/>
        <w:t>Dominik sa dal s chuťou do jedla. Keď pojedol, obrátil sa k nemu Bonifác:</w:t>
      </w:r>
    </w:p>
    <w:p>
      <w:pPr>
        <w:pStyle w:val="Normal"/>
        <w:rPr/>
      </w:pPr>
      <w:r>
        <w:rPr/>
        <w:t>- Odkiaľ ideš?</w:t>
      </w:r>
    </w:p>
    <w:p>
      <w:pPr>
        <w:pStyle w:val="Normal"/>
        <w:rPr/>
      </w:pPr>
      <w:r>
        <w:rPr/>
        <w:t>- Zo Šášova. Vlastne z Revišťa.</w:t>
      </w:r>
    </w:p>
    <w:p>
      <w:pPr>
        <w:pStyle w:val="Normal"/>
        <w:rPr/>
      </w:pPr>
      <w:r>
        <w:rPr/>
        <w:t>- A čože tam? - vyzvedal sa Bonifác.</w:t>
      </w:r>
    </w:p>
    <w:p>
      <w:pPr>
        <w:pStyle w:val="Normal"/>
        <w:rPr/>
      </w:pPr>
      <w:r>
        <w:rPr/>
        <w:t>- Slávnosť veľká a hon. Veď viete, že pán Juro oslavoval prvý rok svojho synka, malého Jurka.</w:t>
      </w:r>
    </w:p>
    <w:p>
      <w:pPr>
        <w:pStyle w:val="Normal"/>
        <w:rPr/>
      </w:pPr>
      <w:r>
        <w:rPr/>
        <w:t>Bonifác pokyvoval hlavou.</w:t>
      </w:r>
    </w:p>
    <w:p>
      <w:pPr>
        <w:pStyle w:val="Normal"/>
        <w:rPr/>
      </w:pPr>
      <w:r>
        <w:rPr/>
        <w:t>- Bol si s Veronkou? - opýtal sa náhle.</w:t>
      </w:r>
    </w:p>
    <w:p>
      <w:pPr>
        <w:pStyle w:val="Normal"/>
        <w:rPr/>
      </w:pPr>
      <w:r>
        <w:rPr/>
        <w:t>Dominik prestal žuť. Pozrel na Bonifáca a opýtal sa teraz už bez pochýb:</w:t>
      </w:r>
    </w:p>
    <w:p>
      <w:pPr>
        <w:pStyle w:val="Normal"/>
        <w:rPr/>
      </w:pPr>
      <w:r>
        <w:rPr/>
        <w:t>- Teda ona to tam?</w:t>
      </w:r>
    </w:p>
    <w:p>
      <w:pPr>
        <w:pStyle w:val="Normal"/>
        <w:rPr/>
      </w:pPr>
      <w:r>
        <w:rPr/>
        <w:t>- Ako vieš?</w:t>
      </w:r>
    </w:p>
    <w:p>
      <w:pPr>
        <w:pStyle w:val="Normal"/>
        <w:rPr/>
      </w:pPr>
      <w:r>
        <w:rPr/>
        <w:t>- Sestra starej Agáty zo Žakýla vravela, ale Veronku som nevidel. To viete, v takej trme-vrme to ani nebolo možné. Iste malo chúďa plné ruky práce.</w:t>
      </w:r>
    </w:p>
    <w:p>
      <w:pPr>
        <w:pStyle w:val="Normal"/>
        <w:rPr/>
      </w:pPr>
      <w:r>
        <w:rPr/>
        <w:t>- Tam je. A dobre jej bude pod ochranou u pani Dócičky.</w:t>
      </w:r>
    </w:p>
    <w:p>
      <w:pPr>
        <w:pStyle w:val="Normal"/>
        <w:rPr/>
      </w:pPr>
      <w:r>
        <w:rPr/>
        <w:t>- Povedali ste, čo bolo s ňou?</w:t>
      </w:r>
    </w:p>
    <w:p>
      <w:pPr>
        <w:pStyle w:val="Normal"/>
        <w:rPr/>
      </w:pPr>
      <w:r>
        <w:rPr/>
        <w:t>- Nikomu. I dievčaťu som zakázal. Najlepšie, keď sa nič nedostane na svetlo, lebo vieš, za chýrom by jej ľahko na stopu prišli.</w:t>
      </w:r>
    </w:p>
    <w:p>
      <w:pPr>
        <w:pStyle w:val="Normal"/>
        <w:rPr/>
      </w:pPr>
      <w:r>
        <w:rPr/>
        <w:t>- Znamenite, otec Bonifác, znamenite. Vidíte, že ste to lepšie vyhútali, než by som bol ja.</w:t>
      </w:r>
    </w:p>
    <w:p>
      <w:pPr>
        <w:pStyle w:val="Normal"/>
        <w:rPr/>
      </w:pPr>
      <w:r>
        <w:rPr/>
        <w:t>- A čo bolo s tebou? Vraj ťa zatvorili?</w:t>
      </w:r>
    </w:p>
    <w:p>
      <w:pPr>
        <w:pStyle w:val="Normal"/>
        <w:rPr/>
      </w:pPr>
      <w:r>
        <w:rPr/>
        <w:t>- Zatvorili, len čo som sa od vás vrátil. Toho chudáka, čo mi pomohol, dali hneď obesiť a veľa nechýbalo ani mne.</w:t>
      </w:r>
    </w:p>
    <w:p>
      <w:pPr>
        <w:pStyle w:val="Normal"/>
        <w:rPr/>
      </w:pPr>
      <w:r>
        <w:rPr/>
        <w:t>Potom sa dal Bonifác rozprávať o všetkom, čo sa s ním dialo.</w:t>
      </w:r>
    </w:p>
    <w:p>
      <w:pPr>
        <w:pStyle w:val="Normal"/>
        <w:rPr/>
      </w:pPr>
      <w:r>
        <w:rPr/>
        <w:t>- Takí sú títo ľudia. Ale čo zmôžeš proti nim? U nich sa pravdy nedočkáš.</w:t>
      </w:r>
    </w:p>
    <w:p>
      <w:pPr>
        <w:pStyle w:val="Normal"/>
        <w:rPr/>
      </w:pPr>
      <w:r>
        <w:rPr/>
        <w:t>- Nie veru, pre nich je len toto pravda, - uderil Dominik na meč.</w:t>
      </w:r>
    </w:p>
    <w:p>
      <w:pPr>
        <w:pStyle w:val="Normal"/>
        <w:rPr/>
      </w:pPr>
      <w:r>
        <w:rPr/>
        <w:t>- Slabí sme proti nim.</w:t>
      </w:r>
    </w:p>
    <w:p>
      <w:pPr>
        <w:pStyle w:val="Normal"/>
        <w:rPr/>
      </w:pPr>
      <w:r>
        <w:rPr/>
        <w:t>- Čoby sme boli? Nie sme. Keby tí, čo žijú v dedinách a posluhujú, raz povstali, čo by proti nám zmohli? Ako voda by sme spláchli hrádky zo skál.</w:t>
      </w:r>
    </w:p>
    <w:p>
      <w:pPr>
        <w:pStyle w:val="Normal"/>
        <w:rPr/>
      </w:pPr>
      <w:r>
        <w:rPr/>
        <w:t>- Smelec si, Dominik, a smelo hovoríš. Daj si pozor!</w:t>
      </w:r>
    </w:p>
    <w:p>
      <w:pPr>
        <w:pStyle w:val="Normal"/>
        <w:rPr/>
      </w:pPr>
      <w:r>
        <w:rPr/>
        <w:t>- Dám, otče . . . Tak si hútam, nechám službu na Sitne a pôjdem k Dócimu na Revište. Na Sitne mi vždy krv kypí a mohla by raz tak skypieť, že by som si neovládol ruku a zaplatil pekelnému sitnianskemu pánovi za všetko.</w:t>
      </w:r>
    </w:p>
    <w:p>
      <w:pPr>
        <w:pStyle w:val="Normal"/>
        <w:rPr/>
      </w:pPr>
      <w:r>
        <w:rPr/>
        <w:t>- Pravdu máš, lepšie urobíš. Na Revišti ti bude lepšie.</w:t>
      </w:r>
    </w:p>
    <w:p>
      <w:pPr>
        <w:pStyle w:val="Normal"/>
        <w:rPr/>
      </w:pPr>
      <w:r>
        <w:rPr/>
        <w:t>- No, dobre sa mávajte, otče, pôjdem, - vstal Dominik a zberal sa odísť. Aj Bonifác vstal.</w:t>
      </w:r>
    </w:p>
    <w:p>
      <w:pPr>
        <w:pStyle w:val="Normal"/>
        <w:rPr/>
      </w:pPr>
      <w:r>
        <w:rPr/>
        <w:t>- Choď v pokoji, synak, a keď ťa bude cesta viesť okolo, nezabudni na starého Bonifáca. Zastav sa!</w:t>
      </w:r>
    </w:p>
    <w:p>
      <w:pPr>
        <w:pStyle w:val="Normal"/>
        <w:rPr/>
      </w:pPr>
      <w:r>
        <w:rPr/>
        <w:t>- Nezabudnem, rád sa zastavím.</w:t>
      </w:r>
    </w:p>
    <w:p>
      <w:pPr>
        <w:pStyle w:val="Normal"/>
        <w:rPr/>
      </w:pPr>
      <w:r>
        <w:rPr/>
        <w:t>Starý Bonifác ho odprevadil až dolu, kde stál Dominikov koník. Tam sa rozlúčil.</w:t>
      </w:r>
    </w:p>
    <w:p>
      <w:pPr>
        <w:pStyle w:val="Normal"/>
        <w:rPr/>
      </w:pPr>
      <w:r>
        <w:rPr/>
        <w:t>Dominik vysadol na koňa a pomaly schádzal strmou cestou. Trochu sa upokojil. Len keď si zmyslel na Baláža, vrela mu krv, že päste zatínal. Pevne sa rozhodol, že odíde zo Sitna. Baláž má pravdu, sú vyrovnaní. No ak si myslí, že by Dominik išiel na smrť ako baran, tak sa veľmi mýli. Má on ešte mocnú ruku, akú sitniansky pán nemá.</w:t>
      </w:r>
    </w:p>
    <w:p>
      <w:pPr>
        <w:pStyle w:val="Normal"/>
        <w:rPr/>
      </w:pPr>
      <w:r>
        <w:rPr/>
        <w:t>Vyšiel z lesov. V diaľke zazrel Sitno. Zastal. Zdvihol veľkú päsť a pohrozil. Pohrozil smerom k Sitnu.</w:t>
      </w:r>
    </w:p>
    <w:p>
      <w:pPr>
        <w:pStyle w:val="Normal"/>
        <w:rPr/>
      </w:pPr>
      <w:r>
        <w:rPr/>
        <w:t>Hej, nebol by sa spokojne díval Melichar Baláž na Dominika. Bolo by ho poriadne zmrazilo.</w:t>
      </w:r>
    </w:p>
    <w:p>
      <w:pPr>
        <w:pStyle w:val="Normal"/>
        <w:rPr/>
      </w:pPr>
      <w:r>
        <w:rPr/>
        <w:t>Dominik ešte chvíľu stál, akoby rozmýšľal, či ísť, alebo nie. Potom sa rozhodol. Popohnal koníka, ktorý sa pomaly rozbehol.</w:t>
      </w:r>
    </w:p>
    <w:p>
      <w:pPr>
        <w:pStyle w:val="Normal"/>
        <w:rPr/>
      </w:pPr>
      <w:r>
        <w:rPr/>
      </w:r>
    </w:p>
    <w:p>
      <w:pPr>
        <w:pStyle w:val="Normal"/>
        <w:rPr/>
      </w:pPr>
      <w:r>
        <w:rPr/>
      </w:r>
    </w:p>
    <w:p>
      <w:pPr>
        <w:pStyle w:val="Normal"/>
        <w:jc w:val="center"/>
        <w:rPr>
          <w:b/>
          <w:b/>
        </w:rPr>
      </w:pPr>
      <w:r>
        <w:rPr>
          <w:b/>
        </w:rPr>
        <w:t>RADOSŤ MAJSTRA CUCULIHO A SPOKOJNÝ PÁN MELICHAR</w:t>
      </w:r>
    </w:p>
    <w:p>
      <w:pPr>
        <w:pStyle w:val="Normal"/>
        <w:rPr>
          <w:b/>
          <w:b/>
        </w:rPr>
      </w:pPr>
      <w:r>
        <w:rPr>
          <w:b/>
        </w:rPr>
      </w:r>
    </w:p>
    <w:p>
      <w:pPr>
        <w:pStyle w:val="Normal"/>
        <w:rPr/>
      </w:pPr>
      <w:r>
        <w:rPr/>
        <w:t>Veselo bolo na Sitnianskom hrade pána Melichara, keď došiel Dominik. Už zďaleka bolo počuť muziku a výskot. Dominik najprv postál a potom popchol koníka k rýchlejšiemu kroku. Čo sa to len zasa robí? Možno pán Melichar má dobrú náladu a zabáva sa s kamarátmi. Iste tečie víno, poháre štrngocú a sebechlebskí muzikanti vyhrávajú sitnianskemu pánovi.</w:t>
      </w:r>
    </w:p>
    <w:p>
      <w:pPr>
        <w:pStyle w:val="Normal"/>
        <w:rPr/>
      </w:pPr>
      <w:r>
        <w:rPr/>
        <w:t>Dominikova dobrá nálada, v akej sa pobral k Sitnu, sa strácala na každom kroku. Jednako pohýnal koníka.</w:t>
      </w:r>
    </w:p>
    <w:p>
      <w:pPr>
        <w:pStyle w:val="Normal"/>
        <w:rPr/>
      </w:pPr>
      <w:r>
        <w:rPr/>
        <w:t>Konečne došiel pred bránu. Zavolal na strážcu a povedal, kto je. O malú chvíľu už vchádzal po spustenom moste do hradu.</w:t>
      </w:r>
    </w:p>
    <w:p>
      <w:pPr>
        <w:pStyle w:val="Normal"/>
        <w:rPr/>
      </w:pPr>
      <w:r>
        <w:rPr/>
        <w:t>- Čo sa robí tamhore? - opýtal sa strážcu.</w:t>
      </w:r>
    </w:p>
    <w:p>
      <w:pPr>
        <w:pStyle w:val="Normal"/>
        <w:rPr/>
      </w:pPr>
      <w:r>
        <w:rPr/>
        <w:t>- Veselo je. Oslavujú dostavanie hradu. Majster Cuculi dnes skončil posledné práce, nuž sa veselia.</w:t>
      </w:r>
    </w:p>
    <w:p>
      <w:pPr>
        <w:pStyle w:val="Normal"/>
        <w:rPr/>
      </w:pPr>
      <w:r>
        <w:rPr/>
        <w:t>- Iné nič nové?</w:t>
      </w:r>
    </w:p>
    <w:p>
      <w:pPr>
        <w:pStyle w:val="Normal"/>
        <w:rPr/>
      </w:pPr>
      <w:r>
        <w:rPr/>
        <w:t>- Nič, kompánia je celá pohromade. Všetko sa veselí, len takýto človek aby bdel a len prehltoval a aspoň myšlienkou sa zabával. Dohroma, radšej by som bol tamhore ako tu.</w:t>
      </w:r>
    </w:p>
    <w:p>
      <w:pPr>
        <w:pStyle w:val="Normal"/>
        <w:rPr/>
      </w:pPr>
      <w:r>
        <w:rPr/>
        <w:t>- Čo budeš robiť, braček? Ty si strážca, a hore sa zabávajú páni. No, dobrú noc, - zaželal mu Dominik a odchodil. Bol už ustatý a utrmácaný cestou. Koňa zaviedol do stajne a ohlásil sluhovi, aby oznámil jeho príchod pánu Melicharovi.</w:t>
      </w:r>
    </w:p>
    <w:p>
      <w:pPr>
        <w:pStyle w:val="Normal"/>
        <w:rPr/>
      </w:pPr>
      <w:r>
        <w:rPr/>
        <w:t>- Teda zo Šášova ideš?</w:t>
      </w:r>
    </w:p>
    <w:p>
      <w:pPr>
        <w:pStyle w:val="Normal"/>
        <w:rPr/>
      </w:pPr>
      <w:r>
        <w:rPr/>
        <w:t>- Hej, - prisviedčal Dominik, - prečo?</w:t>
      </w:r>
    </w:p>
    <w:p>
      <w:pPr>
        <w:pStyle w:val="Normal"/>
        <w:rPr/>
      </w:pPr>
      <w:r>
        <w:rPr/>
        <w:t>- Musel si pomaly ísť, lebo pán Gabriel došiel dobrú hodinu pred tebou. Po takom čine ani by si nemal oznamovať svoj príchod.</w:t>
      </w:r>
    </w:p>
    <w:p>
      <w:pPr>
        <w:pStyle w:val="Normal"/>
        <w:rPr/>
      </w:pPr>
      <w:r>
        <w:rPr/>
        <w:t>- Nerozkázali mi ponáhľať sa, - zahovoril Dominik, - šiel som len krokom, akosi som sa dobre necítil.</w:t>
      </w:r>
    </w:p>
    <w:p>
      <w:pPr>
        <w:pStyle w:val="Normal"/>
        <w:rPr/>
      </w:pPr>
      <w:r>
        <w:rPr/>
        <w:t>- Tak ohlásim, že si prišiel.</w:t>
      </w:r>
    </w:p>
    <w:p>
      <w:pPr>
        <w:pStyle w:val="Normal"/>
        <w:rPr/>
      </w:pPr>
      <w:r>
        <w:rPr/>
        <w:t>- Ohlás, ja sa idem uložiť.</w:t>
      </w:r>
    </w:p>
    <w:p>
      <w:pPr>
        <w:pStyle w:val="Normal"/>
        <w:rPr/>
      </w:pPr>
      <w:r>
        <w:rPr/>
        <w:t>Ale sa neuložil, lebo len čo došiel do izby, už bol sluha naspäť.</w:t>
      </w:r>
    </w:p>
    <w:p>
      <w:pPr>
        <w:pStyle w:val="Normal"/>
        <w:rPr/>
      </w:pPr>
      <w:r>
        <w:rPr/>
        <w:t>- Máš sa ustanoviť hore, a to hneď.</w:t>
      </w:r>
    </w:p>
    <w:p>
      <w:pPr>
        <w:pStyle w:val="Normal"/>
        <w:rPr/>
      </w:pPr>
      <w:r>
        <w:rPr/>
        <w:t>- Keď hneď, tak hneď, - hundral Dominik. Upravil si odev, obuv a pobral sa pomaly do siene, kde sa zabávali páni.</w:t>
      </w:r>
    </w:p>
    <w:p>
      <w:pPr>
        <w:pStyle w:val="Normal"/>
        <w:rPr/>
      </w:pPr>
      <w:r>
        <w:rPr/>
        <w:t>V sieni bolo dínom-dánom. Veselil sa pán Sitna, veselili sa jeho hostia. Víno a medovina tiekli ako voda. Chýreční sebechlebskí hudci vyhrávali, že sa im skoro struny potrhať išli. Ruky už tŕpnuť začínali, ale Melichar Baláž mal dobrú vôľu a znovu a znovu rozkazoval. Hrali teda hudci do úmoru. Dobre už poznali sitnianskeho pána. Vedeli, že ak vydržia, prinesú si domov peňazí, čo im na desať rokov bude dosť. Ale dobre vedeli i to, že ak nevydržia, môžu odvisnúť na najbližšom strome ako zrelé hrušky. Preto milí hudci hrali a hrali. Hrali o život a o smrť.</w:t>
      </w:r>
    </w:p>
    <w:p>
      <w:pPr>
        <w:pStyle w:val="Normal"/>
        <w:rPr/>
      </w:pPr>
      <w:r>
        <w:rPr/>
        <w:t>A keď hudci vyhrávali, nemohli byť inakší ani hostia. Spievali a tancovali, hajduchovali po izbe. Zavše jeden alebo druhý vytrhol pištoľ a tresol do povaly alebo von otvoreným oblokom. Cimbalistovi až vlasy dupkom vstávali od strachu. Ale hostia sitnianskeho pána nedali nič na to. Strieľali o milých päť a pán Melichar hádzal poháre o steny, že sa rozsypali na tisíce kusov. Čože jemu! Ľahko prišlo, ľahko odišlo.</w:t>
      </w:r>
    </w:p>
    <w:p>
      <w:pPr>
        <w:pStyle w:val="Normal"/>
        <w:rPr/>
      </w:pPr>
      <w:r>
        <w:rPr/>
        <w:t>Do tohto klbka vošiel Dominik. Keď ho hradný pán zbadal, posadil ho naproti sebe. Hostia sa málo starali o príchodiaceho, zabávali sa každý po svojom. Dominik si sadol a zvedavo očakával, čo mu chce pán Melichar.</w:t>
      </w:r>
    </w:p>
    <w:p>
      <w:pPr>
        <w:pStyle w:val="Normal"/>
        <w:rPr/>
      </w:pPr>
      <w:r>
        <w:rPr/>
        <w:t xml:space="preserve">- Sadni, Dominik, a tu máš pohár, upi si! - ponúkal ho. </w:t>
      </w:r>
    </w:p>
    <w:p>
      <w:pPr>
        <w:pStyle w:val="Normal"/>
        <w:rPr/>
      </w:pPr>
      <w:r>
        <w:rPr/>
        <w:t>Dominik sa nedal dvakrát ponúkať. Upil si, lebo bol smädný.</w:t>
      </w:r>
    </w:p>
    <w:p>
      <w:pPr>
        <w:pStyle w:val="Normal"/>
        <w:rPr/>
      </w:pPr>
      <w:r>
        <w:rPr/>
        <w:t xml:space="preserve">- Vidíš, Dominik, ako je veselo. Veselo, lebo vieš, čo je . . . </w:t>
      </w:r>
    </w:p>
    <w:p>
      <w:pPr>
        <w:pStyle w:val="Normal"/>
        <w:rPr/>
      </w:pPr>
      <w:r>
        <w:rPr/>
        <w:t>Dominik len prikyvoval. Do srdca sa mu začala vkrádať nedôvera.</w:t>
      </w:r>
    </w:p>
    <w:p>
      <w:pPr>
        <w:pStyle w:val="Normal"/>
        <w:rPr/>
      </w:pPr>
      <w:r>
        <w:rPr/>
        <w:t>- Tu majster Cuculi dokončil robotu. Posledný kameň položili, posledný murár už opustil hrad. Hej, Dominik, veľká vec, lebo je to hrad nad hradmi. Len keby si mi to nebol spravil, - začal spomínať staré hriechy.</w:t>
      </w:r>
    </w:p>
    <w:p>
      <w:pPr>
        <w:pStyle w:val="Normal"/>
        <w:rPr/>
      </w:pPr>
      <w:r>
        <w:rPr/>
        <w:t>Dominik zbystril sluch. Pozor. Melichar má niečo za lubom. Možno nedodrží slovo a pomstí sa mu za všetko. Treba byť pripravený. Dominik ohmatal meč a skúsil nenápadne, či ľahko vychodí z pošvy. Melichar si nič nevšimol. Rozprával ďalej:</w:t>
      </w:r>
    </w:p>
    <w:p>
      <w:pPr>
        <w:pStyle w:val="Normal"/>
        <w:rPr/>
      </w:pPr>
      <w:r>
        <w:rPr/>
        <w:t>- Nemal si mi to urobiť, Dominik, nemal . . .</w:t>
      </w:r>
    </w:p>
    <w:p>
      <w:pPr>
        <w:pStyle w:val="Normal"/>
        <w:rPr/>
      </w:pPr>
      <w:r>
        <w:rPr/>
        <w:t>- Nedá sa nič napraviť, urodzený pane. Najlepšie bude na vec zabudnúť, - vravel Dominik.</w:t>
      </w:r>
    </w:p>
    <w:p>
      <w:pPr>
        <w:pStyle w:val="Normal"/>
        <w:rPr/>
      </w:pPr>
      <w:r>
        <w:rPr/>
        <w:t>- Hej, ale tuto majster nedá. Dievča musíme mať, Dominik ...</w:t>
      </w:r>
    </w:p>
    <w:p>
      <w:pPr>
        <w:pStyle w:val="Normal"/>
        <w:rPr/>
      </w:pPr>
      <w:r>
        <w:rPr/>
        <w:t>- Nechajte to, urodzený pane, - prehováral ho Dominik, ale cítil, ako sa v ňom prebúdza divý vzdor.</w:t>
      </w:r>
    </w:p>
    <w:p>
      <w:pPr>
        <w:pStyle w:val="Normal"/>
        <w:rPr/>
      </w:pPr>
      <w:r>
        <w:rPr/>
        <w:t>- Nenechám, Dominik, nenechám, lebo hrad musí byť nad hrady, vieš? A dievča budem mať. Budem, lebo viem, kde sa skrýva.</w:t>
      </w:r>
    </w:p>
    <w:p>
      <w:pPr>
        <w:pStyle w:val="Normal"/>
        <w:rPr/>
      </w:pPr>
      <w:r>
        <w:rPr/>
        <w:t>Dominikovi udrela krv do tváre, nahol sa k Balážovi a zasyčal jedovato, nevediac odpor a jed udusiť:</w:t>
      </w:r>
    </w:p>
    <w:p>
      <w:pPr>
        <w:pStyle w:val="Normal"/>
        <w:rPr/>
      </w:pPr>
      <w:r>
        <w:rPr/>
        <w:t>- Tak si ju vezmite, urodzený pane, ak môžete . . .!</w:t>
      </w:r>
    </w:p>
    <w:p>
      <w:pPr>
        <w:pStyle w:val="Normal"/>
        <w:rPr/>
      </w:pPr>
      <w:r>
        <w:rPr/>
        <w:t>Baláž nezdivel. Zasmial sa. Zasmial sa chutne, že sa všetci hostia tým smerom obzreli. No keď videli, že sa Baláž iba smeje, zabávali sa ďalej. Dominik hľadel na neho hrozným okom, nevediac, či v nasledovnej minútke nevyskočí a neovalí Baláža mečom po hlave.</w:t>
      </w:r>
    </w:p>
    <w:p>
      <w:pPr>
        <w:pStyle w:val="Normal"/>
        <w:rPr/>
      </w:pPr>
      <w:r>
        <w:rPr/>
        <w:t>No ten sa odrazu prestal smiať a zvážnel. Pozrel pevne do Dominikovej tváre a povedal potichu:</w:t>
      </w:r>
    </w:p>
    <w:p>
      <w:pPr>
        <w:pStyle w:val="Normal"/>
        <w:rPr/>
      </w:pPr>
      <w:r>
        <w:rPr/>
        <w:t>- Už som si ju vzal. Už ju mám! Majster skončil všetko, skoncuje aj túto vec. Veža je hotová a miestnosť pripravená, lebo hrad musí byť nad hrady, Dominik. Tak a teraz môžeš ísť. Len nezabudni, čo som ti povedal. Stromov okolo Sitna dosť.</w:t>
      </w:r>
    </w:p>
    <w:p>
      <w:pPr>
        <w:pStyle w:val="Normal"/>
        <w:rPr/>
      </w:pPr>
      <w:r>
        <w:rPr/>
        <w:t>Dominik ani nevedel, ako sa vytackal zo siene. Teda predsa dostal Veronku! Raz ju vydrapil z veže, a teraz jej zasa hrozí ten strašný osud. Nešťastné dievča, nešťastná povera! A že sa jej Baláž drží! Pravda, pre zbojnícke kúsky potrebuje pevný hrad. Ktovie, či je na tom niečo pravdy, že keď sa do základov veže zamuruje deva, bude hrad nedobytný. Ale čo robiť? Kde je Veronka? Či je už dokonca nie v múroch? Dominik cítil, ako mu vlasy hrôzou vstávajú. Počkať, chytal si hlavu, len chladno a triezvo rozmýšľať. Musí vyzvedieť, kde je nešťastné dievča.</w:t>
      </w:r>
    </w:p>
    <w:p>
      <w:pPr>
        <w:pStyle w:val="Normal"/>
        <w:rPr/>
      </w:pPr>
      <w:r>
        <w:rPr/>
        <w:t>Prešiel chodbou a dostal sa na dvor. Naproti bola sieň pre žoldnierov a sluhov. Aj tí sa zabávali. Pozrie k nim. Azda sa tu niečo dozvie. Tu bolo tiež veselo. Krikom privítali Dominika. Ale Dominik bol len nasilu veselý. Tuho rozmýšľal. Tí, ktorí boli s ním na Revišti, nepriviedli nikoho, lebo sa vrátili po vidne. Ak to vykonal niektorý z týchto, tak to bolo nocou. A isto niekto z tých, čo ostali na hrade. Začal si ich obzerať jedného po druhom. Nezdal sa mu ani jeden. Až prišiel na Jakuba. Sedel v kúte a už driemal. „Istotne je ustatý," hútal Dominik.</w:t>
      </w:r>
    </w:p>
    <w:p>
      <w:pPr>
        <w:pStyle w:val="Normal"/>
        <w:rPr/>
      </w:pPr>
      <w:r>
        <w:rPr/>
        <w:t>- Hej, Jakub, nedriem, - zavolal na neho Dominik. - Čože si sa nevyspal?</w:t>
      </w:r>
    </w:p>
    <w:p>
      <w:pPr>
        <w:pStyle w:val="Normal"/>
        <w:rPr/>
      </w:pPr>
      <w:r>
        <w:rPr/>
        <w:t>- Nedrichmal som ako ty, - zavrčal Jakub, - celú noc.</w:t>
      </w:r>
    </w:p>
    <w:p>
      <w:pPr>
        <w:pStyle w:val="Normal"/>
        <w:rPr/>
      </w:pPr>
      <w:r>
        <w:rPr/>
        <w:t>Dominik si prisadol. Vzal krčah a pritisol k ústam Jakuba. Jakub sa napil. Potom driemal ďalej. Dominik mu nedal pokoja:</w:t>
      </w:r>
    </w:p>
    <w:p>
      <w:pPr>
        <w:pStyle w:val="Normal"/>
        <w:rPr/>
      </w:pPr>
      <w:r>
        <w:rPr/>
        <w:t>- Počuj, Jakub, dobre ste priviezli dievča?</w:t>
      </w:r>
    </w:p>
    <w:p>
      <w:pPr>
        <w:pStyle w:val="Normal"/>
        <w:rPr/>
      </w:pPr>
      <w:r>
        <w:rPr/>
        <w:t>- Čo ťa doň? - odvrkol Jakub.</w:t>
      </w:r>
    </w:p>
    <w:p>
      <w:pPr>
        <w:pStyle w:val="Normal"/>
        <w:rPr/>
      </w:pPr>
      <w:r>
        <w:rPr/>
        <w:t>- Ja nič, len hore je akýsi ruch, že je nie tu.</w:t>
      </w:r>
    </w:p>
    <w:p>
      <w:pPr>
        <w:pStyle w:val="Normal"/>
        <w:rPr/>
      </w:pPr>
      <w:r>
        <w:rPr/>
        <w:t>- Netáraj, kamarát, sám som ju zamkýnal do prvej veže.</w:t>
      </w:r>
    </w:p>
    <w:p>
      <w:pPr>
        <w:pStyle w:val="Normal"/>
        <w:rPr/>
      </w:pPr>
      <w:r>
        <w:rPr/>
        <w:t>- Iba ak tak, keď si ju sám, tak je to len poplach.</w:t>
      </w:r>
    </w:p>
    <w:p>
      <w:pPr>
        <w:pStyle w:val="Normal"/>
        <w:rPr/>
      </w:pPr>
      <w:r>
        <w:rPr/>
        <w:t>Dominik sa pohrúžil do novej beznádeje. Teda je to pravda. Veronka je tu. Dominik sa rozhodol. Nesmie meškať ani chvíľku. Pozrie sa do veže. Nenápadne sa vytratil a prebehol dvorom. Vybehol do veže. Nikde nenaďabil na strážcu. Melichar si bol istý. „Teraz len zistiť, v ktorej kobke je," hútal Dominik. Prišiel k prvým dverám. Tíško zaklopal na ne. Neozval sa nik. Zaklopal druhýkrát a starostlivo počúval. Nik. Prešiel ďalej. Zaklopal. Ani tam nik. Tak prešiel troje, štvoro dverí.</w:t>
      </w:r>
    </w:p>
    <w:p>
      <w:pPr>
        <w:pStyle w:val="Normal"/>
        <w:rPr/>
      </w:pPr>
      <w:r>
        <w:rPr/>
        <w:t>Ale keď zaklopal na piate, ozval sa vnútri slabý šramot.</w:t>
      </w:r>
    </w:p>
    <w:p>
      <w:pPr>
        <w:pStyle w:val="Normal"/>
        <w:rPr/>
      </w:pPr>
      <w:r>
        <w:rPr/>
        <w:t>- Veronka, - zašepotal do kľúčovej dierky.</w:t>
      </w:r>
    </w:p>
    <w:p>
      <w:pPr>
        <w:pStyle w:val="Normal"/>
        <w:rPr/>
      </w:pPr>
      <w:r>
        <w:rPr/>
        <w:t>- Kto tam? - bolo počuť bojazlivý hlások.</w:t>
      </w:r>
    </w:p>
    <w:p>
      <w:pPr>
        <w:pStyle w:val="Normal"/>
        <w:rPr/>
      </w:pPr>
      <w:r>
        <w:rPr/>
        <w:t>- Ty si?</w:t>
      </w:r>
    </w:p>
    <w:p>
      <w:pPr>
        <w:pStyle w:val="Normal"/>
        <w:rPr/>
      </w:pPr>
      <w:r>
        <w:rPr/>
        <w:t>- Ja.</w:t>
      </w:r>
    </w:p>
    <w:p>
      <w:pPr>
        <w:pStyle w:val="Normal"/>
        <w:rPr/>
      </w:pPr>
      <w:r>
        <w:rPr/>
        <w:t>- Neboj sa! Prídem hneď. Priprav sa na odchod!</w:t>
      </w:r>
    </w:p>
    <w:p>
      <w:pPr>
        <w:pStyle w:val="Normal"/>
        <w:rPr/>
      </w:pPr>
      <w:r>
        <w:rPr/>
        <w:t>Potom odbehol ako šialený. Ako sa dostať ku kľúčom? Kde sú? Zbehol ako vo sne ku kľučiarovi. Ten oblečený spal. Prebudil sa na šramot:</w:t>
      </w:r>
    </w:p>
    <w:p>
      <w:pPr>
        <w:pStyle w:val="Normal"/>
        <w:rPr/>
      </w:pPr>
      <w:r>
        <w:rPr/>
        <w:t>- Kto tu?</w:t>
      </w:r>
    </w:p>
    <w:p>
      <w:pPr>
        <w:pStyle w:val="Normal"/>
        <w:rPr/>
      </w:pPr>
      <w:r>
        <w:rPr/>
        <w:t>- Ja, Dominik. Ty máš kľúče od vežových kobiek v prvej veži?</w:t>
      </w:r>
    </w:p>
    <w:p>
      <w:pPr>
        <w:pStyle w:val="Normal"/>
        <w:rPr/>
      </w:pPr>
      <w:r>
        <w:rPr/>
        <w:t>- Mám, len od jedných má hradný pán. A čo chceš? - opýtal sa ospanlivým hlasom.</w:t>
      </w:r>
    </w:p>
    <w:p>
      <w:pPr>
        <w:pStyle w:val="Normal"/>
        <w:rPr/>
      </w:pPr>
      <w:r>
        <w:rPr/>
        <w:t>- Nič, - odvetil Dominik a už aj bol vonku.</w:t>
      </w:r>
    </w:p>
    <w:p>
      <w:pPr>
        <w:pStyle w:val="Normal"/>
        <w:rPr/>
      </w:pPr>
      <w:r>
        <w:rPr/>
        <w:t xml:space="preserve">- Chumaj, - zahundral kľučiar, - len čo človeka podaromnici búri. </w:t>
      </w:r>
    </w:p>
    <w:p>
      <w:pPr>
        <w:pStyle w:val="Normal"/>
        <w:rPr/>
      </w:pPr>
      <w:r>
        <w:rPr/>
        <w:t>Dominik zastal. Rozmýšľal. Ako sa dostať k Balážovi? Dal sa vykračovať po schodoch. Z veľkej siene sa ešte ozýval hurhaj, spev, smiech a streľba. Dominik opatrne nazrel do nej. „Dohroma," zahundral, Baláža v nej nebolo. Obrátil sa na prvého sluhu, ktorého stretol:</w:t>
      </w:r>
    </w:p>
    <w:p>
      <w:pPr>
        <w:pStyle w:val="Normal"/>
        <w:rPr/>
      </w:pPr>
      <w:r>
        <w:rPr/>
        <w:t>- Kde je pán?</w:t>
      </w:r>
    </w:p>
    <w:p>
      <w:pPr>
        <w:pStyle w:val="Normal"/>
        <w:rPr/>
      </w:pPr>
      <w:r>
        <w:rPr/>
        <w:t>- A čo ja viem, možno šiel už spať, - odvrkol.</w:t>
      </w:r>
    </w:p>
    <w:p>
      <w:pPr>
        <w:pStyle w:val="Normal"/>
        <w:rPr/>
      </w:pPr>
      <w:r>
        <w:rPr/>
        <w:t>Dominik sa pobral v tie strany, kde mal Baláž svoje komnaty. Chodba bola temná. Z jedných dverí prebíjal sa bojazlivý svit. Dominik sa potíšku prikradol k dverám. Ale nestačil nazrieť, keď odrazu z nich vyšiel Cuculi. Dominik ho hneď spoznal. Privrel dvere a šiel chodbou. Dominikovi čosi šepotalo, aby šiel za ním. Pobral sa teda obďaleč. Cuculi zamieril k prvej veži. Dominik už nerozmýšľal. Všetko sa v ňom vzbúrilo. Nerozmýšľal, či Cuculi ide k veži, či má kľúče on, alebo Baláž, vyskočil a jedným-dvoma skokmi ho dohonil. Jeden úder päsťou, Cuculi sa zatackal a spadol. Dominik sa sklonil k nemu. Iste ho len omráčil. Mal by ho dobiť. Ale nezašpiní si ruky týmto lotrom. Prekutal mu vrecká. V jednom našiel kľúč. Vzal ho a vybehol do veže. Nájsť dvere, otvoriť ich a vyviesť Veronku bolo dielom niekoľkých okamihov. Keď sa ocitol na dvore, začal rozmýšľať, kde a kam. K hlavným vrátam nebude môcť, tam je stráž. Ale počkaj! Na severnej strane sú múry nižšie a je tam ešte lešenie. Rýchlo vykročil. Skutočne. Lešenie tam bolo.</w:t>
      </w:r>
    </w:p>
    <w:p>
      <w:pPr>
        <w:pStyle w:val="Normal"/>
        <w:rPr/>
      </w:pPr>
      <w:r>
        <w:rPr/>
        <w:t>- Poď, nešťastné decko, - hovoril potichu, - lebo ak nás chytia, obom nám je beda.</w:t>
      </w:r>
    </w:p>
    <w:p>
      <w:pPr>
        <w:pStyle w:val="Normal"/>
        <w:rPr/>
      </w:pPr>
      <w:r>
        <w:rPr/>
        <w:t>Veronka robila ako stroj, čo jej Dominik kázal. Liezla na lešenie. O malú chvíľku stáli na pevnej zemi.</w:t>
      </w:r>
    </w:p>
    <w:p>
      <w:pPr>
        <w:pStyle w:val="Normal"/>
        <w:rPr/>
      </w:pPr>
      <w:r>
        <w:rPr/>
        <w:t>Boli na slobode.</w:t>
      </w:r>
    </w:p>
    <w:p>
      <w:pPr>
        <w:pStyle w:val="Normal"/>
        <w:rPr/>
      </w:pPr>
      <w:r>
        <w:rPr/>
        <w:t>Hej, ale zo Sitna bol len jediný východ, a ten bol zatarasený hradom. Dominik vedel, že budú musieť hľadať nocou nejakú cestu, ktorou by sa dostali zo skál.</w:t>
      </w:r>
    </w:p>
    <w:p>
      <w:pPr>
        <w:pStyle w:val="Normal"/>
        <w:rPr/>
      </w:pPr>
      <w:r>
        <w:rPr/>
        <w:t>Pohli sa preto bez meškania . . .</w:t>
      </w:r>
    </w:p>
    <w:p>
      <w:pPr>
        <w:pStyle w:val="Normal"/>
        <w:rPr/>
      </w:pPr>
      <w:r>
        <w:rPr/>
        <w:t>Nad Sitnom leteli čierne chmáry. Tu i tam sa zablyšťala drobná hviezda ako kvapka rosy v slnečnom svetle. Potom hviezdy zapadli a mračná sa valili ďalej. Medzi stromami šumel vietor, vysoké bralá a divé rokliny odpovedali čudnou ozvenou. Dolu, kdesi na južnej strane, tíško stál nový hrad. Noc ho zakrývala ľudskému oku. Noc zakrývala všetko. Lúčinu, ožltnuté stromy, spŕchnuté lístie, i tie dve duše, čo sa nocou poberali k temenu Sitna, čo bežali ustrašeným skokom k divým bralám, v ktorých chceli nájsť spásu.</w:t>
      </w:r>
    </w:p>
    <w:p>
      <w:pPr>
        <w:pStyle w:val="Normal"/>
        <w:rPr/>
      </w:pPr>
      <w:r>
        <w:rPr/>
        <w:t>„</w:t>
      </w:r>
      <w:r>
        <w:rPr/>
        <w:t>Len sa dostať hore, niekde v úžľabine sa skryjeme. V rannom svite zídeme. Musíme zísť, musíme nájsť priechod medzi skalami," hútal idúci Dominik.</w:t>
      </w:r>
    </w:p>
    <w:p>
      <w:pPr>
        <w:pStyle w:val="Normal"/>
        <w:rPr/>
      </w:pPr>
      <w:r>
        <w:rPr/>
        <w:t>A po chvíli, keď urobil niekoľko krokov v riedkom stromoví, si zas spomenul na Cuculiho.</w:t>
      </w:r>
    </w:p>
    <w:p>
      <w:pPr>
        <w:pStyle w:val="Normal"/>
        <w:rPr/>
      </w:pPr>
      <w:r>
        <w:rPr/>
        <w:t>„</w:t>
      </w:r>
      <w:r>
        <w:rPr/>
        <w:t>Ktovie, či sa už prebral? Praštil som ho dobre, bude mu dosť možno aj do rána. Bodaj by sa čo najneskoršie prebral! Mal som ho pre istotu ešte," hútal. „Ak sa preberie, zburcuje hrad a potom babky nedám za naše kože. Baláž je strašný v pomste. Hej, len dopredu!"</w:t>
      </w:r>
    </w:p>
    <w:p>
      <w:pPr>
        <w:pStyle w:val="Normal"/>
        <w:rPr/>
      </w:pPr>
      <w:r>
        <w:rPr/>
        <w:t>A chmáry sa prevaľovali po nebi a zväčšovali tmu, ktorá zakrývala všetko: skaly, stromy, hrad, lesy, i tie dve duše, čo bežali k temenu Sitna pred strašným sitnianskym pánom . . .</w:t>
      </w:r>
    </w:p>
    <w:p>
      <w:pPr>
        <w:pStyle w:val="Normal"/>
        <w:rPr/>
      </w:pPr>
      <w:r>
        <w:rPr/>
      </w:r>
    </w:p>
    <w:p>
      <w:pPr>
        <w:pStyle w:val="Normal"/>
        <w:rPr/>
      </w:pPr>
      <w:r>
        <w:rPr/>
      </w:r>
    </w:p>
    <w:p>
      <w:pPr>
        <w:pStyle w:val="Normal"/>
        <w:jc w:val="center"/>
        <w:rPr>
          <w:b/>
          <w:b/>
        </w:rPr>
      </w:pPr>
      <w:r>
        <w:rPr>
          <w:b/>
        </w:rPr>
        <w:t>SITNIANSKA BIELA SKALA</w:t>
      </w:r>
    </w:p>
    <w:p>
      <w:pPr>
        <w:pStyle w:val="Normal"/>
        <w:rPr>
          <w:b/>
          <w:b/>
        </w:rPr>
      </w:pPr>
      <w:r>
        <w:rPr>
          <w:b/>
        </w:rPr>
      </w:r>
    </w:p>
    <w:p>
      <w:pPr>
        <w:pStyle w:val="Normal"/>
        <w:rPr/>
      </w:pPr>
      <w:r>
        <w:rPr/>
        <w:t>Baláž, ustatý a s ťažkou hlavou, zvalil sa oblečený na veľkú pohovku vo svojej izbe. Pred chvíľočkou bol tu ešte Cuculi. Dal mu kľúče a viacej sa o neho nestaral. Nech si ide za svojím špinavým remeslom. On má čisté ruky. „Je to predsa len hrozná vec," hútal v rozdráždenom mozgu, „byť tak pochovaný zaživa." Hej, radšej na to nemyslieť, lebo mu husia koža naskakuje pri tej predstave. Nerád by sa dostal na taký koniec. Cuculi je diabol. Hrozný človek. Baláž cítil už teraz, ako sa mu uľahčí, keď sa ho strasie. Ale majster je, to musí uznať. Hrad postavil, že mu ťažko páru nájsť.</w:t>
      </w:r>
    </w:p>
    <w:p>
      <w:pPr>
        <w:pStyle w:val="Normal"/>
        <w:rPr/>
      </w:pPr>
      <w:r>
        <w:rPr/>
        <w:t>A tak rozmýšľal Baláž, kým mu spánok oči nezatvoril tvrdým snom. Hostia sa nedali mýliť. Zabávali sa, kým ktorý vládal. No keď už toho bolo veľa, vytratili sa po jednom na odpočinok.</w:t>
      </w:r>
    </w:p>
    <w:p>
      <w:pPr>
        <w:pStyle w:val="Normal"/>
        <w:rPr/>
      </w:pPr>
      <w:r>
        <w:rPr/>
        <w:t>Vtedy stíchol sitniansky hrad, i okná pohasli, len tu i tam škamrala polozhasnutá smolnica.</w:t>
      </w:r>
    </w:p>
    <w:p>
      <w:pPr>
        <w:pStyle w:val="Normal"/>
        <w:rPr/>
      </w:pPr>
      <w:r>
        <w:rPr/>
        <w:t>Pán Tobiáš Žakýlsky sedel za stolom sám. Nebolo mu nič. Nič, len čiapočku s jastrabím perkom mal posunutú do tyla a usmievavo hľadel pred seba. Pred ním stál plný korbeľ a z neho si pán Tobiáš zavše upil. Páčilo sa mu takto. Nemal rád vresk. Ba, keď bol mladší, ešte to vydržal, ale teraz ostane už len pri poháriku. Medovinu má pán Baláž znamenitú. Hej, znamenitú. A keď je taká znamenitá, nuž čože by si nedoprial? Sluhovia driemu. Ale pán Tobiáš sa teraz hnevá.</w:t>
      </w:r>
    </w:p>
    <w:p>
      <w:pPr>
        <w:pStyle w:val="Normal"/>
        <w:rPr/>
      </w:pPr>
      <w:r>
        <w:rPr/>
        <w:t>- Choďte spať, mršiny! Nedriemte mi tu ako staré baby!</w:t>
      </w:r>
    </w:p>
    <w:p>
      <w:pPr>
        <w:pStyle w:val="Normal"/>
        <w:rPr/>
      </w:pPr>
      <w:r>
        <w:rPr/>
        <w:t>No sluhovia sa nepohli. Hej, mohol sa vrátiť domáci pán a zle by sa im povodilo, keby našiel hosťa bez sluhov. Nuž ostali a driemali, kde sa ktorý mohol ukryť, aby ho pán Tobiáš nevidel.</w:t>
      </w:r>
    </w:p>
    <w:p>
      <w:pPr>
        <w:pStyle w:val="Normal"/>
        <w:rPr/>
      </w:pPr>
      <w:r>
        <w:rPr/>
        <w:t>- Hehehe, - smial sa pán Tobiáš, - takto je dobre, takto sa patrí. Starý som už, cítim lámku v nohách, ale pri krčiažku vydržím ešte. Hehehe . . .</w:t>
      </w:r>
    </w:p>
    <w:p>
      <w:pPr>
        <w:pStyle w:val="Normal"/>
        <w:rPr/>
      </w:pPr>
      <w:r>
        <w:rPr/>
        <w:t>Odrazu si len čosi zmyslel a dopil. Potom vstal a vyknísal sa zo siene. Nešiel do svojej izby. Spať sa mu nechcelo. Prejde sa po dvore a potom sa poberie do postele. A kráčal pevným, pomalým krokom chodbou a schodmi na dvor. Zastal chvíľu a plnými pľúcami dýchal chladný vzduch. Potom sa dal krížom cez dvor na druhú stranu. Ale keď už prešiel tri štvrtiny dvora, odrazu sa len o niečo potkol.</w:t>
      </w:r>
    </w:p>
    <w:p>
      <w:pPr>
        <w:pStyle w:val="Normal"/>
        <w:rPr/>
      </w:pPr>
      <w:r>
        <w:rPr/>
        <w:t>- Dohroma, kto tu leží? - zahromžil a začal hmatať po zemi. - Človek tu, naozaj človek. Nebodaj niektorý z pánov bratov si lepšie prihol a pomýlil si dvere, - hundral. Stál potom nad ležiacim hodnú chvíľu, nevediac, čo by mal robiť.</w:t>
      </w:r>
    </w:p>
    <w:p>
      <w:pPr>
        <w:pStyle w:val="Normal"/>
        <w:rPr/>
      </w:pPr>
      <w:r>
        <w:rPr/>
        <w:t>- Sám ho neponesiem. A možno, že to niektorý zo sluhov. Ešte to by mi chýbalo, aby som sluhu teperil. Dám priniesť svetlo a uvidím.</w:t>
      </w:r>
    </w:p>
    <w:p>
      <w:pPr>
        <w:pStyle w:val="Normal"/>
        <w:rPr/>
      </w:pPr>
      <w:r>
        <w:rPr/>
        <w:t>Hneď sa pobral naspäť do siene, kde sluhovia zahášali sliepňajúce fakle.</w:t>
      </w:r>
    </w:p>
    <w:p>
      <w:pPr>
        <w:pStyle w:val="Normal"/>
        <w:rPr/>
      </w:pPr>
      <w:r>
        <w:rPr/>
        <w:t>- Dajte sem, oplani, jednu. Na dvore nám niekto zaspal. Neviem, či to z urodzených pánov, a či sluha. Ak pán, odneste ho do izby, ak sluha, dostane desať palíc, že som sa o neho potkol. Lotor, svedčí sa to takto opiť sluhovi?! He, ale ti ich sám vyčítam. Ba, iste to bude niektorý z drábov. Počkaj, veď ťa ja naučím, po panskom dvore sa váľať. Keď nepoznáš miery, ja ťa naučím, sedľač jedna. Hej, skočte niektorý po palicu. Iste je to sluha ... - hrešil a vadil sa pán Tobiáš, keď schodil zo schodov, lebo akosi sám teraz pri svetle neisto kráčal. - Ešte sa ja, starý, budem v noci tĺcť pre oplana. Nohy si dolámem, ej, ale mu ich, psobratovi, sám vyčítam. A nie dvadsať, ako som povedal, ale päťdesiat dostane, - opravoval sa.</w:t>
      </w:r>
    </w:p>
    <w:p>
      <w:pPr>
        <w:pStyle w:val="Normal"/>
        <w:rPr/>
      </w:pPr>
      <w:r>
        <w:rPr/>
        <w:t>- Desať ste ráčili povedať, vaša urodzenosť, - osmelil sa jeden zo sluhov, vidiac, že je pán Tobiáš tiež neistý.</w:t>
      </w:r>
    </w:p>
    <w:p>
      <w:pPr>
        <w:pStyle w:val="Normal"/>
        <w:rPr/>
      </w:pPr>
      <w:r>
        <w:rPr/>
        <w:t>- Čo ty vieš, truľo, koľko som povedal. Ja viem, čo viem. Pre vás by ten tam mohol zamrznúť, lebo noc je tu psovsky studená. Teraz to cítim, ešte si lámku nadobudnem pre lotra. Ej, ale mu ich vyčítam, ak je to dráb, - dusil sa a zariekal pán Tobiáš.</w:t>
      </w:r>
    </w:p>
    <w:p>
      <w:pPr>
        <w:pStyle w:val="Normal"/>
        <w:rPr/>
      </w:pPr>
      <w:r>
        <w:rPr/>
        <w:t>Medzi rečami prišli na miesto, kde ležal človek. No nebolo treba palice, lebo to nebol sluha, ale majster Cuculi, ktorý sa ešte neprebral po Dominikovom údere.</w:t>
      </w:r>
    </w:p>
    <w:p>
      <w:pPr>
        <w:pStyle w:val="Normal"/>
        <w:rPr/>
      </w:pPr>
      <w:r>
        <w:rPr/>
        <w:t>- Hm, nepovedal som, že to bude urodzený pán? Vlastne neurodzený. Čo stojíte, loptoši, nepovedal som, berte ho a odneste? Talian, Talian, vínko, to by ti bolo, ale medovina? Ej, najlepšie vínko sa jej nevyrovná. Hej, hore sa, oplani, kde je medovina? Prineste a nalejte mu do úst. Aj mne načim, lebo mi kosti hrkocú od zimy. Naničhodný Talian, ešte dostanem lámku pre neho. Nože sa skorej s tou medovinou! - volal neustále pán Tobiáš.</w:t>
      </w:r>
    </w:p>
    <w:p>
      <w:pPr>
        <w:pStyle w:val="Normal"/>
        <w:rPr/>
      </w:pPr>
      <w:r>
        <w:rPr/>
        <w:t>Medzitým sluhovia zodvihli Cuculiho a odniesli ho do najbližšej komnaty. Keď priniesli aj žiadanú medovinu, uhol si najprv pán Tobiáš a potom kázal naliať Cuculimu.</w:t>
      </w:r>
    </w:p>
    <w:p>
      <w:pPr>
        <w:pStyle w:val="Normal"/>
        <w:rPr/>
      </w:pPr>
      <w:r>
        <w:rPr/>
        <w:t>- Nevyzerá to na spanie, nebodaj si poriadne drgol hlavu, keď spadol, - hundral Tobiáš.</w:t>
      </w:r>
    </w:p>
    <w:p>
      <w:pPr>
        <w:pStyle w:val="Normal"/>
        <w:rPr/>
      </w:pPr>
      <w:r>
        <w:rPr/>
        <w:t>Naozaj. Cuculi nespal. Keď mu naliali tuhého nápoja, otvoril oči, ale zas ich zatvoril.</w:t>
      </w:r>
    </w:p>
    <w:p>
      <w:pPr>
        <w:pStyle w:val="Normal"/>
        <w:rPr/>
      </w:pPr>
      <w:r>
        <w:rPr/>
        <w:t>- Ešte mu, ale počkaj, aj ja si musím najprv, - vytrhol krčah sluhovi z ruky pán Tobiáš. Potom nalial Cuculimu. Ten konečne precitol a siahol si rukou na hlavu.</w:t>
      </w:r>
    </w:p>
    <w:p>
      <w:pPr>
        <w:pStyle w:val="Normal"/>
        <w:rPr/>
      </w:pPr>
      <w:r>
        <w:rPr/>
        <w:t>- Bolí? - opytoval sa pán Tobiáš. - Verím, že bolí, zámocký dvor je nie machom vystlaný.</w:t>
      </w:r>
    </w:p>
    <w:p>
      <w:pPr>
        <w:pStyle w:val="Normal"/>
        <w:rPr/>
      </w:pPr>
      <w:r>
        <w:rPr/>
        <w:t>- Udrel ma, - vravel potichu Cuculi a pokúšal sa vstať.</w:t>
      </w:r>
    </w:p>
    <w:p>
      <w:pPr>
        <w:pStyle w:val="Normal"/>
        <w:rPr/>
      </w:pPr>
      <w:r>
        <w:rPr/>
        <w:t>- Len lež a upi si, - povzbudzoval ho pán Tobiáš. - A čo bľaboceš? Uderil ťa niekto? Tomu oplanovi by bolo načim vyťať aspoň sto palíc. Ale musel mať tvrdšiu päsť, než je tvoja lebka, lebo na hlave nevidno nijaké rany.</w:t>
      </w:r>
    </w:p>
    <w:p>
      <w:pPr>
        <w:pStyle w:val="Normal"/>
        <w:rPr/>
      </w:pPr>
      <w:r>
        <w:rPr/>
        <w:t>- Udrel, aby ho mor zabil. Kde je hradný pán?</w:t>
      </w:r>
    </w:p>
    <w:p>
      <w:pPr>
        <w:pStyle w:val="Normal"/>
        <w:rPr/>
      </w:pPr>
      <w:r>
        <w:rPr/>
        <w:t>- Spí, spí! - volali sluhovia.</w:t>
      </w:r>
    </w:p>
    <w:p>
      <w:pPr>
        <w:pStyle w:val="Normal"/>
        <w:rPr/>
      </w:pPr>
      <w:r>
        <w:rPr/>
        <w:t>- Zobudiť ho, rýchlo ho zobudiť, - hovoril namáhavo Cuculi.</w:t>
      </w:r>
    </w:p>
    <w:p>
      <w:pPr>
        <w:pStyle w:val="Normal"/>
        <w:rPr/>
      </w:pPr>
      <w:r>
        <w:rPr/>
        <w:t>- Čo ho budeme budiť? - zamiešal sa pán Tobiáš. - Sto palíc tomu, kto sa opováži budiť hradného pána.</w:t>
      </w:r>
    </w:p>
    <w:p>
      <w:pPr>
        <w:pStyle w:val="Normal"/>
        <w:rPr/>
      </w:pPr>
      <w:r>
        <w:rPr/>
        <w:t>- Musí vstať, je to vážna vec, - stál na svojom Cuculi.               ,</w:t>
      </w:r>
    </w:p>
    <w:p>
      <w:pPr>
        <w:pStyle w:val="Normal"/>
        <w:rPr/>
      </w:pPr>
      <w:r>
        <w:rPr/>
        <w:t>- Nuž keď je tak, pre mňa, za mňa, - zvoľoval pán Tobiáš.</w:t>
      </w:r>
    </w:p>
    <w:p>
      <w:pPr>
        <w:pStyle w:val="Normal"/>
        <w:rPr/>
      </w:pPr>
      <w:r>
        <w:rPr/>
        <w:t>O chvíľu bol pán Baláž v komnate. Sluhovia sa vytratili z izby. Ostal len Cuculi, pán Baláž a pán Tobiáš Žakýlsky.</w:t>
      </w:r>
    </w:p>
    <w:p>
      <w:pPr>
        <w:pStyle w:val="Normal"/>
        <w:rPr/>
      </w:pPr>
      <w:r>
        <w:rPr/>
        <w:t>- Čo je? - spytoval sa nechápavo Baláž.</w:t>
      </w:r>
    </w:p>
    <w:p>
      <w:pPr>
        <w:pStyle w:val="Normal"/>
        <w:rPr/>
      </w:pPr>
      <w:r>
        <w:rPr/>
        <w:t>- Keď som išiel do veže, niekto ma udrel, že som stratil vedomie, - vysvetľoval Cuculi.</w:t>
      </w:r>
    </w:p>
    <w:p>
      <w:pPr>
        <w:pStyle w:val="Normal"/>
        <w:rPr/>
      </w:pPr>
      <w:r>
        <w:rPr/>
        <w:t>- Dobre urobil, - prisviedčal štipľavo Tobiáš, - keď piť, tak piť, a nemal si sa túlať po dvore.</w:t>
      </w:r>
    </w:p>
    <w:p>
      <w:pPr>
        <w:pStyle w:val="Normal"/>
        <w:rPr/>
      </w:pPr>
      <w:r>
        <w:rPr/>
        <w:t>- Daj pokoj, Tobiáš, je to vážne, - začínal chápať Baláž.</w:t>
      </w:r>
    </w:p>
    <w:p>
      <w:pPr>
        <w:pStyle w:val="Normal"/>
        <w:rPr/>
      </w:pPr>
      <w:r>
        <w:rPr/>
        <w:t xml:space="preserve">- Pozri za dievčaťom, lebo kľúč zmizol. Nemám ho pri sebe. </w:t>
      </w:r>
    </w:p>
    <w:p>
      <w:pPr>
        <w:pStyle w:val="Normal"/>
        <w:rPr/>
      </w:pPr>
      <w:r>
        <w:rPr/>
        <w:t>Pán Baláž pri posledných slovách vybehol z izby.</w:t>
      </w:r>
    </w:p>
    <w:p>
      <w:pPr>
        <w:pStyle w:val="Normal"/>
        <w:rPr/>
      </w:pPr>
      <w:r>
        <w:rPr/>
        <w:t xml:space="preserve">- Svetlo! - zareval na sluhov. </w:t>
      </w:r>
    </w:p>
    <w:p>
      <w:pPr>
        <w:pStyle w:val="Normal"/>
        <w:rPr/>
      </w:pPr>
      <w:r>
        <w:rPr/>
        <w:t>Keď pribehli dvaja-traja s fakľami, ponáhľal sa do veže. Hlasito zdýmajúc, dostal sa k dverám, za ktorými mala byť Veronka. Nebola. Dvere boli síce privreté, ale v izbietke nebolo nikoho.</w:t>
      </w:r>
    </w:p>
    <w:p>
      <w:pPr>
        <w:pStyle w:val="Normal"/>
        <w:rPr/>
      </w:pPr>
      <w:r>
        <w:rPr/>
        <w:t>- Hrom a peklo, zas ma previedol ten chlap! Hej, Dominik, teraz sme vyrovnaní. Zbúrte všetko, a svetlo! Kde je Dominik? Hľadajte ho! Musím ho mať, keby aj pod zemou lietal! - reval Baláž na sluhov, ktorí nechápali, čo sa deje. Jednako sa rozbehli a búrili kde koho. O chvíľu bolo nádvorie plné ľudí. Ale Dominika nebolo nikde.</w:t>
      </w:r>
    </w:p>
    <w:p>
      <w:pPr>
        <w:pStyle w:val="Normal"/>
        <w:rPr/>
      </w:pPr>
      <w:r>
        <w:rPr/>
        <w:t>- Prehľadať všetky skaly! Prehľadať les! Zavolať strážcu, či niekoho nevypúšťal ! - rozkazoval Baláž.</w:t>
      </w:r>
    </w:p>
    <w:p>
      <w:pPr>
        <w:pStyle w:val="Normal"/>
        <w:rPr/>
      </w:pPr>
      <w:r>
        <w:rPr/>
        <w:t>V okamihu tu bol strážca, ale dušil sa na všetko, čo mu je sväté, že nikto zo zámku nevyšiel.</w:t>
      </w:r>
    </w:p>
    <w:p>
      <w:pPr>
        <w:pStyle w:val="Normal"/>
        <w:rPr/>
      </w:pPr>
      <w:r>
        <w:rPr/>
        <w:t>- Polovička prezrieť hrad, ostatní prehľadať les a skaly, - velil Baláž, ktorý už celkom vytriezvel. - Sem koňa! Musíme ho dohoniť! Dominika hľadajte! Ešte stojíte?! Rýchlo! - vrešťal ako pomätený.</w:t>
      </w:r>
    </w:p>
    <w:p>
      <w:pPr>
        <w:pStyle w:val="Normal"/>
        <w:rPr/>
      </w:pPr>
      <w:r>
        <w:rPr/>
        <w:t>Nádvorie zahorelo rojom fakieľ. Svetlá sa mihali chodbami, dvorom, vo vežiach, v stajni. Potom sa vyliali pred hrad a ako drobné hviezdy sa roztiekli po celom temene Sitna.</w:t>
      </w:r>
    </w:p>
    <w:p>
      <w:pPr>
        <w:pStyle w:val="Normal"/>
        <w:rPr/>
      </w:pPr>
      <w:r>
        <w:rPr/>
        <w:t>Dominik zbadal svetlá.                                                                     .        '</w:t>
      </w:r>
    </w:p>
    <w:p>
      <w:pPr>
        <w:pStyle w:val="Normal"/>
        <w:rPr/>
      </w:pPr>
      <w:r>
        <w:rPr/>
        <w:t>- Už vedia! - zašepotal.</w:t>
      </w:r>
    </w:p>
    <w:p>
      <w:pPr>
        <w:pStyle w:val="Normal"/>
        <w:rPr/>
      </w:pPr>
      <w:r>
        <w:rPr/>
        <w:t>Rýchlejšie vykročil. Ale Veronka nevládala. Utrpenie, hlad, strach, plač ju veľmi zoslabili. Sotva nohami zapletala, teraz jej sily úplne vypovedali. Dominik ju musel podopierať. Ale takto sa im zle utekalo. Dominik postál. Hľadel na svetielka a skúmal, ktorým smerom sa dajú. Zle bolo. Svetielok bolo ako hviezd na nebi a rozutekali sa všetkými smermi. Dominik si nevedel rady. Ani rozmýšľať nemohol. Schytil dievča na ruky a niesol ho. Haluze ho šmárali po tvári, pahýle chytali za chrbát, driapali ruky, potkýnal sa a niekoľkokrát len-len že nespadol. Jednako utekal. Len sa dostať ku skalám, potom bude zachránený. Aspoň Dominik tak dúfal. Dal sa bokom. Neuvedomoval si, ktorým smerom sa púšťa. Skaly sú všadiaľ. Ale pozor, Dominik, schodné miesto sa nájde len na východe a severe. Ty utekáš priamo na západ. Tam je strašná biela skala. Trčí akoby nachýlená nad priepasťou. Veľké lesné stromy nedosahujú ani jej pätu. Ale Dominik nemôže rozmýšľať. Svetielka sa rozliezajú. Jedny idú rýchlejšie, druhé pomalšie. Tie rýchlejšie nesú jazdci, tie pomalšie brodia húštinou.</w:t>
      </w:r>
    </w:p>
    <w:p>
      <w:pPr>
        <w:pStyle w:val="Normal"/>
        <w:rPr/>
      </w:pPr>
      <w:r>
        <w:rPr/>
        <w:t>Dominik len uteká, potkýna sa, haluze ho driapu po tvári a rázsochy mu trhajú odev. Po tvári mu steká pot a krv. Jedno oko nemôže otvoriť, lebo ho suchá haluz šmarila po ňom. Len sa ku skalám a hľadať miesto, kadiaľ sa dá zísť!</w:t>
      </w:r>
    </w:p>
    <w:p>
      <w:pPr>
        <w:pStyle w:val="Normal"/>
        <w:rPr/>
      </w:pPr>
      <w:r>
        <w:rPr/>
        <w:t>Konečne! Položil devu a pobehol ku skalám. Hmatá, kde by sa dalo prejsť. Ale pod skalami všade prázdnota. Uteká ďalej. A zas hmatá a zas hľadá. Ale ruka len skaly nachodí a pod nimi prázdnotu. Svetielka sa roztekajú. Niektoré už presvitajú cez riedky les. Dominika chytá zúfalstvo. Berie dievčinu na ruky a uteká popri skalách ďalej. Ale takto nenájde priechod. Musí sám hľadať. Položí preto dievča a zas sa vrhá ku skalám. „Nedám, nedám!" šepoce. Behá, pobehuje a hľadá, ale skaly sú len tie isté. Azda sa v zúfalstve dostal na to isté miesto? Nevie Dominik. Už rozmýšľa, že sa postaví zoči-voči prenasledovateľom. Ale meč nechal v zámku, aby mu neprekážal. Holou rukou nič nezmôže. No predsa len musí niečo urobiť, lebo svetlá sa blížia!</w:t>
      </w:r>
    </w:p>
    <w:p>
      <w:pPr>
        <w:pStyle w:val="Normal"/>
        <w:rPr/>
      </w:pPr>
      <w:r>
        <w:rPr/>
        <w:t>Veronka leží na studenej skale ako mŕtvola. Ba rosa jej zvlažila tvár, trošku ju prebrala. Ústa čosi šepocú. Dominik beží k nej. Skláňa sa nad ňou, ale šepotu nerozumie. Berie ju preto na ruky a derie sa riedkym lesom ďalej. Svetlá sú už blízko. Už sú za ním. Teraz sa aj pred ním zablysli. Beda, je stratený.</w:t>
      </w:r>
    </w:p>
    <w:p>
      <w:pPr>
        <w:pStyle w:val="Normal"/>
        <w:rPr/>
      </w:pPr>
      <w:r>
        <w:rPr/>
        <w:t>Dominik odbočil k bralám.</w:t>
      </w:r>
    </w:p>
    <w:p>
      <w:pPr>
        <w:pStyle w:val="Normal"/>
        <w:rPr/>
      </w:pPr>
      <w:r>
        <w:rPr/>
        <w:t>Ale darmo.</w:t>
      </w:r>
    </w:p>
    <w:p>
      <w:pPr>
        <w:pStyle w:val="Normal"/>
        <w:rPr/>
      </w:pPr>
      <w:r>
        <w:rPr/>
        <w:t>Zbadali ho.</w:t>
      </w:r>
    </w:p>
    <w:p>
      <w:pPr>
        <w:pStyle w:val="Normal"/>
        <w:rPr/>
      </w:pPr>
      <w:r>
        <w:rPr/>
        <w:t>Strhli strašný krik. Krik privábil Baláža, ktorý mal najlepšieho koňa. V lesíku stratil čiapku a dlhé vlasy mu vietor rozvieva ako satanovi. Oči horia zlosťou. Preklína a vykrikuje. Posmeľuje svojich.</w:t>
      </w:r>
    </w:p>
    <w:p>
      <w:pPr>
        <w:pStyle w:val="Normal"/>
        <w:rPr/>
      </w:pPr>
      <w:r>
        <w:rPr/>
        <w:t>Vtom zazrel aj on Dominika.</w:t>
      </w:r>
    </w:p>
    <w:p>
      <w:pPr>
        <w:pStyle w:val="Normal"/>
        <w:rPr/>
      </w:pPr>
      <w:r>
        <w:rPr/>
        <w:t>- Aha, Dominik, Dominko, hej, sokolík, sokolík! Povedal som to, nestavaj sa mi do cesty! Neujdeš, sokolík, neujdeš, Dominik. Poddaj sa, lebo márne je všetko! Tu som ja pánom! Môj si sokol, aj holubička je moja! Neutekaj, nemáš kde! Môj si, môj! - volal a hnal koňa priamo k Dominikovi.</w:t>
      </w:r>
    </w:p>
    <w:p>
      <w:pPr>
        <w:pStyle w:val="Normal"/>
        <w:rPr/>
      </w:pPr>
      <w:r>
        <w:rPr/>
        <w:t>Dominik spoznal, že je stratený. Krik prebudil aj Veronku. V podvedomí zazrela žiariace fakle a divé tváre. Strašne skríkla. Dominik stál, nevediac, čo by mal urobiť. Hej, Baláža by mohol, ale potom? A ktovie, či sa priblíži. Zastane a bude sa kochať v jeho nešťastí.</w:t>
      </w:r>
    </w:p>
    <w:p>
      <w:pPr>
        <w:pStyle w:val="Normal"/>
        <w:rPr/>
      </w:pPr>
      <w:r>
        <w:rPr/>
        <w:t>Obzerá sa ešte raz dookola, ale svetlá sa odvšadiaľ blížia. Pomoci niet. Čierne chmáry sa ženu na Sitno!</w:t>
      </w:r>
    </w:p>
    <w:p>
      <w:pPr>
        <w:pStyle w:val="Normal"/>
        <w:rPr/>
      </w:pPr>
      <w:r>
        <w:rPr/>
        <w:t xml:space="preserve">- Niet pomoci, niet pomoci! - šepce Dominik. </w:t>
      </w:r>
    </w:p>
    <w:p>
      <w:pPr>
        <w:pStyle w:val="Normal"/>
        <w:rPr/>
      </w:pPr>
      <w:r>
        <w:rPr/>
        <w:t>Baláž sa zlostne smeje:</w:t>
      </w:r>
    </w:p>
    <w:p>
      <w:pPr>
        <w:pStyle w:val="Normal"/>
        <w:rPr/>
      </w:pPr>
      <w:r>
        <w:rPr/>
        <w:t>- Neujdeš tadiaľ, sokolík!</w:t>
      </w:r>
    </w:p>
    <w:p>
      <w:pPr>
        <w:pStyle w:val="Normal"/>
        <w:rPr/>
      </w:pPr>
      <w:r>
        <w:rPr/>
        <w:t>Vtedy sa Dominik obrátil k Melicharovi.</w:t>
      </w:r>
    </w:p>
    <w:p>
      <w:pPr>
        <w:pStyle w:val="Normal"/>
        <w:rPr/>
      </w:pPr>
      <w:r>
        <w:rPr/>
        <w:t>- Tak si ma poď vziať, diabol!</w:t>
      </w:r>
    </w:p>
    <w:p>
      <w:pPr>
        <w:pStyle w:val="Normal"/>
        <w:rPr/>
      </w:pPr>
      <w:r>
        <w:rPr/>
        <w:t>A zastal si na skale mocný, urastený. Svetlá sa zbiehali a jasne ho osvietili zo všetkých strán.</w:t>
      </w:r>
    </w:p>
    <w:p>
      <w:pPr>
        <w:pStyle w:val="Normal"/>
        <w:rPr/>
      </w:pPr>
      <w:r>
        <w:rPr/>
        <w:t>- Berte ho, berte pannu! - reve besný Melichar na družinu. Ale tí vidia Dominika, ako stojí hrozný, nepokorený.</w:t>
      </w:r>
    </w:p>
    <w:p>
      <w:pPr>
        <w:pStyle w:val="Normal"/>
        <w:rPr/>
      </w:pPr>
      <w:r>
        <w:rPr/>
        <w:t>- Hehehe! - rehoce sa Baláž. - Bojíte sa! Šípy! Pištole! Alebo . . . Skočil divý na skalu.</w:t>
      </w:r>
    </w:p>
    <w:p>
      <w:pPr>
        <w:pStyle w:val="Normal"/>
        <w:rPr/>
      </w:pPr>
      <w:r>
        <w:rPr/>
        <w:t>A vtedy skočil aj Dominik. Ozval sa neľudský rev a vtom sa mihlo jedno telo cez skalu. Melichar?! Dominik?!</w:t>
      </w:r>
    </w:p>
    <w:p>
      <w:pPr>
        <w:pStyle w:val="Normal"/>
        <w:rPr/>
      </w:pPr>
      <w:r>
        <w:rPr/>
        <w:t>Melichar, lebo Dominik stojí na skale a drží v náručí pannu. Niečo chce povedať, niečo chce zavolať, ale vtom zahučí výstrel, zahviždí šíp a zabodáva sa hlboko do Dominikovej hrude.</w:t>
      </w:r>
    </w:p>
    <w:p>
      <w:pPr>
        <w:pStyle w:val="Normal"/>
        <w:rPr/>
      </w:pPr>
      <w:r>
        <w:rPr/>
        <w:t>Čierna tma zhltla obidvoch.</w:t>
      </w:r>
    </w:p>
    <w:p>
      <w:pPr>
        <w:pStyle w:val="Normal"/>
        <w:rPr/>
      </w:pPr>
      <w:r>
        <w:rPr/>
        <w:t>Prenasledovatelia zastali ako skamenení. Čakali na strašný praskot, čakali, ako narazia tie dve telá, Dominika a Veronky, na konáre sitnianskych velikánov, ako sa ozve výkrik. Ale nič sa nestalo. Všade bolo ticho. Len v priepasti sa niečo zabelelo ako biely obláčik a rozplynulo sa ako hmla.</w:t>
      </w:r>
    </w:p>
    <w:p>
      <w:pPr>
        <w:pStyle w:val="Normal"/>
        <w:rPr/>
      </w:pPr>
      <w:r>
        <w:rPr/>
        <w:t>Ráno družina hľadala hradného pána i telá Dominika a Veronky. Hradného pána Melichara Baláža našli napoly zožratého divou zverou, ale telá dvoch mladých ľudí nenašli. Iba keď pozreli na vrcholec skaly, zbadali tam postavu junáka s devou. Hrôzou obledli, lebo to neboli živé tvory, ale skala. Studená, biela skala . . .</w:t>
      </w:r>
    </w:p>
    <w:p>
      <w:pPr>
        <w:pStyle w:val="Normal"/>
        <w:rPr/>
      </w:pPr>
      <w:r>
        <w:rPr/>
        <w:t>Rozpŕchla sa družina sitnianskeho pána. Starý pán Tobiáš Žakýlsky viacej nevkročil na Sitno. Cuculi sa stratil, akoby sa bol do zeme prepadol. Hrádok ostal opustený.</w:t>
      </w:r>
    </w:p>
    <w:p>
      <w:pPr>
        <w:pStyle w:val="Normal"/>
        <w:rPr/>
      </w:pPr>
      <w:r>
        <w:rPr/>
        <w:t>Pustol. Vetry rozniesli strechy, došarpali múry a premenili pýchu sitnianskeho pána na rumovisko. Ostala len biela skala s podobou panny a mládenca. Poddaný i banícky ľud zabudol na Melichara, ale nezabudol na hrdinu Dominika. Veril, že raz príde čas, keď strasie z pliec bremeno poddanstva. Na bielych bralách Sitna budú stáť slobodní, šťastní ľudia.</w:t>
      </w:r>
    </w:p>
    <w:p>
      <w:pPr>
        <w:pStyle w:val="Normal"/>
        <w:rPr/>
      </w:pPr>
      <w:r>
        <w:rPr/>
      </w:r>
    </w:p>
    <w:p>
      <w:pPr>
        <w:pStyle w:val="Normal"/>
        <w:rPr/>
      </w:pPr>
      <w:r>
        <w:rPr/>
      </w:r>
      <w:r>
        <w:br w:type="page"/>
      </w:r>
    </w:p>
    <w:p>
      <w:pPr>
        <w:pStyle w:val="Normal"/>
        <w:rPr/>
      </w:pPr>
      <w:r>
        <w:rPr/>
      </w:r>
    </w:p>
    <w:p>
      <w:pPr>
        <w:pStyle w:val="Heading4"/>
        <w:jc w:val="center"/>
        <w:rPr/>
      </w:pPr>
      <w:bookmarkStart w:id="6" w:name="__RefHeading___Toc200609007"/>
      <w:bookmarkEnd w:id="6"/>
      <w:r>
        <w:rPr/>
        <w:t>Sitniansky vatrár</w:t>
      </w:r>
    </w:p>
    <w:p>
      <w:pPr>
        <w:pStyle w:val="Normal"/>
        <w:rPr/>
      </w:pPr>
      <w:r>
        <w:rPr/>
      </w:r>
    </w:p>
    <w:p>
      <w:pPr>
        <w:pStyle w:val="Normal"/>
        <w:rPr/>
      </w:pPr>
      <w:r>
        <w:rPr/>
        <w:t>Dvadsiateho deviateho augusta roku tisíc päťsto dvadsaťšesť zúrila pri malom mestečku Moháči veľká bitka. Stretli sa tu vojská tureckého sultána Solimana a uhorského kráľa Ľudovíta II. Turci v nej rozprášili a porazili uhorské vojsko a obsadili skoro celé Uhorsko. Sultán Soliman v jeseni toho roku odtiahol s väčšinou vojska do Turecka, ale Turci, ktorí ostali v obsadenej krajine, strašne sužovali obyvateľstvo.</w:t>
      </w:r>
    </w:p>
    <w:p>
      <w:pPr>
        <w:pStyle w:val="Normal"/>
        <w:rPr/>
      </w:pPr>
      <w:r>
        <w:rPr/>
        <w:t>Ale nielen tie mestá a dediny trpeli, ktoré Turci obsadili. Ešte viacej biedy museli zažiť tie, ktoré Turci neobsadili.</w:t>
      </w:r>
    </w:p>
    <w:p>
      <w:pPr>
        <w:pStyle w:val="Normal"/>
        <w:rPr/>
      </w:pPr>
      <w:r>
        <w:rPr/>
        <w:t>A takouto krajinou bolo skoro celé Slovensko.</w:t>
      </w:r>
    </w:p>
    <w:p>
      <w:pPr>
        <w:pStyle w:val="Normal"/>
        <w:rPr/>
      </w:pPr>
      <w:r>
        <w:rPr/>
        <w:t>Najmä na južné časti našej vlasti prišli zlé časy. Turci prepadali mestá i dediny, pálili, rabovali, brali i ľudí, ktorých potom predávali za otrokov. A čím ďalej, tým viacej miest padalo do ich rúk.</w:t>
      </w:r>
    </w:p>
    <w:p>
      <w:pPr>
        <w:pStyle w:val="Normal"/>
        <w:rPr/>
      </w:pPr>
      <w:r>
        <w:rPr/>
        <w:t>Dobyli Ostrihom, Novohrad, neskoršie Drégeľský zámok, Šahy, Sečany, Fiľakovo.</w:t>
      </w:r>
    </w:p>
    <w:p>
      <w:pPr>
        <w:pStyle w:val="Normal"/>
        <w:rPr/>
      </w:pPr>
      <w:r>
        <w:rPr/>
        <w:t>A pomaly, ale isto sa prikrádali aj k bohatým banským mestám v horách stredného Slovenska.</w:t>
      </w:r>
    </w:p>
    <w:p>
      <w:pPr>
        <w:pStyle w:val="Normal"/>
        <w:rPr/>
      </w:pPr>
      <w:r>
        <w:rPr/>
        <w:t>Blížili sa aj k Štiavnici.</w:t>
      </w:r>
    </w:p>
    <w:p>
      <w:pPr>
        <w:pStyle w:val="Normal"/>
        <w:rPr/>
      </w:pPr>
      <w:r>
        <w:rPr/>
        <w:t>Banské mestá prosili cisára Ferdinanda, aby poslal pomoc a ochranu proti Turkom, ale ich prosby a žiadosti boli márne. Čože cisár dbal o mestá i ľud? Mestá si museli pomáhať samy, ako vedeli a mohli.</w:t>
      </w:r>
    </w:p>
    <w:p>
      <w:pPr>
        <w:pStyle w:val="Normal"/>
        <w:rPr/>
      </w:pPr>
      <w:r>
        <w:rPr/>
        <w:t>Istého pekného aprílového dňa roku tisíc päťsto šesťdesiatštyri uháňal jazdec na spenenom koni po ceste od Pukanca k Štiavnici. Ranným tichom sa ohlášalo zvonenie podkov o kamene. Jazdec uháňal nahnutý nad krk koňa a nezdržiaval sa ani tesne pred štiavnickou bránou. Ale stráž ho zbadala.</w:t>
      </w:r>
    </w:p>
    <w:p>
      <w:pPr>
        <w:pStyle w:val="Normal"/>
        <w:rPr/>
      </w:pPr>
      <w:r>
        <w:rPr/>
        <w:t>- Kto tam? - volala na neho.</w:t>
      </w:r>
    </w:p>
    <w:p>
      <w:pPr>
        <w:pStyle w:val="Normal"/>
        <w:rPr/>
      </w:pPr>
      <w:r>
        <w:rPr/>
        <w:t>- Posol, - zavolal jazdec zdola.</w:t>
      </w:r>
    </w:p>
    <w:p>
      <w:pPr>
        <w:pStyle w:val="Normal"/>
        <w:rPr/>
      </w:pPr>
      <w:r>
        <w:rPr/>
        <w:t>- Odkiaľ a kam? - opytoval sa veliteľ stráže.</w:t>
      </w:r>
    </w:p>
    <w:p>
      <w:pPr>
        <w:pStyle w:val="Normal"/>
        <w:rPr/>
      </w:pPr>
      <w:r>
        <w:rPr/>
        <w:t>- Z Pukanca k pánu richtárovi mesta s listom.</w:t>
      </w:r>
    </w:p>
    <w:p>
      <w:pPr>
        <w:pStyle w:val="Normal"/>
        <w:rPr/>
      </w:pPr>
      <w:r>
        <w:rPr/>
        <w:t>Nastalo ticho. Strážca zmizol; za bránou bolo počuť štrngot zbrane a ťažké kroky. O chvíľu veľké okované vráta zaprašťali a posol, vedúc speneného koňa za sebou, vkročil do mesta. Strážcovia si ho zvedavo obzerali.</w:t>
      </w:r>
    </w:p>
    <w:p>
      <w:pPr>
        <w:pStyle w:val="Normal"/>
        <w:rPr/>
      </w:pPr>
      <w:r>
        <w:rPr/>
        <w:t>- Daj list, oddám ho, kam patrí, - preriekol veliteľ stráže Adam Grnáč.</w:t>
      </w:r>
    </w:p>
    <w:p>
      <w:pPr>
        <w:pStyle w:val="Normal"/>
        <w:rPr/>
      </w:pPr>
      <w:r>
        <w:rPr/>
        <w:t>- Mám rozkaz osobne doručiť, - odpovedal posol.</w:t>
      </w:r>
    </w:p>
    <w:p>
      <w:pPr>
        <w:pStyle w:val="Normal"/>
        <w:rPr/>
      </w:pPr>
      <w:r>
        <w:rPr/>
        <w:t>- Keď rozkaz, tak rozkaz, - pokrčil Grnáč plecami.</w:t>
      </w:r>
    </w:p>
    <w:p>
      <w:pPr>
        <w:pStyle w:val="Normal"/>
        <w:rPr/>
      </w:pPr>
      <w:r>
        <w:rPr/>
        <w:t>Vyšiel s poslom na Horné námestie, kde býval richtár Peter Fiedersnimb. Brána domu bola ešte zavretá. Pandúr zazvonil, a keď otvorili, vošiel s poslom do dvora, ohlásil richtárovi, čo je vo veci, a posol oddal richtárovi veľký list, zapečatený červenými pečaťami.</w:t>
      </w:r>
    </w:p>
    <w:p>
      <w:pPr>
        <w:pStyle w:val="Normal"/>
        <w:rPr/>
      </w:pPr>
      <w:r>
        <w:rPr/>
        <w:t>Richtárovi čosi šepkalo, že sú v ňom zlé zvesti. Trasúcimi sa rukami rozlomil pečate a otvoril list. Hltal slová, hltal riadky, tvár mu červenela, pery sa mu triasli. Po chvíli zložil písmo a tuho rozmýšľal, čo by mal robiť. Potom rozkázal pandúrovi:</w:t>
      </w:r>
    </w:p>
    <w:p>
      <w:pPr>
        <w:pStyle w:val="Normal"/>
        <w:rPr/>
      </w:pPr>
      <w:r>
        <w:rPr/>
        <w:t>- Posla opatri a pošli mi mestského zváča.</w:t>
      </w:r>
    </w:p>
    <w:p>
      <w:pPr>
        <w:pStyle w:val="Normal"/>
        <w:rPr/>
      </w:pPr>
      <w:r>
        <w:rPr/>
        <w:t>Nezadlho prišiel zváč. oblečený do splývajúceho červeného rúcha. Richtár mu podal virguľu, s ktorou mal zváč pochodiť po všetkých senátoroch mesta. Tí už vedeli, čo znamená, keď príde do domu zváč a ukáže virguľu.</w:t>
      </w:r>
    </w:p>
    <w:p>
      <w:pPr>
        <w:pStyle w:val="Normal"/>
        <w:rPr/>
      </w:pPr>
      <w:r>
        <w:rPr/>
        <w:t>Richtár sa rýchlym krokom pobral na mestský dom. Nikoho tam ešte nebolo, iba o hodnú chvíľu začali prichádzať prví senátori. Boli poblednutí, vzrušení ako richtár. Rozčúlení sa vypytovali, čože tak zavčas rána ich zvoláva na poradu. Richtár len úsečne vysvetľoval:</w:t>
      </w:r>
    </w:p>
    <w:p>
      <w:pPr>
        <w:pStyle w:val="Normal"/>
        <w:rPr/>
      </w:pPr>
      <w:r>
        <w:rPr/>
        <w:t xml:space="preserve">- Dostal som list z Pukanca, písaný samým sandžakbegom z Novohradu. </w:t>
      </w:r>
    </w:p>
    <w:p>
      <w:pPr>
        <w:pStyle w:val="Normal"/>
        <w:rPr/>
      </w:pPr>
      <w:r>
        <w:rPr/>
        <w:t>Senátori, zronení touto zvesťou, si posadali. Teda je to už tu. Dosiaľ ich Turci neznepokojovali, teraz je už vari koniec pokojným časom. Prídu tisícoraké ťažkosti, tisícoraké boje, krv bude tiecť. Turkom sa zachcelo mesta!</w:t>
      </w:r>
    </w:p>
    <w:p>
      <w:pPr>
        <w:pStyle w:val="Normal"/>
        <w:rPr/>
      </w:pPr>
      <w:r>
        <w:rPr/>
        <w:t>Poniektorí senátori škrípali zubami, ale i tí, čo ticho sedeli, súhlasili s nimi v tom, že mesto lacno nevydajú.</w:t>
      </w:r>
    </w:p>
    <w:p>
      <w:pPr>
        <w:pStyle w:val="Normal"/>
        <w:rPr/>
      </w:pPr>
      <w:r>
        <w:rPr/>
        <w:t>„</w:t>
      </w:r>
      <w:r>
        <w:rPr/>
        <w:t>Budeme sa brániť. Ak nám šťastie poslúži, azda sa aj ubránime," hútal richtár, hľadiac oknom kamsi do diaľky. Potom obrátil oči k zhromaždeným. Keď videl, že temer všetci sú tu, stal si za stôl, kde bývalo jeho miesto. Ešte chvíľu pozeral po prítomných, potom začal hovoriť:</w:t>
      </w:r>
    </w:p>
    <w:p>
      <w:pPr>
        <w:pStyle w:val="Normal"/>
        <w:rPr/>
      </w:pPr>
      <w:r>
        <w:rPr/>
        <w:t>- Ctihodní páni senátori! Ťažké časy doľahli na nás. To viete a cítite všetci. Nechcem nariekať, ani prázdnymi slovami častovať vaše ctihodnosti, preto pristupujem hneď k veci. Naše mesto Turci zatiaľ neznepokojovali, ale dnešným dňom sa tieto časy končia. Ráno prišiel k nám posol od slávnej vrchnosti mesta Pukanca, nášho suseda, a oddal mi tento list.</w:t>
      </w:r>
    </w:p>
    <w:p>
      <w:pPr>
        <w:pStyle w:val="Normal"/>
        <w:rPr/>
      </w:pPr>
      <w:r>
        <w:rPr/>
        <w:t>Richtár pomaly rozvinul list a povedal mestskému notárovi Gašparovi, aby ho prečítal. Potom si sadol, oprel hlavu o dlane, a v tomto položení ostal, kým notár list neprečítal.</w:t>
      </w:r>
    </w:p>
    <w:p>
      <w:pPr>
        <w:pStyle w:val="Normal"/>
        <w:rPr/>
      </w:pPr>
      <w:r>
        <w:rPr/>
        <w:t>Notár, vysoký mocný chlap, vzal písmo do obidvoch rúk a jasným, zvučným hlasom čítal:</w:t>
      </w:r>
    </w:p>
    <w:p>
      <w:pPr>
        <w:pStyle w:val="Normal"/>
        <w:rPr/>
      </w:pPr>
      <w:r>
        <w:rPr/>
      </w:r>
    </w:p>
    <w:p>
      <w:pPr>
        <w:pStyle w:val="Normal"/>
        <w:rPr/>
      </w:pPr>
      <w:r>
        <w:rPr/>
        <w:t>Múdrym a slovutným richtárom, bývajúcim v Pukanci a Belej, našim váženým susedom na vedomie!</w:t>
      </w:r>
    </w:p>
    <w:p>
      <w:pPr>
        <w:pStyle w:val="Normal"/>
        <w:rPr/>
      </w:pPr>
      <w:r>
        <w:rPr/>
        <w:t>My, Mohamed beg, najvyšší sandžakbeg novohradský, odkazujeme vám a žiadame vás, páni troch banských miest, pozdravujúc vás ako richtárov a milých susedov:</w:t>
      </w:r>
    </w:p>
    <w:p>
      <w:pPr>
        <w:pStyle w:val="Normal"/>
        <w:rPr/>
      </w:pPr>
      <w:r>
        <w:rPr/>
        <w:t>Z vôle Alahovej náš sultán nám zveril toto begovstvo, preto sa zaň modlievame Alahovi. Ukazujeme vám svoju ochotu i ochotu sultánových a našich poddaných, ktorí svoje blaho očakávajú od nás.</w:t>
      </w:r>
    </w:p>
    <w:p>
      <w:pPr>
        <w:pStyle w:val="Normal"/>
        <w:rPr/>
      </w:pPr>
      <w:r>
        <w:rPr/>
        <w:t>Vieme, že mnoho nepriateľov vás ohrozuje a veľa škôd vám robí. Alah nám je svedkom, umienili sme si, že vás uchránime pred zlodejom, ale pošlite nám z pokladníc troch vašich miest, Pukanca, Štiavnice a Belej, tisíc päťsto zlatých. Peniaze pošlite tajne. My nikomu nič nevyzradíme. Zato odstránime z vášho susedstva každého nepriateľa.</w:t>
      </w:r>
    </w:p>
    <w:p>
      <w:pPr>
        <w:pStyle w:val="Normal"/>
        <w:rPr/>
      </w:pPr>
      <w:r>
        <w:rPr/>
        <w:t>Ale ak nevyhoviete našej žiadosti, verte, desať ráz toľko škody vám narobíme! Ak nám tento maličký groš nepošlete, niekedy v noci vypálime vaše domy, vás a vaše Ženy i deti dáme odviesť do otroctva. Mestá vaše na prach obrátime.</w:t>
      </w:r>
    </w:p>
    <w:p>
      <w:pPr>
        <w:pStyle w:val="Normal"/>
        <w:rPr/>
      </w:pPr>
      <w:r>
        <w:rPr/>
        <w:t>A čo by ste i toľko svätých na pomoc volali, koľko vlasov máte na hlave, nezľakneme sa, ako že je jeden Alah! Ako jednu hlavu máme, jednu dušu a jednu šabľu, tak je pravda, že s päťsto vernými udrieme na vás. Nie v noci, ale vo dne! Naveky oplačete chvíľu, keď ste sa rozhodli nevyhovieť našej žiadosti. Lepšie vám, kým táto chvíľa nepríde.</w:t>
      </w:r>
    </w:p>
    <w:p>
      <w:pPr>
        <w:pStyle w:val="Normal"/>
        <w:rPr/>
      </w:pPr>
      <w:r>
        <w:rPr/>
        <w:t>Od posla odkážte, či ste ochotní platiť, či nie. My vec ustavične držíme v pamäti! Pozdravujeme vás!</w:t>
      </w:r>
    </w:p>
    <w:p>
      <w:pPr>
        <w:pStyle w:val="Normal"/>
        <w:rPr/>
      </w:pPr>
      <w:r>
        <w:rPr/>
        <w:t>Dané v Novohrade 4. apríla 1564                                                      Mohamed beg</w:t>
      </w:r>
    </w:p>
    <w:p>
      <w:pPr>
        <w:pStyle w:val="Normal"/>
        <w:rPr/>
      </w:pPr>
      <w:r>
        <w:rPr/>
      </w:r>
    </w:p>
    <w:p>
      <w:pPr>
        <w:pStyle w:val="Normal"/>
        <w:rPr/>
      </w:pPr>
      <w:r>
        <w:rPr/>
        <w:t>Notár dočítal, sadol si a položil list pred richtára.</w:t>
      </w:r>
    </w:p>
    <w:p>
      <w:pPr>
        <w:pStyle w:val="Normal"/>
        <w:rPr/>
      </w:pPr>
      <w:r>
        <w:rPr/>
        <w:t>Senátori sedeli bez slova. Po dlhej chvíli richtár prerušil ticho:</w:t>
      </w:r>
    </w:p>
    <w:p>
      <w:pPr>
        <w:pStyle w:val="Normal"/>
        <w:rPr/>
      </w:pPr>
      <w:r>
        <w:rPr/>
        <w:t xml:space="preserve">- Prosím ctihodných senátorov, aby vyslovili, čo robiť. </w:t>
      </w:r>
    </w:p>
    <w:p>
      <w:pPr>
        <w:pStyle w:val="Normal"/>
        <w:rPr/>
      </w:pPr>
      <w:r>
        <w:rPr/>
        <w:t>Prvý sa zdvihol šedivý Lukáš Staub a povedal:</w:t>
      </w:r>
    </w:p>
    <w:p>
      <w:pPr>
        <w:pStyle w:val="Normal"/>
        <w:rPr/>
      </w:pPr>
      <w:r>
        <w:rPr/>
        <w:t>- Nikto nemá právo nútiť nás! Ak Turci niečo chcú, nech prídu a nech si vezmú. Dobrovoľne nedáme ani denár. Tak odkáž!</w:t>
      </w:r>
    </w:p>
    <w:p>
      <w:pPr>
        <w:pStyle w:val="Normal"/>
        <w:rPr/>
      </w:pPr>
      <w:r>
        <w:rPr/>
        <w:t>Slová starého senátora padli do ticha ako kamene. Všetci začali protestovať proti listu. V sieni bolo ako v úli, senátori sa prekrikovali:</w:t>
      </w:r>
    </w:p>
    <w:p>
      <w:pPr>
        <w:pStyle w:val="Normal"/>
        <w:rPr/>
      </w:pPr>
      <w:r>
        <w:rPr/>
        <w:t>- Nedáme! Neustúpime! Cisár nás musí chrániť. Turci si zuby vylámu na múroch. Nech len prídu, uvidia!</w:t>
      </w:r>
    </w:p>
    <w:p>
      <w:pPr>
        <w:pStyle w:val="Normal"/>
        <w:rPr/>
      </w:pPr>
      <w:r>
        <w:rPr/>
        <w:t>- Veď je to len klam, i keď im pošleme, udrú na nás!</w:t>
      </w:r>
    </w:p>
    <w:p>
      <w:pPr>
        <w:pStyle w:val="Normal"/>
        <w:rPr/>
      </w:pPr>
      <w:r>
        <w:rPr/>
        <w:t>- Strašiť nás chcú! Iba strašiť!</w:t>
      </w:r>
    </w:p>
    <w:p>
      <w:pPr>
        <w:pStyle w:val="Normal"/>
        <w:rPr/>
      </w:pPr>
      <w:r>
        <w:rPr/>
        <w:t>Keď si senátori vyliali prvú zlosť, začali triezvo uvažovať.</w:t>
      </w:r>
    </w:p>
    <w:p>
      <w:pPr>
        <w:pStyle w:val="Normal"/>
        <w:rPr/>
      </w:pPr>
      <w:r>
        <w:rPr/>
        <w:t>Nie, nedajú sa. Štiavnica vydrží. Turek nemá právo na to, čo žiada. Ak bude chcieť brať násilím, budú sa brániť. Doterajšie bezpečnostné predpisy sprísnia, hradby opravia, povolajú viac ozbrojených chlapov, ale bez boja sa nepoddajú.</w:t>
      </w:r>
    </w:p>
    <w:p>
      <w:pPr>
        <w:pStyle w:val="Normal"/>
        <w:rPr/>
      </w:pPr>
      <w:r>
        <w:rPr/>
        <w:t>Tak sa rozhodli a rozišli sa.</w:t>
      </w:r>
    </w:p>
    <w:p>
      <w:pPr>
        <w:pStyle w:val="Normal"/>
        <w:rPr/>
      </w:pPr>
      <w:r>
        <w:rPr/>
        <w:t>No ukázalo sa, že Turci brali vec vážne. Začali sa čoraz častejšie zjavovať na okolí mesta. Ľudia si neboli pred nimi istí ani vo dne, ani v noci. Občas z ničoho nič sa ozval divý škrek, zvonenie zbraní, zavýjanie, z niektorej strechy na okolí vyšľahli plamene a tureckí jazdci sa mihli v strašnom zhone.</w:t>
      </w:r>
    </w:p>
    <w:p>
      <w:pPr>
        <w:pStyle w:val="Normal"/>
        <w:rPr/>
      </w:pPr>
      <w:r>
        <w:rPr/>
        <w:t>A ako napádali dedinky, znenazdania, akoby zo zeme vyrástli, tak aj zmizli. Nikto nevedel, odkiaľ prišli a kam odišli. Iba strašné stopy po nich ostali: oheň, dym, mŕtvoly, ranení a hrozný nárek.</w:t>
      </w:r>
    </w:p>
    <w:p>
      <w:pPr>
        <w:pStyle w:val="Normal"/>
        <w:rPr/>
      </w:pPr>
      <w:r>
        <w:rPr/>
        <w:t>Ale na mesto Štiavnicu sa ešte neopovážili útočiť, akiste si ju nechávali na príhodnejšiu chvíľu. No tým väčšmi trpeli drobné osady štiavnického okolia.</w:t>
      </w:r>
    </w:p>
    <w:p>
      <w:pPr>
        <w:pStyle w:val="Normal"/>
        <w:rPr/>
      </w:pPr>
      <w:r>
        <w:rPr/>
        <w:t>Dvanásteho mája toho roku bolo v Štiavnici neobyčajne živo. Ľudia sa rojili ako včely v úli. Tu i tam mihol sa vyparádený mestský drabant alebo cudzí pandúr v ligotavej zbroji. Občas prebehol cez mesto ťažký koč, sprevádzaný strážou a svedčiaci, že nejaká významná osoba prišla do mesta. Občas prebehol mestom zaprášený posol na koni. Iní zas vychádzali z mesta na všetky strany.</w:t>
      </w:r>
    </w:p>
    <w:p>
      <w:pPr>
        <w:pStyle w:val="Normal"/>
        <w:rPr/>
      </w:pPr>
      <w:r>
        <w:rPr/>
        <w:t>Na tvárach meštianstva bolo badať nepokoj, strach. Mešťania, znepokojení, poplašení, chodili hore-dolu po uliciach. Čosi vyčkávali. Mnohí sa zoskupovali do hĺbok, v ktorých ohnivo pretriasali najnovšie zvesti.</w:t>
      </w:r>
    </w:p>
    <w:p>
      <w:pPr>
        <w:pStyle w:val="Normal"/>
        <w:rPr/>
      </w:pPr>
      <w:r>
        <w:rPr/>
        <w:t>A veru dôležité veci sa udiali toho dňa.</w:t>
      </w:r>
    </w:p>
    <w:p>
      <w:pPr>
        <w:pStyle w:val="Normal"/>
        <w:rPr/>
      </w:pPr>
      <w:r>
        <w:rPr/>
        <w:t>Na rozkaz cisára Ferdinanda konala sa v Štiavnici porada, ako by bolo možné banské mestá najlepšie uchrániť pred Turkami. Do poradnej siene mestského domu sa zišli zástupcovia siedmich banských miest. Sedeli tam zástupcovia Štiavnice, Bystrice, Kremnice, Belej, Pukanca, Novej Bane a Ľubietovej. Boli tam i traja kráľovskí komisári, nitriansky generál Deršffy, tekovský župan Dobo, zvolenský župan Ján Balaša, Gabriel Dóci zo Žarnovice, mocný a zámožný pán, zástupcovia baníctva, meštianstva a mnohí iní.</w:t>
      </w:r>
    </w:p>
    <w:p>
      <w:pPr>
        <w:pStyle w:val="Normal"/>
        <w:rPr/>
      </w:pPr>
      <w:r>
        <w:rPr/>
        <w:t>Porada trvala dlho, lebo nebezpečenstvo bolo blízke a vážne. Preto sedeli okolo stolov najváženejší ľudia celého kraja. Najprv uvážili, odkiaľ možno najskôr očakávať útok. Rozhodli sa na tie časti kraja stále dozerať, posádky na hradoch a zámkoch rozmnožiť, opatriť zbraňami a strelivom. I obyvateľstvo sa malo vyzbrojiť, kto len ako vedel a mohol.</w:t>
      </w:r>
    </w:p>
    <w:p>
      <w:pPr>
        <w:pStyle w:val="Normal"/>
        <w:rPr/>
      </w:pPr>
      <w:r>
        <w:rPr/>
        <w:t>Na vysoké vrchy sa rozhodli postaviť strážcov-vatrárov, ktorí by upozorňovali na blížiace sa nebezpečenstvo vo dne dymom a v noci ohňom. Takýchto vatrárov ustanovili na všetkých vyšších vrcholoch od Zvolena a Krupiny po Štiavnicu a Novú Baňu. Do celého kraja až po Dunaj rozposlali zvedov, úlohou ktorých bolo pozorovať Turkov a upovedomovať mestá o ich úmysloch.</w:t>
      </w:r>
    </w:p>
    <w:p>
      <w:pPr>
        <w:pStyle w:val="Normal"/>
        <w:rPr/>
      </w:pPr>
      <w:r>
        <w:rPr/>
        <w:t>Po takýchto starostlivých opatreniach zhromaždenie sa skončilo a meštianstvo si vydýchlo v úfnosti, že teraz azda bude lepšie.</w:t>
      </w:r>
    </w:p>
    <w:p>
      <w:pPr>
        <w:pStyle w:val="Normal"/>
        <w:rPr/>
      </w:pPr>
      <w:r>
        <w:rPr/>
        <w:t>Od historického zhromaždenia v Štiavnici prešiel asi týždeň. Bol teplý jarný dník. Lúky sa utešene zelenali a rozkvitnuté čerešne sa beleli na širokých medziach. Kde-tu spievajúci škovránok vyletel z trávy a vzniesol sa vysoko k nebesám. Kdesi v zelenom háji kukala plachá kukučka.</w:t>
      </w:r>
    </w:p>
    <w:p>
      <w:pPr>
        <w:pStyle w:val="Normal"/>
        <w:rPr/>
      </w:pPr>
      <w:r>
        <w:rPr/>
        <w:t>Po úzkej ceste, vedúcej zo Štiavnice cez Podsitniansku do Ilije, uháňal vyšnurovaný pandúr vo farbách mesta Štiavnice na veľkom vranom koni. Na boku sa mu hompáľala veľká, bohato ozdobená šabľa, na hlave mal kalpak s pekným perom. Neďaleko za mestom zišiel z cesty a pustil sa hlbokým grúňom do doliny, kde žblnkotal potôčik. Jazdec na chvíľu zmizol medzi hustými jelšami, potom ho bolo vidieť na druhej strane doliny uháňať do lesa.</w:t>
      </w:r>
    </w:p>
    <w:p>
      <w:pPr>
        <w:pStyle w:val="Normal"/>
        <w:rPr/>
      </w:pPr>
      <w:r>
        <w:rPr/>
        <w:t>Nebolo to nič neobyčajné. V tých časoch ľudia často vídali pandúrov chodiť sem a ta. Ani tento nevzbudil pozornosť. Kde-tu pracujúci človek zdvihol hlavu, pozdravil a zas robil ďalej.</w:t>
      </w:r>
    </w:p>
    <w:p>
      <w:pPr>
        <w:pStyle w:val="Normal"/>
        <w:rPr/>
      </w:pPr>
      <w:r>
        <w:rPr/>
        <w:t>Pandúr vošiel do lesa a o chvíľu v ňom zmizol. Keď zašiel do hustej smrečiny, zišiel z koňa, lebo na koni bolo ťažko prechádzať pod husto spradenými konármi smrekového lesa, keď človek nepoznal schodnejšie chodníky. Zastal, sňal si kalpak a stieral si pot zo zaroseného čela.</w:t>
      </w:r>
    </w:p>
    <w:p>
      <w:pPr>
        <w:pStyle w:val="Normal"/>
        <w:rPr/>
      </w:pPr>
      <w:r>
        <w:rPr/>
        <w:t>Neďaleko sitnianskeho Vtáčnika zahol smerom, kde pálil uhliar Martin Obuch. Pod strmým briežkom uviazal koňa, vybral z kapsy list s červenou pečaťou a prikrčený kráčal do vrchu.</w:t>
      </w:r>
    </w:p>
    <w:p>
      <w:pPr>
        <w:pStyle w:val="Normal"/>
        <w:rPr/>
      </w:pPr>
      <w:r>
        <w:rPr/>
        <w:t>Uhliar Obuch práve ukladal klietku z dreva. Stál uprostred nehlbokej okrúhlej jamy a okolo seba ukladal polená. Obuchov syn Maťo rezko obskakoval okolo klietky a podával otcovi polená. Neďaleko stála druhá klietka, zahádzaná zemou, ešte sa z nej dymilo. I túto, keď bude postavená, zahádžu zemou a blatom a podpália, aby napálili dreveného uhlia.</w:t>
      </w:r>
    </w:p>
    <w:p>
      <w:pPr>
        <w:pStyle w:val="Normal"/>
        <w:rPr/>
      </w:pPr>
      <w:r>
        <w:rPr/>
        <w:t>Obďaleč na čistine stála tretia klietka, už rozhodená. V nej bolo už len vychladnuté, rozsypané drevené uhlie.</w:t>
      </w:r>
    </w:p>
    <w:p>
      <w:pPr>
        <w:pStyle w:val="Normal"/>
        <w:rPr/>
      </w:pPr>
      <w:r>
        <w:rPr/>
        <w:t>Uhliar práve vyskočil spomedzi dreva, aby začal, pekne od stredu ukladať druhú polovicu klietky. Pozeral, odkiaľ by bolo najlepšie začať, aby sa vrchná klietka nezrútila, keď ju bude obkladať zemou a blatom.</w:t>
      </w:r>
    </w:p>
    <w:p>
      <w:pPr>
        <w:pStyle w:val="Normal"/>
        <w:rPr/>
      </w:pPr>
      <w:r>
        <w:rPr/>
        <w:t>Vtom ktosi zavolal:</w:t>
      </w:r>
    </w:p>
    <w:p>
      <w:pPr>
        <w:pStyle w:val="Normal"/>
        <w:rPr/>
      </w:pPr>
      <w:r>
        <w:rPr/>
        <w:t>- Pomôžbože!</w:t>
      </w:r>
    </w:p>
    <w:p>
      <w:pPr>
        <w:pStyle w:val="Normal"/>
        <w:rPr/>
      </w:pPr>
      <w:r>
        <w:rPr/>
        <w:t>Uhliar sa strhol, obzrel sa, ale keď zazrel pandúra, usmial sa, utrel si ruky o začiernené nohavice, nadvihol širák a podišiel k nemu.</w:t>
      </w:r>
    </w:p>
    <w:p>
      <w:pPr>
        <w:pStyle w:val="Normal"/>
        <w:rPr/>
      </w:pPr>
      <w:r>
        <w:rPr/>
        <w:t>- Dajbože! Vitaj u nás!</w:t>
      </w:r>
    </w:p>
    <w:p>
      <w:pPr>
        <w:pStyle w:val="Normal"/>
        <w:rPr/>
      </w:pPr>
      <w:r>
        <w:rPr/>
        <w:t>- Ďakujem, ďakujem. Nuž pri robote, ako vidím, - hovoril pandúr, podávajúc uhliarovi ruku.</w:t>
      </w:r>
    </w:p>
    <w:p>
      <w:pPr>
        <w:pStyle w:val="Normal"/>
        <w:rPr/>
      </w:pPr>
      <w:r>
        <w:rPr/>
        <w:t>- V robote, veru. Ale čože vedie teba k nám do tohto čierneho sveta? - opýtal sa Obuch, potriasajúc pandúrovi ruku.</w:t>
      </w:r>
    </w:p>
    <w:p>
      <w:pPr>
        <w:pStyle w:val="Normal"/>
        <w:rPr/>
      </w:pPr>
      <w:r>
        <w:rPr/>
        <w:t>Naozaj, okolo bol čierny svet. Veľká hromada uhlia, i zem čierna, stromy od ustavičného dymenia začadené. Celá čistina bola ani vnútro nejakého komína.</w:t>
      </w:r>
    </w:p>
    <w:p>
      <w:pPr>
        <w:pStyle w:val="Normal"/>
        <w:rPr/>
      </w:pPr>
      <w:r>
        <w:rPr/>
        <w:t>- Páni si na teba spomenuli, priateľ, - odpovedal pandúr. - Chcú ťa poveriť akousi vecou. Myslím, že to budeš mať tuto napísané, - hovoril pandúr a podával uhliarovi list.</w:t>
      </w:r>
    </w:p>
    <w:p>
      <w:pPr>
        <w:pStyle w:val="Normal"/>
        <w:rPr/>
      </w:pPr>
      <w:r>
        <w:rPr/>
        <w:t>Uhliar sa zadivil. Dlhé roky sa zaoberal pod Sitnom týmto čiernym remeslom a za celý čas nikto sa ani neobzrel o neho. Iba panský hájnik sem niekedy zablúdil, i to len na dve-tri slová. Nuž milý uhliar hľadel na list a nevedel, čo si má s ním počať.</w:t>
      </w:r>
    </w:p>
    <w:p>
      <w:pPr>
        <w:pStyle w:val="Normal"/>
        <w:rPr/>
      </w:pPr>
      <w:r>
        <w:rPr/>
        <w:t>- V liste to budeš mať, prečítaj si, - doložil po chvíli pandúr, sadajúc si na peň pred uhliarovou kolibou.</w:t>
      </w:r>
    </w:p>
    <w:p>
      <w:pPr>
        <w:pStyle w:val="Normal"/>
        <w:rPr/>
      </w:pPr>
      <w:r>
        <w:rPr/>
        <w:t>- Veď, veď, - zamrmlal uhliar, ukladajúc list na policu v kolibe. Potom mu čosi prišlo na um a zvolal:</w:t>
      </w:r>
    </w:p>
    <w:p>
      <w:pPr>
        <w:pStyle w:val="Normal"/>
        <w:rPr/>
      </w:pPr>
      <w:r>
        <w:rPr/>
        <w:t>- Maťo! Maťo!</w:t>
      </w:r>
    </w:p>
    <w:p>
      <w:pPr>
        <w:pStyle w:val="Normal"/>
        <w:rPr/>
      </w:pPr>
      <w:r>
        <w:rPr/>
        <w:t>Maťo pribehol ako srnka. Bol už hodný šuhaj, zo štrnásťročný, čierny ako jeho otec. Trošku sa i zľakol, keď zazrel sediaceho pandúra, ale keď si ho lepšie obzrel, osmelil sa a hlasno sa mu pozdravil.</w:t>
      </w:r>
    </w:p>
    <w:p>
      <w:pPr>
        <w:pStyle w:val="Normal"/>
        <w:rPr/>
      </w:pPr>
      <w:r>
        <w:rPr/>
        <w:t>- Dones, synak, kúsok chleba, mlieko a syr pre strýca Grnáča, - prikazoval Obuch synovi. Boli totiž s pandúrom starí známi, ba i trochu rodina. Pochádzali z jednej dediny.</w:t>
      </w:r>
    </w:p>
    <w:p>
      <w:pPr>
        <w:pStyle w:val="Normal"/>
        <w:rPr/>
      </w:pPr>
      <w:r>
        <w:rPr/>
        <w:t>Maťo skočil do koliby a o chvíľu priniesol žiadané veci.</w:t>
      </w:r>
    </w:p>
    <w:p>
      <w:pPr>
        <w:pStyle w:val="Normal"/>
        <w:rPr/>
      </w:pPr>
      <w:r>
        <w:rPr/>
        <w:t>Pandúr sa nedal dva razy núkať. Zájedka v príjemnom chladnom lese mu pochutila. Starý Obuch si sadol naproti pandúrovi, Maťo na prah koliby a odtiaľ si obzeral vyšnurovaného hosťa.</w:t>
      </w:r>
    </w:p>
    <w:p>
      <w:pPr>
        <w:pStyle w:val="Normal"/>
        <w:rPr/>
      </w:pPr>
      <w:r>
        <w:rPr/>
        <w:t>- A predsa, čože to? - začal zas po chvíli Obuch.</w:t>
      </w:r>
    </w:p>
    <w:p>
      <w:pPr>
        <w:pStyle w:val="Normal"/>
        <w:rPr/>
      </w:pPr>
      <w:r>
        <w:rPr/>
        <w:t>- Neviem isto. Nedávno bola v meste porada. Turci poslali richtárovi písmo, vyhrážajú sa. Nuž akiste preto. Aj kolpasský Mrva, aj žakýlsky Mazúr takéto písmo dostali, nuž vari aj ty si v tom.</w:t>
      </w:r>
    </w:p>
    <w:p>
      <w:pPr>
        <w:pStyle w:val="Normal"/>
        <w:rPr/>
      </w:pPr>
      <w:r>
        <w:rPr/>
        <w:t>- Hm, hm, - krútil Obuch hlavou. - Dosiaľ si nikto nespomenul na mňa, a tu naraz . . . Čože ja, čo, povedz! Žoldnierom nebudem, ale čože by si chlapča počalo samo, keď som aj materou, aj otcom? A takto nič nezmôžem proti nim . . .</w:t>
      </w:r>
    </w:p>
    <w:p>
      <w:pPr>
        <w:pStyle w:val="Normal"/>
        <w:rPr/>
      </w:pPr>
      <w:r>
        <w:rPr/>
        <w:t>- No, veď to nebude taká vec. Prinútiť ťa nemôžu k ničomu, keď si slobodník. Keď si prečítaš, uvidíš, - upokojoval pandúr znepokojeného uhliara, pritom si ujedal syra a zapíjal studeným mliekom.</w:t>
      </w:r>
    </w:p>
    <w:p>
      <w:pPr>
        <w:pStyle w:val="Normal"/>
        <w:rPr/>
      </w:pPr>
      <w:r>
        <w:rPr/>
        <w:t>Obuch bol slobodník. Už i jeho otec bol slobodník, keď mu zverili uhliarske remeslo. Nemusel robotovať ako ostatní poddaní. Pálil uhlie pre huty.</w:t>
      </w:r>
    </w:p>
    <w:p>
      <w:pPr>
        <w:pStyle w:val="Normal"/>
        <w:rPr/>
      </w:pPr>
      <w:r>
        <w:rPr/>
        <w:t>Teraz sedel zahútaný a hľadel do čierneho lesa. Tisícoraké myšlienky mu prelietali hlavou. Mal akúsi zlú predtuchu a nevedel sa jej zbaviť.</w:t>
      </w:r>
    </w:p>
    <w:p>
      <w:pPr>
        <w:pStyle w:val="Normal"/>
        <w:rPr/>
      </w:pPr>
      <w:r>
        <w:rPr/>
        <w:t>- A to si teda myslíš, že Turci vážne začnú k nám nazerať? - opytoval sa uhliar, nemôžuc sa zmieriť so skutočnosťou.</w:t>
      </w:r>
    </w:p>
    <w:p>
      <w:pPr>
        <w:pStyle w:val="Normal"/>
        <w:rPr/>
      </w:pPr>
      <w:r>
        <w:rPr/>
        <w:t>Pandúr prikývol.</w:t>
      </w:r>
    </w:p>
    <w:p>
      <w:pPr>
        <w:pStyle w:val="Normal"/>
        <w:rPr/>
      </w:pPr>
      <w:r>
        <w:rPr/>
        <w:t>- Tak sa zdá, že vážne. Múry na hrade opravujú, posádku máme raz toľkú, ako bola. Mesto kupuje strelivo a zbrane, brány sa každý deň prísnejšie strážia. Poslovia prichodia a odchodia čoraz častejšie.</w:t>
      </w:r>
    </w:p>
    <w:p>
      <w:pPr>
        <w:pStyle w:val="Normal"/>
        <w:rPr/>
      </w:pPr>
      <w:r>
        <w:rPr/>
        <w:t>- Zle bude, - vzdychol starý Obuch.</w:t>
      </w:r>
    </w:p>
    <w:p>
      <w:pPr>
        <w:pStyle w:val="Normal"/>
        <w:rPr/>
      </w:pPr>
      <w:r>
        <w:rPr/>
        <w:t>- Nuž, dobre nebude. Novohradský beg poslal písmo, žiada tisíc päťsto zlatých, ináč si ich vraj sám príde vziať z mestskej pokladnice. Každú chvíľu môžeme čakať útok.</w:t>
      </w:r>
    </w:p>
    <w:p>
      <w:pPr>
        <w:pStyle w:val="Normal"/>
        <w:rPr/>
      </w:pPr>
      <w:r>
        <w:rPr/>
        <w:t>Obuch si podoprel rukou ťažkú hlavu. Chvíľu tak sedel bez slova, potom zašepkal:</w:t>
      </w:r>
    </w:p>
    <w:p>
      <w:pPr>
        <w:pStyle w:val="Normal"/>
        <w:rPr/>
      </w:pPr>
      <w:r>
        <w:rPr/>
        <w:t>- Jedna bieda za druhou sa valí na nás . . .</w:t>
      </w:r>
    </w:p>
    <w:p>
      <w:pPr>
        <w:pStyle w:val="Normal"/>
        <w:rPr/>
      </w:pPr>
      <w:r>
        <w:rPr/>
        <w:t>Maťo hľadel to na otca, to na pandúra. Pobadal, že o čomsi dôležitom sa zhovárajú; doista sa niečo prihodilo.</w:t>
      </w:r>
    </w:p>
    <w:p>
      <w:pPr>
        <w:pStyle w:val="Normal"/>
        <w:rPr/>
      </w:pPr>
      <w:r>
        <w:rPr/>
        <w:t>Starí sa ešte chvíľu zhovárali, potom sa pandúr začal zberať. Vstal, pozapínal si blúzu, položil si kalpak na hlavu. I Obuch sa zdvihol.</w:t>
      </w:r>
    </w:p>
    <w:p>
      <w:pPr>
        <w:pStyle w:val="Normal"/>
        <w:rPr/>
      </w:pPr>
      <w:r>
        <w:rPr/>
        <w:t>- No, dobre sa mávaj, bratku, a neboj sa. Možno to nebude také zlé, ale lepšie je napred báť sa, ako neskoro plakať. Ďakujem za pohostenie!</w:t>
      </w:r>
    </w:p>
    <w:p>
      <w:pPr>
        <w:pStyle w:val="Normal"/>
        <w:rPr/>
      </w:pPr>
      <w:r>
        <w:rPr/>
        <w:t>- Rado sa stalo, na dobrý úžitok! - vravel Obuch a stískal pandúrovi ruku.</w:t>
      </w:r>
    </w:p>
    <w:p>
      <w:pPr>
        <w:pStyle w:val="Normal"/>
        <w:rPr/>
      </w:pPr>
      <w:r>
        <w:rPr/>
        <w:t>- Zbohom!</w:t>
      </w:r>
    </w:p>
    <w:p>
      <w:pPr>
        <w:pStyle w:val="Normal"/>
        <w:rPr/>
      </w:pPr>
      <w:r>
        <w:rPr/>
        <w:t>- Zbohom, zbohom!</w:t>
      </w:r>
    </w:p>
    <w:p>
      <w:pPr>
        <w:pStyle w:val="Normal"/>
        <w:rPr/>
      </w:pPr>
      <w:r>
        <w:rPr/>
        <w:t>Chvíľu bolo počuť treskot vetiev pod pandúrovými krokmi, potom oddola slabo doľahlo dunenie konských kopýt.</w:t>
      </w:r>
    </w:p>
    <w:p>
      <w:pPr>
        <w:pStyle w:val="Normal"/>
        <w:rPr/>
      </w:pPr>
      <w:r>
        <w:rPr/>
        <w:t>Obuch stál zamyslený, nevediac, čo robiť. Akosi sa bál vojsť do koliby. Bál sa toho veľkého písma s červenou pečaťou. No po chvíli vošiel. Vzal list a dlho ho obracal v rukách.</w:t>
      </w:r>
    </w:p>
    <w:p>
      <w:pPr>
        <w:pStyle w:val="Normal"/>
        <w:rPr/>
      </w:pPr>
      <w:r>
        <w:rPr/>
        <w:t>- Čože je, otec? - opýtal sa odrazu Maťo, ktorý už dlho hľadel na otca. Ale otec akoby nebol počul. Iba po hodnej chvíli, keď si Maťo myslel, že ani neodpovie, obrátil sa k nemu, odložil list a povedal:</w:t>
      </w:r>
    </w:p>
    <w:p>
      <w:pPr>
        <w:pStyle w:val="Normal"/>
        <w:rPr/>
      </w:pPr>
      <w:r>
        <w:rPr/>
        <w:t>- Večer musím ísť do Ilije.</w:t>
      </w:r>
    </w:p>
    <w:p>
      <w:pPr>
        <w:pStyle w:val="Normal"/>
        <w:rPr/>
      </w:pPr>
      <w:r>
        <w:rPr/>
        <w:t>Na kraji sitnianskych lesov je dedinka Ilija. Na neveľkom svahu nad dedinou stojí kostolík, azda prvý v celom kraji. Okolo neho cintorín, kam Ilijania pochovávajú svojich milých. Naproti domec ako všetky domce v Iliji, len o niečo väčší, s peknou maľovanou bráničkou. Okolo domca záhrada, svedčiaca, že tu býva človek, ktorý sa zaoberá ovocinárstvom. A naozaj, je to domec ilijského Anzelma Jakobiho.</w:t>
      </w:r>
    </w:p>
    <w:p>
      <w:pPr>
        <w:pStyle w:val="Normal"/>
        <w:rPr/>
      </w:pPr>
      <w:r>
        <w:rPr/>
        <w:t>Je podvečer; rechtor, biely ako holub, sedí pri stole, dlaňami si podopiera hlavu. Na hlave má čiernu čiapočku, ktorá ledva zakrýva temeno. V izbe je ticho, len vtáča v pekne vyrezávanej klietke šramotí, preskakujúc z pántika na pántik. Občas bojazlivo zapiští, ale rechtora to nevyruší z čítania.</w:t>
      </w:r>
    </w:p>
    <w:p>
      <w:pPr>
        <w:pStyle w:val="Normal"/>
        <w:rPr/>
      </w:pPr>
      <w:r>
        <w:rPr/>
        <w:t>Vtom vrzla vonku maľovaná bránička. Strakatý Dunčo na reťazi zaštekal, ale vzápätí stíchol. Rechtor natiahol krk, vyzrel oknom, ale od knihy sa nepohol. Ktosi vošiel do pitvora. Drobný zvonec hlasno zazvonil. Potom ostalo ticho.</w:t>
      </w:r>
    </w:p>
    <w:p>
      <w:pPr>
        <w:pStyle w:val="Normal"/>
        <w:rPr/>
      </w:pPr>
      <w:r>
        <w:rPr/>
        <w:t>- Dobrý večer! - pozdravil príchodzí.</w:t>
      </w:r>
    </w:p>
    <w:p>
      <w:pPr>
        <w:pStyle w:val="Normal"/>
        <w:rPr/>
      </w:pPr>
      <w:r>
        <w:rPr/>
        <w:t>Rechtor vstal a zhrbený, šuchotavým krokom išiel k dverám. Pomaličky ich otvoril. V pitvore stál mocný vysoký chlap v belavých hunienkach, v čistej košeli so širokými rukávmi. Na nohách mal vymastené krpce, na páse široký opasok, v ruke držal klobúk.</w:t>
      </w:r>
    </w:p>
    <w:p>
      <w:pPr>
        <w:pStyle w:val="Normal"/>
        <w:rPr/>
      </w:pPr>
      <w:r>
        <w:rPr/>
        <w:t>- Vitaj, Martin, vitaj, - oslovil rechtor príchodzieho. - Čože si mi doniesol? Len poď ďalej do izby, nebudeme tu stáť v pitvore, - pozýval rechtor návštevníka.</w:t>
      </w:r>
    </w:p>
    <w:p>
      <w:pPr>
        <w:pStyle w:val="Normal"/>
        <w:rPr/>
      </w:pPr>
      <w:r>
        <w:rPr/>
        <w:t>Martin Obuch - lebo on to bol - vošiel za rechtorom do izby, prihol sa vo dverách, lebo neboli robené pre takých vysokých chlapov, ako bol on. Stred izby ostal stáť. Rechtor zastal naproti. Zdal sa pri veľkom uhliarovi ani dieťa.</w:t>
      </w:r>
    </w:p>
    <w:p>
      <w:pPr>
        <w:pStyle w:val="Normal"/>
        <w:rPr/>
      </w:pPr>
      <w:r>
        <w:rPr/>
        <w:t>- S prosbou som prišiel, pán rechtor, s prosbou, - začal Martin, vyťahujúc zo záňadria veľký list. - Dostal som list od štiavnickej vrchnosti. Prosím ponížene, prečítajte mi ho, - doložil, lebo on tomu nerozumel.</w:t>
      </w:r>
    </w:p>
    <w:p>
      <w:pPr>
        <w:pStyle w:val="Normal"/>
        <w:rPr/>
      </w:pPr>
      <w:r>
        <w:rPr/>
        <w:t>Rechtor vzal list, rozlomil pečať a podišiel k oknu. Očami prebehol po pekne uložených riadkoch.</w:t>
      </w:r>
    </w:p>
    <w:p>
      <w:pPr>
        <w:pStyle w:val="Normal"/>
        <w:rPr/>
      </w:pPr>
      <w:r>
        <w:rPr/>
        <w:t>Obuch nespustil z neho oči a usiloval sa vyčítať mu z tváre, aké zvesti sú v liste. No nič z nej nevyčítal.</w:t>
      </w:r>
    </w:p>
    <w:p>
      <w:pPr>
        <w:pStyle w:val="Normal"/>
        <w:rPr/>
      </w:pPr>
      <w:r>
        <w:rPr/>
        <w:t>- Nie zlé, Martin, len mestský richtár ťa vo štvrtok povoláva k sebe. Je to vraj súrna a veľmi vážna vec, preto ťa volá listom. Len sa pekne zober a v označený deň choď do Štiavnice.</w:t>
      </w:r>
    </w:p>
    <w:p>
      <w:pPr>
        <w:pStyle w:val="Normal"/>
        <w:rPr/>
      </w:pPr>
      <w:r>
        <w:rPr/>
        <w:t>Obuch nebol ani múdrejší, ani sprostejší, keď sa vracal do lesov. Starosti ho zavalili. Nevedel si vysvetliť, čo vlastne páni chcú od neho.</w:t>
      </w:r>
    </w:p>
    <w:p>
      <w:pPr>
        <w:pStyle w:val="Normal"/>
        <w:rPr/>
      </w:pPr>
      <w:r>
        <w:rPr/>
        <w:t>Vo štvrtok sa Obuch, čisto vyobliekaný, naozaj dostavil pred mestského richtára. Richtár si najprv obzrel urasteného, vysokého chlapa. Páčil sa mu. Podal mu bielu mäkkú ruku a takto ho oslovil:</w:t>
      </w:r>
    </w:p>
    <w:p>
      <w:pPr>
        <w:pStyle w:val="Normal"/>
        <w:rPr/>
      </w:pPr>
      <w:r>
        <w:rPr/>
        <w:t>- Teda ste uhliar.</w:t>
      </w:r>
    </w:p>
    <w:p>
      <w:pPr>
        <w:pStyle w:val="Normal"/>
        <w:rPr/>
      </w:pPr>
      <w:r>
        <w:rPr/>
        <w:t>- Tak je. Pálim uhlie pre huty pána Ruttera.</w:t>
      </w:r>
    </w:p>
    <w:p>
      <w:pPr>
        <w:pStyle w:val="Normal"/>
        <w:rPr/>
      </w:pPr>
      <w:r>
        <w:rPr/>
        <w:t>- No, - povedal richtár a potíšku si odkašlal, - budete musieť zmeniť remeslo. Ale plácu budete mať takú ako dosiaľ.</w:t>
      </w:r>
    </w:p>
    <w:p>
      <w:pPr>
        <w:pStyle w:val="Normal"/>
        <w:rPr/>
      </w:pPr>
      <w:r>
        <w:rPr/>
        <w:t>Obuch otvoril ústa, nechápal.</w:t>
      </w:r>
    </w:p>
    <w:p>
      <w:pPr>
        <w:pStyle w:val="Normal"/>
        <w:rPr/>
      </w:pPr>
      <w:r>
        <w:rPr/>
        <w:t>- Necháte zatiaľ uhlie a pôjdete na Sitno. Pozrite, - usadil Obucha na stoličku a sám chodil po izbe a tak rozprával. Vysvetľoval Obuchovi, čo od neho chcú. - Vieme, že ste poriadny a statočný človek. Vieme, že sa nezľaknete ničoho a čo sa vám uloží, urobíte do poslednej literky. Poznáte sitnianske lesy ako málokto. Veď sú svetom, v ktorom rastiete od mala. A práve preto sme vás vybrali na remeslo vatrárske. Viete, že zo všetkých strán nám hrozí nebezpečenstvo. Turci sa nám zastrájajú. Nemôžeme čakať so založenými rukami. Preto sme sa rozhodli, že na všetky vysoké vrchy okolo mesta postavíme stráže. Na Sitne budete strážcom vy. Služba je jednoduchá, ale zodpovedná. Keď zbadáte, že sa blížia Turci, alebo dostanete správy, že sa potulujú v okolí, zapálite vatru. Tak, aby v noci horela, vo dne dymila. Keď to uvidia ostatní vatrári po vrchoch, urobia to isté a celé okolie bude vedieť, že je nebezpečenstvo blízko, a každý sa pripraví. To je všetko. Služba nie je ťažká, ale zodpovedná.</w:t>
      </w:r>
    </w:p>
    <w:p>
      <w:pPr>
        <w:pStyle w:val="Normal"/>
        <w:rPr/>
      </w:pPr>
      <w:r>
        <w:rPr/>
        <w:t>Obuch stál ako ohlušený. Chápal a rozumel všetko. Jednako, má sa rozlúčiť s dovtedajším remeslom? Hodnú chvíľu rozmýšľal. Pred očami sa mu mihali diví, krvaví jazdci, horiace domy, počul nárek nevinných ľudí, ktorých zavliekli do otroctva. I zazdalo sa mu, že to nevolá richtár, ale všetci tí, čo potrebujú pomoc. Niečo mu šepkalo, že musí ísť.</w:t>
      </w:r>
    </w:p>
    <w:p>
      <w:pPr>
        <w:pStyle w:val="Normal"/>
        <w:rPr/>
      </w:pPr>
      <w:r>
        <w:rPr/>
        <w:t>Musí.</w:t>
      </w:r>
    </w:p>
    <w:p>
      <w:pPr>
        <w:pStyle w:val="Normal"/>
        <w:rPr/>
      </w:pPr>
      <w:r>
        <w:rPr/>
        <w:t>Pokýval hlavou a prisvedčil.</w:t>
      </w:r>
    </w:p>
    <w:p>
      <w:pPr>
        <w:pStyle w:val="Normal"/>
        <w:rPr/>
      </w:pPr>
      <w:r>
        <w:rPr/>
        <w:t>Richtár sa usmial a podal mu ruku.</w:t>
      </w:r>
    </w:p>
    <w:p>
      <w:pPr>
        <w:pStyle w:val="Normal"/>
        <w:rPr/>
      </w:pPr>
      <w:r>
        <w:rPr/>
        <w:t>Z uhliara sa stal vatrár.</w:t>
      </w:r>
    </w:p>
    <w:p>
      <w:pPr>
        <w:pStyle w:val="Normal"/>
        <w:rPr/>
      </w:pPr>
      <w:r>
        <w:rPr/>
        <w:t>So všetkým, čo mal, sa preniesol na Sitno. Tam potom deň čo deň od svitu do mrku sliedil po modrastých diaľavách, či niekde na dohovorených miestach nevybúši dovysoka stĺp dymu, alebo nezažiari vysokánska vatra, ktorú zapálil vatrár.</w:t>
      </w:r>
    </w:p>
    <w:p>
      <w:pPr>
        <w:pStyle w:val="Normal"/>
        <w:rPr/>
      </w:pPr>
      <w:r>
        <w:rPr/>
        <w:t>Amhat, novohradský turecký beg, sa jedoval. Tučný podbradok mu podskakoval a hrubé pery zlostne šepkali:</w:t>
      </w:r>
    </w:p>
    <w:p>
      <w:pPr>
        <w:pStyle w:val="Normal"/>
        <w:rPr/>
      </w:pPr>
      <w:r>
        <w:rPr/>
        <w:t>- Alah aby vás skáral! Alah ...</w:t>
      </w:r>
    </w:p>
    <w:p>
      <w:pPr>
        <w:pStyle w:val="Normal"/>
        <w:rPr/>
      </w:pPr>
      <w:r>
        <w:rPr/>
        <w:t>Nikto sa mu nesmel na oči ukázať. Nesmel, iba ten, kto si nevážil život. Lebo beg bol taký nazlostený, že od zlosti by bol kohokoľvek handžárom pod hrdlom pošteklil. Fučal, nadúval sa, prevaľoval krvou podliate oči a klial. Občas si trhal bielu bradu a kopal do hrubizných pokrovcov, ktorými bola ozdobená celá komnata.</w:t>
      </w:r>
    </w:p>
    <w:p>
      <w:pPr>
        <w:pStyle w:val="Normal"/>
        <w:rPr/>
      </w:pPr>
      <w:r>
        <w:rPr/>
        <w:t>A veru milý beg sa mal prečo jedovať, lebo list, čo poslal banským mestám, akoby bol do Hrona hodil. Banské mestá mu ani denár neposlali. Beg vymýšľal všelijaké spôsoby, ako dostať do pazúrov pokladnice banských miest, najmä Štiavnice, ale nič sa mu nedarilo. A pokladnice ho dráždili ako hladného kocúra kusisko slaniny, privysoko zavesený. Okrem toho dráždili ho všelijaké pravdivé i zveličené povesti o rozprávkových pokladoch banských miest, nuž podnikal, čo mu len na um zišlo, aby sa ich zmocnil.</w:t>
      </w:r>
    </w:p>
    <w:p>
      <w:pPr>
        <w:pStyle w:val="Normal"/>
        <w:rPr/>
      </w:pPr>
      <w:r>
        <w:rPr/>
        <w:t>Dosť ráz sa pokúsil napadnúť banské mestá, sto ráz sa ich chcel zmocniť zradou, no zakaždým sa dostali iba do niektorej z okolitých dedín, lebo ešte bol ďaleko pred Štiavnicou, a už celé mesto i okolie vedelo, že prichádza: vatrári ho prezradili. Obrancovia sa prichystali a milý beg musel s hanbou neslávne zutekať.</w:t>
      </w:r>
    </w:p>
    <w:p>
      <w:pPr>
        <w:pStyle w:val="Normal"/>
        <w:rPr/>
      </w:pPr>
      <w:r>
        <w:rPr/>
        <w:t>Štiavničania boli na stráži vo dne v noci. Tajní zvedovia, ktorých nikto nepoznal, nikto nevidel, ustavične striehli na cesty a chodníky, a len čo zbadali nejakú podozrivú vec, nejakú skupinu vojska, upovedomili hneď najbližšieho vatrára, a už o chvíľu hustý stĺp dymu sa kúdolil do oblakov alebo vatra blčala do šíreho kraja a ohlásila: Turci idú!</w:t>
      </w:r>
    </w:p>
    <w:p>
      <w:pPr>
        <w:pStyle w:val="Normal"/>
        <w:rPr/>
      </w:pPr>
      <w:r>
        <w:rPr/>
        <w:t>A tie vatry zblčali všade. Blčali na Sitne, na kolpaských Troch vrchoch, na žakýlskej Snoži, na zvolenskom Pustom hrade, blčali od Brezna po Levice, len sa tak obloha červenala. Kde-tu zadunel ťažký výstrel na znak, že Turci sú už blízko.</w:t>
      </w:r>
    </w:p>
    <w:p>
      <w:pPr>
        <w:pStyle w:val="Normal"/>
        <w:rPr/>
      </w:pPr>
      <w:r>
        <w:rPr/>
        <w:t>V taký čas sa zbehávalo všetko, čo vládalo držať v rukách zbraň, a vykročilo v strany, odkiaľ Turci prichádzali. A Turci dobre vedeli, že pred takou presilou je najlepšie zutekať. Veru, lebo stalo sa, že obrancovia naďabili v hustých lesoch sitnianskych, kolpasských alebo zvolenských na menšie oddiely tureckého vojska, po ktorých potom ani stopy neostalo.</w:t>
      </w:r>
    </w:p>
    <w:p>
      <w:pPr>
        <w:pStyle w:val="Normal"/>
        <w:rPr/>
      </w:pPr>
      <w:r>
        <w:rPr/>
        <w:t>Beg Amhat to vedel, a preto zúril a znova a znova hľadal spôsob, ako sa zmocniť pokladníc banských miest.</w:t>
      </w:r>
    </w:p>
    <w:p>
      <w:pPr>
        <w:pStyle w:val="Normal"/>
        <w:rPr/>
      </w:pPr>
      <w:r>
        <w:rPr/>
        <w:t>Písal sa rok tisíc päťsto sedemdesiat. Toho roku sa jar trošku oneskorila, preto i Turci sa začali neskoršie hýbať. Tejto jari si beg Amhat umienil, že sa musí dostať k ťažkým pokladniciam Štiavnice, čo by čo bolo. Chystal veľkú výpravu. Mal premyslený dobrý plán a bol si istý, že keď ho uskutoční, Štiavničania popustia. Vedel, že zvedovia sledujú každý jeho krok, že vatrári sú na stráži vo dne v noci, že mesto sa bude brániť. Novohradský beg vedel i to, že keby sa pustil proti mestu za bieleho dňa otvorene, bez príprav, nedošiel by ani k Nemciam, ba ani do krupinského chotára, a už by na Sitne vatra blčala a oznamovala celému kraju jeho nevítaný príchod, I zaumienil si, že teraz bude obozretnejší. Aj on vyšle zvedov, aby pozisťoval sídla vatrárov, potom všetkých pekne polapajú a hneď celou silou udrú na Štiavnicu. Takto hútal a tak sa i rozhodol spraviť.</w:t>
      </w:r>
    </w:p>
    <w:p>
      <w:pPr>
        <w:pStyle w:val="Normal"/>
        <w:rPr/>
      </w:pPr>
      <w:r>
        <w:rPr/>
        <w:t>Raz v apríli, popoludní, keď vypil neveľkú čašu tuhej čiernej kávy, udrel na medený gong. Ťažký záves, čo visel pred vchodom do izby, vzápätí sa pohýbal a do komnaty vkročil sluha.</w:t>
      </w:r>
    </w:p>
    <w:p>
      <w:pPr>
        <w:pStyle w:val="Normal"/>
        <w:rPr/>
      </w:pPr>
      <w:r>
        <w:rPr/>
        <w:t>- Nech príde Hassan! - rozkazoval beg. O chvíľu volaný vkročil do komnaty.</w:t>
      </w:r>
    </w:p>
    <w:p>
      <w:pPr>
        <w:pStyle w:val="Normal"/>
        <w:rPr/>
      </w:pPr>
      <w:r>
        <w:rPr/>
        <w:t>- Sadni, - kývol beg, ukazujúc na zem vedľa seba. Keď si Hassan sadol, Amhat sa nachýlil k nemu a pološeptom začal hovoriť:</w:t>
      </w:r>
    </w:p>
    <w:p>
      <w:pPr>
        <w:pStyle w:val="Normal"/>
        <w:rPr/>
      </w:pPr>
      <w:r>
        <w:rPr/>
        <w:t>- Viem, Hassan, že Alah požehnáva tvoje kroky, preto som ťa zavolal.</w:t>
      </w:r>
    </w:p>
    <w:p>
      <w:pPr>
        <w:pStyle w:val="Normal"/>
        <w:rPr/>
      </w:pPr>
      <w:r>
        <w:rPr/>
        <w:t>- On i na tvoju hlavu posiela šťastné chvíle, beg, - odpovedal Hassan, hlboko sa klaňajúc.</w:t>
      </w:r>
    </w:p>
    <w:p>
      <w:pPr>
        <w:pStyle w:val="Normal"/>
        <w:rPr/>
      </w:pPr>
      <w:r>
        <w:rPr/>
        <w:t>- Áno, Alah neopúšťa svojich verných. Ale prekliati Štiavničania nechcú veriť, že my, služobníci Alahovi, môžeme ich rozmliaždiť ako červy, že ich bašty a domy môžeme zrovnať so zemou. Nechcú veriť, že ich chlapov môžeme skrátiť o hlavy a ich ženy a deti odvliecť. Ale beda im, beda, tri razy beda! Náš zlatý polmesiac sa ešte zatrepoce na ich kostoloch, lebo Alah svojich neopustí! - rozohnil sa Amhat, temer zabudnúc, že i Hassan je pri ňom.</w:t>
      </w:r>
    </w:p>
    <w:p>
      <w:pPr>
        <w:pStyle w:val="Normal"/>
        <w:rPr/>
      </w:pPr>
      <w:r>
        <w:rPr/>
        <w:t>- Alah nech požehnáva tvoje kroky, beg! -• povedal Hassan.</w:t>
      </w:r>
    </w:p>
    <w:p>
      <w:pPr>
        <w:pStyle w:val="Normal"/>
        <w:rPr/>
      </w:pPr>
      <w:r>
        <w:rPr/>
        <w:t>- Dobre, Hassan, dobre, ale počúvaj, prečo som ťa volal.</w:t>
      </w:r>
    </w:p>
    <w:p>
      <w:pPr>
        <w:pStyle w:val="Normal"/>
        <w:rPr/>
      </w:pPr>
      <w:r>
        <w:rPr/>
        <w:t>- Kvôli tebe i do vriaceho oleja skočím, - sľuboval Hassan.</w:t>
      </w:r>
    </w:p>
    <w:p>
      <w:pPr>
        <w:pStyle w:val="Normal"/>
        <w:rPr/>
      </w:pPr>
      <w:r>
        <w:rPr/>
        <w:t>- Možno i ta prídeš, ale teraz počúvaj, lebo napred musíš vykonať vec, ktorou ťa teraz poverím.</w:t>
      </w:r>
    </w:p>
    <w:p>
      <w:pPr>
        <w:pStyle w:val="Normal"/>
        <w:rPr/>
      </w:pPr>
      <w:r>
        <w:rPr/>
        <w:t>- Rozkazuj! - sklonil hlavu Hassan.</w:t>
      </w:r>
    </w:p>
    <w:p>
      <w:pPr>
        <w:pStyle w:val="Normal"/>
        <w:rPr/>
      </w:pPr>
      <w:r>
        <w:rPr/>
        <w:t>- Teda počúvaj! Keď slnce bude vstávať a príde nový deň, vezmeš niekoľko najlepších ľudí a odídeš. Pôjdeš cez lesy k Štiavnici. Presliedite všetky chodníčky, cestičky, dozviete sa, lebo psí jazyk ďaurov dobre poznáš, kde sa skrývajú tí prekliati, čo zapaľujú vatry, keď zbadajú môj príchod. Chystám sa vykrútiť smelým Štiavničanom, čo sa nechcú skloniť predo mnou, pyšné šije. Ale najsamprv musím polapať vatrárov, aspoň tých, čo strážia cesty do Štiavnice. Pozisťuješ, kde sú a ako by ich bolo najlepšie zlapať. Dozvedaj sa i to, koľko vojakov je za múrmi mesta a koľkí strážia pred bránami. Hľadaj, azda nájdeš cestu, po ktorej by sme nebadane mohli vniesť oheň za múry mesta a šabľami zaihrať neveriacim pred nosmi. Preoblečte sa za rubárov, tak nikomu nebudete biť do očí, keď vás stretnú v lesoch.</w:t>
      </w:r>
    </w:p>
    <w:p>
      <w:pPr>
        <w:pStyle w:val="Normal"/>
        <w:rPr/>
      </w:pPr>
      <w:r>
        <w:rPr/>
        <w:t>Hassan počúval a prikyvoval hlavou. Oči sa mu blyšťali, prsty sa mu triasli od nedočkavosti, lebo vedel, ak sa mu vec podarí, Amhat ho bohato odmení.</w:t>
      </w:r>
    </w:p>
    <w:p>
      <w:pPr>
        <w:pStyle w:val="Normal"/>
        <w:rPr/>
      </w:pPr>
      <w:r>
        <w:rPr/>
        <w:t>- Urobím, ako kážeš, ako že je jeden Alah a Mohamed je jeho prorok! Tu ti prisahám pri brade prorokovej.</w:t>
      </w:r>
    </w:p>
    <w:p>
      <w:pPr>
        <w:pStyle w:val="Normal"/>
        <w:rPr/>
      </w:pPr>
      <w:r>
        <w:rPr/>
        <w:t>- Dobre, Hassan, si udatný, viem, ako bol tvoj otec, kým ho tí prekliati nenastokli na kôl. Vezmi si, čo potrebuješ, a choď. Dobrý pozor dávaj! Nepíš, neznač, len do pamäti vrývaj všetko, tam to nikto nenájde. Alah nech ti dá vidieť za troch a počúvať za štyroch. Keď sa mesiac bude vracať do splnu, budem ťa čakať.</w:t>
      </w:r>
    </w:p>
    <w:p>
      <w:pPr>
        <w:pStyle w:val="Normal"/>
        <w:rPr/>
      </w:pPr>
      <w:r>
        <w:rPr/>
        <w:t>Beg kývol rukou a milo sa usmial. Hassan vstal, hlboko sa poklonil a ticho, ako prišiel, vytratil sa z komnaty.</w:t>
      </w:r>
    </w:p>
    <w:p>
      <w:pPr>
        <w:pStyle w:val="Normal"/>
        <w:rPr/>
      </w:pPr>
      <w:r>
        <w:rPr/>
        <w:t>Amhat sedel ešte hodnú chvíľu a hľadel na ťažký záves na dverách, čo sa ešte stále hýbal. Potom vstal a prešiel do susednej izby, ktorá mala okná na sever. Zahľadel sa cez ne kamsi do neurčita. A čím dlhšie hľadel, tým jasnejšie boli jeho oči. Zatínal päste a zaťaté dvíhal najprv do výšky pása, potom vyše pliec, a keď ich zdvihol vyše hlavy, prudko nimi komusi zahrozil.</w:t>
      </w:r>
    </w:p>
    <w:p>
      <w:pPr>
        <w:pStyle w:val="Normal"/>
        <w:rPr/>
      </w:pPr>
      <w:r>
        <w:rPr/>
        <w:t>Nejaký čas po tomto rozhovore pobral sa húfec chlapov popri riečke Štiavnici dolu k Novohradu. Vonkoncom by sme neboli poznali Hassanov oddiel. Boli oblečení ako sedliaci, ako rubári, chudáci, akých sa v tých časoch hodne potulovalo hore i dolu k Budínu i od Budína. Len títo nešli tak bezstarostne, ako chodievali ozajstní pocestní. Tu sa ponáhľali, tu zas odbočili do hory, tam zastali, skrytí prečkali noc alebo i deň, keď sa niekde na okolí zjavil oddiel z niektorého hradu. Len keď vyšli z hôr a prešli Šahy, poberali sa smelšie a rýchlejšie postupovali.</w:t>
      </w:r>
    </w:p>
    <w:p>
      <w:pPr>
        <w:pStyle w:val="Normal"/>
        <w:rPr/>
      </w:pPr>
      <w:r>
        <w:rPr/>
        <w:t>Hassan bol naozaj chlapík, na ktorého sa mohol novohradský beg spoľahnúť. A jeho kompáni neboli od neho odchodnejší. Rozpŕchli sa po horách, po dedinách, vyzvedali sa, nenápadne vypytovali, snorili ako kopovy. Pravdaže, každému visel život na vlásku, ale to boli ľudia zvyknutí na túto robotu. Vedeli, že alebo vyhrajú, alebo všetci prehrajú.</w:t>
      </w:r>
    </w:p>
    <w:p>
      <w:pPr>
        <w:pStyle w:val="Normal"/>
        <w:rPr/>
      </w:pPr>
      <w:r>
        <w:rPr/>
        <w:t>Tentoraz neprehrali. Šťastie im poslúžilo. Prekutali celé okolie a dozvedali sa, čo sa dozvedieť mali.</w:t>
      </w:r>
    </w:p>
    <w:p>
      <w:pPr>
        <w:pStyle w:val="Normal"/>
        <w:rPr/>
      </w:pPr>
      <w:r>
        <w:rPr/>
        <w:t>Veselí sa vracali.</w:t>
      </w:r>
    </w:p>
    <w:p>
      <w:pPr>
        <w:pStyle w:val="Normal"/>
        <w:rPr/>
      </w:pPr>
      <w:r>
        <w:rPr/>
        <w:t>Keď ich vpustili cez bránu do hradu, Hassan sa nešiel ani preobliecť. Taký, aký bol, dal sa ohlásiť begovi Amhatovi.</w:t>
      </w:r>
    </w:p>
    <w:p>
      <w:pPr>
        <w:pStyle w:val="Normal"/>
        <w:rPr/>
      </w:pPr>
      <w:r>
        <w:rPr/>
        <w:t>Beg len vypleštil oči a nadul tučnú peru, keď mu oznámili, že Hassan sa vrátil. Preto ho hneď kázal priviesť a nedočkavo čakal, aké správy prináša.</w:t>
      </w:r>
    </w:p>
    <w:p>
      <w:pPr>
        <w:pStyle w:val="Normal"/>
        <w:rPr/>
      </w:pPr>
      <w:r>
        <w:rPr/>
        <w:t>Nuž vošiel Hassan, keď sa odchýlil ťažký záves na vchode begovej izby. Hlboko sa klaňal, hlavu schýlil, ruky na prsiach skrížil a tak čakal, kým ho beg osloví.</w:t>
      </w:r>
    </w:p>
    <w:p>
      <w:pPr>
        <w:pStyle w:val="Normal"/>
        <w:rPr/>
      </w:pPr>
      <w:r>
        <w:rPr/>
        <w:t>- Ty si to, Hassan? - prehovoril beg, keď sa spamätal z prekvapenia. - Živý a zdravý? Sadni si a hovor!</w:t>
      </w:r>
    </w:p>
    <w:p>
      <w:pPr>
        <w:pStyle w:val="Normal"/>
        <w:rPr/>
      </w:pPr>
      <w:r>
        <w:rPr/>
        <w:t>Hassan sa usalašil na pokrovci pred begom a hneď začal:</w:t>
      </w:r>
    </w:p>
    <w:p>
      <w:pPr>
        <w:pStyle w:val="Normal"/>
        <w:rPr/>
      </w:pPr>
      <w:r>
        <w:rPr/>
        <w:t>- Zistili sme všetkých vatrárov v okolí Štiavnice, teraz daj oddiely, aby sme ich mohli pochytať. O deň-dva pohneme sa do lesov a ty s vojskom sa pohneš o tri-štyri hodiny za nami a budeš čakať na polceste na moje správy. Keď budeme s vatrármi hotoví, pošlem najrýchlejšieho posla k tebe s odkazom, že sa môžeš pohnúť na Štiavnicu. Nič nám nemôže prekaziť plány, - hovoril Hassan jedným dychom.</w:t>
      </w:r>
    </w:p>
    <w:p>
      <w:pPr>
        <w:pStyle w:val="Normal"/>
        <w:rPr/>
      </w:pPr>
      <w:r>
        <w:rPr/>
        <w:t>Beg Amhat pokýval hlavou, prívetivo sa usmial na Hassana a povedal:</w:t>
      </w:r>
    </w:p>
    <w:p>
      <w:pPr>
        <w:pStyle w:val="Normal"/>
        <w:rPr/>
      </w:pPr>
      <w:r>
        <w:rPr/>
        <w:t>- Dobre, Hassan. Len si oddýchni. Teraz nám už naozaj nič neujde. Oddýchni si a vyhľadaj si chlapov, akých potrebuješ. A ja sa pripravím a budem čakať na tvoje správy. Pohneme sa za vami tak, ako radíš. Teraz choď, lebo vidím, že si ustatý.</w:t>
      </w:r>
    </w:p>
    <w:p>
      <w:pPr>
        <w:pStyle w:val="Normal"/>
        <w:rPr/>
      </w:pPr>
      <w:r>
        <w:rPr/>
        <w:t>Hassan namáhavo vstal. Naozaj, teraz pocítil slabosť a ustatosť. Bol by sa zvalil pred begom. No pozbieral všetky sily a tak, ako to predpisoval poriadok, so sklonenou hlavou, so skríženými rukami, chrbtom k vchodu ustupoval k závesu, ktorý tu bol namiesto dvier.</w:t>
      </w:r>
    </w:p>
    <w:p>
      <w:pPr>
        <w:pStyle w:val="Normal"/>
        <w:rPr/>
      </w:pPr>
      <w:r>
        <w:rPr/>
        <w:t>Beg Amhat sa dlho za ním díval aj potom, keď už odišiel, sedel a hľadel na červený pás, ktorým prievan ľahko pokyvoval. V mysli kul plány, ako všetko zariadi, aby mu vtáčik, ktorého mal už spolovice v hrsti, tentoraz neuletel.</w:t>
      </w:r>
    </w:p>
    <w:p>
      <w:pPr>
        <w:pStyle w:val="Normal"/>
        <w:rPr/>
      </w:pPr>
      <w:r>
        <w:rPr/>
        <w:t>O niekoľko dní večer, keď už všade bolo ticho a ťažká noc si líhala na šíry kraj, Hassan s neveľkou družinou na koňoch sa pohol z Novohradu. Kone sprvu leteli cvalom smerom na Štiavnicu, potom zahli na lesné chodníky a bežali pomalšie. Pred polnocou boli jazdci pod Sitnom. Tam Hassan prikázal zastať, rozdelil oddiel na niekoľko menších skupín; vodcom každej skupiny bol zved, čo pred dvoma týždňami chodil s Hassanom po horách a zisťoval vatrárov. Každá skupina mala na starosti jedného vatrára, a keď ho lapí, posol mal prísť sem pod Sitno a čakať na ostatných. Keď budú hotoví so všetkými, najrýchlejší posol pôjde s odkazom k begovi.</w:t>
      </w:r>
    </w:p>
    <w:p>
      <w:pPr>
        <w:pStyle w:val="Normal"/>
        <w:rPr/>
      </w:pPr>
      <w:r>
        <w:rPr/>
        <w:t>O päť minút bol oddiel podelený na skupiny po troch-štyroch chlapoch, ktorí sa rozišli do hustých lesov. Sám Hassan so štyrmi chlapmi si vzal na starosť Sitno.</w:t>
      </w:r>
    </w:p>
    <w:p>
      <w:pPr>
        <w:pStyle w:val="Normal"/>
        <w:rPr/>
      </w:pPr>
      <w:r>
        <w:rPr/>
        <w:t>Keď už všetky skupiny zmizli v tme, Hassan velil nasadať na kone. Jazdci vysadli a úzkym chodníkom hnali kone do vrchu, kým sa dalo. Keď vrch už bol veľmi strmý, zosadli, vzali kone za uzdy a šli pešky. Asi pol hodiny cesty pred vrcholom zastali, našli záštitu za húštinou a ta zaviedli kone. Pri koňoch ostali traja chlapi, aby ich zvládli, keby ich niečo splašilo, a Hassan s najmocnejším z nich vykročil na temeno.</w:t>
      </w:r>
    </w:p>
    <w:p>
      <w:pPr>
        <w:pStyle w:val="Normal"/>
        <w:rPr/>
      </w:pPr>
      <w:r>
        <w:rPr/>
        <w:t>- Dosť nás je dvoch na ďaura, - povedal. - Ak by sme dlho nechodili, príďte za nami! - doložil potom a o chvíľočku zmizli ostatným z očí.</w:t>
      </w:r>
    </w:p>
    <w:p>
      <w:pPr>
        <w:pStyle w:val="Normal"/>
        <w:rPr/>
      </w:pPr>
      <w:r>
        <w:rPr/>
        <w:t>Tuho kráčali cez húštiny, aby nestrácali ani minútu, a asi o pol hodiny spomalili krok, lebo vatrárova skrýša bola neďaleko. Ticho sa prikrádali od stromu k stromu a spoza balvana za balvan. Naraz pomedzi stromy zazreli slabú žiaru ohňa. Hassan, ktorý šiel popredku, pravicou zadržal druha, stal si za iný dub a pozoroval. Na čistinke vo svetle vatry bolo vidieť obďaleč od koliby postavu ozrutného človeka, pri kolibe hromady poukladaných polien. Turci obišli polkruh, aby sa dostali vatrárovi za chrbát, potom ticho, opatrne sa prikrádali k nemu bližšie a bližšie. Už len niekoľko radov stromov bolo medzi nimi a Obuchom, keď Hassan prudko šklbol svojho druha za ruku a vyrútil sa z lesa na čistinku. Jeho druh za ním. Niekoľko skokov, a obaja boli pred kolibou a pred vatrárom, ktorý sa na šuchot prudko obzrel. Keď zbadal dvoch chlapov, bežiacich z lesa, zarazil sa a prekvapený hľadel na neznámych. Turci boli od neho už na dva skoky, keď vatrár zacítil, že je zle. Rýchlo ako strela sa zohol, schytil hodný drúk, čo mu ležal pri nohách, a skríkol:</w:t>
      </w:r>
    </w:p>
    <w:p>
      <w:pPr>
        <w:pStyle w:val="Normal"/>
        <w:rPr/>
      </w:pPr>
      <w:r>
        <w:rPr/>
        <w:t>- Maťo! Maťo!</w:t>
      </w:r>
    </w:p>
    <w:p>
      <w:pPr>
        <w:pStyle w:val="Normal"/>
        <w:rPr/>
      </w:pPr>
      <w:r>
        <w:rPr/>
        <w:t>No druhý výkrik ledva stačil dokončiť. Turci boli už tesne pri ňom a hnali sa na neho. Obuch sotva stihol odskočiť a ohnať sa drúkom. Ale keď videl, čo je vo veci, zúrivosť ho pochytila, i zašvihol zo päť ráz drúkom okolo seba sem a ta. Keď piaty či šiesty raz švihol, začiahol Hassanovu ruku, ktorá mierila na neho šabľou. Šabľa odfrkla kamsi ďaleko do trávy a Hassan zavrčal od bolesti ako lev a zhrbil sa.</w:t>
      </w:r>
    </w:p>
    <w:p>
      <w:pPr>
        <w:pStyle w:val="Normal"/>
        <w:rPr/>
      </w:pPr>
      <w:r>
        <w:rPr/>
        <w:t>Táto úspešná obrana útočníkov na chvíľu zmiatla. Zastali v divom postoji, Hassan sa vystrel, poobzeral sa za svojou šabľou, ale keď ju nikde nevidel, skríkol na druha:</w:t>
      </w:r>
    </w:p>
    <w:p>
      <w:pPr>
        <w:pStyle w:val="Normal"/>
        <w:rPr/>
      </w:pPr>
      <w:r>
        <w:rPr/>
        <w:t>- Bi!</w:t>
      </w:r>
    </w:p>
    <w:p>
      <w:pPr>
        <w:pStyle w:val="Normal"/>
        <w:rPr/>
      </w:pPr>
      <w:r>
        <w:rPr/>
        <w:t>Sám sa potom s holými rukami vrhol na Obucha.</w:t>
      </w:r>
    </w:p>
    <w:p>
      <w:pPr>
        <w:pStyle w:val="Normal"/>
        <w:rPr/>
      </w:pPr>
      <w:r>
        <w:rPr/>
        <w:t>Obuch jastril na každý pohyb útočníkov, odskakoval ku kolibe, oháňal sa na obe strany drúkom a zas skríkol:</w:t>
      </w:r>
    </w:p>
    <w:p>
      <w:pPr>
        <w:pStyle w:val="Normal"/>
        <w:rPr/>
      </w:pPr>
      <w:r>
        <w:rPr/>
        <w:t>- Maťóóó!</w:t>
      </w:r>
    </w:p>
    <w:p>
      <w:pPr>
        <w:pStyle w:val="Normal"/>
        <w:rPr/>
      </w:pPr>
      <w:r>
        <w:rPr/>
        <w:t>- Tu som, otec, čo je? - bolo počuť spoza neďalekého stromu a bystrý chlapec skočil vzápätí na čistinku pred kolibou.</w:t>
      </w:r>
    </w:p>
    <w:p>
      <w:pPr>
        <w:pStyle w:val="Normal"/>
        <w:rPr/>
      </w:pPr>
      <w:r>
        <w:rPr/>
        <w:t>Keď zazrel neznámych chlapov, útočiacich na otca, oháňajúceho sa ťažkým drúkom, na chvíľu zdrevenel od strachu. Srdce sa mu strepotalo v hrudi, že mu ju išlo roztisnúť, ale hneď vtom začul otcovo volanie: „Pomôž!" Naraz porozumel, skočil do koliby a o pol minúty zas vyskočil s lukom v ruke. Turci si ani nestačili uvedomiť, že treba prejsť z útoku do obrany. Maťo už natiahol tetivu a vypustil šíp. Vzápätí Hassan si prudko zakryl oko, zreval, potom sa takisto prudko chytil za prsia, lebo druhý šíp sa zaryl do nich. Padol na koleno a v tom položení na chvíľu ostal.</w:t>
      </w:r>
    </w:p>
    <w:p>
      <w:pPr>
        <w:pStyle w:val="Normal"/>
        <w:rPr/>
      </w:pPr>
      <w:r>
        <w:rPr/>
        <w:t>Keď to Obuch pobadal, prešiel z obrany do útoku. Rozohnal sa drúkom tak prudko, že mu len tak hvižďal v rukách. Turek, Hassanov druh, keď videl, že ostal sám proti ozrutnému vatrárovi, zo dva razy odskočil nabok, potom sa naraz obrátil a rozbehol do tmy. Obuch za ním, a pretože mal nohy doista dva razy také dlhé ako Turek, za prvými stromami ho dobehol a udrel drúkom po väzoch. Turek odkväcol na kolená. Obuch ho zdrapil za obe ruky a vytrhol mu z nich zbraň. Potom si ho vyložil na chrbát a niesol na čistinu.</w:t>
      </w:r>
    </w:p>
    <w:p>
      <w:pPr>
        <w:pStyle w:val="Normal"/>
        <w:rPr/>
      </w:pPr>
      <w:r>
        <w:rPr/>
        <w:t>Maťo stál na dva kroky od Hassana, v rukách držal natiahnutý luk a striehol, či sa pohne. Ale Hassan sa nedvíhal, iba ťažko stonal.</w:t>
      </w:r>
    </w:p>
    <w:p>
      <w:pPr>
        <w:pStyle w:val="Normal"/>
        <w:rPr/>
      </w:pPr>
      <w:r>
        <w:rPr/>
        <w:t>Keď Obuch prichádzal k Maťovi, Maťo obrátil k nemu rozpálenú tvár a zadychčaným hlasom zvolal:</w:t>
      </w:r>
    </w:p>
    <w:p>
      <w:pPr>
        <w:pStyle w:val="Normal"/>
        <w:rPr/>
      </w:pPr>
      <w:r>
        <w:rPr/>
        <w:t>- To Turci, otec? Čo spravíme s nimi?</w:t>
      </w:r>
    </w:p>
    <w:p>
      <w:pPr>
        <w:pStyle w:val="Normal"/>
        <w:rPr/>
      </w:pPr>
      <w:r>
        <w:rPr/>
        <w:t>- Čosi už len spravíme, aby ich parom uchytil, - zahromžil Obuch. - Dones nejaký povraz z koliby!</w:t>
      </w:r>
    </w:p>
    <w:p>
      <w:pPr>
        <w:pStyle w:val="Normal"/>
        <w:rPr/>
      </w:pPr>
      <w:r>
        <w:rPr/>
        <w:t>Maťo odbehol do koliby a doniesol povrazy, ktorými Turkov pozväzovali na nohách i na rukách a vovliekli do koliby. Starý Obuch potom ešte vzal krčah s vodou a zo tri razy chrstol zamdletému Turkovi do tváre. Turek sa striasol a začal dýchať, potom sa pomykal zo dva razy a prehodil z boka na bok, ale keď videl, že je mocne zviazaný, utíšil sa a ostal ticho ležať.</w:t>
      </w:r>
    </w:p>
    <w:p>
      <w:pPr>
        <w:pStyle w:val="Normal"/>
        <w:rPr/>
      </w:pPr>
      <w:r>
        <w:rPr/>
        <w:t>Vatrár a syn chvíľu hľadeli na premožených, potom starý Obuch položil ťažkú ruku na synovo plece a povedal:</w:t>
      </w:r>
    </w:p>
    <w:p>
      <w:pPr>
        <w:pStyle w:val="Normal"/>
        <w:rPr/>
      </w:pPr>
      <w:r>
        <w:rPr/>
        <w:t>- Musíš zájsť do mesta, Maťo. Vyhľadáš strýca Grnáča a rozpovieš mu, čo sa stalo. On už bude vedieť, čo robiť.</w:t>
      </w:r>
    </w:p>
    <w:p>
      <w:pPr>
        <w:pStyle w:val="Normal"/>
        <w:rPr/>
      </w:pPr>
      <w:r>
        <w:rPr/>
        <w:t>Maťo nebol bojazlivý, nebál sa v lese. Deň alebo noc, jemu bolo jedno. Položil si širák na hlavu, vzal valašku a odišiel.</w:t>
      </w:r>
    </w:p>
    <w:p>
      <w:pPr>
        <w:pStyle w:val="Normal"/>
        <w:rPr/>
      </w:pPr>
      <w:r>
        <w:rPr/>
        <w:t>Maťo kráčal tuho, potom i bežal dolu vrchom. Ľahučké krpce sa temer ani nedotýkali zeme. Utekal, preskakoval jarky, zhnité kmene stromov, ležiace cez chodník. Išiel chodníkmi, ktoré poznal len on a otec a ktorými sa dalo najchytrejšie dostať do Štiavnice. Letel, len sa tak mihal medzi stromami.</w:t>
      </w:r>
    </w:p>
    <w:p>
      <w:pPr>
        <w:pStyle w:val="Normal"/>
        <w:rPr/>
      </w:pPr>
      <w:r>
        <w:rPr/>
        <w:t>Bola už hustá tma, keď prišiel do mesta. Pod Dolnou bránou zastal, zavolal na stráž. Keď ho vpustili, rozpovedal, o čo ide.</w:t>
      </w:r>
    </w:p>
    <w:p>
      <w:pPr>
        <w:pStyle w:val="Normal"/>
        <w:rPr/>
      </w:pPr>
      <w:r>
        <w:rPr/>
        <w:t>- Musíš dočkať ráno, je bezmesačná noc. Ráno pôjdeme po nich. Vrátiš sa s nami, - prikazoval veliteľ stráže.</w:t>
      </w:r>
    </w:p>
    <w:p>
      <w:pPr>
        <w:pStyle w:val="Normal"/>
        <w:rPr/>
      </w:pPr>
      <w:r>
        <w:rPr/>
        <w:t>No Maťo nechcel ani počuť o tom, aby čakal do rána. Vyšiel pred mestskú bránu. Tam na chvíľu zastal. Dookola bola tma ako v rohu, na päť krokov pred seba nedovidel. Ale Maťo nedbal. Zavolal stráži „Zbohom!" a rozbehol sa do tmy.</w:t>
      </w:r>
    </w:p>
    <w:p>
      <w:pPr>
        <w:pStyle w:val="Normal"/>
        <w:rPr/>
      </w:pPr>
      <w:r>
        <w:rPr/>
        <w:t>Medzitým, čo Maťo letel do Štiavnice oznámiť príhodu s tureckými zvedmi, Hassanovi druhovia vyčkávali návrat svojho veliteľa. Čakali pol hodiny, čakali hodinu, a Hassan s druhom len nechodia. Čakali ešte štvrť hodiny, potom popriväzovali kone o stromy a všetci traja znepokojení vykročili do vrchu.</w:t>
      </w:r>
    </w:p>
    <w:p>
      <w:pPr>
        <w:pStyle w:val="Normal"/>
        <w:rPr/>
      </w:pPr>
      <w:r>
        <w:rPr/>
        <w:t>Bežali hore vrchom, aby boli na mieste čím skôr. Od Hassana vedeli, kde býval vatrár. O pol hodiny prišli na vatrárovu čistinku. Tma bola ako v rohu, len niekoľko uhlíkov slabučko svietilo v polovyhasnutej vatre stred čistinky.</w:t>
      </w:r>
    </w:p>
    <w:p>
      <w:pPr>
        <w:pStyle w:val="Normal"/>
        <w:rPr/>
      </w:pPr>
      <w:r>
        <w:rPr/>
        <w:t>Turci sa potíšku prikradli za kolibu, hodnú chvíľu počúvali, a keď ani najmenší šuchot nedoľahol k nim, z dvoch strán sa prikradli ku vchodu.</w:t>
      </w:r>
    </w:p>
    <w:p>
      <w:pPr>
        <w:pStyle w:val="Normal"/>
        <w:rPr/>
      </w:pPr>
      <w:r>
        <w:rPr/>
        <w:t>„</w:t>
      </w:r>
      <w:r>
        <w:rPr/>
        <w:t>Niekde tam bude," mysleli si a odrazu sa všetci traja vrútili dovnútra. Vnútri ktosi divo vyskočil a chcel vybehnúť von. No Turci ako na povel sa hodili na neho a chvíľu sa s ním pasovali, potom ho zatisli do kúta koliby, kde Obuch, nehľadiac pod nohy, zavadil pätou o poleno a spadol. Turci boli hneď na ňom a mocne ho pritlačili k zemi. Darmo sa Obuch metal, trom chlapom sa nevládal vyšklbnúť. Ako tak ležali zo pol minúty na zemi, Obuchovi sa nad hlavou naraz zablysla striebristá dýka, ale druhý Turek zachytil ruku a zašomral:</w:t>
      </w:r>
    </w:p>
    <w:p>
      <w:pPr>
        <w:pStyle w:val="Normal"/>
        <w:rPr/>
      </w:pPr>
      <w:r>
        <w:rPr/>
        <w:t>- Nechaj, bude to dobrý otrok pre bega!</w:t>
      </w:r>
    </w:p>
    <w:p>
      <w:pPr>
        <w:pStyle w:val="Normal"/>
        <w:rPr/>
      </w:pPr>
      <w:r>
        <w:rPr/>
        <w:t>Iba kolmi ho stĺkli, že stratil vedomie. Keď videli, že sa nehýbe, jeden z lotrov zabehol k vatre, rozdúchal ju, zapálil fakľu a vošiel s ňou do koliby. Pri červenkastom svetle zazreli v dvoch kútoch koliby svojich druhov. Začudovali sa, ako ich jeden chlap mohol premôcť. Potom im rozrezali putá a pozväzovali nimi Obucha. Hassan i jeho druh ťažko, bez jediného slova sa pozbierali, potom traja víťazní Turci potriasli Obucha, postavili ho na nohy a vliekli na miesto, kde nechali kone. Tam ho vyhodili na jedného a chytro, ako sa len dalo, zliezali z vrchu.</w:t>
      </w:r>
    </w:p>
    <w:p>
      <w:pPr>
        <w:pStyle w:val="Normal"/>
        <w:rPr/>
      </w:pPr>
      <w:r>
        <w:rPr/>
        <w:t>Pod Sitnom ich už čakali ostatní; všetci boli s robotou hotoví. Hassan sa za ten čas trochu zviechal; teraz vybral najrýchlejšieho koňa, najmocnejší z Turkov sadol naň a letel k begovi s odkazom, že všetko je v poriadku.</w:t>
      </w:r>
    </w:p>
    <w:p>
      <w:pPr>
        <w:pStyle w:val="Normal"/>
        <w:rPr/>
      </w:pPr>
      <w:r>
        <w:rPr/>
        <w:t>Maťo si skrátil cestu tak, že prechádzal húštinami z chodníka na chodník. Poznal Sitno i celé jeho okolie ako svoju dlaň, nemohol zablúdiť. Udychčaný, ustatý, napínajúc ostatné sily, konečne vyšiel na čistinku. Dookola bolo tichučko, až v ušiach zvonilo. Ani lístok sa nepohol na stromoch. Maťo pokročil do tmavej koliby a zavolal:</w:t>
      </w:r>
    </w:p>
    <w:p>
      <w:pPr>
        <w:pStyle w:val="Normal"/>
        <w:rPr/>
      </w:pPr>
      <w:r>
        <w:rPr/>
        <w:t>- Otec!</w:t>
      </w:r>
    </w:p>
    <w:p>
      <w:pPr>
        <w:pStyle w:val="Normal"/>
        <w:rPr/>
      </w:pPr>
      <w:r>
        <w:rPr/>
        <w:t>No nikto sa mu neohlásil.</w:t>
      </w:r>
    </w:p>
    <w:p>
      <w:pPr>
        <w:pStyle w:val="Normal"/>
        <w:rPr/>
      </w:pPr>
      <w:r>
        <w:rPr/>
        <w:t>- Otec! - zavolal hlasnejšie, ale nedostal nijakú odpoveď.</w:t>
      </w:r>
    </w:p>
    <w:p>
      <w:pPr>
        <w:pStyle w:val="Normal"/>
        <w:rPr/>
      </w:pPr>
      <w:r>
        <w:rPr/>
        <w:t>Maťo sa znepokojil, habol na policu, kde bývala ocieľka a práchno, a zo dva razy zakresal, zapálil triesku. Poobzeral sa po kolibe a hrôza ho pochytila, keď videl, že koliba je prázdna. Vybehol na čistinku a zúfalo vyvolával:</w:t>
      </w:r>
    </w:p>
    <w:p>
      <w:pPr>
        <w:pStyle w:val="Normal"/>
        <w:rPr/>
      </w:pPr>
      <w:r>
        <w:rPr/>
        <w:t>- Otec! Otec!</w:t>
      </w:r>
    </w:p>
    <w:p>
      <w:pPr>
        <w:pStyle w:val="Normal"/>
        <w:rPr/>
      </w:pPr>
      <w:r>
        <w:rPr/>
        <w:t>Ale nehlásil sa mu nikto.</w:t>
      </w:r>
    </w:p>
    <w:p>
      <w:pPr>
        <w:pStyle w:val="Normal"/>
        <w:rPr/>
      </w:pPr>
      <w:r>
        <w:rPr/>
        <w:t>Maťo pobehával po čistinke a volal na otca, občas zastával a napínal sluch, či sa mu otec neozve. Ale nie. Iba oheň praskal.</w:t>
      </w:r>
    </w:p>
    <w:p>
      <w:pPr>
        <w:pStyle w:val="Normal"/>
        <w:rPr/>
      </w:pPr>
      <w:r>
        <w:rPr/>
        <w:t>Strašná predtucha mu stisla hrdlo. Maťo celý ochabol od myšlienky, že otca odvliekli a azda aj zabili. Dlho myslel na nešťastného, ale nevedel, čo by si mal počať.</w:t>
      </w:r>
    </w:p>
    <w:p>
      <w:pPr>
        <w:pStyle w:val="Normal"/>
        <w:rPr/>
      </w:pPr>
      <w:r>
        <w:rPr/>
        <w:t>„</w:t>
      </w:r>
      <w:r>
        <w:rPr/>
        <w:t>Azda chcú napadnúť mesto, preto chytili vatrára!" blyslo mu hlavou po chvíli. „Musím upovedomiť okolie!" a zatackal sa nazad na čistinu.</w:t>
      </w:r>
    </w:p>
    <w:p>
      <w:pPr>
        <w:pStyle w:val="Normal"/>
        <w:rPr/>
      </w:pPr>
      <w:r>
        <w:rPr/>
        <w:t>Rozkresal oheň a podpálil všetky hromady polien, ktoré boli na čistine prichystané. O pol hodiny na Sitne blčali tri ozrutné vatry.</w:t>
      </w:r>
    </w:p>
    <w:p>
      <w:pPr>
        <w:pStyle w:val="Normal"/>
        <w:rPr/>
      </w:pPr>
      <w:r>
        <w:rPr/>
        <w:t>Maťo stál v žiare plameňov a slzy mu tiekli po lícach.</w:t>
      </w:r>
    </w:p>
    <w:p>
      <w:pPr>
        <w:pStyle w:val="Normal"/>
        <w:rPr/>
      </w:pPr>
      <w:r>
        <w:rPr/>
        <w:t>- Otec! Otec! - šepkal. - Otecko môj, kde si?</w:t>
      </w:r>
    </w:p>
    <w:p>
      <w:pPr>
        <w:pStyle w:val="Normal"/>
        <w:rPr/>
      </w:pPr>
      <w:r>
        <w:rPr/>
        <w:t>Iba po hodnej chvíli si uvedomil, že plač tu nepomôže.</w:t>
      </w:r>
    </w:p>
    <w:p>
      <w:pPr>
        <w:pStyle w:val="Normal"/>
        <w:rPr/>
      </w:pPr>
      <w:r>
        <w:rPr/>
        <w:t>- Musím zbehnúť do Ilije! - povedal si a skočil do koliby, schytil luk a tulec šípov a ako šialený letel dolu vrchom.</w:t>
      </w:r>
    </w:p>
    <w:p>
      <w:pPr>
        <w:pStyle w:val="Normal"/>
        <w:rPr/>
      </w:pPr>
      <w:r>
        <w:rPr/>
        <w:t>Nehľadel na chodník. Potkýnal sa, vrážal do stromov, padal a udieral sa, no nedbal nič, len letel a letel dolu vrchom. Strach o otca ho chvíľami prinášal temer do bezvedomia.</w:t>
      </w:r>
    </w:p>
    <w:p>
      <w:pPr>
        <w:pStyle w:val="Normal"/>
        <w:rPr/>
      </w:pPr>
      <w:r>
        <w:rPr/>
        <w:t>- Ak včas prídem, azda ho zachránim! Azda Ilijania sa vychytia za nimi! - šepkal si plačky a ešte pridával do behu.</w:t>
      </w:r>
    </w:p>
    <w:p>
      <w:pPr>
        <w:pStyle w:val="Normal"/>
        <w:rPr/>
      </w:pPr>
      <w:r>
        <w:rPr/>
        <w:t>Keď dobehol do Ilije, už boli všetci na nohách. Hlásnik zazrel vatru na Sitne, nuž vzbúril celú dedinu. Pred richtárovým domom stála hŕba chlapov. Medzi nich vbehol Maťo ako bez zmyslov.</w:t>
      </w:r>
    </w:p>
    <w:p>
      <w:pPr>
        <w:pStyle w:val="Normal"/>
        <w:rPr/>
      </w:pPr>
      <w:r>
        <w:rPr/>
        <w:t>- Čo je, čo sa stalo? - kričali na neho zo všetkých strán, keď ho spoznali.</w:t>
      </w:r>
    </w:p>
    <w:p>
      <w:pPr>
        <w:pStyle w:val="Normal"/>
        <w:rPr/>
      </w:pPr>
      <w:r>
        <w:rPr/>
        <w:t>- Turci odvliekli otca! - skríkol Maťo plačlivo.</w:t>
      </w:r>
    </w:p>
    <w:p>
      <w:pPr>
        <w:pStyle w:val="Normal"/>
        <w:rPr/>
      </w:pPr>
      <w:r>
        <w:rPr/>
        <w:t>Viac nemohol povedať, bolestné vedomie mu kŕčovite stislo hrdlo. Zakvílil ako malé decko.</w:t>
      </w:r>
    </w:p>
    <w:p>
      <w:pPr>
        <w:pStyle w:val="Normal"/>
        <w:rPr/>
      </w:pPr>
      <w:r>
        <w:rPr/>
        <w:t>- Kedy? Kam? - volali na neho chlapi.</w:t>
      </w:r>
    </w:p>
    <w:p>
      <w:pPr>
        <w:pStyle w:val="Normal"/>
        <w:rPr/>
      </w:pPr>
      <w:r>
        <w:rPr/>
        <w:t>Maťo sa od vysilenia zrútil na zem, pod ich nohy, a iba po dlhej chvíli sa zas zmohol na reč.</w:t>
      </w:r>
    </w:p>
    <w:p>
      <w:pPr>
        <w:pStyle w:val="Normal"/>
        <w:rPr/>
      </w:pPr>
      <w:r>
        <w:rPr/>
        <w:t>- V noci, iste sa chystajú na Štiavnicu. Och, zachráňte ho, ľudia boží. Nebudú ešte ďaleko. Zachráňte! - zakvílil a skryl si tvár do dlaní.</w:t>
      </w:r>
    </w:p>
    <w:p>
      <w:pPr>
        <w:pStyle w:val="Normal"/>
        <w:rPr/>
      </w:pPr>
      <w:r>
        <w:rPr/>
        <w:t>Chlapi sa začali radiť.</w:t>
      </w:r>
    </w:p>
    <w:p>
      <w:pPr>
        <w:pStyle w:val="Normal"/>
        <w:rPr/>
      </w:pPr>
      <w:r>
        <w:rPr/>
        <w:t>- Musíme upovedomiť Štiavnicu i okolie, - vravel vysoký richtár.</w:t>
      </w:r>
    </w:p>
    <w:p>
      <w:pPr>
        <w:pStyle w:val="Normal"/>
        <w:rPr/>
      </w:pPr>
      <w:r>
        <w:rPr/>
        <w:t>Vtom pribehol pastier, čo za dedinou pásol kone. Nebol si istý, či v dedine zbadali vatru na Sitne, nuž pribehol vec oznámiť. Skočil z koňa a utekal k chlapom.</w:t>
      </w:r>
    </w:p>
    <w:p>
      <w:pPr>
        <w:pStyle w:val="Normal"/>
        <w:rPr/>
      </w:pPr>
      <w:r>
        <w:rPr/>
        <w:t>- Vatra horí na Sitne! - volal. - Turci idú!</w:t>
      </w:r>
    </w:p>
    <w:p>
      <w:pPr>
        <w:pStyle w:val="Normal"/>
        <w:rPr/>
      </w:pPr>
      <w:r>
        <w:rPr/>
        <w:t>Chlapi si ho nevšímali, iba richtár sa spýtal:</w:t>
      </w:r>
    </w:p>
    <w:p>
      <w:pPr>
        <w:pStyle w:val="Normal"/>
        <w:rPr/>
      </w:pPr>
      <w:r>
        <w:rPr/>
        <w:t>- Kde si videl vatry?</w:t>
      </w:r>
    </w:p>
    <w:p>
      <w:pPr>
        <w:pStyle w:val="Normal"/>
        <w:rPr/>
      </w:pPr>
      <w:r>
        <w:rPr/>
        <w:t>- Nikde, len na Sitne, - odpovedal pastier.</w:t>
      </w:r>
    </w:p>
    <w:p>
      <w:pPr>
        <w:pStyle w:val="Normal"/>
        <w:rPr/>
      </w:pPr>
      <w:r>
        <w:rPr/>
        <w:t>- Ani na Kolpasských Troch vrchoch?</w:t>
      </w:r>
    </w:p>
    <w:p>
      <w:pPr>
        <w:pStyle w:val="Normal"/>
        <w:rPr/>
      </w:pPr>
      <w:r>
        <w:rPr/>
        <w:t>- Nie, nikde, - opakoval pastier.</w:t>
      </w:r>
    </w:p>
    <w:p>
      <w:pPr>
        <w:pStyle w:val="Normal"/>
        <w:rPr/>
      </w:pPr>
      <w:r>
        <w:rPr/>
        <w:t xml:space="preserve">- Tak idú Turci. I kolpasského vatrára chytili! - svitalo richtárovi v hlave. </w:t>
      </w:r>
    </w:p>
    <w:p>
      <w:pPr>
        <w:pStyle w:val="Normal"/>
        <w:rPr/>
      </w:pPr>
      <w:r>
        <w:rPr/>
        <w:t>Nestačil ani dopovedať, naraz sa na ceste ozval konský dupot. Chlapi sa strhli. Čo je? Či už Turci idú ...?</w:t>
      </w:r>
    </w:p>
    <w:p>
      <w:pPr>
        <w:pStyle w:val="Normal"/>
        <w:rPr/>
      </w:pPr>
      <w:r>
        <w:rPr/>
        <w:t>- To Obuchovo chlapča letí na koni, - volal ktosi z tmy. V hurhaji zabudli na Maťa, ktorý sedel na zemi a počúval. Keď pribehol pastier na koni a Maťo videl, že nikto sa nechystá zachraňovať mu otca, svitla mu v hlave myšlienka sadnúť na koňa a utekať za otcom do Kolpách, tam azda Turkov dochytia! Keď začul, že Turci idú na Kolpachy a že ani na kolpasských Troch vrchoch vatra nehorí, rozhodol sa. Pretisol sa pomedzi chlapov ku koňovi, vyskočil na neho a už letel. Keď sa dostal na hradskú, hnal sa ako šialený.</w:t>
      </w:r>
    </w:p>
    <w:p>
      <w:pPr>
        <w:pStyle w:val="Normal"/>
        <w:rPr/>
      </w:pPr>
      <w:r>
        <w:rPr/>
        <w:t>Za dedinou zbadal, že nad Kolpachmi nevidieť nijakú vatru.</w:t>
      </w:r>
    </w:p>
    <w:p>
      <w:pPr>
        <w:pStyle w:val="Normal"/>
        <w:rPr/>
      </w:pPr>
      <w:r>
        <w:rPr/>
        <w:t>„</w:t>
      </w:r>
      <w:r>
        <w:rPr/>
        <w:t>Tak je," hútal, „ako hovoril ilijský richtár. Aj kolpasského vatrára iste chytili a teraz azda už vraždia nevinných baníkov . . ."</w:t>
      </w:r>
    </w:p>
    <w:p>
      <w:pPr>
        <w:pStyle w:val="Normal"/>
        <w:rPr/>
      </w:pPr>
      <w:r>
        <w:rPr/>
        <w:t>Maťo neľutoval koňa. Ak len cesta nešla do kopca, hnal ho. V ruke stískal uzdu, na chrbte sa mu natriasal dobrý luk, na boku tulec šípov. Prikrčil sa na chrbát koňa, akoby bol býval zrastený s ním. Prešiel okolo Štiavnice a blížil sa ku kolpasskému lesu. O chvíľu bude na mieste.</w:t>
      </w:r>
    </w:p>
    <w:p>
      <w:pPr>
        <w:pStyle w:val="Normal"/>
        <w:rPr/>
      </w:pPr>
      <w:r>
        <w:rPr/>
        <w:t>Koník ťažko oddychoval. Ešte kúsok strmým kopcom, potom pôjdu rovinou.</w:t>
      </w:r>
    </w:p>
    <w:p>
      <w:pPr>
        <w:pStyle w:val="Normal"/>
        <w:rPr/>
      </w:pPr>
      <w:r>
        <w:rPr/>
        <w:t>- Len, môj, len! Ešte chvíľku vydrž! - prihováral sa Maťko koníkovi.</w:t>
      </w:r>
    </w:p>
    <w:p>
      <w:pPr>
        <w:pStyle w:val="Normal"/>
        <w:rPr/>
      </w:pPr>
      <w:r>
        <w:rPr/>
        <w:t>A koník akoby bol rozumel, pohodil hlavou a rezko vykročil do strmého kopca. Konečne boli na kopci. Teraz pôjdu rýchlejšie. Maťo pohnal koníka. Koník, cítiac pod nohami rovinu, napäl sily "a rozbehol sa ako šíp.</w:t>
      </w:r>
    </w:p>
    <w:p>
      <w:pPr>
        <w:pStyle w:val="Normal"/>
        <w:rPr/>
      </w:pPr>
      <w:r>
        <w:rPr/>
        <w:t>Mladý jazdec letel lesom. Každú chvíľu čakal, že stretne Turkov. No keď prechodil zákrutami a nikoho nestretal, čakal, že začuje krik alebo uzrie medzi stromami ohnivú žiaru. Ale nič.</w:t>
      </w:r>
    </w:p>
    <w:p>
      <w:pPr>
        <w:pStyle w:val="Normal"/>
        <w:rPr/>
      </w:pPr>
      <w:r>
        <w:rPr/>
        <w:t>Pomaly les začal rednúť. Už bolo vidieť aj dedinu. Čudné. Ponorená bola do úplnej tmy. Kolpašania nevedeli o ničom. Od Štiavnice ich delili husté lesy, vatrára nebolo, nemal ich kto upovedomiť o blížiacom sa nebezpečenstve.</w:t>
      </w:r>
    </w:p>
    <w:p>
      <w:pPr>
        <w:pStyle w:val="Normal"/>
        <w:rPr/>
      </w:pPr>
      <w:r>
        <w:rPr/>
        <w:t>Maťo vletel do dediny ako vietor. Koník skákal po skalnatej ulici, len tak iskry fŕkali spod kopýt. Uháňal rovno k richtárovi.</w:t>
      </w:r>
    </w:p>
    <w:p>
      <w:pPr>
        <w:pStyle w:val="Normal"/>
        <w:rPr/>
      </w:pPr>
      <w:r>
        <w:rPr/>
        <w:t>Richtár Babiak býval na dolnom konci dediny. Po celodennej práci spal, chudák, akoby ho bol do vody hodil.</w:t>
      </w:r>
    </w:p>
    <w:p>
      <w:pPr>
        <w:pStyle w:val="Normal"/>
        <w:rPr/>
      </w:pPr>
      <w:r>
        <w:rPr/>
        <w:t>Maťo mocne zabúchal na vráta.</w:t>
      </w:r>
    </w:p>
    <w:p>
      <w:pPr>
        <w:pStyle w:val="Normal"/>
        <w:rPr/>
      </w:pPr>
      <w:r>
        <w:rPr/>
        <w:t>Richtár vyskočil.</w:t>
      </w:r>
    </w:p>
    <w:p>
      <w:pPr>
        <w:pStyle w:val="Normal"/>
        <w:rPr/>
      </w:pPr>
      <w:r>
        <w:rPr/>
        <w:t>- Kto tam? - volal, vystrčiac hlavu oknom.</w:t>
      </w:r>
    </w:p>
    <w:p>
      <w:pPr>
        <w:pStyle w:val="Normal"/>
        <w:rPr/>
      </w:pPr>
      <w:r>
        <w:rPr/>
        <w:t>- Známy, otvorte! - kričal Maťo, ledva dýchajúc.</w:t>
      </w:r>
    </w:p>
    <w:p>
      <w:pPr>
        <w:pStyle w:val="Normal"/>
        <w:rPr/>
      </w:pPr>
      <w:r>
        <w:rPr/>
        <w:t>Richtár, hodiac na seba odev, vyšiel otvoriť vráta.</w:t>
      </w:r>
    </w:p>
    <w:p>
      <w:pPr>
        <w:pStyle w:val="Normal"/>
        <w:rPr/>
      </w:pPr>
      <w:r>
        <w:rPr/>
        <w:t>- Čo je? Odkiaľ? - opytuje sa richtár.</w:t>
      </w:r>
    </w:p>
    <w:p>
      <w:pPr>
        <w:pStyle w:val="Normal"/>
        <w:rPr/>
      </w:pPr>
      <w:r>
        <w:rPr/>
        <w:t>- Turci! - zvolal Maťo.</w:t>
      </w:r>
    </w:p>
    <w:p>
      <w:pPr>
        <w:pStyle w:val="Normal"/>
        <w:rPr/>
      </w:pPr>
      <w:r>
        <w:rPr/>
        <w:t>Richtár zastal, nevediac, čo si má myslieť. Naokolo bolo ticho, celá dedina pokojne oddychovala. O Turkoch nebolo ani slychu. Vošiel do izby a zažal svetlo. Maťo sa zvalil na širokú lavicu. Ťažko oddychoval. Tvár mal zaliatu potom a bledú ako vosk. Ktosi mu podal vody a on ju hltavo vypil.</w:t>
      </w:r>
    </w:p>
    <w:p>
      <w:pPr>
        <w:pStyle w:val="Normal"/>
        <w:rPr/>
      </w:pPr>
      <w:r>
        <w:rPr/>
        <w:t>- Turci idú. Vatrára vám zajali. - hovoril trochu pokojnejšie.</w:t>
      </w:r>
    </w:p>
    <w:p>
      <w:pPr>
        <w:pStyle w:val="Normal"/>
        <w:rPr/>
      </w:pPr>
      <w:r>
        <w:rPr/>
        <w:t>Richtár stál ako polenom ovalený. Len teraz sa pozornejšie pozrel na chlapca.</w:t>
      </w:r>
    </w:p>
    <w:p>
      <w:pPr>
        <w:pStyle w:val="Normal"/>
        <w:rPr/>
      </w:pPr>
      <w:r>
        <w:rPr/>
        <w:t>- Nie si ty Obuchov? - opýtal sa odrazu, nakloniac sa nad Maťa.</w:t>
      </w:r>
    </w:p>
    <w:p>
      <w:pPr>
        <w:pStyle w:val="Normal"/>
        <w:rPr/>
      </w:pPr>
      <w:r>
        <w:rPr/>
        <w:t>- Som, v noci Turci odvliekli otca, každú chvíľu tu môžu byť. Richtár hneď dal zvoniť na poplach.</w:t>
      </w:r>
    </w:p>
    <w:p>
      <w:pPr>
        <w:pStyle w:val="Normal"/>
        <w:rPr/>
      </w:pPr>
      <w:r>
        <w:rPr/>
        <w:t>V obci nastal zhon. Ospanlivé deti kričali, ženy zalamovali rukami. Chlapi sa zbehávali k richtárovi. Niektorí utekali do lesa, odvádzajúc statok. Richtár, ktorý sa medzitým obliekol a pripravil, volal na chlapov:</w:t>
      </w:r>
    </w:p>
    <w:p>
      <w:pPr>
        <w:pStyle w:val="Normal"/>
        <w:rPr/>
      </w:pPr>
      <w:r>
        <w:rPr/>
        <w:t>- Vatru zapáliť! Vatrár je odvlečený.</w:t>
      </w:r>
    </w:p>
    <w:p>
      <w:pPr>
        <w:pStyle w:val="Normal"/>
        <w:rPr/>
      </w:pPr>
      <w:r>
        <w:rPr/>
        <w:t>Niekoľko mladíkov sa rozbehlo do lesa. O chvíľu blčala i nad Kolpachmi vysoká vatra a kolpašský richtár rozkazoval:</w:t>
      </w:r>
    </w:p>
    <w:p>
      <w:pPr>
        <w:pStyle w:val="Normal"/>
        <w:rPr/>
      </w:pPr>
      <w:r>
        <w:rPr/>
        <w:t>- Polovica chlapov ostane doma, ostatní idú za mnou zaťať cesty!</w:t>
      </w:r>
    </w:p>
    <w:p>
      <w:pPr>
        <w:pStyle w:val="Normal"/>
        <w:rPr/>
      </w:pPr>
      <w:r>
        <w:rPr/>
        <w:t>Mocní rubári z drienovských hôr rušali s richtárom. Boli to chlapi ohorení ako uhoľ a silní ako duby. Zvŕtali ťažkými sekerami ako pierkami. Strach šiel z nich už len pri pohľade. Dobre ich Turci poznali a ešte lepšie poznali ich robotu. Zabíjali jedným úderom jazdca na koni. Turci sa im vyhýbali na míle.</w:t>
      </w:r>
    </w:p>
    <w:p>
      <w:pPr>
        <w:pStyle w:val="Normal"/>
        <w:rPr/>
      </w:pPr>
      <w:r>
        <w:rPr/>
        <w:t>Rubári sa teraz valili ako mrákava do lesov za dedinou, odkiaľ by mohli prísť Turci. Za necelú polhodinku dobehli na miesto, kde sa spájali cesty z antolských dolín s cestami, vedúcimi k Pliešovciam, Sáse a Krupine. Boli to cesty, ktoré porosila nejedna slza zajatého nešťastníka, skropila nejedna kvapka krvi raneného alebo zabitého človeka.</w:t>
      </w:r>
    </w:p>
    <w:p>
      <w:pPr>
        <w:pStyle w:val="Normal"/>
        <w:rPr/>
      </w:pPr>
      <w:r>
        <w:rPr/>
        <w:t>Tu rubári zastali a dali sa stínať najbližšie stromy. Cesta bola zanedlho zaťatá. Potom sa chlapi roztratili do lesa, akoby ich zem bola prehltla.</w:t>
      </w:r>
    </w:p>
    <w:p>
      <w:pPr>
        <w:pStyle w:val="Normal"/>
        <w:rPr/>
      </w:pPr>
      <w:r>
        <w:rPr/>
        <w:t>Niektorí ostali na stráži pri záseku, iní sa vrátili do dediny čakať pomoc, po ktorú richtár poslal do okolitých dedín ešte vtedy, keď Maťo Obuch dobehol k nemu. Teraz sa dedinčania schádzali po skupinkách, ozbrojení najrozličnejšími zbraňami, ba i štiavnickí vojaci prišli, aby bránili prístup do mesta. Asi o hodinu celé okolie bolo v Kolpachoch. Chlapi s kosami, cepmi, vidlami, i ozbrojení štiavnickí vojaci sa pohli naproti Turkom, pri záseku cesty sa poschovávali do hustých lesov na oboch úbočiach doliny a zahalení nocou čakali.</w:t>
      </w:r>
    </w:p>
    <w:p>
      <w:pPr>
        <w:pStyle w:val="Normal"/>
        <w:rPr/>
      </w:pPr>
      <w:r>
        <w:rPr/>
        <w:t>Čakali s rozpálenými tvárami hodinu, dve, potom naraz zahučalo dolu dolinou ako náhly veľký príval. Príval sa stále blížil, až bolo jasne rozoznať dupot koní. Potom sa zo zákruty vynoril čierny oblak, valiaci sa k lesu a k dedine.</w:t>
      </w:r>
    </w:p>
    <w:p>
      <w:pPr>
        <w:pStyle w:val="Normal"/>
        <w:rPr/>
      </w:pPr>
      <w:r>
        <w:rPr/>
        <w:t>To bola turecká jazda.</w:t>
      </w:r>
    </w:p>
    <w:p>
      <w:pPr>
        <w:pStyle w:val="Normal"/>
        <w:rPr/>
      </w:pPr>
      <w:r>
        <w:rPr/>
        <w:t>Ale Turci nestačili prísť ani k záseku, z obidvoch strán doliny sa strhol strašný divý rev a stovky ozbrojených sedliakov sa valili z oboch úbočí proti jazde.</w:t>
      </w:r>
    </w:p>
    <w:p>
      <w:pPr>
        <w:pStyle w:val="Normal"/>
        <w:rPr/>
      </w:pPr>
      <w:r>
        <w:rPr/>
        <w:t>Prekvapení Turci mocne pritiahli k sebe uzdy koní, keď zazreli tú záplavu tiel, potom prvé rady obrátili kone a chceli sa vrátiť, ale proti nim sa valili ich vlastní druhovia, nerozumejúc, čo sa robí. Iba po jednej chvíli niektorí pozerali dohora smerom na Kolpachy, a keď videli, že celé nebo nad nimi je červené od vatier, strhol sa medzi nimi krik. „Vatry! Vatry!" Turci porozumeli a dali sa obracať kone, zrážajúc pritom druh druha, lebo toľkej presile, aká sa valila na nich z húštiny, nebolo možné odolávať. Sedliaci i vojaci ich prenasledovali, dokiaľ sa dalo, cestou sa zrážali s oddielmi, ktoré sa pokúšali postaviť na odpor, zmietali ich ako vietor pierko a hnali sa za ďalšími. No Turci na koňoch boli predsa rýchlejší, ušli, a sedliaci, uspokojení víťazstvom, vracali sa do svojich dedín.</w:t>
      </w:r>
    </w:p>
    <w:p>
      <w:pPr>
        <w:pStyle w:val="Normal"/>
        <w:rPr/>
      </w:pPr>
      <w:r>
        <w:rPr/>
        <w:t>Nikto z nich, opojených víťazstvom, si neuvedomoval, kto bol ich záchranca. Iba kolpašský richtár, keď už bolo po všetkom, spomenul si na Obuchovho Maťa a ponáhľal sa domov spýtať sa, čo je s ním.</w:t>
      </w:r>
    </w:p>
    <w:p>
      <w:pPr>
        <w:pStyle w:val="Normal"/>
        <w:rPr/>
      </w:pPr>
      <w:r>
        <w:rPr/>
        <w:t>Keď vkročil do domu, v izbe už našiel ženu, ktorá stála v kúte pri Maťovi Obuchovi a pokúšala sa ho dvíhať.</w:t>
      </w:r>
    </w:p>
    <w:p>
      <w:pPr>
        <w:pStyle w:val="Normal"/>
        <w:rPr/>
      </w:pPr>
      <w:r>
        <w:rPr/>
        <w:t>-  Čože je, žena? - pýtal sa jej richtár.</w:t>
      </w:r>
    </w:p>
    <w:p>
      <w:pPr>
        <w:pStyle w:val="Normal"/>
        <w:rPr/>
      </w:pPr>
      <w:r>
        <w:rPr/>
        <w:t>- Do postele by som ho dala; chudák, zaspal tu na zemi od vysilenia, - hovorila žena. - Pomôž!</w:t>
      </w:r>
    </w:p>
    <w:p>
      <w:pPr>
        <w:pStyle w:val="Normal"/>
        <w:rPr/>
      </w:pPr>
      <w:r>
        <w:rPr/>
        <w:t>Richtár podišiel k Maťovi, ktorý spal na zemi tvrdo ako skala, opierajúc si hlavu o stenu. Spoločne so ženou ho preniesli do postele, prikryli ho a odišli, aby si Maťo oddýchol.</w:t>
      </w:r>
    </w:p>
    <w:p>
      <w:pPr>
        <w:pStyle w:val="Normal"/>
        <w:rPr/>
      </w:pPr>
      <w:r>
        <w:rPr/>
        <w:t>- Chudák. Súci chasník, - hovoril potichu richtár, zatvárajúc dvere, - nás zachránil, ale ktovie, čo je s jeho otcom. Ak ho majú Turci v rukách, potom mu nebude pomoci. Po porážke, ktorú sme im pripravili zásluhou chlapca, budú ešte krutejší, bezohľadnejší. . .</w:t>
      </w:r>
    </w:p>
    <w:p>
      <w:pPr>
        <w:pStyle w:val="Normal"/>
        <w:rPr/>
      </w:pPr>
      <w:r>
        <w:rPr/>
        <w:t>Maťo spal ako zarezaný do druhého rána. Keď sa prebudil, nechápavo sa obzeral po neznámom prostredí. Prudko sa posadil na posteli. Pomaly sa mu vracalo vedomie, spomínal si, čo tej noci prežil.</w:t>
      </w:r>
    </w:p>
    <w:p>
      <w:pPr>
        <w:pStyle w:val="Normal"/>
        <w:rPr/>
      </w:pPr>
      <w:r>
        <w:rPr/>
        <w:t>- Otec! - skôr vzdychol, ako povedal.</w:t>
      </w:r>
    </w:p>
    <w:p>
      <w:pPr>
        <w:pStyle w:val="Normal"/>
        <w:rPr/>
      </w:pPr>
      <w:r>
        <w:rPr/>
        <w:t>Vedľa, v kuchyni, ho začuli. Richtár potichu otvoril, a keď videl, že Maťo je hore, vošiel do izby. Maťo hľadel na neho, spomínal si, kto je to. Ale richtár ho predišiel:</w:t>
      </w:r>
    </w:p>
    <w:p>
      <w:pPr>
        <w:pStyle w:val="Normal"/>
        <w:rPr/>
      </w:pPr>
      <w:r>
        <w:rPr/>
        <w:t>- No, Maťko, ako ti je?</w:t>
      </w:r>
    </w:p>
    <w:p>
      <w:pPr>
        <w:pStyle w:val="Normal"/>
        <w:rPr/>
      </w:pPr>
      <w:r>
        <w:rPr/>
        <w:t>- Čo je s otcom? - ulipol pohľadom na richtárovi. Myslel si, že richtárovi ľudia azda našli jeho otca.</w:t>
      </w:r>
    </w:p>
    <w:p>
      <w:pPr>
        <w:pStyle w:val="Normal"/>
        <w:rPr/>
      </w:pPr>
      <w:r>
        <w:rPr/>
        <w:t>- Otec? Otec? . . . Pozri, Maťo, - povedal odrazu chladno richtár, - nie si už dieťa, si súci chasník, musíš sa zmieriť s tým, čo ťa zastihlo. Otcovi už sotva pomôžeme. Dali sme vedieť na všetky strany, čo sa stalo. Posádky na hradoch budú pátrať po ňom, ale ktovie, či je živý. Turci budú nezdarom strašne rozjedovaní. Otca si stratil, ale zachránil si desiatky, ak nie stovky ľudí. Chudákov, sedliakov, baníkov; možno tu, kde teraz stojíme, bolo by len zhorenisko, poliate krvou a posiate mŕtvolami. Týmto sa teš, lebo si urobil naozaj dobrý skutok.</w:t>
      </w:r>
    </w:p>
    <w:p>
      <w:pPr>
        <w:pStyle w:val="Normal"/>
        <w:rPr/>
      </w:pPr>
      <w:r>
        <w:rPr/>
        <w:t>Maťo pokyvoval hlavou, hľadel na okno a ťažko zadržoval slzy v očiach. Odrazu sa znova hodil na posteľ. Richtár vyšiel. Maťom mykal kŕčovitý plač.</w:t>
      </w:r>
    </w:p>
    <w:p>
      <w:pPr>
        <w:pStyle w:val="Normal"/>
        <w:rPr/>
      </w:pPr>
      <w:r>
        <w:rPr/>
        <w:t>Vstal neskoro, iba podvečer vyšiel z izby.</w:t>
      </w:r>
    </w:p>
    <w:p>
      <w:pPr>
        <w:pStyle w:val="Normal"/>
        <w:rPr/>
      </w:pPr>
      <w:r>
        <w:rPr/>
        <w:t>Bol krásny večer. Veľa takých prežil s otcom na Sitne. Pozrel v tie strany. Zrazu sa ho zmocnila túžba vrátiť sa ta, kde prežíval s otcom dni a roky. Vábil ho končiar vysokého vrchu. Vyšiel na dvor. Sprvoti len pomaly kráčal, a keď videl, že ho nik nezbadal, začal zrýchľovať kroky, a keď došiel na kraj hory, dal sa behom cestou-necestou k Sitnu.</w:t>
      </w:r>
    </w:p>
    <w:p>
      <w:pPr>
        <w:pStyle w:val="Normal"/>
        <w:rPr/>
      </w:pPr>
      <w:r>
        <w:rPr/>
        <w:t>Kolibu našiel prázdnu. Bol v nej neporiadok, ako ho nechali po sebe Turci. Maťo nič neopravoval, ani neupratoval. Hodil sa na lôžko, založil ruky pod hlavu a hľadel do tmy. Malou špárou v drevenej streche presvitala temná obloha. Jedna hviezdička nazerala do koliby, dívala sa na Maťa.</w:t>
      </w:r>
    </w:p>
    <w:p>
      <w:pPr>
        <w:pStyle w:val="Normal"/>
        <w:rPr/>
      </w:pPr>
      <w:r>
        <w:rPr/>
        <w:t>Maťo už neplakal. Srdce akoby mu bolo stvrdlo. Namiesto žiaľu sa mu v ňom rozrastala strašná nenávisť proti Turkom. Keby bol dospelým chlapom, vedel by, čo urobiť. Takto ...</w:t>
      </w:r>
    </w:p>
    <w:p>
      <w:pPr>
        <w:pStyle w:val="Normal"/>
        <w:rPr/>
      </w:pPr>
      <w:r>
        <w:rPr/>
        <w:t>Počkaj!</w:t>
      </w:r>
    </w:p>
    <w:p>
      <w:pPr>
        <w:pStyle w:val="Normal"/>
        <w:rPr/>
      </w:pPr>
      <w:r>
        <w:rPr/>
        <w:t>Ako mu to hovoril richtár?</w:t>
      </w:r>
    </w:p>
    <w:p>
      <w:pPr>
        <w:pStyle w:val="Normal"/>
        <w:rPr/>
      </w:pPr>
      <w:r>
        <w:rPr/>
        <w:t>„</w:t>
      </w:r>
      <w:r>
        <w:rPr/>
        <w:t>Zachránil si desiatky, možno stovky ľudí. Sedliakov, baníkov, chudákov . . ."</w:t>
      </w:r>
    </w:p>
    <w:p>
      <w:pPr>
        <w:pStyle w:val="Normal"/>
        <w:rPr/>
      </w:pPr>
      <w:r>
        <w:rPr/>
        <w:t>Hej, celkom tak mu to povedal. Možno mal richtár pravdu. Otca nezachránil, ale zachránil tamtých ...</w:t>
      </w:r>
    </w:p>
    <w:p>
      <w:pPr>
        <w:pStyle w:val="Normal"/>
        <w:rPr/>
      </w:pPr>
      <w:r>
        <w:rPr/>
        <w:t>Naozaj, Turci by boli dozaista zrovnali so zemou jednu alebo i dve, tri dediny.</w:t>
      </w:r>
    </w:p>
    <w:p>
      <w:pPr>
        <w:pStyle w:val="Normal"/>
        <w:rPr/>
      </w:pPr>
      <w:r>
        <w:rPr/>
        <w:t>Vstal.</w:t>
      </w:r>
    </w:p>
    <w:p>
      <w:pPr>
        <w:pStyle w:val="Normal"/>
        <w:rPr/>
      </w:pPr>
      <w:r>
        <w:rPr/>
        <w:t>Nebude ležať, ani plakať. Srdce ho bolí, ale neoddá sa žiaľu. Počul, že Turci zajímajú pánov pre výkupné, ale richtár hovoril, že by boli zahynuli desiatky alebo i stovky ľudí z dedín. Tých treba chrániť. Možno príde na Sitno nový vatrár. Nech. Maťo neodíde. Ostane a bude striehnuť pozornejšie než doteraz . . .</w:t>
      </w:r>
    </w:p>
    <w:p>
      <w:pPr>
        <w:pStyle w:val="Normal"/>
        <w:rPr/>
      </w:pPr>
      <w:r>
        <w:rPr/>
        <w:t>Vyšiel pred kolibu. Pomaly kráčal do vrchu. Poberal sa na vrchol Sitna. Všetko zastierala vlažná hviezdnatá noc, horúcu tvár mu chladil studený vetrík.</w:t>
      </w:r>
    </w:p>
    <w:p>
      <w:pPr>
        <w:pStyle w:val="Normal"/>
        <w:rPr/>
      </w:pPr>
      <w:r>
        <w:rPr/>
        <w:t>Došiel na vrchol.</w:t>
      </w:r>
    </w:p>
    <w:p>
      <w:pPr>
        <w:pStyle w:val="Normal"/>
        <w:rPr/>
      </w:pPr>
      <w:r>
        <w:rPr/>
        <w:t>Zastal si na skale a hľadel do noci. Keď sa díval k severu, srdce mu mäklo. Vo veľkom okruhu od západu až k východu sa tam rozprestierali dedinky, rozložené okolo mesta ako kuriatka okolo kvočky. Keby bol deň, videl by na mnohých miestach pri dedinkách ihlancovité staviská ako malé pyramídy, ktoré stoja nad každou šachtou a šachticou. Videl by dym, vychodiaci z malých hutí, kde hutníci lejú žeravý kov. No teraz nevidí ani žiaru, lebo posledný turecký prepad iste nastrašil hutníkov. Neboja sa o seba, boja sa o svojich, ktorých nechali doma.</w:t>
      </w:r>
    </w:p>
    <w:p>
      <w:pPr>
        <w:pStyle w:val="Normal"/>
        <w:rPr/>
      </w:pPr>
      <w:r>
        <w:rPr/>
        <w:t>A zasa mu prišli na um richtárove slová.</w:t>
      </w:r>
    </w:p>
    <w:p>
      <w:pPr>
        <w:pStyle w:val="Normal"/>
        <w:rPr/>
      </w:pPr>
      <w:r>
        <w:rPr/>
        <w:t>Naozaj.</w:t>
      </w:r>
    </w:p>
    <w:p>
      <w:pPr>
        <w:pStyle w:val="Normal"/>
        <w:rPr/>
      </w:pPr>
      <w:r>
        <w:rPr/>
        <w:t>Baníci pracovali v baniach, hutníci pri ohni a rodiny nechali napospas Turkovi. Lebo čo by urobili slabé ženy a deti, keď otcovia musia pod zem?</w:t>
      </w:r>
    </w:p>
    <w:p>
      <w:pPr>
        <w:pStyle w:val="Normal"/>
        <w:rPr/>
      </w:pPr>
      <w:r>
        <w:rPr/>
        <w:t>Bude strážiť!</w:t>
      </w:r>
    </w:p>
    <w:p>
      <w:pPr>
        <w:pStyle w:val="Normal"/>
        <w:rPr/>
      </w:pPr>
      <w:r>
        <w:rPr/>
        <w:t>Obrátil sa chrbtom k mestu. Tamdolu vo veľkom okruhu od západu k východu stoja, sedia vatrári a strážia. Tí sa nesmú báť Turkov. Všetko je teraz v ich rukách.</w:t>
      </w:r>
    </w:p>
    <w:p>
      <w:pPr>
        <w:pStyle w:val="Normal"/>
        <w:rPr/>
      </w:pPr>
      <w:r>
        <w:rPr/>
        <w:t>Ak by vatrári sklamali, mohlo by sa zle porobiť.</w:t>
      </w:r>
    </w:p>
    <w:p>
      <w:pPr>
        <w:pStyle w:val="Normal"/>
        <w:rPr/>
      </w:pPr>
      <w:r>
        <w:rPr/>
        <w:t>Odrazu sa prikrčil.</w:t>
      </w:r>
    </w:p>
    <w:p>
      <w:pPr>
        <w:pStyle w:val="Normal"/>
        <w:rPr/>
      </w:pPr>
      <w:r>
        <w:rPr/>
        <w:t>Tak sa mu zazdalo, akoby niekde smerom k Nemciam bolo na horách vzbĺklo svetlo. Alebo sa mýlil? Nespustil zrak z toho miesta.</w:t>
      </w:r>
    </w:p>
    <w:p>
      <w:pPr>
        <w:pStyle w:val="Normal"/>
        <w:rPr/>
      </w:pPr>
      <w:r>
        <w:rPr/>
        <w:t>Znova sa narovnal a vtom zasa!</w:t>
      </w:r>
    </w:p>
    <w:p>
      <w:pPr>
        <w:pStyle w:val="Normal"/>
        <w:rPr/>
      </w:pPr>
      <w:r>
        <w:rPr/>
        <w:t>Zablikalo svetielko.</w:t>
      </w:r>
    </w:p>
    <w:p>
      <w:pPr>
        <w:pStyle w:val="Normal"/>
        <w:rPr/>
      </w:pPr>
      <w:r>
        <w:rPr/>
        <w:t>A nezhaslo.</w:t>
      </w:r>
    </w:p>
    <w:p>
      <w:pPr>
        <w:pStyle w:val="Normal"/>
        <w:rPr/>
      </w:pPr>
      <w:r>
        <w:rPr/>
        <w:t>Horelo, blikalo, čím ďalej, tým väčšie.</w:t>
      </w:r>
    </w:p>
    <w:p>
      <w:pPr>
        <w:pStyle w:val="Normal"/>
        <w:rPr/>
      </w:pPr>
      <w:r>
        <w:rPr/>
        <w:t>Maťo stál najprv meravý. Trel si oči, trel si tvár. Možno je to len prelud. Uštipol sa silne na ruku. Nie, nespí. Tam ďaleko na juhovýchod od mesta horí vatra. Turci sa vracajú. Neraz tak urobili. Už nerozmýšľal. Skočil dolu ku kolibe, našiel na polici kresadlo a vybehol k pripravenej hranici.</w:t>
      </w:r>
    </w:p>
    <w:p>
      <w:pPr>
        <w:pStyle w:val="Normal"/>
        <w:rPr/>
      </w:pPr>
      <w:r>
        <w:rPr/>
        <w:t>Zakresal. Niekoľkokrát musel opakovať kresanie, kým sa práchno rozhorelo. Priložil ho k náloži. Oheň zapraskal.</w:t>
      </w:r>
    </w:p>
    <w:p>
      <w:pPr>
        <w:pStyle w:val="Normal"/>
        <w:rPr/>
      </w:pPr>
      <w:r>
        <w:rPr/>
        <w:t>Vatra začala horieť.</w:t>
      </w:r>
    </w:p>
    <w:p>
      <w:pPr>
        <w:pStyle w:val="Normal"/>
        <w:rPr/>
      </w:pPr>
      <w:r>
        <w:rPr/>
        <w:t>A horela, rozhárala sa vyššie a vyššie ...</w:t>
      </w:r>
    </w:p>
    <w:p>
      <w:pPr>
        <w:pStyle w:val="Normal"/>
        <w:rPr/>
      </w:pPr>
      <w:r>
        <w:rPr/>
        <w:t>Ešte ju nevidieť jasno. Ale oheň neuhasína. Plamene olizujú polená, pchajú sa medzi ne, vyskakujú vyššie. Už vatra nezhasne.</w:t>
      </w:r>
    </w:p>
    <w:p>
      <w:pPr>
        <w:pStyle w:val="Normal"/>
        <w:rPr/>
      </w:pPr>
      <w:r>
        <w:rPr/>
        <w:t>Maťo sa znova vrátil na skalu. Neostal na nej, skryla ho nízka štrbina, z ktorej mohol pozorovať okolie.</w:t>
      </w:r>
    </w:p>
    <w:p>
      <w:pPr>
        <w:pStyle w:val="Normal"/>
        <w:rPr/>
      </w:pPr>
      <w:r>
        <w:rPr/>
        <w:t>Už videl: vzbĺkla vatra na Tanáde, na Troch vrchoch, na Snoži, ďaleko smerom k Pukancu i Krupine, v Kremnických horách - všade horeli ohne. Dolu v meste sa rozozvučali zvony.</w:t>
      </w:r>
    </w:p>
    <w:p>
      <w:pPr>
        <w:pStyle w:val="Normal"/>
        <w:rPr/>
      </w:pPr>
      <w:r>
        <w:rPr/>
        <w:t>Všetko je na nohách. Turci sa nedostanú k mestu!</w:t>
      </w:r>
    </w:p>
    <w:p>
      <w:pPr>
        <w:pStyle w:val="Normal"/>
        <w:rPr/>
      </w:pPr>
      <w:r>
        <w:rPr/>
        <w:t>Na Sitne horí obrovská vatra. Vidieť ju ďaleko k juhu, odkiaľ prichodí skaza na podsitniansky kraj.</w:t>
      </w:r>
    </w:p>
    <w:p>
      <w:pPr>
        <w:pStyle w:val="Normal"/>
        <w:rPr/>
      </w:pPr>
      <w:r>
        <w:rPr/>
        <w:t>Maťo vyskočil z úkrytu na skalu.</w:t>
      </w:r>
    </w:p>
    <w:p>
      <w:pPr>
        <w:pStyle w:val="Normal"/>
        <w:rPr/>
      </w:pPr>
      <w:r>
        <w:rPr/>
        <w:t>Turci sa nedostanú k mestu! Zahrozil rukou k juhu.</w:t>
      </w:r>
    </w:p>
    <w:p>
      <w:pPr>
        <w:pStyle w:val="Normal"/>
        <w:rPr/>
      </w:pPr>
      <w:r>
        <w:rPr/>
        <w:t>Vatra horela jasným, hybkým plameňom. Iskry vyletovali vysoko k oblohe.</w:t>
      </w:r>
    </w:p>
    <w:p>
      <w:pPr>
        <w:pStyle w:val="Normal"/>
        <w:rPr/>
      </w:pPr>
      <w:r>
        <w:rPr/>
        <w:t>Sitno má znovu vatrára!</w:t>
      </w:r>
    </w:p>
    <w:p>
      <w:pPr>
        <w:pStyle w:val="Normal"/>
        <w:rPr/>
      </w:pPr>
      <w:r>
        <w:rPr/>
      </w:r>
      <w:r>
        <w:br w:type="page"/>
      </w:r>
    </w:p>
    <w:p>
      <w:pPr>
        <w:pStyle w:val="Normal"/>
        <w:rPr/>
      </w:pPr>
      <w:r>
        <w:rPr/>
      </w:r>
    </w:p>
    <w:p>
      <w:pPr>
        <w:pStyle w:val="Heading4"/>
        <w:jc w:val="center"/>
        <w:rPr/>
      </w:pPr>
      <w:bookmarkStart w:id="7" w:name="__RefHeading___Toc200609008"/>
      <w:bookmarkEnd w:id="7"/>
      <w:r>
        <w:rPr/>
        <w:t>Doslov</w:t>
      </w:r>
    </w:p>
    <w:p>
      <w:pPr>
        <w:pStyle w:val="Normal"/>
        <w:rPr/>
      </w:pPr>
      <w:r>
        <w:rPr/>
      </w:r>
    </w:p>
    <w:p>
      <w:pPr>
        <w:pStyle w:val="Normal"/>
        <w:rPr/>
      </w:pPr>
      <w:r>
        <w:rPr/>
        <w:t>Každý z nás už iste začul hlas zvonov z osamotených veží, mnohí z vás videli jazerá ukryté v tôni hôr, počuli šumenie starých velikánov - stromov vyčnievajúcich nad okolitý les, so vzrušením vstupovali medzi opustené rozvaliny hradov, prípadne i do ich tajomných podzemných chodieb. Ale kto z vás sa vedel započúvať do ich tichého hovoru či mlčanlivého spomínania? Možno ste počuli o nich čudesné historky, neuveriteľné príbehy. Rozpráva si ich ľud, uchovávajú sa po dlhé stáročia v pamäti. Rozprával ich ded vnukovi, prechádzali z pokolenia na pokolenie. Zabúdalo sa, čo bolo v nich skutočné a čo vymyslené, čo sa stalo a čo pridali ďalší rozprávači, vyjadrujúci v nich často skrytú a neuskutočniteľnú túžbu človeka. Tak sa rodila ľudová povesť.</w:t>
      </w:r>
    </w:p>
    <w:p>
      <w:pPr>
        <w:pStyle w:val="Normal"/>
        <w:rPr/>
      </w:pPr>
      <w:r>
        <w:rPr/>
        <w:t>Potom prišiel spisovateľ, ktorému učarovala história. Prelistoval staré listiny v mestských archívoch, započúval sa do ľudového rozprávania. Ľudoví rozprávači si často pamätali veľmi málo, zachovávali v povesti viac jej hlavnú myšlienku než podrobnosti príbehu, jej ucelenosť a úplnosť. Úlohou spisovateľa bolo nielen zachovať jadro povesti, ale ho rozvinúť, umelecky dopovedať. Pomáhalo tu štúdium starých listín a iných historických prameňov a tiež tvorivá fantázia umelca. Pravda, to mohol urobiť iba spisovateľ, ktorý rozumel ľudovému životu a mal rád históriu, ktorý svojou fantáziou ako čarovným rozprávkovým prútikom vedel poodhaliť jej tajomnú tvár. A takým spisovateľom bol i Jozef Horák, prežívajúci celý život v podsitnianskom kraji. Preto aj väčšina jeho povestí - aj z tejto knihy - sa viaže k Sitnu a jeho okoliu.</w:t>
      </w:r>
    </w:p>
    <w:p>
      <w:pPr>
        <w:pStyle w:val="Normal"/>
        <w:rPr/>
      </w:pPr>
      <w:r>
        <w:rPr/>
        <w:t>Ťažko by ste vedeli povedať, ktorá z prečítaných povestí sa vám najväčšmi páčila, a iste by sa vaše mienky navzájom rozchádzali. Jednému sa zapáči smelý a čestný Dominik, ochraňujúci sirotu Veronku proti poverám a zlovôli hradných pánov Tobiáša Žakýlskeho i Melichara Baláža zo Sitna a staviteľa Cuculiho, hoci ho to stojí vlastný život. Iný si obľúbi Maťa - sitnianskeho vatrára - zachraňujúceho napriek strate otca podsitniansky kraj pred tureckými nájazdmi, alebo tovariša Egida, majstrovsky ulievajúceho chýrne lendacké zvony, ktorých hlas mal čarovnú moc, či gajdoša Valenta z povesti Hudcov vrch. Hoci v každej z uvedených povestí ide o iný príbeh, predsa cítime všetci, že je v nich veľa spoločného. Vo všetkých sa totiž rozpráva o tom, ako útlak človeka, založený na moci a peniazoch, zaviňuje ľudské utrpenie, ako rodí krutosť, bezohľadnosť, biedu. Veď či ide o poddaných pána Tobiáša Žakýlskeho, či pánov Sitnianskeho a Šášovského hradu, či ide o osudy zvolenských rybárov a ich starostu Vachota, či o skúsenosti deda Babica, sokoliara Zachara alebo tovariša Egida - ich život je plný bôľu, utrpenia a neuskutočnených nádejí. Preto povesti majú väčšinou pochmúrny, baladický ráz.</w:t>
      </w:r>
    </w:p>
    <w:p>
      <w:pPr>
        <w:pStyle w:val="Normal"/>
        <w:rPr/>
      </w:pPr>
      <w:r>
        <w:rPr/>
        <w:t>No napriek tomu vidíme, že ľudskú túžbu po tvorivej práci a po slobodnom živote, sen o práve a spravodlivosti nebolo možné udusiť ani v hladomorniach, ani trýznením a usmrcovaním. Práve táto nezničiteľná ľudská túžba tvorí hlavný zmysel Horákových historických povestí.</w:t>
      </w:r>
    </w:p>
    <w:p>
      <w:pPr>
        <w:pStyle w:val="Normal"/>
        <w:rPr/>
      </w:pPr>
      <w:r>
        <w:rPr/>
        <w:t>Ľud ju často vyjadroval vo svojom speve a hudbe. Vyčarili ju aj Valentove gajdy, vzbudzujúce aj v najväčšom žiali a utrpení útechu, porozumenie a dôveru. Valentove gajdy obdarovala Kráľka lesných víl čudesnou mocou: najprv hrajú iba biednemu ľudu, potom pri ich hudbe musia tancovať všetci, čo ubližovali ľudu. V uvedenom rozprávkovom motíve - básnickom výmysle - umocnil spisovateľ myšlienku povesti v tom, že panstvu bola cudzia radosť i bôľ poddaných, že nemohol rozumieť ich piesni, ale zároveň zvýraznil aj nezničiteľnú túžbu človeka po ľudskejšom živote.</w:t>
      </w:r>
    </w:p>
    <w:p>
      <w:pPr>
        <w:pStyle w:val="Normal"/>
        <w:rPr/>
      </w:pPr>
      <w:r>
        <w:rPr/>
        <w:t>Iný je svet panstva a iný je svet poddaných. Tam, kde sa stretávajú postavy z jedného a druhého sveta, dochádza k sporom, alebo, ako hovoríme, v povesti dochádza ku konfliktu. Tieto spory sa končia často smutne, trýznením poddaných, napríklad Dominika, gajdoša Valenta a jeho deda Babica, alebo aj smrťou, ako starostu Vachota, sokoliara Zachara, Dominika a Veronky. Na tomto spore sa spravidla zakladá dej povestí, väčšinou veľmi zaujímavý, pútavý, plný napätia a prekvapení. Jeho zakončenie býva väčšinou smutné, tragické. Tak sa končia povesti: Divý Zubor a krásna rybárová dcéra, Súľovská povesť, Sitnianska biela skala, Sitniansky vatrár. Trochu sa od nich odlišujú povesti Studňa lásky a Lendacké zvony. Rozpor medzi bôľom a povinnosťou, láskou a urputným zápasom s tvrdou trenčianskou skalou, tvorivým snom mladého tovariša a závisťou majstra Atanása vytvára základné myšlienkové jadro povestí.</w:t>
      </w:r>
    </w:p>
    <w:p>
      <w:pPr>
        <w:pStyle w:val="Normal"/>
        <w:rPr/>
      </w:pPr>
      <w:r>
        <w:rPr/>
        <w:t>Horák vo svojich povestiach - aj v tých, ktoré sme nezahrnuli do tejto knihy, ako napríklad Kremnický zlatý človek, Svadba na Sitne, Žakýlske pliesko, Beckov hrad, Hvezdár čabradského kastelána a v iných - kreslí dobrých i zlých ľudí, dobré i zlé vlastnosti človeka. Vyzdvihuje pritom jasné stránky ľudskej povahy, charakteru, ako sú láska k rodnej zemi, priateľstvo, čestnosť, láska medzi ľuďmi, radosť z práce, z onej zázračnej schopnosti človeka tvoriť veci pre potešenie iných, sebaobetavosť a hrdinstvo. Autorove sympatie majú tie postavy, ktoré stoja na strane dobra proti zlu. A práve v prebúdzaní zmyslu pre dejinnú i ľudskú spravodlivosť nachádzame mravné hodnoty Horákových povestí.</w:t>
      </w:r>
    </w:p>
    <w:p>
      <w:pPr>
        <w:pStyle w:val="Normal"/>
        <w:rPr/>
      </w:pPr>
      <w:r>
        <w:rPr/>
        <w:t>Spisovateľ Horák vytvoril aj ďalšie historické prózy, ako sú: Zvonárik od sv. Ilju, Pikulík a Sebechlebskí hudci. Kto z vás by si nespomenul na starého figliara, sebechlebského muzikanta báťu Klimu, mazaného všetkými masťami, ktorý vie prejsť cez rozum i tureckému pašovi.</w:t>
      </w:r>
    </w:p>
    <w:p>
      <w:pPr>
        <w:pStyle w:val="Normal"/>
        <w:rPr/>
      </w:pPr>
      <w:r>
        <w:rPr/>
        <w:t>Autor nám podrobne vysvetľuje prostredie, v ktorom žijú postavy jeho povestí, už či ide o život na hradoch, v podhradiach, osadách, mestách, či v tureckom vojsku. A spisovateľ musel veľa študovať, aby zachytil a vykreslil zvláštnosti života v dávnych časoch. No historický obraz sa podarilo spisovateľovi Horákovi vytvárať hlavne tým, že nám umožnil nazrieť do vnútorného myšlienkového a citového života týchto postáv, že odhalil ich charakter, ich vzťahy k iným ľuďom, myšlienky a činy. Iste ste si mnohé z nich pri čítaní obľúbili, tŕpli ste o ich osud, kým iné vyvolávali nesúhlas, odpor, prípadne i vaše odsúdenie. A spoznali ste zároveň, že o slobodu, česť, právo a spravodlivosť bojoval človek aj v dávnych časoch, v najťažších chvíľach svojho života. Ak ste to spoznali a precítili, potom Horákovo umenie sa podobá stromu, prinášajúcemu osviežujúci chládok citového zážitku i zdravé ovocie na ceste za stretnutím sa s pravdou života.</w:t>
      </w:r>
    </w:p>
    <w:p>
      <w:pPr>
        <w:pStyle w:val="Normal"/>
        <w:rPr/>
      </w:pPr>
      <w:r>
        <w:rPr/>
      </w:r>
    </w:p>
    <w:p>
      <w:pPr>
        <w:pStyle w:val="Normal"/>
        <w:jc w:val="right"/>
        <w:rPr/>
      </w:pPr>
      <w:r>
        <w:rPr/>
        <w:t>P. Petrus</w:t>
      </w:r>
    </w:p>
    <w:p>
      <w:pPr>
        <w:pStyle w:val="Normal"/>
        <w:rPr/>
      </w:pPr>
      <w:r>
        <w:rPr/>
      </w:r>
    </w:p>
    <w:p>
      <w:pPr>
        <w:pStyle w:val="Normal"/>
        <w:rPr/>
      </w:pPr>
      <w:r>
        <w:rPr/>
      </w:r>
      <w:r>
        <w:br w:type="page"/>
      </w:r>
    </w:p>
    <w:p>
      <w:pPr>
        <w:pStyle w:val="Normal"/>
        <w:rPr/>
      </w:pPr>
      <w:r>
        <w:rPr/>
      </w:r>
    </w:p>
    <w:p>
      <w:pPr>
        <w:pStyle w:val="Normal"/>
        <w:rPr/>
      </w:pPr>
      <w:r>
        <w:rPr/>
      </w:r>
    </w:p>
    <w:p>
      <w:pPr>
        <w:pStyle w:val="Heading4"/>
        <w:rPr/>
      </w:pPr>
      <w:bookmarkStart w:id="8" w:name="__RefHeading___Toc200609009"/>
      <w:bookmarkEnd w:id="8"/>
      <w:r>
        <w:rPr/>
        <w:t>Slovníček k jednotlivým povestiam</w:t>
      </w:r>
    </w:p>
    <w:p>
      <w:pPr>
        <w:pStyle w:val="Normal"/>
        <w:rPr/>
      </w:pPr>
      <w:r>
        <w:rPr/>
      </w:r>
    </w:p>
    <w:p>
      <w:pPr>
        <w:pStyle w:val="Normal"/>
        <w:jc w:val="center"/>
        <w:rPr/>
      </w:pPr>
      <w:r>
        <w:rPr/>
        <w:t>Súľovská povesť:</w:t>
      </w:r>
    </w:p>
    <w:p>
      <w:pPr>
        <w:pStyle w:val="Normal"/>
        <w:rPr/>
      </w:pPr>
      <w:r>
        <w:rPr/>
      </w:r>
    </w:p>
    <w:p>
      <w:pPr>
        <w:pStyle w:val="Normal"/>
        <w:rPr/>
      </w:pPr>
      <w:r>
        <w:rPr/>
        <w:t>pištec - kto píska na píšťalke, píšťalkár</w:t>
      </w:r>
    </w:p>
    <w:p>
      <w:pPr>
        <w:pStyle w:val="Normal"/>
        <w:rPr/>
      </w:pPr>
      <w:r>
        <w:rPr/>
        <w:t>mlanieť - cítiť nejakú chuť</w:t>
      </w:r>
    </w:p>
    <w:p>
      <w:pPr>
        <w:pStyle w:val="Normal"/>
        <w:rPr/>
      </w:pPr>
      <w:r>
        <w:rPr/>
        <w:t>zdýmať - dychčať</w:t>
      </w:r>
    </w:p>
    <w:p>
      <w:pPr>
        <w:pStyle w:val="Normal"/>
        <w:rPr/>
      </w:pPr>
      <w:r>
        <w:rPr/>
        <w:t>nadariť sa - náhodou sa vyskytnúť, naďabiť sa</w:t>
      </w:r>
    </w:p>
    <w:p>
      <w:pPr>
        <w:pStyle w:val="Normal"/>
        <w:rPr/>
      </w:pPr>
      <w:r>
        <w:rPr/>
      </w:r>
    </w:p>
    <w:p>
      <w:pPr>
        <w:pStyle w:val="Normal"/>
        <w:rPr/>
      </w:pPr>
      <w:r>
        <w:rPr/>
      </w:r>
    </w:p>
    <w:p>
      <w:pPr>
        <w:pStyle w:val="Normal"/>
        <w:jc w:val="center"/>
        <w:rPr/>
      </w:pPr>
      <w:r>
        <w:rPr/>
        <w:t>Lendacké zvony</w:t>
      </w:r>
    </w:p>
    <w:p>
      <w:pPr>
        <w:pStyle w:val="Normal"/>
        <w:rPr/>
      </w:pPr>
      <w:r>
        <w:rPr/>
      </w:r>
    </w:p>
    <w:p>
      <w:pPr>
        <w:pStyle w:val="Normal"/>
        <w:rPr/>
      </w:pPr>
      <w:r>
        <w:rPr/>
        <w:t>krucifix - kríž s podobou ukrižovaného Krista</w:t>
      </w:r>
    </w:p>
    <w:p>
      <w:pPr>
        <w:pStyle w:val="Normal"/>
        <w:rPr/>
      </w:pPr>
      <w:r>
        <w:rPr/>
      </w:r>
    </w:p>
    <w:p>
      <w:pPr>
        <w:pStyle w:val="Normal"/>
        <w:rPr/>
      </w:pPr>
      <w:r>
        <w:rPr/>
      </w:r>
    </w:p>
    <w:p>
      <w:pPr>
        <w:pStyle w:val="Normal"/>
        <w:jc w:val="center"/>
        <w:rPr/>
      </w:pPr>
      <w:r>
        <w:rPr/>
        <w:t>Studňa lásky</w:t>
      </w:r>
    </w:p>
    <w:p>
      <w:pPr>
        <w:pStyle w:val="Normal"/>
        <w:rPr/>
      </w:pPr>
      <w:r>
        <w:rPr/>
      </w:r>
    </w:p>
    <w:p>
      <w:pPr>
        <w:pStyle w:val="Normal"/>
        <w:rPr/>
      </w:pPr>
      <w:r>
        <w:rPr/>
        <w:t>fokoš - zbraň, druh valašky</w:t>
      </w:r>
    </w:p>
    <w:p>
      <w:pPr>
        <w:pStyle w:val="Normal"/>
        <w:rPr/>
      </w:pPr>
      <w:r>
        <w:rPr/>
        <w:t>vataha - vojenský oddiel</w:t>
      </w:r>
    </w:p>
    <w:p>
      <w:pPr>
        <w:pStyle w:val="Normal"/>
        <w:rPr/>
      </w:pPr>
      <w:r>
        <w:rPr/>
      </w:r>
    </w:p>
    <w:p>
      <w:pPr>
        <w:pStyle w:val="Normal"/>
        <w:rPr/>
      </w:pPr>
      <w:r>
        <w:rPr/>
      </w:r>
    </w:p>
    <w:p>
      <w:pPr>
        <w:pStyle w:val="Normal"/>
        <w:jc w:val="center"/>
        <w:rPr/>
      </w:pPr>
      <w:r>
        <w:rPr/>
        <w:t>Hudcov vrch:</w:t>
      </w:r>
    </w:p>
    <w:p>
      <w:pPr>
        <w:pStyle w:val="Normal"/>
        <w:rPr/>
      </w:pPr>
      <w:r>
        <w:rPr/>
      </w:r>
    </w:p>
    <w:p>
      <w:pPr>
        <w:pStyle w:val="Normal"/>
        <w:rPr/>
      </w:pPr>
      <w:r>
        <w:rPr/>
        <w:t>potročiť sa - robiť menšie, bližšie neurčené práce</w:t>
      </w:r>
    </w:p>
    <w:p>
      <w:pPr>
        <w:pStyle w:val="Normal"/>
        <w:rPr/>
      </w:pPr>
      <w:r>
        <w:rPr/>
        <w:t>gatky - tu: široké plátenné nohavice</w:t>
      </w:r>
    </w:p>
    <w:p>
      <w:pPr>
        <w:pStyle w:val="Normal"/>
        <w:rPr/>
      </w:pPr>
      <w:r>
        <w:rPr/>
        <w:t>šarina - druh vysokej vodnej trávy, ostrica</w:t>
      </w:r>
    </w:p>
    <w:p>
      <w:pPr>
        <w:pStyle w:val="Normal"/>
        <w:rPr/>
      </w:pPr>
      <w:r>
        <w:rPr/>
        <w:t>jahnička - plemenná ovca, bahnica</w:t>
      </w:r>
    </w:p>
    <w:p>
      <w:pPr>
        <w:pStyle w:val="Normal"/>
        <w:rPr/>
      </w:pPr>
      <w:r>
        <w:rPr/>
      </w:r>
    </w:p>
    <w:p>
      <w:pPr>
        <w:pStyle w:val="Normal"/>
        <w:rPr/>
      </w:pPr>
      <w:r>
        <w:rPr/>
      </w:r>
    </w:p>
    <w:p>
      <w:pPr>
        <w:pStyle w:val="Normal"/>
        <w:jc w:val="center"/>
        <w:rPr/>
      </w:pPr>
      <w:r>
        <w:rPr/>
        <w:t>Sitnianska biela skala</w:t>
      </w:r>
    </w:p>
    <w:p>
      <w:pPr>
        <w:pStyle w:val="Normal"/>
        <w:rPr/>
      </w:pPr>
      <w:r>
        <w:rPr/>
      </w:r>
    </w:p>
    <w:p>
      <w:pPr>
        <w:pStyle w:val="Normal"/>
        <w:rPr/>
      </w:pPr>
      <w:r>
        <w:rPr/>
        <w:t>spech - náhlenie, zhon</w:t>
      </w:r>
    </w:p>
    <w:p>
      <w:pPr>
        <w:pStyle w:val="Normal"/>
        <w:rPr/>
      </w:pPr>
      <w:r>
        <w:rPr/>
        <w:t>rušať - rýchlo ísť</w:t>
      </w:r>
    </w:p>
    <w:p>
      <w:pPr>
        <w:pStyle w:val="Normal"/>
        <w:rPr/>
      </w:pPr>
      <w:r>
        <w:rPr/>
        <w:t>časne - včasne, skoro</w:t>
      </w:r>
    </w:p>
    <w:p>
      <w:pPr>
        <w:pStyle w:val="Normal"/>
        <w:rPr/>
      </w:pPr>
      <w:r>
        <w:rPr/>
        <w:t>je po nás veta - je s nami koniec</w:t>
      </w:r>
    </w:p>
    <w:p>
      <w:pPr>
        <w:pStyle w:val="Normal"/>
        <w:rPr/>
      </w:pPr>
      <w:r>
        <w:rPr/>
        <w:t>škamrať - tu: zle horieť, sliepňať</w:t>
      </w:r>
    </w:p>
    <w:p>
      <w:pPr>
        <w:pStyle w:val="Normal"/>
        <w:rPr/>
      </w:pPr>
      <w:r>
        <w:rPr/>
      </w:r>
    </w:p>
    <w:p>
      <w:pPr>
        <w:pStyle w:val="Normal"/>
        <w:rPr/>
      </w:pPr>
      <w:r>
        <w:rPr/>
      </w:r>
    </w:p>
    <w:p>
      <w:pPr>
        <w:pStyle w:val="Normal"/>
        <w:jc w:val="center"/>
        <w:rPr/>
      </w:pPr>
      <w:r>
        <w:rPr/>
        <w:t>Sitniansky vatrár:</w:t>
      </w:r>
    </w:p>
    <w:p>
      <w:pPr>
        <w:pStyle w:val="Normal"/>
        <w:rPr/>
      </w:pPr>
      <w:r>
        <w:rPr/>
      </w:r>
    </w:p>
    <w:p>
      <w:pPr>
        <w:pStyle w:val="Normal"/>
        <w:rPr/>
      </w:pPr>
      <w:r>
        <w:rPr/>
        <w:t>virguľa - tu: palica, znak richtárskeho poverenia</w:t>
      </w:r>
    </w:p>
    <w:p>
      <w:pPr>
        <w:pStyle w:val="Normal"/>
        <w:rPr/>
      </w:pPr>
      <w:r>
        <w:rPr/>
        <w:t>beg - turecký hodnostár</w:t>
      </w:r>
    </w:p>
    <w:p>
      <w:pPr>
        <w:pStyle w:val="Normal"/>
        <w:rPr/>
      </w:pPr>
      <w:r>
        <w:rPr/>
        <w:t>sandžakbeg - predstavený správneho obvodu (sandžaku)</w:t>
      </w:r>
    </w:p>
    <w:p>
      <w:pPr>
        <w:pStyle w:val="Normal"/>
        <w:rPr/>
      </w:pPr>
      <w:r>
        <w:rPr/>
        <w:t>kalpak - vysoká čapica lemovaná kožušinou</w:t>
      </w:r>
    </w:p>
    <w:p>
      <w:pPr>
        <w:pStyle w:val="Normal"/>
        <w:rPr/>
      </w:pPr>
      <w:r>
        <w:rPr/>
        <w:t>dauri - hanlivá mohamedánska prezývka kresťanov</w:t>
      </w:r>
    </w:p>
    <w:p>
      <w:pPr>
        <w:pStyle w:val="Normal"/>
        <w:rPr/>
      </w:pPr>
      <w:r>
        <w:rPr/>
        <w:t>hunienky - súkenné nohavice</w:t>
      </w:r>
    </w:p>
    <w:p>
      <w:pPr>
        <w:pStyle w:val="Normal"/>
        <w:rPr/>
      </w:pPr>
      <w:r>
        <w:rPr/>
      </w:r>
    </w:p>
    <w:p>
      <w:pPr>
        <w:pStyle w:val="Normal"/>
        <w:rPr/>
      </w:pPr>
      <w:r>
        <w:rPr/>
      </w:r>
    </w:p>
    <w:p>
      <w:pPr>
        <w:pStyle w:val="Heading4"/>
        <w:jc w:val="center"/>
        <w:rPr/>
      </w:pPr>
      <w:bookmarkStart w:id="9" w:name="__RefHeading___Toc200609010"/>
      <w:bookmarkEnd w:id="9"/>
      <w:r>
        <w:rPr/>
        <w:t>EDIČNÁ POZNÁMKA</w:t>
      </w:r>
    </w:p>
    <w:p>
      <w:pPr>
        <w:pStyle w:val="Normal"/>
        <w:rPr/>
      </w:pPr>
      <w:r>
        <w:rPr/>
      </w:r>
    </w:p>
    <w:p>
      <w:pPr>
        <w:pStyle w:val="Normal"/>
        <w:rPr/>
      </w:pPr>
      <w:r>
        <w:rPr/>
        <w:t>Pri povestiach Hudcov vrch, Sitnianska biela skala a Sitniansky vatrár, ktoré vyšli vo Vybraných spisoch Jozefa Horáka (Povesti spod Sitna - I, Mladé letá, Bratislava, 1981), sme prihliadali na redakčnú úpravu tohto vydania.</w:t>
      </w:r>
    </w:p>
    <w:p>
      <w:pPr>
        <w:pStyle w:val="Normal"/>
        <w:rPr/>
      </w:pPr>
      <w:r>
        <w:rPr/>
      </w:r>
    </w:p>
    <w:p>
      <w:pPr>
        <w:pStyle w:val="Normal"/>
        <w:rPr/>
      </w:pPr>
      <w:r>
        <w:rPr/>
      </w:r>
      <w:r>
        <w:br w:type="page"/>
      </w:r>
    </w:p>
    <w:p>
      <w:pPr>
        <w:pStyle w:val="Normal"/>
        <w:rPr/>
      </w:pPr>
      <w:r>
        <w:rPr/>
      </w:r>
    </w:p>
    <w:p>
      <w:pPr>
        <w:pStyle w:val="Normal"/>
        <w:jc w:val="center"/>
        <w:rPr>
          <w:b/>
          <w:b/>
        </w:rPr>
      </w:pPr>
      <w:r>
        <w:rPr>
          <w:b/>
        </w:rPr>
        <w:t>OBSAH</w:t>
      </w:r>
    </w:p>
    <w:p>
      <w:pPr>
        <w:pStyle w:val="Normal"/>
        <w:rPr>
          <w:b/>
          <w:b/>
        </w:rPr>
      </w:pPr>
      <w:r>
        <w:rPr>
          <w:b/>
        </w:rPr>
      </w:r>
    </w:p>
    <w:sdt>
      <w:sdtPr>
        <w:docPartObj>
          <w:docPartGallery w:val="Table of Contents"/>
          <w:docPartUnique w:val="true"/>
        </w:docPartObj>
      </w:sdtPr>
      <w:sdtContent>
        <w:p>
          <w:pPr>
            <w:pStyle w:val="Contents4"/>
            <w:tabs>
              <w:tab w:val="clear" w:pos="708"/>
              <w:tab w:val="right" w:pos="9592" w:leader="dot"/>
            </w:tabs>
            <w:rPr>
              <w:lang w:val="en-US" w:eastAsia="en-US"/>
            </w:rPr>
          </w:pPr>
          <w:r>
            <w:fldChar w:fldCharType="begin"/>
          </w:r>
          <w:r>
            <w:rPr>
              <w:rStyle w:val="IndexLink"/>
              <w:lang w:val="en-US" w:eastAsia="en-US"/>
            </w:rPr>
            <w:instrText xml:space="preserve"> TOC \o "1-4" \h \z \u </w:instrText>
          </w:r>
          <w:r>
            <w:rPr>
              <w:rStyle w:val="IndexLink"/>
              <w:lang w:val="en-US" w:eastAsia="en-US"/>
            </w:rPr>
            <w:fldChar w:fldCharType="separate"/>
          </w:r>
          <w:hyperlink w:anchor="__RefHeading___Toc200609001">
            <w:r>
              <w:rPr>
                <w:rStyle w:val="IndexLink"/>
                <w:lang w:val="en-US" w:eastAsia="en-US"/>
              </w:rPr>
              <w:t>Súľovská povesť</w:t>
              <w:tab/>
              <w:t>3</w:t>
            </w:r>
          </w:hyperlink>
        </w:p>
        <w:p>
          <w:pPr>
            <w:pStyle w:val="Contents4"/>
            <w:tabs>
              <w:tab w:val="clear" w:pos="708"/>
              <w:tab w:val="right" w:pos="9592" w:leader="dot"/>
            </w:tabs>
            <w:rPr>
              <w:lang w:val="en-US" w:eastAsia="en-US"/>
            </w:rPr>
          </w:pPr>
          <w:hyperlink w:anchor="__RefHeading___Toc200609002">
            <w:r>
              <w:rPr>
                <w:rStyle w:val="IndexLink"/>
                <w:lang w:val="en-US" w:eastAsia="en-US"/>
              </w:rPr>
              <w:t>Lendacké zvony</w:t>
              <w:tab/>
              <w:t>22</w:t>
            </w:r>
          </w:hyperlink>
        </w:p>
        <w:p>
          <w:pPr>
            <w:pStyle w:val="Contents4"/>
            <w:tabs>
              <w:tab w:val="clear" w:pos="708"/>
              <w:tab w:val="right" w:pos="9592" w:leader="dot"/>
            </w:tabs>
            <w:rPr>
              <w:lang w:val="en-US" w:eastAsia="en-US"/>
            </w:rPr>
          </w:pPr>
          <w:hyperlink w:anchor="__RefHeading___Toc200609003">
            <w:r>
              <w:rPr>
                <w:rStyle w:val="IndexLink"/>
                <w:lang w:val="en-US" w:eastAsia="en-US"/>
              </w:rPr>
              <w:t>Divý Zubor a krásna rybárova dcéra</w:t>
              <w:tab/>
              <w:t>31</w:t>
            </w:r>
          </w:hyperlink>
        </w:p>
        <w:p>
          <w:pPr>
            <w:pStyle w:val="Contents4"/>
            <w:tabs>
              <w:tab w:val="clear" w:pos="708"/>
              <w:tab w:val="right" w:pos="9592" w:leader="dot"/>
            </w:tabs>
            <w:rPr>
              <w:lang w:val="en-US" w:eastAsia="en-US"/>
            </w:rPr>
          </w:pPr>
          <w:hyperlink w:anchor="__RefHeading___Toc200609004">
            <w:r>
              <w:rPr>
                <w:rStyle w:val="IndexLink"/>
                <w:lang w:val="en-US" w:eastAsia="en-US"/>
              </w:rPr>
              <w:t>Studňa lásky</w:t>
              <w:tab/>
              <w:t>39</w:t>
            </w:r>
          </w:hyperlink>
        </w:p>
        <w:p>
          <w:pPr>
            <w:pStyle w:val="Contents4"/>
            <w:tabs>
              <w:tab w:val="clear" w:pos="708"/>
              <w:tab w:val="right" w:pos="9592" w:leader="dot"/>
            </w:tabs>
            <w:rPr>
              <w:lang w:val="en-US" w:eastAsia="en-US"/>
            </w:rPr>
          </w:pPr>
          <w:hyperlink w:anchor="__RefHeading___Toc200609005">
            <w:r>
              <w:rPr>
                <w:rStyle w:val="IndexLink"/>
                <w:lang w:val="en-US" w:eastAsia="en-US"/>
              </w:rPr>
              <w:t>Hudcov vrch</w:t>
              <w:tab/>
              <w:t>46</w:t>
            </w:r>
          </w:hyperlink>
        </w:p>
        <w:p>
          <w:pPr>
            <w:pStyle w:val="Contents4"/>
            <w:tabs>
              <w:tab w:val="clear" w:pos="708"/>
              <w:tab w:val="right" w:pos="9592" w:leader="dot"/>
            </w:tabs>
            <w:rPr>
              <w:lang w:val="en-US" w:eastAsia="en-US"/>
            </w:rPr>
          </w:pPr>
          <w:hyperlink w:anchor="__RefHeading___Toc200609006">
            <w:r>
              <w:rPr>
                <w:rStyle w:val="IndexLink"/>
                <w:lang w:val="en-US" w:eastAsia="en-US"/>
              </w:rPr>
              <w:t>Sitnianska biela skala</w:t>
              <w:tab/>
              <w:t>77</w:t>
            </w:r>
          </w:hyperlink>
        </w:p>
        <w:p>
          <w:pPr>
            <w:pStyle w:val="Contents4"/>
            <w:tabs>
              <w:tab w:val="clear" w:pos="708"/>
              <w:tab w:val="right" w:pos="9592" w:leader="dot"/>
            </w:tabs>
            <w:rPr>
              <w:lang w:val="en-US" w:eastAsia="en-US"/>
            </w:rPr>
          </w:pPr>
          <w:hyperlink w:anchor="__RefHeading___Toc200609007">
            <w:r>
              <w:rPr>
                <w:rStyle w:val="IndexLink"/>
                <w:lang w:val="en-US" w:eastAsia="en-US"/>
              </w:rPr>
              <w:t>Sitniansky vatrár</w:t>
              <w:tab/>
              <w:t>122</w:t>
            </w:r>
          </w:hyperlink>
        </w:p>
        <w:p>
          <w:pPr>
            <w:pStyle w:val="Contents4"/>
            <w:tabs>
              <w:tab w:val="clear" w:pos="708"/>
              <w:tab w:val="right" w:pos="9592" w:leader="dot"/>
            </w:tabs>
            <w:rPr>
              <w:lang w:val="en-US" w:eastAsia="en-US"/>
            </w:rPr>
          </w:pPr>
          <w:hyperlink w:anchor="__RefHeading___Toc200609008">
            <w:r>
              <w:rPr>
                <w:rStyle w:val="IndexLink"/>
                <w:lang w:val="en-US" w:eastAsia="en-US"/>
              </w:rPr>
              <w:t>Doslov</w:t>
              <w:tab/>
              <w:t>137</w:t>
            </w:r>
          </w:hyperlink>
        </w:p>
        <w:p>
          <w:pPr>
            <w:pStyle w:val="Contents4"/>
            <w:tabs>
              <w:tab w:val="clear" w:pos="708"/>
              <w:tab w:val="right" w:pos="9592" w:leader="dot"/>
            </w:tabs>
            <w:rPr>
              <w:lang w:val="en-US" w:eastAsia="en-US"/>
            </w:rPr>
          </w:pPr>
          <w:hyperlink w:anchor="__RefHeading___Toc200609009">
            <w:r>
              <w:rPr>
                <w:rStyle w:val="IndexLink"/>
                <w:lang w:val="en-US" w:eastAsia="en-US"/>
              </w:rPr>
              <w:t>Slovníček k jednotlivým povestiam</w:t>
              <w:tab/>
              <w:t>139</w:t>
            </w:r>
          </w:hyperlink>
        </w:p>
        <w:p>
          <w:pPr>
            <w:pStyle w:val="Contents4"/>
            <w:tabs>
              <w:tab w:val="clear" w:pos="708"/>
              <w:tab w:val="right" w:pos="9592" w:leader="dot"/>
            </w:tabs>
            <w:rPr>
              <w:lang w:val="en-US" w:eastAsia="en-US"/>
            </w:rPr>
          </w:pPr>
          <w:hyperlink w:anchor="__RefHeading___Toc200609010">
            <w:r>
              <w:rPr>
                <w:rStyle w:val="IndexLink"/>
                <w:lang w:val="en-US" w:eastAsia="en-US"/>
              </w:rPr>
              <w:t>EDIČNÁ POZNÁMKA</w:t>
              <w:tab/>
              <w:t>140</w:t>
            </w:r>
          </w:hyperlink>
          <w:r>
            <w:rPr>
              <w:rStyle w:val="IndexLink"/>
              <w:lang w:val="en-US" w:eastAsia="en-US"/>
            </w:rPr>
            <w:fldChar w:fldCharType="end"/>
          </w:r>
        </w:p>
      </w:sdtContent>
    </w:sdt>
    <w:p>
      <w:pPr>
        <w:pStyle w:val="Normal"/>
        <w:rPr>
          <w:lang w:val="en-US" w:eastAsia="en-US"/>
        </w:rPr>
      </w:pPr>
      <w:r>
        <w:rPr>
          <w:lang w:val="en-US" w:eastAsia="en-US"/>
        </w:rPr>
      </w:r>
    </w:p>
    <w:p>
      <w:pPr>
        <w:pStyle w:val="Normal"/>
        <w:rPr/>
      </w:pPr>
      <w:r>
        <w:rPr/>
      </w:r>
      <w:r>
        <w:br w:type="page"/>
      </w:r>
    </w:p>
    <w:p>
      <w:pPr>
        <w:pStyle w:val="Normal"/>
        <w:rPr/>
      </w:pPr>
      <w:r>
        <w:rPr/>
      </w:r>
    </w:p>
    <w:p>
      <w:pPr>
        <w:pStyle w:val="Normal"/>
        <w:jc w:val="center"/>
        <w:rPr/>
      </w:pPr>
      <w:r>
        <w:rPr/>
        <w:t>Klub mladých čitateľov</w:t>
      </w:r>
    </w:p>
    <w:p>
      <w:pPr>
        <w:pStyle w:val="Normal"/>
        <w:rPr/>
      </w:pPr>
      <w:r>
        <w:rPr/>
      </w:r>
    </w:p>
    <w:p>
      <w:pPr>
        <w:pStyle w:val="Normal"/>
        <w:jc w:val="center"/>
        <w:rPr/>
      </w:pPr>
      <w:r>
        <w:rPr/>
        <w:t>Mimočítanková literatúra pre ZŠ</w:t>
      </w:r>
    </w:p>
    <w:p>
      <w:pPr>
        <w:pStyle w:val="Normal"/>
        <w:rPr/>
      </w:pPr>
      <w:r>
        <w:rPr/>
      </w:r>
    </w:p>
    <w:p>
      <w:pPr>
        <w:pStyle w:val="Normal"/>
        <w:rPr/>
      </w:pPr>
      <w:r>
        <w:rPr/>
      </w:r>
    </w:p>
    <w:p>
      <w:pPr>
        <w:pStyle w:val="Normal"/>
        <w:jc w:val="center"/>
        <w:rPr>
          <w:b/>
          <w:b/>
        </w:rPr>
      </w:pPr>
      <w:r>
        <w:rPr>
          <w:b/>
        </w:rPr>
        <w:t>JOZEF HORÁK</w:t>
      </w:r>
    </w:p>
    <w:p>
      <w:pPr>
        <w:pStyle w:val="Normal"/>
        <w:jc w:val="center"/>
        <w:rPr/>
      </w:pPr>
      <w:r>
        <w:rPr>
          <w:b/>
        </w:rPr>
        <w:t>POVESTI SPOD SITNA</w:t>
      </w:r>
    </w:p>
    <w:p>
      <w:pPr>
        <w:pStyle w:val="Normal"/>
        <w:rPr>
          <w:b/>
          <w:b/>
        </w:rPr>
      </w:pPr>
      <w:r>
        <w:rPr>
          <w:b/>
        </w:rPr>
      </w:r>
    </w:p>
    <w:p>
      <w:pPr>
        <w:pStyle w:val="Normal"/>
        <w:rPr/>
      </w:pPr>
      <w:r>
        <w:rPr/>
        <w:t>Ilustroval Gabriel Štrba.</w:t>
      </w:r>
    </w:p>
    <w:p>
      <w:pPr>
        <w:pStyle w:val="Normal"/>
        <w:rPr/>
      </w:pPr>
      <w:r>
        <w:rPr/>
        <w:t>Obálku navrhol Gabriel Štrba a Oto Lupták.</w:t>
      </w:r>
    </w:p>
    <w:p>
      <w:pPr>
        <w:pStyle w:val="Normal"/>
        <w:rPr/>
      </w:pPr>
      <w:r>
        <w:rPr/>
        <w:t>Doslov napísal Pavol Petrus.</w:t>
      </w:r>
    </w:p>
    <w:p>
      <w:pPr>
        <w:pStyle w:val="Normal"/>
        <w:rPr/>
      </w:pPr>
      <w:r>
        <w:rPr/>
        <w:t xml:space="preserve">Vydali Mladé letá, slovenské vydavateľstvo kníh pre mládež, n. p., Bratislava, ako svoju 6560. publikáciu, v roku 1987. </w:t>
      </w:r>
    </w:p>
    <w:p>
      <w:pPr>
        <w:pStyle w:val="Normal"/>
        <w:rPr/>
      </w:pPr>
      <w:r>
        <w:rPr/>
        <w:t xml:space="preserve">Pre 5. ročník ZŠ. </w:t>
      </w:r>
    </w:p>
    <w:p>
      <w:pPr>
        <w:pStyle w:val="Normal"/>
        <w:rPr/>
      </w:pPr>
      <w:r>
        <w:rPr/>
        <w:t xml:space="preserve">Vydanie štvrté. </w:t>
      </w:r>
    </w:p>
    <w:p>
      <w:pPr>
        <w:pStyle w:val="Normal"/>
        <w:rPr/>
      </w:pPr>
      <w:r>
        <w:rPr/>
        <w:t xml:space="preserve">Zodpovedná redaktorka Marta Gálová. </w:t>
      </w:r>
    </w:p>
    <w:p>
      <w:pPr>
        <w:pStyle w:val="Normal"/>
        <w:rPr/>
      </w:pPr>
      <w:r>
        <w:rPr/>
        <w:t xml:space="preserve">Výtvarný redaktor Svetozár Mydlo. </w:t>
      </w:r>
    </w:p>
    <w:p>
      <w:pPr>
        <w:pStyle w:val="Normal"/>
        <w:rPr/>
      </w:pPr>
      <w:r>
        <w:rPr/>
        <w:t xml:space="preserve">Technická redaktorka Alena Hanáková. </w:t>
      </w:r>
    </w:p>
    <w:p>
      <w:pPr>
        <w:pStyle w:val="Normal"/>
        <w:rPr/>
      </w:pPr>
      <w:r>
        <w:rPr/>
        <w:t xml:space="preserve">Jazyková redaktorka Dr. Oľga Rovenská. </w:t>
      </w:r>
    </w:p>
    <w:p>
      <w:pPr>
        <w:pStyle w:val="Normal"/>
        <w:rPr/>
      </w:pPr>
      <w:r>
        <w:rPr/>
        <w:t xml:space="preserve">AH 18,77 (text 16,66, ilustr. 2,11). VH 19,06. </w:t>
      </w:r>
    </w:p>
    <w:p>
      <w:pPr>
        <w:pStyle w:val="Normal"/>
        <w:rPr/>
      </w:pPr>
      <w:r>
        <w:rPr/>
        <w:t xml:space="preserve">Náklad 60 000 výtlačkov. </w:t>
      </w:r>
    </w:p>
    <w:p>
      <w:pPr>
        <w:pStyle w:val="Normal"/>
        <w:rPr/>
      </w:pPr>
      <w:r>
        <w:rPr/>
        <w:t>Vytlačili Tlačiarne SNP, n. p., Martin, závod Banská Bystrica.</w:t>
      </w:r>
    </w:p>
    <w:p>
      <w:pPr>
        <w:pStyle w:val="Normal"/>
        <w:rPr/>
      </w:pPr>
      <w:r>
        <w:rPr/>
        <w:t>14/5.2          305-85.7</w:t>
      </w:r>
    </w:p>
    <w:p>
      <w:pPr>
        <w:pStyle w:val="Normal"/>
        <w:rPr/>
      </w:pPr>
      <w:r>
        <w:rPr/>
        <w:t xml:space="preserve">066-187-87       PSS 14                </w:t>
      </w:r>
    </w:p>
    <w:p>
      <w:pPr>
        <w:pStyle w:val="Normal"/>
        <w:rPr/>
      </w:pPr>
      <w:r>
        <w:rPr/>
        <w:t>Kčs 30,-</w:t>
      </w:r>
    </w:p>
    <w:p>
      <w:pPr>
        <w:pStyle w:val="Normal"/>
        <w:rPr/>
      </w:pPr>
      <w:r>
        <w:rPr/>
      </w:r>
    </w:p>
    <w:sectPr>
      <w:type w:val="nextPage"/>
      <w:pgSz w:w="11906" w:h="16838"/>
      <w:pgMar w:left="1152" w:right="1152"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Courier New">
    <w:charset w:val="ee"/>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Predvolenpsmoodseku">
    <w:name w:val="Predvolené písmo odseku"/>
    <w:qFormat/>
    <w:rPr/>
  </w:style>
  <w:style w:type="character" w:styleId="InternetLink">
    <w:name w:val="Hyperlink"/>
    <w:basedOn w:val="Predvolenpsmoodseku"/>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yajntext">
    <w:name w:val="Obyčajný text"/>
    <w:basedOn w:val="Normal"/>
    <w:qFormat/>
    <w:pPr/>
    <w:rPr>
      <w:rFonts w:ascii="Courier New" w:hAnsi="Courier New" w:cs="Courier New"/>
      <w:sz w:val="20"/>
      <w:szCs w:val="20"/>
    </w:rPr>
  </w:style>
  <w:style w:type="paragraph" w:styleId="Contents4">
    <w:name w:val="TOC 4"/>
    <w:basedOn w:val="Normal"/>
    <w:next w:val="Normal"/>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1724</TotalTime>
  <Application>LibreOffice/7.3.7.2$Linux_X86_64 LibreOffice_project/30$Build-2</Application>
  <AppVersion>15.0000</AppVersion>
  <Pages>108</Pages>
  <Words>83738</Words>
  <Characters>398293</Characters>
  <CharactersWithSpaces>480113</CharactersWithSpaces>
  <Paragraphs>3010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2008-01-02T15:59:00Z</dcterms:created>
  <dc:creator>Stefan Kiss</dc:creator>
  <dc:description/>
  <cp:keywords/>
  <dc:language>en-US</dc:language>
  <cp:lastModifiedBy>Stefan Kiss</cp:lastModifiedBy>
  <dcterms:modified xsi:type="dcterms:W3CDTF">2008-06-07T19:47:00Z</dcterms:modified>
  <cp:revision>60</cp:revision>
  <dc:subject/>
  <dc:title>JOZEF HORÁK</dc:title>
</cp:coreProperties>
</file>