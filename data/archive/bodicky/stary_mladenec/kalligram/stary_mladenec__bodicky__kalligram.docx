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Starý mládenec</w:t>
      </w:r>
    </w:p>
    <w:p>
      <w:pPr>
        <w:pStyle w:val="Normal"/>
        <w:spacing w:lineRule="auto" w:line="360"/>
        <w:rPr>
          <w:b/>
          <w:b/>
        </w:rPr>
      </w:pPr>
      <w:r>
        <w:rPr>
          <w:b/>
        </w:rPr>
      </w:r>
    </w:p>
    <w:p>
      <w:pPr>
        <w:pStyle w:val="Normal"/>
        <w:spacing w:lineRule="auto" w:line="360"/>
        <w:rPr/>
      </w:pPr>
      <w:r>
        <w:rPr/>
      </w:r>
    </w:p>
    <w:p>
      <w:pPr>
        <w:pStyle w:val="Normal"/>
        <w:spacing w:lineRule="auto" w:line="360"/>
        <w:rPr/>
      </w:pPr>
      <w:r>
        <w:rPr/>
        <w:t xml:space="preserve">   </w:t>
      </w:r>
      <w:r>
        <w:rPr/>
        <w:t>V čase usporiadania pozostalosti po nebohom pánu Jánovi Khnassko z Kňažkovej prišiel som na list hodného objemu s nápisom: „Môj život.“ S privolením patričných dedičov chcem vám ho sprostredkovať.</w:t>
      </w:r>
    </w:p>
    <w:p>
      <w:pPr>
        <w:pStyle w:val="Normal"/>
        <w:spacing w:lineRule="auto" w:line="360"/>
        <w:rPr/>
      </w:pPr>
      <w:r>
        <w:rPr/>
        <w:t xml:space="preserve">   „</w:t>
      </w:r>
      <w:r>
        <w:rPr/>
        <w:t>Narodil som sa v kúrii môjho drahého otca v Kňažkovej, kde pri jednoduchom domácom vychovávaní usilovne som navštevoval našu dedinskú školu. Môj otec, čo aj chudobný, nechcel ma priviazať k nášmu dedičnému hospodárstvu, ale vidiac, že mnohí mladí zemania po krátkom voňaní prachu vyšších škôl stávajú sa najprv čestnými, potom skutočnými úradníkmi slávnej stolice, rozhodol sa aj mňa najmenej pre vicišpánstvo vychovať. Túto krásnu budúcnosť natoľko mi prehúdali, že som aj sám tomu uveril a seba za budúceho vicišpána považoval, čo mi posmešné meno „vicišpán“ u mojich dedinských spolužiakov získalo. Poslali ma do Gemera, kde maďarský rozum na holby merajú. Stalo sa pravda, že v prednáškach nevládajúc sledovať vysoko vzletný maďarský sloh pána profesora, okusoval som nebárs po vicišpánsky príkrosť toho trestu, ktorý som sám zamýšľal v budúcnosti tak štedro rozdeľovať. Po vybavení dvoch rokov oddali ma do Štiavnice. Tu mi vznikol okrem ideálu doneseného z domu ešte iný, ale tým pochváliť sa rodičom mi zabraňovala vrodená bázeň pred palicou. Vám to nezatajím: zaľúbil som sa – a to môjmu budúcemu stavu primerane – do dcéry banského radcu Rattera. Žil som v snách, kde som si nasníval, ako na štvorzáprahu rozvážať budem milovanú Adelu po stoličnom meste, poklony zo všetkých strán budú sa sypať, pravda, hlavná čiastka z nich, pri všetkom nadšení za Adelu, týkala sa mňa. Hľadal som prostriedky, ako sa zblížiť k milovanému predmetu, ktorý o tom všetkom nič nevedel, ale raz vynájdené a odobrené ostali bez prevedenia. Lepšie tak pre mňa, ďalej som sa kochal v blahých myšlienkach. –</w:t>
      </w:r>
    </w:p>
    <w:p>
      <w:pPr>
        <w:pStyle w:val="Normal"/>
        <w:spacing w:lineRule="auto" w:line="360"/>
        <w:rPr/>
      </w:pPr>
      <w:r>
        <w:rPr/>
        <w:t xml:space="preserve">   </w:t>
      </w:r>
      <w:r>
        <w:rPr/>
        <w:t>Prázdniny strávil som v rodičov</w:t>
        <w:softHyphen/>
        <w:t>skom dome a môj otec, keď nechcel pristať na moje pisárske plány, za ktorými aspoň pred zrakom mojím jasala sa  krásna Adela, ponáhľal som sa do Prešova počúvať práva. Známosť zo Štiavnice obťažovala mi čítanie pandektov a pri spomínaní slova „corpus“ moja mladi</w:t>
        <w:softHyphen/>
        <w:t>stvá obrazotvornosť primyslela si aj meno Adela, čo časom svojím všetko vyšumelo, za</w:t>
        <w:softHyphen/>
        <w:t>tlačené chudobnou prítomnosťou. Išlo hlavne o hmotné zabezpečenie; pokladnica rodičovská začala vyschýnať a moje „nevy</w:t>
        <w:softHyphen/>
        <w:t>hnutné“ potreby vzrastať. Správca kolégia bol mi na dobrej pomoci, opatriac mi výnosnú stanicu učiteľskú na vyššom dievčenskom ústave.</w:t>
      </w:r>
    </w:p>
    <w:p>
      <w:pPr>
        <w:pStyle w:val="Normal"/>
        <w:spacing w:lineRule="auto" w:line="360"/>
        <w:rPr/>
      </w:pPr>
      <w:r>
        <w:rPr/>
        <w:t xml:space="preserve">   </w:t>
      </w:r>
      <w:r>
        <w:rPr/>
        <w:t>Bola to rozkoš, medzi dvanásť- až šestnásťročnými slečinkami autoritatívne si vystupovať v tom povedomí, že najmenší znak mojej blahosklonnosti stretne sa s tým najväčším potešením u mojich žiačok. Kto by im chcel vziať túto radosť? Ja najmenej; stal som sa samou blahosklonnosťou, najmä voči šestnásť</w:t>
        <w:softHyphen/>
        <w:t>ročnej Matilde, grófke Rejsky. Myslíte, že som vysoko rúbal? Povážte právnika, znajú</w:t>
        <w:softHyphen/>
        <w:t>ceho všetky stupne politického úradníctva od kancelistu až po kancelára! Ktorý z nich nie je vystavený túžbe po vysokom a mastnom úrade? A koľkí sú, ktorí by nevideli v sebe zosob</w:t>
        <w:softHyphen/>
        <w:t>nené schopnosti, oprávňujúce k neobyčajnej kariére? Ja som cítil, ba s istotou vedel, že očakávanie drahého otca – vicišpánstvo – ďaleko prevýšim a tá istota utvrdzovala ma v dvorení Matilde. Blaženého dumania dosť bolo v Štiavnici; pozbieral som všetky znalosti načerpané zo zaľúbených kníh, aby vy</w:t>
        <w:softHyphen/>
        <w:t xml:space="preserve">znanie mojej lásky skvele dopadlo. Ako sa do toho chytiť? bola ďalšia otázka.     </w:t>
      </w:r>
    </w:p>
    <w:p>
      <w:pPr>
        <w:pStyle w:val="Normal"/>
        <w:spacing w:lineRule="auto" w:line="360"/>
        <w:rPr/>
      </w:pPr>
      <w:r>
        <w:rPr/>
        <w:t xml:space="preserve">   </w:t>
      </w:r>
      <w:r>
        <w:rPr/>
        <w:t>Neočakávaná ostýchavosť nedala k výrazu citov mojich prikročiť, zostalo len pri chválení usilovnej žiačky Matildy. Keď som to už sám zunoval a za</w:t>
        <w:softHyphen/>
        <w:t>ľúbené pohľady cestu mi prekliesnili, osmelil som sa vyznať náklonnosť k pracovitej „žiačke“ Matilde. „Žiačka“ musela vystať, aby len „Matilda“ ostala. Ja právnik, zeman práve tak ako gróf Rejský, nádejný Boh vie čo, musím rezolútne vystúpiť. Stisol som krásnu rúčku a ticho do ucha pošepol: „Matilda, ja vás ľúbim!“ Za to sa mi dostalo názvu z krásnych grófskych úst: „Neočatý!“ a v ten samý deň vypovedanie z ústavu. Tým sa skončila moja ľúbostná história a pretože deficiente pecu, deficit omne nia, preto aj moje právnické štúdiá.</w:t>
      </w:r>
    </w:p>
    <w:p>
      <w:pPr>
        <w:pStyle w:val="Normal"/>
        <w:spacing w:lineRule="auto" w:line="360"/>
        <w:rPr/>
      </w:pPr>
      <w:r>
        <w:rPr/>
      </w:r>
    </w:p>
    <w:p>
      <w:pPr>
        <w:pStyle w:val="Normal"/>
        <w:spacing w:lineRule="auto" w:line="360"/>
        <w:rPr/>
      </w:pPr>
      <w:r>
        <w:rPr/>
        <w:t>***</w:t>
      </w:r>
    </w:p>
    <w:p>
      <w:pPr>
        <w:pStyle w:val="Normal"/>
        <w:spacing w:lineRule="auto" w:line="360"/>
        <w:rPr/>
      </w:pPr>
      <w:r>
        <w:rPr/>
        <w:t xml:space="preserve">   </w:t>
      </w:r>
      <w:r>
        <w:rPr/>
        <w:t>Tichá Kňažková odpočívala v nočnom spánku, keď som sa umorený vracal z púti ne</w:t>
        <w:softHyphen/>
        <w:t>slávnej právnickej. Osvetlené okná len jedného domu prezrádzali, že jeho obyvatelia ešte bdejú. Bola to naša škola. Hnaný zvedavosťou vyhľadal som si škárku na záclonách; zjavil sa mi obraz, dosiaľ hlboko v srdci zapísaný. Na posteli ležala pani uči</w:t>
        <w:softHyphen/>
        <w:t>teľka, oči spánkom privreté, ale rýchlo sa dvíhajúce prsia prezrádzali chorobný stav. Na nízkom stolčeku pri posteli sedelo mladé dievča, oči na chorú upreté pozorovali každý pohyb a ruky k modlitbe zložené prezrádzali výraz srdca hľadajúci potešenie u Boha. – Kto je tá skrúšená modliteľka?     Daromné všetko namáhanie, pamäť nebola v stave uhádnuť, že z malej učiteľovej Aničky mohla časom vyrásť taká spanilá panna. Štekot psa ma vytrhol z obdivovania a aby ma čo nepovolaného vyzvedača nespozorovali, nasmeroval som moje kroky k rodičovskému domu. Zo sna vytrhnutí rodičia nechceli veriť zraku svojmu, keď uvideli navráteného synáčika, až kapacitovaní po vrelom vyobjímaní materinskom, nevrlom pokrútení hlavy otcovskej a krátkej improvizovanej večeri dopriali mi nočného odpočinku.</w:t>
      </w:r>
    </w:p>
    <w:p>
      <w:pPr>
        <w:pStyle w:val="Normal"/>
        <w:spacing w:lineRule="auto" w:line="360"/>
        <w:rPr/>
      </w:pPr>
      <w:r>
        <w:rPr/>
        <w:t xml:space="preserve">   </w:t>
      </w:r>
      <w:r>
        <w:rPr/>
        <w:t>Druhý deň bol venovaný dôkladnému exámenu, ktorého výsledok bol ponechať ma v rodičovskom dome dotiaľ, kým sa mi nejaká  služba nenahodí, teda na neurčitý čas. Mojou  starosťou teraz bolo kľukatými cestami dozvedieť sa od matky o stave choroby pani učiteľky a v spojení s tým o všetkých okolnostiach učiteľského domu.</w:t>
      </w:r>
    </w:p>
    <w:p>
      <w:pPr>
        <w:pStyle w:val="Normal"/>
        <w:spacing w:lineRule="auto" w:line="360"/>
        <w:rPr/>
      </w:pPr>
      <w:r>
        <w:rPr/>
        <w:t xml:space="preserve">   „</w:t>
      </w:r>
      <w:r>
        <w:rPr/>
        <w:t>Mamička moja, či by sme nešli navštíviť chorú pani učiteľku? Aj ona rada chodievala k nám,“ nadštrkol som mojej matke.</w:t>
      </w:r>
    </w:p>
    <w:p>
      <w:pPr>
        <w:pStyle w:val="Normal"/>
        <w:spacing w:lineRule="auto" w:line="360"/>
        <w:rPr/>
      </w:pPr>
      <w:r>
        <w:rPr/>
        <w:t xml:space="preserve">   „</w:t>
      </w:r>
      <w:r>
        <w:rPr/>
        <w:t>Nedbám, syn môj,“ povie ona, „je to kresťanská povinnosť.“ Vybrali sme sa a mne sa v škole tak zapáčilo, že som k návšteve školy zabúdal volávať mamičku so sebou. Anička ma okúzlila svojím nenúteným pohybovaním, prirodzenou krásou. Pretože ale pri zaliečaní je prvá požiadavka zabezpečiť si matku, stal som sa samou úslužnosťou aj neprekonateľným opatrovníkom chorej. To mi získalo dôveru. Pálilo ma v srdci a často i na jazyku, ale smutné položenie chorej zabraňovalo slovo preriecť. Spočiatku považoval som celú vec ľahkomyseľne, moje dvorenie krásnej Aničke bolo akoby cvičením sa v ľúbostných úlohách. Neskôr, keď som sa vžil do domácich okolností, videl tú seba premáhajúcu lásku zo strany jednej i druhej, počal ovievať aj mňa duch tej skutočnej lásky, úslužnosť nebola viac vypočítaná a pozornosť venovaná Aničke párila sa so zaslúženou úctou. Keď chorá trpela, pripojil som k prúdu Aničkiných sĺz aj ja z mojich, keď poľahčenie cítila, rozpaľoval som radostnou žiarou mojich očí radosť Aničkinu. Kňažková stala sa mi najmilším miestom svete a predtým nenasýtená ctižiadosť najvyššou hodnosťou v stolici našla uspokojenie v predstave budúceho života v tichom rodičovskom dome, pravda, s Aničkou.</w:t>
        <w:br/>
        <w:t xml:space="preserve">   Rodičia si nevedeli vysvetliť to moje nápadné zaľúbenie sa do tichého dedinského života  a neborká matka si to tak vysvetľovala, že moja prílišná láska voči nej nechce ju zarmucovať nespokojnosťou. Pod rukou hľadali mi nejaké zamestnanie v stoličnom meste a raz sa otec vrátil zo svojej cesty s vyjasnenou tvárou, volajúc: „Dobre je, syn môj! Nebudeš sa už dlho nudiť na dedine, našiel som ti miesto u pána ablegáta Klatkayho v Prešporku.“ Tá správa ma omráčila ako blesk, nevedel som odpovedať, zarmútiť otca odoprením, nebolo smelosti pozbaviť seba najblaženejších okamihov, nebolo ducha. Našťastie, otec ako pozorný  hospodár nemal času pozorovať účinok jeho správy na mne, a tak nepozorovaný mal som dosť času ponáhľať sa do školy.</w:t>
      </w:r>
    </w:p>
    <w:p>
      <w:pPr>
        <w:pStyle w:val="Normal"/>
        <w:spacing w:lineRule="auto" w:line="360"/>
        <w:rPr/>
      </w:pPr>
      <w:r>
        <w:rPr/>
        <w:t xml:space="preserve">   </w:t>
      </w:r>
      <w:r>
        <w:rPr/>
        <w:t>Nikdy mi nebola cesta do školy taká dlhá ako vtedy, myšlienky sa mi v hlave rojili,  nepozorujúc ani prívetivé príhovory sedliakov idúcich po práci, vbehol som do izby. Matka spala; Aničkinu podávanú ruku pritisol som k ústam a prvé slovo – zabudnúc na pozdrav – vydralo sa mi: „Anička! Či ma pustíte do sveta?“ Ona neznajúc dosah otázky mojej odpovedala: „Nepustím,“ ale po krátkom rozmýšľaní doložila: „Čo vás pohlo k tej otázke?“ Rozpovedal som nemilú otcovskú správu, pozorujúc, že Aničkino čielko sa zaťahovalo mráčikmi a jedna slzička sa začala vkrádať do oka. Bol som načistom. Anička ma ľúbi, protiviť sa budem, nepôjdem. Mlčali sme, až Anička mlčanie pretrhla: „Odpustite moje nerozmyslené slovo, protiviť sa nesmiete rodičovskej vôli. Či chcete zarmucovať tých, ktorí vaše dobro na srdci nosia? V Kňažkovej nedosiahnete vám príslušného cieľa. Pustím Vás!“ Obdivoval som to opanovanie citov. My muži sme neschopní toho, len útle ženské srdce k vôli milovanému sa zaprie; my ľúbime sebe k vôli, žena ľúbi k vôli nám; my ľúbime, aby sme my šťastní boli, žena ľúbi, aby v šťastí našom našla šťastie svoje. To sebazaprenie ma ešte väčšmi rozohnilo a utvrdilo v tom, nedať sa zbaviť pre nádejnú skvelú budúcnosť skutočnej blaženosti. –</w:t>
      </w:r>
    </w:p>
    <w:p>
      <w:pPr>
        <w:pStyle w:val="Normal"/>
        <w:spacing w:lineRule="auto" w:line="360"/>
        <w:rPr/>
      </w:pPr>
      <w:r>
        <w:rPr/>
        <w:t xml:space="preserve">   </w:t>
      </w:r>
      <w:r>
        <w:rPr/>
        <w:t>Doma ma očakávali veselé tváre; matka zhľadúvala batožinu, opravujúc staré šaty, otec vyratúval, koľko tvrdých toliarov mi bude treba k zakúpeniu nových.</w:t>
      </w:r>
    </w:p>
    <w:p>
      <w:pPr>
        <w:pStyle w:val="Normal"/>
        <w:spacing w:lineRule="auto" w:line="360"/>
        <w:rPr/>
      </w:pPr>
      <w:r>
        <w:rPr/>
        <w:t xml:space="preserve">    „</w:t>
      </w:r>
      <w:r>
        <w:rPr/>
        <w:t>Na šťastnú hodinu si sa narodil, syn môj,“ vítala ma matka, „keď rovno medzi ablegátov sa dostaneš!“</w:t>
      </w:r>
    </w:p>
    <w:p>
      <w:pPr>
        <w:pStyle w:val="Normal"/>
        <w:spacing w:lineRule="auto" w:line="360"/>
        <w:rPr/>
      </w:pPr>
      <w:r>
        <w:rPr/>
        <w:t xml:space="preserve">   „</w:t>
      </w:r>
      <w:r>
        <w:rPr/>
        <w:t>Nežiadam si také šťastie,“ odpovedám, „radšej len doma ostanem.“</w:t>
        <w:tab/>
      </w:r>
    </w:p>
    <w:p>
      <w:pPr>
        <w:pStyle w:val="Normal"/>
        <w:spacing w:lineRule="auto" w:line="360"/>
        <w:rPr/>
      </w:pPr>
      <w:r>
        <w:rPr/>
        <w:t xml:space="preserve">   „</w:t>
      </w:r>
      <w:r>
        <w:rPr/>
        <w:t>Ako? Doma? – V Kňažkovej sa nevyučíš ani za vicišpána, ani za ablegáta, musíš ísť do sveta. Pravda, rada ťa mám doma, ale i keď otec hovorí, a ten s múdrymi pánmi obcuje, že musíš ďalej, pristávam na slová otcove.“</w:t>
      </w:r>
    </w:p>
    <w:p>
      <w:pPr>
        <w:pStyle w:val="Normal"/>
        <w:spacing w:lineRule="auto" w:line="360"/>
        <w:rPr/>
      </w:pPr>
      <w:r>
        <w:rPr/>
        <w:t xml:space="preserve">   „</w:t>
      </w:r>
      <w:r>
        <w:rPr/>
        <w:t>Ale mamička,“ poviem prosebným hlasom, „či vás samotných doma nechať? Star</w:t>
        <w:softHyphen/>
        <w:t>nete, slabnete a hospodárstvo potrebuje mladú silu. Vďačne sa vzdám všetkých výhľadov na vicišpánstvo a ablegátstvo, keď len drahým rodičom môžem byť na pomoci.“</w:t>
      </w:r>
    </w:p>
    <w:p>
      <w:pPr>
        <w:pStyle w:val="Normal"/>
        <w:spacing w:lineRule="auto" w:line="360"/>
        <w:rPr/>
      </w:pPr>
      <w:r>
        <w:rPr/>
        <w:t xml:space="preserve">    </w:t>
      </w:r>
      <w:r>
        <w:rPr/>
        <w:t xml:space="preserve">Mamička bola odzbrojená, slzy radosti liali sa jej po tvári, slovám mojím verila a ja som dúfal v nej výborného spojenca u otca nájsť. </w:t>
      </w:r>
    </w:p>
    <w:p>
      <w:pPr>
        <w:pStyle w:val="Normal"/>
        <w:spacing w:lineRule="auto" w:line="360"/>
        <w:rPr/>
      </w:pPr>
      <w:r>
        <w:rPr/>
        <w:t xml:space="preserve">   </w:t>
      </w:r>
      <w:r>
        <w:rPr/>
        <w:t>Priblížime sa k otcovi. Matka uradostená nad toľkou synovskou láskou zopakovala pred otcom všetky tie dôkazy, ktoré som bol použil za prí</w:t>
        <w:softHyphen/>
        <w:t>činu môjho zostania doma.</w:t>
      </w:r>
    </w:p>
    <w:p>
      <w:pPr>
        <w:pStyle w:val="Normal"/>
        <w:spacing w:lineRule="auto" w:line="360"/>
        <w:rPr/>
      </w:pPr>
      <w:r>
        <w:rPr/>
        <w:t xml:space="preserve">   „</w:t>
      </w:r>
      <w:r>
        <w:rPr/>
        <w:t>Ty ľahkoverná žena,“ nie veľmi priazni</w:t>
        <w:softHyphen/>
        <w:t>vým pre mňa spôsobom začal otec, „myslíš, že to všetko pravda, čo ti drahý synáčik na</w:t>
        <w:softHyphen/>
        <w:t>hovoril? Bol som pripravený na jeho odpor, ale že si matka na jeho stranu zastane, som nemyslel. Dávno sprevádzam kroky jeho a viem, že pán učiteľ rád by videl svoju dcéru čo urodzenú paniu Khnassko a mladý pán sadol na lep. Pre učiteľovu Aničku sa mu nechce z domu a nie pre nás. Či tak, pán syn?“</w:t>
      </w:r>
    </w:p>
    <w:p>
      <w:pPr>
        <w:pStyle w:val="Normal"/>
        <w:spacing w:lineRule="auto" w:line="360"/>
        <w:rPr/>
      </w:pPr>
      <w:r>
        <w:rPr/>
        <w:t xml:space="preserve">   </w:t>
      </w:r>
      <w:r>
        <w:rPr/>
        <w:t>Miesto odpovede sklopím oči do zeme, bokom pozriem na matku, chcejúc zvedieť, či aj ona prisvedčí slovám otcovým. Zdalo sa, že argumentácia účinkovala.</w:t>
      </w:r>
    </w:p>
    <w:p>
      <w:pPr>
        <w:pStyle w:val="Normal"/>
        <w:spacing w:lineRule="auto" w:line="360"/>
        <w:rPr/>
      </w:pPr>
      <w:r>
        <w:rPr/>
        <w:t xml:space="preserve">   „</w:t>
      </w:r>
      <w:r>
        <w:rPr/>
        <w:t>Vidím,“ pokračuje otec, „že som trafil klinec na hlavu; takže mi povedz, čo zamýšľaš s Aničkou?“</w:t>
      </w:r>
    </w:p>
    <w:p>
      <w:pPr>
        <w:pStyle w:val="Normal"/>
        <w:spacing w:lineRule="auto" w:line="360"/>
        <w:rPr/>
      </w:pPr>
      <w:r>
        <w:rPr/>
        <w:t xml:space="preserve">   </w:t>
      </w:r>
      <w:r>
        <w:rPr/>
        <w:t>Povzbudený miernejším otcovým hlasom rieknem: „Vezmem si ju za ženu a budeme hospodáriť.“</w:t>
      </w:r>
    </w:p>
    <w:p>
      <w:pPr>
        <w:pStyle w:val="Normal"/>
        <w:spacing w:lineRule="auto" w:line="360"/>
        <w:rPr/>
      </w:pPr>
      <w:r>
        <w:rPr/>
        <w:t xml:space="preserve">   „</w:t>
      </w:r>
      <w:r>
        <w:rPr/>
        <w:t>Pekné myšlienky,“ rozvažuje otec, ,,či si ale pomyslel, čo je to? – Nakrátko ti vysvetlím vec. Ženíme sa preto, aby sme si samotný život osladili; pri ženení musíme hľadieť na to, aby žena bola bohatá, pri chudobe o sladkosti života ani reči byť nemôže – všetko hovorím zo skúsenosti; ďalej na to, aby bola pekná; špatná tvár ani bohatstvo celkom neokrášli; hľadieť na to, aby bola vzdelaná, vzdelaný človek potrebuje spoločnicu života, s ktorou nielen o koscoch, hrabáčoch, chlebe a statku, ale aj o vyšších veciach zhovárať sa môžeš, veď som snáď nadarmo toľké peniaze na tvoje školy nevyhodil?? Konečne na to, aby bola z dobrého rodu, ktorý za svojho novotného priateľa platné slovo predniesť môže.“</w:t>
      </w:r>
    </w:p>
    <w:p>
      <w:pPr>
        <w:pStyle w:val="Normal"/>
        <w:spacing w:lineRule="auto" w:line="360"/>
        <w:rPr/>
      </w:pPr>
      <w:r>
        <w:rPr/>
        <w:t xml:space="preserve">   </w:t>
      </w:r>
      <w:r>
        <w:rPr/>
        <w:t>Vidiac, že smelé vystúpenie mi len osožiť môže, dal som sa do vysvetľovania otco</w:t>
        <w:softHyphen/>
        <w:t>vých slov na moju stranu: „Všetko to som našiel u Aničky,“ – otcova tvár sa zvedavosťou naťahovala – „ona je bohatá, má dvoje zdravých rúk a chuť do práce, je pekná,“ – otec pokýval hlavou – „je vzdelaná, sta</w:t>
        <w:softHyphen/>
        <w:t>točne si vedie, má srdce na pravom mieste, rada ma bude mať; čo sa týka dobrého rodu, ani o tom niet pochyby, poctivosť rodičov</w:t>
        <w:softHyphen/>
        <w:t xml:space="preserve">ská je najlepším odporúčaním pre dcéru.“ </w:t>
      </w:r>
    </w:p>
    <w:p>
      <w:pPr>
        <w:pStyle w:val="Normal"/>
        <w:spacing w:lineRule="auto" w:line="360"/>
        <w:rPr/>
      </w:pPr>
      <w:r>
        <w:rPr/>
        <w:t xml:space="preserve">   „</w:t>
      </w:r>
      <w:r>
        <w:rPr/>
        <w:t>Bude z teba ablegát,“ ironicky pozna</w:t>
        <w:softHyphen/>
        <w:t>menal otec, „znáš sa vyrúbať. Jedno ti musím povedať, čo bezprostredne ženeniu predchádza. Kto sa chce ženiť, musí mať zabezpečenú postať. My sme vyžili na našom skromnom majetku, keď sa ty so sestrami podelíš, ne</w:t>
        <w:softHyphen/>
        <w:t>ostane ti ani polovička. Ja čo otec, starajúci sa o dobro svojich detí, chcem ti lepšiu budúc</w:t>
        <w:softHyphen/>
        <w:t>nosť zabezpečiť. Ako vidno, aj sám svojou výrečnosťou ukazuješ schopnosti k vyššiemu; o dva dni pôjdeš do Prešporku. To je moje posledné slovo!“</w:t>
      </w:r>
    </w:p>
    <w:p>
      <w:pPr>
        <w:pStyle w:val="Normal"/>
        <w:spacing w:lineRule="auto" w:line="360"/>
        <w:rPr/>
      </w:pPr>
      <w:r>
        <w:rPr/>
        <w:t xml:space="preserve">   </w:t>
      </w:r>
      <w:r>
        <w:rPr/>
        <w:t>S otcom nedalo sa žartovať. Vybral som sa ešte raz do školy – na rozlúčku. Tam ma čakalo prekvapenie; miesto dovtedajšieho radostného prijatia našiel som zarazených a pán učiteľ podal mi list, ktorý práve držal v rukách. List, na ktorom som poznal písmo môjho otca, znel:</w:t>
      </w:r>
    </w:p>
    <w:p>
      <w:pPr>
        <w:pStyle w:val="Normal"/>
        <w:spacing w:lineRule="auto" w:line="360"/>
        <w:rPr/>
      </w:pPr>
      <w:r>
        <w:rPr/>
        <w:t xml:space="preserve">   „</w:t>
      </w:r>
      <w:r>
        <w:rPr/>
        <w:t>Vľúdny pán učiteľ!</w:t>
      </w:r>
    </w:p>
    <w:p>
      <w:pPr>
        <w:pStyle w:val="Normal"/>
        <w:spacing w:lineRule="auto" w:line="360"/>
        <w:rPr/>
      </w:pPr>
      <w:r>
        <w:rPr/>
        <w:t xml:space="preserve">   </w:t>
      </w:r>
      <w:r>
        <w:rPr/>
        <w:t>Za moje doterajšie dobrodenia odmeňujete sa nevďačnosťou. Môjho syna hľadíte odviesť od tej cesty, na ktorej jedine šťastným byť môže. Nemyslite, že vôľu svoju neprevediem, on pôjde a ubezpečujem Vás, že Vaša dcéra podľa túžob Vašich mojou nevestou nikdy ne</w:t>
        <w:softHyphen/>
        <w:t>bude.</w:t>
      </w:r>
    </w:p>
    <w:p>
      <w:pPr>
        <w:pStyle w:val="Normal"/>
        <w:spacing w:lineRule="auto" w:line="360"/>
        <w:rPr/>
      </w:pPr>
      <w:r>
        <w:rPr/>
        <w:t xml:space="preserve">                                            </w:t>
      </w:r>
      <w:r>
        <w:rPr/>
        <w:t>Ostávam v Kňažkovej</w:t>
      </w:r>
    </w:p>
    <w:p>
      <w:pPr>
        <w:pStyle w:val="Normal"/>
        <w:spacing w:lineRule="auto" w:line="360"/>
        <w:rPr/>
      </w:pPr>
      <w:r>
        <w:rPr/>
        <w:t xml:space="preserve">                                                                    </w:t>
      </w:r>
      <w:r>
        <w:rPr/>
        <w:t>Ondrej Khnassko.“</w:t>
      </w:r>
    </w:p>
    <w:p>
      <w:pPr>
        <w:pStyle w:val="Normal"/>
        <w:spacing w:lineRule="auto" w:line="360"/>
        <w:rPr/>
      </w:pPr>
      <w:r>
        <w:rPr/>
        <w:t xml:space="preserve">   </w:t>
      </w:r>
      <w:r>
        <w:rPr/>
        <w:t>Mlčky podal som list naspäť statočnému mužovi, ktorý si takú urážku nikdy nezaslúžil a slzami pretŕhaným hlasom prosil za od</w:t>
        <w:softHyphen/>
        <w:t>pustenie. Pán učiteľ ma utešoval, hoci sám po</w:t>
        <w:softHyphen/>
        <w:t>tešenia potreboval. Aničku som nevidel a na moju otázku odpovedali akosi v rozpakoch, že šla do susednej Dubovej na</w:t>
        <w:softHyphen/>
        <w:t>vštíviť svoju priateľku. Ťažko mi padlo odchádzať zo školy bez toho, aby som Aničku neodprosil, keď z roz</w:t>
        <w:softHyphen/>
        <w:t>pakov rodičovských bolo zjavné, že Anička následkom listu môjho otca pre vyhnutie podozrenia schválne vyhla rozlúčeniu. Odišiel som zarmútený a na druhý deň s ťažkým srdcom opúšťal Kňažkovú.</w:t>
      </w:r>
    </w:p>
    <w:p>
      <w:pPr>
        <w:pStyle w:val="Normal"/>
        <w:spacing w:lineRule="auto" w:line="360"/>
        <w:rPr/>
      </w:pPr>
      <w:r>
        <w:rPr/>
      </w:r>
    </w:p>
    <w:p>
      <w:pPr>
        <w:pStyle w:val="Normal"/>
        <w:spacing w:lineRule="auto" w:line="360"/>
        <w:rPr/>
      </w:pPr>
      <w:r>
        <w:rPr/>
        <w:t xml:space="preserve">   </w:t>
      </w:r>
      <w:r>
        <w:rPr/>
        <w:t>Nový život, nové dojmy, nové okolnosti vyrazili ma z doterajšej koľaje. V hlučnom veľkomestskom živote pri spoznaní toľkých nových vecí pominuli idylické názory a celým zápalom mladistvého srdca hodil som sa v prúd. Niekedy v okamihoch samoty túžil som po tom, čo sa doma tak nerado opúšťalo, ale búrlivá každodennosť ma vytrhla z rozjímania. Aničku zabudnúť predsa mi nebolo možno, a keď čas pomáhal zmazávať z pamäti jej krásne ťahy, ostávala mojím strážnym an</w:t>
        <w:softHyphen/>
        <w:t>jelom ako postava neurčitých ťahov.</w:t>
      </w:r>
    </w:p>
    <w:p>
      <w:pPr>
        <w:pStyle w:val="Normal"/>
        <w:spacing w:lineRule="auto" w:line="360"/>
        <w:rPr/>
      </w:pPr>
      <w:r>
        <w:rPr/>
        <w:t xml:space="preserve">   </w:t>
      </w:r>
      <w:r>
        <w:rPr/>
        <w:t>Môj principál Klatkay, spojený zväzkami rodinnými s mnohými prednejšími rodinami, otvoril mi prístup do prešporských salónov. Uvidel som nový život a na prvý pohľad javilo sa mi všetko leskom zlatom; v ďalšom priebehu rozoznával som zlato od pozlátky.</w:t>
      </w:r>
    </w:p>
    <w:p>
      <w:pPr>
        <w:pStyle w:val="Normal"/>
        <w:spacing w:lineRule="auto" w:line="360"/>
        <w:rPr/>
      </w:pPr>
      <w:r>
        <w:rPr/>
        <w:t xml:space="preserve">   </w:t>
      </w:r>
      <w:r>
        <w:rPr/>
        <w:t>Na jednej zábave videl som aj lásku z mo</w:t>
        <w:softHyphen/>
        <w:t>jich právnických časov – grófku Matildu Rejsky; skvela sa čo hviezda prvej veľkosti, nosená svojou krásou, rodičovským bohatstvom a postavením. Vôkol hviezdy točilo sa i celé množstvo bludíc v podobe panských švihákov, žiadostivých jedného milostného po</w:t>
        <w:softHyphen/>
        <w:t>hľadu, aby sa ním mohli honosiť. Poznala ma, a zvláštne, po tak príkrom výstupe do</w:t>
        <w:softHyphen/>
        <w:t>stalo sa mi šťastia byť osloveným a predstaveným ako starý známy. Prijal som to úctivo, ale ľahostajne, vidiac, že by rada o jedného zväčšila ten záprah, ktorý si tak hrdo vykračuje v jej triumfovom kočiare. Následok ľaho</w:t>
        <w:softHyphen/>
        <w:t>stajnosti bol, že urazená ženská pýcha chcejúc vôľu svoju na každý pád previesť, dala ma skrze svoju matku k večierkom povolať, aké povolanie vyznačením súc, nemohol som odo</w:t>
        <w:softHyphen/>
        <w:t>prieť. Dostavil som sa a po učinených povin</w:t>
        <w:softHyphen/>
        <w:t>ných poklonách úmyslom mi bolo utiahnuť sa, cítiac, že som v spoločnosti veľmi po</w:t>
        <w:softHyphen/>
        <w:t>bočnou, ak nie najnepatrnejšou osobnosťou, ale Matilda vytiahla ma z tichého úkrytu do hluku spoločenského. Zamýšľaná zdržanli</w:t>
        <w:softHyphen/>
        <w:t>vosť musela ustúpiť pravidlám zdvorilosti; ponúkol som Matilde rameno.</w:t>
      </w:r>
    </w:p>
    <w:p>
      <w:pPr>
        <w:pStyle w:val="Normal"/>
        <w:spacing w:lineRule="auto" w:line="360"/>
        <w:rPr/>
      </w:pPr>
      <w:r>
        <w:rPr/>
        <w:t xml:space="preserve">   „</w:t>
      </w:r>
      <w:r>
        <w:rPr/>
        <w:t>Neobdivujete moju dobrú pamäť,“ oslo</w:t>
        <w:softHyphen/>
        <w:t>vila ma, „keď som vás po dvoch rokoch v takej početnej spoločnosti poznala?“</w:t>
      </w:r>
    </w:p>
    <w:p>
      <w:pPr>
        <w:pStyle w:val="Normal"/>
        <w:spacing w:lineRule="auto" w:line="360"/>
        <w:rPr/>
      </w:pPr>
      <w:r>
        <w:rPr/>
        <w:t xml:space="preserve">   „</w:t>
      </w:r>
      <w:r>
        <w:rPr/>
        <w:t>Prijmite moju vďaku, milostivá grófka,“ tak mi diktovali naučené formulky, „obdivu</w:t>
        <w:softHyphen/>
        <w:t>jem vás tým viac, že človek v mojom veku sa v krátkom čase nápadne mení.“</w:t>
      </w:r>
    </w:p>
    <w:p>
      <w:pPr>
        <w:pStyle w:val="Normal"/>
        <w:spacing w:lineRule="auto" w:line="360"/>
        <w:rPr/>
      </w:pPr>
      <w:r>
        <w:rPr/>
        <w:t xml:space="preserve">   „</w:t>
      </w:r>
      <w:r>
        <w:rPr/>
        <w:t>Pravdu máte, meníme sa nielen v po</w:t>
        <w:softHyphen/>
        <w:t>stave, ale aj v citoch. Niekedy s úsmevom, niekedy s poľutovaním považujem svoju minulosť; mnoho sa mi prihodilo, čo srdečne ľutovať musím.“</w:t>
      </w:r>
    </w:p>
    <w:p>
      <w:pPr>
        <w:pStyle w:val="Normal"/>
        <w:spacing w:lineRule="auto" w:line="360"/>
        <w:rPr/>
      </w:pPr>
      <w:r>
        <w:rPr/>
        <w:t xml:space="preserve">   „</w:t>
      </w:r>
      <w:r>
        <w:rPr/>
        <w:t>Moje city sa tak rýchle nemenia a dva roky sú taký krátky čas, že som najmenšiu zmenu nepobadal,“ doložím dvojzmyselne, vediac, kam jej reč cieli.</w:t>
      </w:r>
    </w:p>
    <w:p>
      <w:pPr>
        <w:pStyle w:val="Normal"/>
        <w:spacing w:lineRule="auto" w:line="360"/>
        <w:rPr/>
      </w:pPr>
      <w:r>
        <w:rPr/>
        <w:t xml:space="preserve">   „</w:t>
      </w:r>
      <w:r>
        <w:rPr/>
        <w:t>Vy ste stálejší, ale mám nádej, že ma teraz v stálosti neprevýšite,“ skončila rozhovor a pridala sa k inému kruhu spoločnosti.</w:t>
      </w:r>
    </w:p>
    <w:p>
      <w:pPr>
        <w:pStyle w:val="Normal"/>
        <w:spacing w:lineRule="auto" w:line="360"/>
        <w:rPr/>
      </w:pPr>
      <w:r>
        <w:rPr/>
        <w:t xml:space="preserve">   </w:t>
      </w:r>
      <w:r>
        <w:rPr/>
        <w:t>V prvom okamihu nepripisoval som jej slo</w:t>
        <w:softHyphen/>
        <w:t>vám mnoho obsahu, mysliac, že sú na kopyto iných v spoločnostiach užívaných na</w:t>
        <w:softHyphen/>
        <w:t>bíjané, kde sa často hovorí, len aby sa ho</w:t>
        <w:softHyphen/>
        <w:t>vorilo. Na iné myšlienky priviedla ma tá okolnosť, že sa mi Matilda akoby naschvál vy</w:t>
        <w:softHyphen/>
        <w:t>hýbala. Ten jej skutok mohol mať stá príčin, ale práve to množstvo príčin dopúšťalo množ</w:t>
        <w:softHyphen/>
        <w:t xml:space="preserve">stvo domnienok, z ktorých som si vybral a za neomylnú uznal, že Matilda sa ma stráni pre prílišné prezradenie svojich citov, teda jednoduchá ostýchavosť. Len pri rozlúčke, venujúc mi jeden milostný pohľad, pozvala ma k častejším návštevám ich domu, čo matka, naučená vyplniť i tú najnezmyselnejšiu žiadosť svojej jedináčky, ochotne potvrdila. </w:t>
      </w:r>
    </w:p>
    <w:p>
      <w:pPr>
        <w:pStyle w:val="Normal"/>
        <w:spacing w:lineRule="auto" w:line="360"/>
        <w:rPr/>
      </w:pPr>
      <w:r>
        <w:rPr/>
        <w:t xml:space="preserve">   </w:t>
      </w:r>
      <w:r>
        <w:rPr/>
        <w:t>Bola to noc po zábave! Obrazy stráve</w:t>
        <w:softHyphen/>
        <w:t>ného večera sa mi mihotali v divnej zmesi, z ktorej jediný bod zjavil sa mi v úplnej žiare, a to bola krásna Matilda. Vedľajšie obrazy sa stratili, ostala len ona sama. Čo to? Pri nej pozorujem druhú postavu, ktorá s ňou závodí. Poznal som a nechcel poznať, počul som jej hlas, ale Matildin milostný pohľad zaujal môj zrak i sluch. Závodili dlho, až krásna Matilda vrelý bozk vtisla na moje ústa a ja som ju zovrel do náručia – tá druhá postava zmizla.</w:t>
      </w:r>
    </w:p>
    <w:p>
      <w:pPr>
        <w:pStyle w:val="Normal"/>
        <w:spacing w:lineRule="auto" w:line="360"/>
        <w:rPr/>
      </w:pPr>
      <w:r>
        <w:rPr/>
        <w:t xml:space="preserve">   </w:t>
      </w:r>
      <w:r>
        <w:rPr/>
        <w:t>V radostnom rozochvení otvorím oči. Bol to sen – lež čo si mladá krv všetko nepribásni?    Včerajšie slová zneli v mojich ušiach zvučnejšie, videl som sa byť ľúbeným, ľúbil som i ja. Hlavná túžba bola včerajšiemu pozvaniu urobiť zadosť.</w:t>
      </w:r>
    </w:p>
    <w:p>
      <w:pPr>
        <w:pStyle w:val="Normal"/>
        <w:spacing w:lineRule="auto" w:line="360"/>
        <w:rPr/>
      </w:pPr>
      <w:r>
        <w:rPr/>
        <w:t xml:space="preserve">   </w:t>
      </w:r>
      <w:r>
        <w:rPr/>
        <w:t>Vyhliadol som si primeraný čas a nesený na krídlach lásky ponáhľal som sa sľub zameniť. Oznámenému dostalo sa mi bezodkladného prijatia. Matilda zabudla na včerajšiu ostýchavosť. Prvá návšteva netrvala dlho, ale vychádzajúc z matkinej a dcérinej srdečnosti, cítil som sa byť pohnutým podobné návštevy častejšie opakovať. Darmo som čakal na príhodný okamih môcť moje srdce Matilde otvoriť, ona vždy uviedla rozhovor do každodennej koľaje, len pri spomienke zábav, keď moja kráska zo žiarlivosti naproti rovesníčkam ostré výpady na jednu, druhú stranu robila, aby som náklonnosti mojej k nej koľko toľko výrazu poprial, povinnosťou mojou bolo: vyhlasovať jej prednosť za nepochybnú.</w:t>
      </w:r>
    </w:p>
    <w:p>
      <w:pPr>
        <w:pStyle w:val="Normal"/>
        <w:spacing w:lineRule="auto" w:line="360"/>
        <w:rPr/>
      </w:pPr>
      <w:r>
        <w:rPr/>
        <w:t xml:space="preserve">   </w:t>
      </w:r>
      <w:r>
        <w:rPr/>
        <w:t>Túžil som po okamihu, kde vysloviac hlbokú lásku moju dozviem sa z úst vlastných Matildiných blaženosť opätovanej lásky. Po zábave u vyslanca N., na ktorej som nebol prítomný, bola pri mojej návšteve Ma</w:t>
        <w:softHyphen/>
        <w:t>tilda samotná, ale zdalo sa mi rozladená. Zdanie ma neklamalo; po privítaní nasledo</w:t>
        <w:softHyphen/>
        <w:t>vala skúška:</w:t>
      </w:r>
    </w:p>
    <w:p>
      <w:pPr>
        <w:pStyle w:val="Normal"/>
        <w:spacing w:lineRule="auto" w:line="360"/>
        <w:rPr/>
      </w:pPr>
      <w:r>
        <w:rPr/>
        <w:t xml:space="preserve">   „</w:t>
      </w:r>
      <w:r>
        <w:rPr/>
        <w:t xml:space="preserve">Viete, že včera bola zábava u vyslanca N.?“ </w:t>
        <w:br/>
        <w:t xml:space="preserve">   „Viem,“ odpovedám s podivením.</w:t>
      </w:r>
    </w:p>
    <w:p>
      <w:pPr>
        <w:pStyle w:val="Normal"/>
        <w:spacing w:lineRule="auto" w:line="360"/>
        <w:rPr/>
      </w:pPr>
      <w:r>
        <w:rPr/>
        <w:t xml:space="preserve">   „</w:t>
      </w:r>
      <w:r>
        <w:rPr/>
        <w:t xml:space="preserve">Vedeli ste i to, že som bola pozvaná?“ </w:t>
        <w:br/>
        <w:t xml:space="preserve">   „Vedel.“</w:t>
      </w:r>
    </w:p>
    <w:p>
      <w:pPr>
        <w:pStyle w:val="Normal"/>
        <w:spacing w:lineRule="auto" w:line="360"/>
        <w:rPr/>
      </w:pPr>
      <w:r>
        <w:rPr/>
        <w:t xml:space="preserve">   „</w:t>
      </w:r>
      <w:r>
        <w:rPr/>
        <w:t xml:space="preserve">Prečo ste tam vy neboli?“ </w:t>
        <w:br/>
        <w:t xml:space="preserve">   „Preto, že môj principál v nebárs dobrých pomeroch žije s vyslancom N.“</w:t>
      </w:r>
    </w:p>
    <w:p>
      <w:pPr>
        <w:pStyle w:val="Normal"/>
        <w:spacing w:lineRule="auto" w:line="360"/>
        <w:rPr/>
      </w:pPr>
      <w:r>
        <w:rPr/>
        <w:t xml:space="preserve">   „</w:t>
      </w:r>
      <w:r>
        <w:rPr/>
        <w:t>Vám je teda viacej vrtoch pána princi</w:t>
        <w:softHyphen/>
        <w:t>pála ako ja?“</w:t>
      </w:r>
    </w:p>
    <w:p>
      <w:pPr>
        <w:pStyle w:val="Normal"/>
        <w:spacing w:lineRule="auto" w:line="360"/>
        <w:rPr/>
      </w:pPr>
      <w:r>
        <w:rPr/>
        <w:t xml:space="preserve">   „</w:t>
      </w:r>
      <w:r>
        <w:rPr/>
        <w:t>Aká to otázka, milostivá slečna? Kto mi je prednejším nad vás? Možno, že to ne</w:t>
        <w:softHyphen/>
        <w:t>viete, moja nespôsobnosť nedopustila mi o tom uvedomiť vás, ale, keď zdáte sa pochybo</w:t>
        <w:softHyphen/>
        <w:t>vať, zaprisahám sa, že každé slovo vaše je mi rozkazom, a čo by mi život obetovať prišlo, vďačne ho obetujem za vás!“</w:t>
      </w:r>
    </w:p>
    <w:p>
      <w:pPr>
        <w:pStyle w:val="Normal"/>
        <w:spacing w:lineRule="auto" w:line="360"/>
        <w:rPr/>
      </w:pPr>
      <w:r>
        <w:rPr/>
        <w:t xml:space="preserve">   „</w:t>
      </w:r>
      <w:r>
        <w:rPr/>
        <w:t>Odpusťte, nechcela som tak hlboko za</w:t>
        <w:softHyphen/>
        <w:t>siahnuť, presvedčená o pravdivosti slov vašich, ale aby ste ma nabudúce v tejto viere udržali, musíte šetrnejším byť naproti mne a nedať sa celý večer darmo očakávať.“</w:t>
      </w:r>
    </w:p>
    <w:p>
      <w:pPr>
        <w:pStyle w:val="Normal"/>
        <w:spacing w:lineRule="auto" w:line="360"/>
        <w:rPr/>
      </w:pPr>
      <w:r>
        <w:rPr/>
        <w:t xml:space="preserve">   </w:t>
      </w:r>
      <w:r>
        <w:rPr/>
        <w:t>Už som bol v záprahu a na vďaku za</w:t>
        <w:softHyphen/>
        <w:t>priahnutia som pobozkal podanú okrúhlu rúčku.</w:t>
      </w:r>
    </w:p>
    <w:p>
      <w:pPr>
        <w:pStyle w:val="Normal"/>
        <w:spacing w:lineRule="auto" w:line="360"/>
        <w:rPr/>
      </w:pPr>
      <w:r>
        <w:rPr/>
        <w:t xml:space="preserve">   </w:t>
      </w:r>
      <w:r>
        <w:rPr/>
        <w:t>Kruh zbožňovateľov sa zväčšil o jedného a bol som jedným z najoddanejších. Síce sa mi niekedy zdalo, akoby iný bol nado mňa vyznačený, lež jeden pohľad a chlácholiace slovo vypudili žiarlivé myšlienky. Spojil som i otcovu i moju teóriu o zdarnom manžel</w:t>
        <w:softHyphen/>
        <w:t>stve v jedno, poveterné zámky jeden druhý striedali, hviezda nachodila sa v zenite. Ruch od krátkeho času v paláci grófa Rejského panujúci nedala mi prílišná zaslepe</w:t>
        <w:softHyphen/>
        <w:t>nosť spozorovať, až sa nielen verejne ho</w:t>
        <w:softHyphen/>
        <w:t>vorilo, ale matka mi predstavila Matildu ako snúbenicu grófa Alfréda Vadóczyho. Očakávali blahoželanie; krásne blahoželanie mohlo sa zo srdca zúfalosťou naplneného vyprúdiť. Na šťastie naučili ma vyššie spoločnosti aspoň čiastočne ohlušiť hlas srdca; nedal som sa zachvátiť náruživosťou. A keď som sa i tej nezdvorilosti dopustil, že blahoželanie vystalo, po krátkych poklonách zavŕšil som osudnú návštevu, zanechajúc matku zadivenú a na tvári dcérinej posmešný úškľabok.</w:t>
      </w:r>
    </w:p>
    <w:p>
      <w:pPr>
        <w:pStyle w:val="Normal"/>
        <w:spacing w:lineRule="auto" w:line="360"/>
        <w:rPr/>
      </w:pPr>
      <w:r>
        <w:rPr/>
        <w:t xml:space="preserve">   </w:t>
      </w:r>
      <w:r>
        <w:rPr/>
        <w:t>V Prešporku viac miesta pre mňa nebolo.</w:t>
      </w:r>
    </w:p>
    <w:p>
      <w:pPr>
        <w:pStyle w:val="Normal"/>
        <w:spacing w:lineRule="auto" w:line="360"/>
        <w:rPr/>
      </w:pPr>
      <w:r>
        <w:rPr/>
        <w:t xml:space="preserve">   </w:t>
      </w:r>
      <w:r>
        <w:rPr/>
        <w:t>Dal som na vedomie principálovi, pravda, s vymyslenými príčinami, môj nezvratný úmysel odísť domov. Presvedčoval ma, prosil, a keď všetko neprospelo, za dovtedajšie chatrné služby odmenil sa mi tým, že v naj</w:t>
        <w:softHyphen/>
        <w:t>bližšom stoličnom zhromaždení na jeho od</w:t>
        <w:softHyphen/>
        <w:t>porúčanie bol som za stoličného prísažného vyvolený.</w:t>
      </w:r>
    </w:p>
    <w:p>
      <w:pPr>
        <w:pStyle w:val="Normal"/>
        <w:spacing w:lineRule="auto" w:line="360"/>
        <w:rPr/>
      </w:pPr>
      <w:r>
        <w:rPr/>
      </w:r>
    </w:p>
    <w:p>
      <w:pPr>
        <w:pStyle w:val="Normal"/>
        <w:spacing w:lineRule="auto" w:line="360"/>
        <w:rPr/>
      </w:pPr>
      <w:r>
        <w:rPr/>
        <w:t>***</w:t>
      </w:r>
    </w:p>
    <w:p>
      <w:pPr>
        <w:pStyle w:val="Normal"/>
        <w:spacing w:lineRule="auto" w:line="360"/>
        <w:rPr/>
      </w:pPr>
      <w:r>
        <w:rPr/>
        <w:t xml:space="preserve">  </w:t>
      </w:r>
      <w:r>
        <w:rPr/>
        <w:t>Chýr zo stoličného zhromaždenia doletel pred mojím príchodom do rodičovského domu, opustenie Prešporku neprekvapilo mojich rodičov, ktorí ma už videli na prvom stupni schodov vedúcich – aspoň podľa ich túžby – na náramnú výšku slávy. Ich radostné city nebolo mi možné opätovať, miesto zahojenia jednej rany otvorila sa mi aj druhá. Bola to ohromujúca správa o našej škole, trpký pre mňa obsah jej bol: pani učiteľka v tej chorobe, v ktorej som ju zanechal, odobrala sa na večný odpočinok, pán učiteľ opatrovaný svojou dcérou len polroka prežil svoju manželku a osirotená Anička po prečkanom smútočnom roku vydala sa za učiteľa Radslavického. Komu robiť výčitky? Anička ne</w:t>
        <w:softHyphen/>
        <w:t>bola slovom zaviazaná mňa dočkať, otec môj podľa svojho pomýleného názoru len moje šťastie mal pred očami, keď hľadel roztrhnúť moje zväzky so školou. Či sebe? Nemožno! Ja som sa s radosťou ponáhľal domov, aby som pri Aničke zabudol na sklamanie. Sklamanie? Kto ma sklamal? Matilda v svojom správaní a rečiach neoprávnila ma k takým vysokým ná</w:t>
        <w:softHyphen/>
        <w:t>dejam, aké som si sám nastaval. Sám som jej ponúkol aj život môj, ona mi dopriala miesto v jej sprievode pri zábavách. Keď to slovo „sklamanie“ ďalej rozberám, má ono ešte bolestnejší význam. Kto pred odchodom mojím bežal ako bez duše do školy a tam vynútil slzy z očka Aničkinho a potom ob</w:t>
        <w:softHyphen/>
        <w:t>divoval to panovanie citov, ktorého sám schopný nebol? Moja vina, moja najväčšia vina. Či sa znovu hodiť do prúdu hlučného života? Nie! Ten ma oklamal. Či sa samotou trápiť a moriť? Nie! To by bolo nechlapské. Prichytil som sa s celou zúfalou silou do prác povolania – darilo sa mi, schopnosti a usilovnosť vydobyli mi všeobecnú dôveru.</w:t>
      </w:r>
    </w:p>
    <w:p>
      <w:pPr>
        <w:pStyle w:val="Normal"/>
        <w:spacing w:lineRule="auto" w:line="360"/>
        <w:rPr/>
      </w:pPr>
      <w:r>
        <w:rPr/>
        <w:t xml:space="preserve">   </w:t>
      </w:r>
      <w:r>
        <w:rPr/>
        <w:t>Rok 1848 ma zastihol ako slúžneho. Moji prešporskí rovesníci vývodili, nami vtedy hlásané myšlienky našli cestu do života. „Voľnosť, rovnosť, bratstvo“ bol nápis našej zá</w:t>
        <w:softHyphen/>
        <w:t>stavy, voľnosť, ktorú každý „mimovoľne“ musel prijať, rovnosť pred zákonom na papieri, bratstvo, ale z bratstva bol vylúčený, kto smerodajných nezveleboval aj v ich po</w:t>
        <w:softHyphen/>
        <w:t>kleskoch. Nepriatelia vlasti museli za</w:t>
        <w:softHyphen/>
        <w:t>hynúť, aby vlasť v pokoji mohla požívať svoje blaho. „Jedna reč“ preč s tými, ktorí natískaním svojich rečí rušiť chcú jednotu vlasti. Všetky tieto výrazy boli mi bežné a ako orgán stoličnej správy musel som starostlivým zrakom sprevádzať rušiteľov našich samospasiteľných myšlienok. Medzi poznačenými bol aj učiteľ Radslavický. V noci, keď najlepšie spali, vrátili sa moji lapaji do tichého príbytku a z náručia manželky pri horekovaní detí vytrhli Radslavického a priviedli do väzenia.</w:t>
      </w:r>
    </w:p>
    <w:p>
      <w:pPr>
        <w:pStyle w:val="Normal"/>
        <w:spacing w:lineRule="auto" w:line="360"/>
        <w:rPr/>
      </w:pPr>
      <w:r>
        <w:rPr/>
        <w:t xml:space="preserve">   </w:t>
      </w:r>
      <w:r>
        <w:rPr/>
        <w:t>Ráno mi bola oznámená návšteva jednej panej; táto sa mi videla známa. Predstavila sa mi ako manželka uväzneného Radslavického. Div som z nôh nespadol. Roky tomu, čo som svoju náklonnosť k Aničke považoval za utlmenú a len jeden okamih v jej prítomnosti rozpálil zaniknutú náruživosť. Ale povinnosť je na prvom mieste, ja som slúžny, ona prosebníčka –preč útle city.</w:t>
      </w:r>
    </w:p>
    <w:p>
      <w:pPr>
        <w:pStyle w:val="Normal"/>
        <w:spacing w:lineRule="auto" w:line="360"/>
        <w:rPr/>
      </w:pPr>
      <w:r>
        <w:rPr/>
        <w:t xml:space="preserve">   „</w:t>
      </w:r>
      <w:r>
        <w:rPr/>
        <w:t>Ráčte ma uvedomiť o žiadosti Vašej,“ oslovil som ju, premôžuc slabosť.</w:t>
      </w:r>
    </w:p>
    <w:p>
      <w:pPr>
        <w:pStyle w:val="Normal"/>
        <w:spacing w:lineRule="auto" w:line="360"/>
        <w:rPr/>
      </w:pPr>
      <w:r>
        <w:rPr/>
        <w:t xml:space="preserve">   „</w:t>
      </w:r>
      <w:r>
        <w:rPr/>
        <w:t>Môj manžel, ako ráčite vedieť,“ odpovedala tichým hlasom, „včera bol uväznený. Ani on, ani ja nie sme vedomí takého priestupku, ktorý väzením trestaný býva; musí to byť ne</w:t>
        <w:softHyphen/>
        <w:t>jaké nedorozumenie. Úctivo vás preto prosím, ráčte dať vec vyšetriť, aby môj nevinný man</w:t>
        <w:softHyphen/>
        <w:t>žel netrpel.“</w:t>
      </w:r>
    </w:p>
    <w:p>
      <w:pPr>
        <w:pStyle w:val="Normal"/>
        <w:spacing w:lineRule="auto" w:line="360"/>
        <w:rPr/>
      </w:pPr>
      <w:r>
        <w:rPr/>
        <w:t xml:space="preserve">   „</w:t>
      </w:r>
      <w:r>
        <w:rPr/>
        <w:t>Nedorozumenie ani do reči prísť nemôže; váš manžel je uväznený pre poburovanie. On je zapísaný medzi rušiteľmi krajinských po</w:t>
        <w:softHyphen/>
        <w:t>riadkov, bol čitateľom, rozširovateľom slovenských časopisov, teda burič proti jednote reči vo vlasti.“</w:t>
      </w:r>
    </w:p>
    <w:p>
      <w:pPr>
        <w:pStyle w:val="Normal"/>
        <w:spacing w:lineRule="auto" w:line="360"/>
        <w:rPr/>
      </w:pPr>
      <w:r>
        <w:rPr/>
        <w:t xml:space="preserve">   </w:t>
      </w:r>
      <w:r>
        <w:rPr/>
        <w:t>Jedna slza zaleskla sa v oku krásnej Radslavickej; v tejto slze čítal som výčitky. Pálilo ma, že moja úradná prísnosť vy</w:t>
        <w:softHyphen/>
        <w:t>nútila jej slzy; ale nebola to slza žiaľu nad uväzne</w:t>
        <w:softHyphen/>
        <w:t>ným manželom, ale nado mnou, ako zaslepeným vykonávateľom nespravodlivých rozkazov. Keď slzu zatlačila, odpovedala na moje slová:</w:t>
      </w:r>
    </w:p>
    <w:p>
      <w:pPr>
        <w:pStyle w:val="Normal"/>
        <w:spacing w:lineRule="auto" w:line="360"/>
        <w:rPr/>
      </w:pPr>
      <w:r>
        <w:rPr/>
        <w:t xml:space="preserve">   „</w:t>
      </w:r>
      <w:r>
        <w:rPr/>
        <w:t>Dosiaľ som neverila, že milovanie mate</w:t>
        <w:softHyphen/>
        <w:t>rinskej reči je priestupkom proti ľudským zákonom, keď zákon Boží ho nebráni. Môj manžel je teda vinný, miloval úprimne reč svojho ľudu, má trpieť; sama už zostanem s mojimi deťmi, odkázaná na milosrdenstvo cudzích ľudí, ktorí manželku väzňa budú odháňať od svojich dverí. A keď vyhladnuté deti budú pýtať chlieb, nasýtim ich rozprávkou o tom otcovi, ktorý preto trpel nielen sám, ale aj manželka a deti jeho, že Bohom stvorenú reč svojho ľudu miloval!“ zakončila slzami uduseným hlasom.</w:t>
      </w:r>
    </w:p>
    <w:p>
      <w:pPr>
        <w:pStyle w:val="Normal"/>
        <w:spacing w:lineRule="auto" w:line="360"/>
        <w:rPr/>
      </w:pPr>
      <w:r>
        <w:rPr/>
        <w:t xml:space="preserve">   </w:t>
      </w:r>
      <w:r>
        <w:rPr/>
        <w:t>Ďalej mi nebolo možno vydržať.</w:t>
      </w:r>
    </w:p>
    <w:p>
      <w:pPr>
        <w:pStyle w:val="Normal"/>
        <w:spacing w:lineRule="auto" w:line="360"/>
        <w:rPr/>
      </w:pPr>
      <w:r>
        <w:rPr/>
        <w:t xml:space="preserve">   „</w:t>
      </w:r>
      <w:r>
        <w:rPr/>
        <w:t>Nerozrývajte ďalej rany srdca môjho!“ zvolám trasúcim hlasom, „váš manžel do</w:t>
        <w:softHyphen/>
        <w:t>stane slobodu, a čo by ho celý svet obviňoval, prepustím ho. Vaša šľachetná myseľ je zá</w:t>
        <w:softHyphen/>
        <w:t>rukou jeho nevinnosti.“</w:t>
      </w:r>
    </w:p>
    <w:p>
      <w:pPr>
        <w:pStyle w:val="Normal"/>
        <w:spacing w:lineRule="auto" w:line="360"/>
        <w:rPr/>
      </w:pPr>
      <w:r>
        <w:rPr/>
        <w:t xml:space="preserve">   </w:t>
      </w:r>
      <w:r>
        <w:rPr/>
        <w:t>Zrakom plným vďaky pozrela na mňa, a keď pre plač slova nájsť nemohla, podala mi ruku a vzdialila sa.</w:t>
      </w:r>
    </w:p>
    <w:p>
      <w:pPr>
        <w:pStyle w:val="Normal"/>
        <w:spacing w:lineRule="auto" w:line="360"/>
        <w:rPr/>
      </w:pPr>
      <w:r>
        <w:rPr/>
        <w:t xml:space="preserve">   </w:t>
      </w:r>
      <w:r>
        <w:rPr/>
        <w:t>Na moju zodpovednosť bol Radslavický z väzenia prepustený, ja ale, pretože som dostal napomenutie k väčšej prísnosti a skrývané zazlenia, vzdal som sa úradu a za</w:t>
        <w:softHyphen/>
        <w:t>ujal otcovský majetok, zväčšený dedičstvom po mojom strýcovi.</w:t>
      </w:r>
    </w:p>
    <w:p>
      <w:pPr>
        <w:pStyle w:val="Normal"/>
        <w:spacing w:lineRule="auto" w:line="360"/>
        <w:rPr/>
      </w:pPr>
      <w:r>
        <w:rPr/>
        <w:t xml:space="preserve">   </w:t>
      </w:r>
      <w:r>
        <w:rPr/>
        <w:t>Manželia Radslavickovci prekvapili ma svojou milou návštevou, vzdávajúc mi vďaku za môj – ako oni hovorili – šľachetný sku</w:t>
        <w:softHyphen/>
        <w:t>tok, dovedúc sebou i dvoje vydarených detí, Janka a Aničku. Bolo to skákania, kriku, pre mňa neslýchaná, ale milá zábava. S ra</w:t>
        <w:softHyphen/>
        <w:t>dosťou som zadosť urobil ich pozvaniu a vrátil milú návštevu. Potom som sa častejšie vracal a vracal, i keď ma oni nenavštívili; u detí zaslúžil som si zabávaním a donášanými darčekmi meno „strýčko.“ K závideniu bolo šťastie a pokoj domu Radslavického, nie pre oplý</w:t>
        <w:softHyphen/>
        <w:t>vanie bohatstvom, lebo toho tam nebolo, nie pre skvelé postavenie, lebo ktože by to hľadal u dedinského učiteľa? Ale pre prísne plnenie povinností verejných i súkromných, pochádza</w:t>
        <w:softHyphen/>
        <w:t>júce z čistej studnice lásky. Radslavický bol šľachetný muž; poznajúc v svojej manželke všetky cnosti ženské miloval ju ako svoj naj</w:t>
        <w:softHyphen/>
        <w:t>drahocennejší poklad; Anička milovala jeho a ja ako nerozlučný člen rodiny zohrieval som sa na výslní tejto obapolnej lásky.</w:t>
      </w:r>
    </w:p>
    <w:p>
      <w:pPr>
        <w:pStyle w:val="Normal"/>
        <w:spacing w:lineRule="auto" w:line="360"/>
        <w:rPr/>
      </w:pPr>
      <w:r>
        <w:rPr/>
        <w:t xml:space="preserve">   </w:t>
      </w:r>
      <w:r>
        <w:rPr/>
        <w:t>Mnohým na dcéry bohatým otcom a pani matkám neľúbil sa môj panický život; chceli ma na silu oženiť. Keď vábenie neosožilo, chytili sa jazýčky do klebetenia, keď sa klebety minuli účinku, premýšľané bolo medzi pohárikmi, ba i vážne o vymretí starodávneho šľachtického rodu Khnassko z Kňažkovej. Všetko darmo – kde nájsť spoločnicu, ktorá by sa Aničke vyrovnala?</w:t>
      </w:r>
    </w:p>
    <w:p>
      <w:pPr>
        <w:pStyle w:val="Normal"/>
        <w:spacing w:lineRule="auto" w:line="360"/>
        <w:rPr/>
      </w:pPr>
      <w:r>
        <w:rPr/>
        <w:t xml:space="preserve">   </w:t>
      </w:r>
      <w:r>
        <w:rPr/>
        <w:t>Roky sa míňali, čierne vlasy začali sa srieniť, nádeje mamičiek prestávali a mne sa dostalo názvu starého mládenca. Ako starý mládenec strávil som veľkú čiastku života, a tak aj dokonám. Vypovedal som vám celý život, aby ste neodsúdili aj vy toho všeobecne odsúdeného „starého mládenca.“</w:t>
      </w:r>
    </w:p>
    <w:p>
      <w:pPr>
        <w:pStyle w:val="Normal"/>
        <w:spacing w:lineRule="auto" w:line="360"/>
        <w:rPr/>
      </w:pPr>
      <w:r>
        <w:rPr/>
        <w:t xml:space="preserve">   </w:t>
      </w:r>
      <w:r>
        <w:rPr/>
        <w:t xml:space="preserve">To bol obsah nájdeného listu. </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Century Schoolbook">
    <w:charset w:val="ee"/>
    <w:family w:val="roman"/>
    <w:pitch w:val="variable"/>
  </w:font>
  <w:font w:name="Bookman Old Style">
    <w:charset w:val="ee"/>
    <w:family w:val="roman"/>
    <w:pitch w:val="variable"/>
  </w:font>
  <w:font w:name="Impact">
    <w:charset w:val="ee"/>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WW8Num1z0">
    <w:name w:val="WW8Num1z0"/>
    <w:qFormat/>
    <w:rPr>
      <w:rFonts w:ascii="Times New Roman" w:hAnsi="Times New Roman" w:cs="Times New Roman"/>
      <w:b w:val="false"/>
      <w:bCs w:val="false"/>
      <w:i w:val="false"/>
      <w:iCs w:val="false"/>
      <w:caps w:val="false"/>
      <w:smallCaps w:val="false"/>
      <w:strike w:val="false"/>
      <w:dstrike w:val="false"/>
      <w:color w:val="000000"/>
      <w:spacing w:val="10"/>
      <w:w w:val="100"/>
      <w:position w:val="0"/>
      <w:sz w:val="16"/>
      <w:sz w:val="16"/>
      <w:szCs w:val="16"/>
      <w:u w:val="none"/>
      <w:vertAlign w:val="baseline"/>
    </w:rPr>
  </w:style>
  <w:style w:type="character" w:styleId="WW8Num2z0">
    <w:name w:val="WW8Num2z0"/>
    <w:qFormat/>
    <w:rPr>
      <w:rFonts w:ascii="Century Schoolbook" w:hAnsi="Century Schoolbook" w:cs="Century Schoolbook"/>
      <w:b w:val="false"/>
      <w:bCs w:val="false"/>
      <w:i w:val="false"/>
      <w:iCs w:val="false"/>
      <w:caps w:val="false"/>
      <w:smallCaps w:val="false"/>
      <w:strike w:val="false"/>
      <w:dstrike w:val="false"/>
      <w:color w:val="000000"/>
      <w:spacing w:val="0"/>
      <w:w w:val="100"/>
      <w:position w:val="0"/>
      <w:sz w:val="16"/>
      <w:sz w:val="16"/>
      <w:szCs w:val="16"/>
      <w:u w:val="none"/>
      <w:vertAlign w:val="baseline"/>
    </w:rPr>
  </w:style>
  <w:style w:type="character" w:styleId="Predvolenpsmoodseku">
    <w:name w:val="Predvolené písmo odseku"/>
    <w:qFormat/>
    <w:rPr/>
  </w:style>
  <w:style w:type="character" w:styleId="Zkladntext">
    <w:name w:val="Základný text_"/>
    <w:basedOn w:val="Predvolenpsmoodseku"/>
    <w:qFormat/>
    <w:rPr>
      <w:spacing w:val="10"/>
      <w:sz w:val="16"/>
      <w:szCs w:val="16"/>
      <w:lang w:bidi="ar-SA"/>
    </w:rPr>
  </w:style>
  <w:style w:type="character" w:styleId="Zkladntext4bodov">
    <w:name w:val="Základný text + 4 bodov"/>
    <w:basedOn w:val="Zkladntext"/>
    <w:qFormat/>
    <w:rPr>
      <w:rFonts w:ascii="Times New Roman" w:hAnsi="Times New Roman" w:cs="Times New Roman"/>
      <w:b/>
      <w:bCs/>
      <w:i/>
      <w:iCs/>
      <w:spacing w:val="0"/>
      <w:sz w:val="8"/>
      <w:szCs w:val="8"/>
      <w:u w:val="none"/>
    </w:rPr>
  </w:style>
  <w:style w:type="character" w:styleId="ZkladntextKapitlky">
    <w:name w:val="Základný text + Kapitálky"/>
    <w:basedOn w:val="Zkladntext"/>
    <w:qFormat/>
    <w:rPr>
      <w:rFonts w:ascii="Times New Roman" w:hAnsi="Times New Roman" w:cs="Times New Roman"/>
      <w:smallCaps/>
      <w:u w:val="none"/>
    </w:rPr>
  </w:style>
  <w:style w:type="character" w:styleId="Zkladntext4bodov1">
    <w:name w:val="Základný text + 4 bodov1"/>
    <w:basedOn w:val="Zkladntext"/>
    <w:qFormat/>
    <w:rPr>
      <w:rFonts w:ascii="Times New Roman" w:hAnsi="Times New Roman" w:cs="Times New Roman"/>
      <w:b/>
      <w:bCs/>
      <w:spacing w:val="0"/>
      <w:w w:val="20"/>
      <w:sz w:val="8"/>
      <w:szCs w:val="8"/>
      <w:u w:val="none"/>
    </w:rPr>
  </w:style>
  <w:style w:type="character" w:styleId="ZkladntextBookmanOldStyle">
    <w:name w:val="Základný text + Bookman Old Style"/>
    <w:basedOn w:val="Zkladntext"/>
    <w:qFormat/>
    <w:rPr>
      <w:rFonts w:ascii="Bookman Old Style" w:hAnsi="Bookman Old Style" w:cs="Bookman Old Style"/>
      <w:spacing w:val="0"/>
      <w:sz w:val="13"/>
      <w:szCs w:val="13"/>
      <w:u w:val="none"/>
    </w:rPr>
  </w:style>
  <w:style w:type="character" w:styleId="ZkladntextImpact">
    <w:name w:val="Základný text + Impact"/>
    <w:basedOn w:val="Zkladntext"/>
    <w:qFormat/>
    <w:rPr>
      <w:rFonts w:ascii="Impact" w:hAnsi="Impact" w:cs="Impact"/>
      <w:spacing w:val="0"/>
      <w:sz w:val="12"/>
      <w:szCs w:val="12"/>
      <w:u w:val="none"/>
    </w:rPr>
  </w:style>
  <w:style w:type="character" w:styleId="Zkladntext5">
    <w:name w:val="Základný text + 5"/>
    <w:basedOn w:val="Zkladntext"/>
    <w:qFormat/>
    <w:rPr>
      <w:rFonts w:ascii="Times New Roman" w:hAnsi="Times New Roman" w:cs="Times New Roman"/>
      <w:spacing w:val="0"/>
      <w:sz w:val="11"/>
      <w:szCs w:val="11"/>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shd w:fill="FFFFFF" w:val="clear"/>
      <w:spacing w:lineRule="exact" w:line="245"/>
      <w:jc w:val="both"/>
    </w:pPr>
    <w:rPr>
      <w:spacing w:val="10"/>
      <w:sz w:val="16"/>
      <w:szCs w:val="16"/>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253</TotalTime>
  <Application>LibreOffice/7.3.7.2$Linux_X86_64 LibreOffice_project/30$Build-2</Application>
  <AppVersion>15.0000</AppVersion>
  <Pages>11</Pages>
  <Words>4204</Words>
  <Characters>22791</Characters>
  <CharactersWithSpaces>27301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2014-02-24T15:29:00Z</dcterms:created>
  <dc:creator>SAV</dc:creator>
  <dc:description/>
  <cp:keywords/>
  <dc:language>en-US</dc:language>
  <cp:lastModifiedBy/>
  <dcterms:modified xsi:type="dcterms:W3CDTF">2024-10-11T17:29:16Z</dcterms:modified>
  <cp:revision>13</cp:revision>
  <dc:subject/>
  <dc:title/>
</cp:coreProperties>
</file>