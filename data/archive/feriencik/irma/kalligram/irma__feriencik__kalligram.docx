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b/>
          <w:b/>
        </w:rPr>
      </w:pPr>
      <w:r>
        <w:rPr/>
        <w:t>Irma</w:t>
      </w:r>
    </w:p>
    <w:p>
      <w:pPr>
        <w:pStyle w:val="Normal"/>
        <w:widowControl w:val="false"/>
        <w:autoSpaceDE w:val="false"/>
        <w:spacing w:lineRule="auto" w:line="360"/>
        <w:rPr>
          <w:iCs/>
          <w:color w:val="000000"/>
        </w:rPr>
      </w:pPr>
      <w:r>
        <w:rPr>
          <w:iCs/>
          <w:color w:val="000000"/>
        </w:rPr>
        <w:t>Obrázok zo spoločenského života Slovákov</w:t>
      </w:r>
    </w:p>
    <w:p>
      <w:pPr>
        <w:pStyle w:val="Heading2"/>
        <w:rPr/>
      </w:pPr>
      <w:r>
        <w:rPr/>
        <w:br/>
        <w:t>I.</w:t>
      </w:r>
    </w:p>
    <w:p>
      <w:pPr>
        <w:pStyle w:val="Normal"/>
        <w:widowControl w:val="false"/>
        <w:autoSpaceDE w:val="false"/>
        <w:spacing w:lineRule="auto" w:line="360"/>
        <w:rPr/>
      </w:pPr>
      <w:r>
        <w:rPr>
          <w:color w:val="000000"/>
        </w:rPr>
        <w:t xml:space="preserve">   </w:t>
      </w:r>
      <w:r>
        <w:rPr>
          <w:color w:val="000000"/>
        </w:rPr>
        <w:t>Lieta sokol mladý nad slovenským krajom, bystrým letom doly, potoky i rieky, brehy, vŕšky i hole preletuje; nad Tatrou sa krúti, krásny deň zvestuje. Vše sa spustí dolu na tú hrudu zemskú a zase sa povznáša vo výšinu nebeskú. Baví sa s deťmi na zelenej lúčine, zase sa točí v kole veselej mládeže; kukne vám do dvora, do záhrad i do skrytej izby, skusuje váš život, zábavy, rozkoše i tajnosť rodinnú, aby ju zvestoval terajšiemu i budúcemu národu. Rozpovedz nám, sokol, o našom živote, ukáž, čo nám chybí, zvestuj, čo nás hubí a čo by nás zase povzniesť mohlo!</w:t>
      </w:r>
    </w:p>
    <w:p>
      <w:pPr>
        <w:pStyle w:val="Normal"/>
        <w:widowControl w:val="false"/>
        <w:autoSpaceDE w:val="false"/>
        <w:spacing w:lineRule="auto" w:line="360"/>
        <w:rPr/>
      </w:pPr>
      <w:r>
        <w:rPr>
          <w:color w:val="000000"/>
        </w:rPr>
        <w:t xml:space="preserve">   </w:t>
      </w:r>
      <w:r>
        <w:rPr>
          <w:color w:val="000000"/>
        </w:rPr>
        <w:t xml:space="preserve">Na zelenom pobreží bystrého Váhu; tam, kde on už i Revúcu, i divú Oravu, i dumný Turiec do svojho lona prijal, a týmito riekami zosilnený ako dáky možný junák si počína – tam, v tom strede slovenského rodu, ohradeného nebotyčnými výšinami Tatier, je mesto, menom i pôvodom, duchom i obyčajami slovenské. Mesto je to neveľké, lebo Slovák veľké mestá neľúbi, v ktorých sa národný ráz i starootcovská obyčaj tak ľahko tratí. Pomenujte mesto toto, ako chcete; veď mestá slovenské tak sa rovnajú, ako čo by jedno druhému z oka vypadli – ako vajce vajcu.  </w:t>
      </w:r>
    </w:p>
    <w:p>
      <w:pPr>
        <w:pStyle w:val="Normal"/>
        <w:widowControl w:val="false"/>
        <w:autoSpaceDE w:val="false"/>
        <w:spacing w:lineRule="auto" w:line="360"/>
        <w:rPr/>
      </w:pPr>
      <w:r>
        <w:rPr>
          <w:color w:val="000000"/>
        </w:rPr>
        <w:t xml:space="preserve">   </w:t>
      </w:r>
      <w:r>
        <w:rPr>
          <w:color w:val="000000"/>
        </w:rPr>
        <w:t xml:space="preserve">Nám je predsa toto mesto dobre známe, lebo v ňom býva muž, ktorý si v národných bojoch nadobudol vážne šediny, ktorý hral v rozoprách nie poslednú úlohu, ktorý si svojím mladistvým zápalom, svojou učenosťou, svojím v národných bojoch overeným, ostrým perom nadobudol všeobecné uznanie Slovenstva, takže ako neohrozený bojovník za právo a česť národa je natoľko ctený, že keby bol slávny Kollár v novších časoch svoju </w:t>
      </w:r>
      <w:r>
        <w:rPr>
          <w:i/>
          <w:color w:val="000000"/>
        </w:rPr>
        <w:t>Slávy dceru</w:t>
      </w:r>
      <w:r>
        <w:rPr>
          <w:color w:val="000000"/>
        </w:rPr>
        <w:t xml:space="preserve"> písal, iste by meno tohto horlivca nechybovalo v radostiach nebeských. – Muž tento bol Jarovič. – Dom jeho, prvý v meste, stojí naprostred mesta oproti radnému domu a vyznačuje sa zvonku nádherou a veľkosťou, bo málo mu rovných v meste, ktoré by sa ako tento mohli poschodím pochváliť.</w:t>
      </w:r>
    </w:p>
    <w:p>
      <w:pPr>
        <w:pStyle w:val="Normal"/>
        <w:widowControl w:val="false"/>
        <w:autoSpaceDE w:val="false"/>
        <w:spacing w:lineRule="auto" w:line="360"/>
        <w:rPr/>
      </w:pPr>
      <w:r>
        <w:rPr>
          <w:color w:val="000000"/>
        </w:rPr>
        <w:t xml:space="preserve">   </w:t>
      </w:r>
      <w:r>
        <w:rPr>
          <w:color w:val="000000"/>
        </w:rPr>
        <w:t>Lenže čo z toho, že Javoriča celé Slovensko za svojho uznáva, keď v rodnom meste nikto o tom ani najmenšie nezná. – A šťastný je ten pán Javorič: Slováci radi a draho kupovali jeho knihy, a čím väčší odbyt mali jeho spisy, tým radšej on písal; i čo divu, že veru majetok sa rozmnožil z mozoľov uznalých Slovákov? Pani Javoričová, ktorá mu život sladila, a jediná dcérka Irma boli spoločnice jeho radosti, účastnice jeho dobrobytu, ale nie zmýšľania a účinkovania. – I vstúpme teda do domácnosti tohto slovenského horlivca.</w:t>
      </w:r>
    </w:p>
    <w:p>
      <w:pPr>
        <w:pStyle w:val="Normal"/>
        <w:widowControl w:val="false"/>
        <w:autoSpaceDE w:val="false"/>
        <w:spacing w:lineRule="auto" w:line="360"/>
        <w:rPr/>
      </w:pPr>
      <w:r>
        <w:rPr>
          <w:color w:val="000000"/>
        </w:rPr>
        <w:t xml:space="preserve">   </w:t>
      </w:r>
      <w:r>
        <w:rPr>
          <w:color w:val="000000"/>
        </w:rPr>
        <w:t>Pán Javorič sedí pri svojom písacom stolíku zahrúžený v prácach, takže sa ani nezdá vedomosť mať o prítomnosti v susednej izbe sa baviacich osôb. Nechajme ho pracovať, a my poďme k tým, čo sa zabávajú.</w:t>
      </w:r>
    </w:p>
    <w:p>
      <w:pPr>
        <w:pStyle w:val="Normal"/>
        <w:widowControl w:val="false"/>
        <w:autoSpaceDE w:val="false"/>
        <w:spacing w:lineRule="auto" w:line="360"/>
        <w:rPr/>
      </w:pPr>
      <w:r>
        <w:rPr>
          <w:color w:val="000000"/>
        </w:rPr>
        <w:t xml:space="preserve">   </w:t>
      </w:r>
      <w:r>
        <w:rPr>
          <w:color w:val="000000"/>
        </w:rPr>
        <w:t>V susednej veľkej izbe, ktorá sa nato predstavuje ako pekne upravená svetlica, spoločná pre domácich i hosťov, nachodíme tri osoby; a že s týmito častejšie sa zídeme, musíme sa im i dobre prizrieť. Rozhovor je v toku, koná sa po – maďarsky; a toto nás veru prekvapí. Ostatne nič nemožného na svete, ale to predsa musíme vedieť, že v dome pána Javoriča je všetko dovolené, len slovenčina tam útulok nenachodí.</w:t>
      </w:r>
    </w:p>
    <w:p>
      <w:pPr>
        <w:pStyle w:val="Normal"/>
        <w:widowControl w:val="false"/>
        <w:autoSpaceDE w:val="false"/>
        <w:spacing w:lineRule="auto" w:line="360"/>
        <w:rPr/>
      </w:pPr>
      <w:r>
        <w:rPr>
          <w:color w:val="000000"/>
        </w:rPr>
        <w:t xml:space="preserve">   „</w:t>
      </w:r>
      <w:r>
        <w:rPr>
          <w:color w:val="000000"/>
        </w:rPr>
        <w:t>Veru, slečinka, naše časy sú také, v ktorých žiť je radosť!“ hovoril pán Móric Seben, muž asi tridsaťšesťročný, strednej postavy, viac tučný ako chudý, čiernych kaderavých vlasov; veľká čierna, s dlhým fúzom sa spojujúca brada, prihrubý nos, oko sivé, ale mdlé a vpadnuté, farba líc počerná, bez života, ruky trochu ohorené, ale zato kopou zlatých prsteňov sa ligotajúce; na prsiach sa kolembala hodná, z hodiniek visiaca reťaz.</w:t>
      </w:r>
    </w:p>
    <w:p>
      <w:pPr>
        <w:pStyle w:val="Normal"/>
        <w:widowControl w:val="false"/>
        <w:autoSpaceDE w:val="false"/>
        <w:spacing w:lineRule="auto" w:line="360"/>
        <w:rPr/>
      </w:pPr>
      <w:r>
        <w:rPr>
          <w:color w:val="000000"/>
        </w:rPr>
        <w:t xml:space="preserve">   „</w:t>
      </w:r>
      <w:r>
        <w:rPr>
          <w:color w:val="000000"/>
        </w:rPr>
        <w:t>To je pravda,“ odpovedala pekná pani Javoričová, a úsmev na tvári dosvedčoval jej spokojnosť s takýmto rozhovorom, „keď som ja bola v tvojich rokoch, drahá Irma, akýže sme my život viedli? O tých krásnych zábavách, o tej maďarskej reči, o terajšej nádhere vtedy nebolo ani slychu! Nebol rozdiel medzi mešťanmi; my dcéry meštianske všetky sme boli rovné. Bohu vďaka, že sa to zmenilo a že teraz predsa sa oddeľuje vzdelanosť od prostoty, bohatstvo od chudoby, a ty že sa nemusíš zapodievať dievčatami stredných domov meštianskych. A všetko toto je zásluha terajšej módy po maďarsky hovoriť.“</w:t>
      </w:r>
    </w:p>
    <w:p>
      <w:pPr>
        <w:pStyle w:val="Normal"/>
        <w:widowControl w:val="false"/>
        <w:autoSpaceDE w:val="false"/>
        <w:spacing w:lineRule="auto" w:line="360"/>
        <w:rPr/>
      </w:pPr>
      <w:r>
        <w:rPr>
          <w:color w:val="000000"/>
        </w:rPr>
        <w:t xml:space="preserve">   „</w:t>
      </w:r>
      <w:r>
        <w:rPr>
          <w:color w:val="000000"/>
        </w:rPr>
        <w:t>Ale mamička moja, čo ty to hovoríš!“ ozvala sa na to akýmsi pletením baviaca sa Irma, dievča asi sedemnásťročné – a jej modré očko šelmovsky ku mamičke zaletelo. Tie čierne havranie vlasy, tá snežná tvár, tie maličké ružové ústočká, tá okrúhla briadka, ten utešený nošťúrik, tá malilinká ručinka – tak jej to svedčalo, tak ju to krásnou robilo, že až radosť! A tá jamôčka na tom líčku túto roztomilú devu ešte väčšmi okrášľovala.</w:t>
      </w:r>
    </w:p>
    <w:p>
      <w:pPr>
        <w:pStyle w:val="Normal"/>
        <w:widowControl w:val="false"/>
        <w:autoSpaceDE w:val="false"/>
        <w:spacing w:lineRule="auto" w:line="360"/>
        <w:rPr/>
      </w:pPr>
      <w:r>
        <w:rPr>
          <w:color w:val="000000"/>
        </w:rPr>
        <w:t xml:space="preserve">   „</w:t>
      </w:r>
      <w:r>
        <w:rPr>
          <w:color w:val="000000"/>
        </w:rPr>
        <w:t>Veď ste sa vy aj vtedy mohli deliť, keď ste sa chceli a nemuseli ste sa zapodievať nerovnými sebe.“</w:t>
      </w:r>
    </w:p>
    <w:p>
      <w:pPr>
        <w:pStyle w:val="Normal"/>
        <w:widowControl w:val="false"/>
        <w:autoSpaceDE w:val="false"/>
        <w:spacing w:lineRule="auto" w:line="360"/>
        <w:rPr/>
      </w:pPr>
      <w:r>
        <w:rPr>
          <w:color w:val="000000"/>
        </w:rPr>
        <w:t xml:space="preserve">   „</w:t>
      </w:r>
      <w:r>
        <w:rPr>
          <w:color w:val="000000"/>
        </w:rPr>
        <w:t>Akéže to bolo delenie sa, slečinka!“ ozval sa Móric Seben, „keď sa všetky rovnako nosili a šatili, keď všetky len jednou a tou istou slovenskou rečou hovorili?“</w:t>
      </w:r>
    </w:p>
    <w:p>
      <w:pPr>
        <w:pStyle w:val="Normal"/>
        <w:widowControl w:val="false"/>
        <w:autoSpaceDE w:val="false"/>
        <w:spacing w:lineRule="auto" w:line="360"/>
        <w:rPr/>
      </w:pPr>
      <w:r>
        <w:rPr>
          <w:color w:val="000000"/>
        </w:rPr>
        <w:t xml:space="preserve">   „</w:t>
      </w:r>
      <w:r>
        <w:rPr>
          <w:color w:val="000000"/>
        </w:rPr>
        <w:t>Slovenskou?“ vykríkla Irma, „ako by mohol vzdelaný človek po slovensky hovoriť? To nerozumiem!“</w:t>
      </w:r>
    </w:p>
    <w:p>
      <w:pPr>
        <w:pStyle w:val="Normal"/>
        <w:widowControl w:val="false"/>
        <w:autoSpaceDE w:val="false"/>
        <w:spacing w:lineRule="auto" w:line="360"/>
        <w:rPr/>
      </w:pPr>
      <w:r>
        <w:rPr>
          <w:color w:val="000000"/>
        </w:rPr>
        <w:t xml:space="preserve">   „</w:t>
      </w:r>
      <w:r>
        <w:rPr>
          <w:color w:val="000000"/>
        </w:rPr>
        <w:t>A predsa to tak bolo,“ dodávala Javoričová. „Vidíš, o toľko si ty šťastnejšia, keď nemusíš po slovensky hovoriť, iba keď slúžkam voľačo rozkazuješ. My sme museli i na zábavách, i všade len po slovensky rozprávať; pravda, len neskoršie sa nám oči otvorili, keď maďarčina prišla do kvetu, ako sme tam chybili, ako sme boli zaslepené!“</w:t>
      </w:r>
    </w:p>
    <w:p>
      <w:pPr>
        <w:pStyle w:val="Normal"/>
        <w:widowControl w:val="false"/>
        <w:autoSpaceDE w:val="false"/>
        <w:spacing w:lineRule="auto" w:line="360"/>
        <w:rPr/>
      </w:pPr>
      <w:r>
        <w:rPr>
          <w:color w:val="000000"/>
        </w:rPr>
        <w:t xml:space="preserve">   „</w:t>
      </w:r>
      <w:r>
        <w:rPr>
          <w:color w:val="000000"/>
        </w:rPr>
        <w:t>Ó, šťastná dcéra, ktorá takú vzdelanú, tak zmýšľajúcu paniu svojou matkou nazývať môže!“ znel chválospev Móricov.</w:t>
      </w:r>
    </w:p>
    <w:p>
      <w:pPr>
        <w:pStyle w:val="Normal"/>
        <w:widowControl w:val="false"/>
        <w:autoSpaceDE w:val="false"/>
        <w:spacing w:lineRule="auto" w:line="360"/>
        <w:rPr/>
      </w:pPr>
      <w:r>
        <w:rPr>
          <w:color w:val="000000"/>
        </w:rPr>
        <w:t xml:space="preserve">   </w:t>
      </w:r>
      <w:r>
        <w:rPr>
          <w:color w:val="000000"/>
        </w:rPr>
        <w:t>Móric Seben bol skoro každodenným hosťom u Javoričov; po svojom otcovi zdedil blízku dedinku, v ktorej teraz sám hospodáril. Za časov svojho jurátstva v Pešti aj on novomódne idey, ktoré veru lahodili jeho povrchnej vzdelanosti, nabral do seba a teraz ich usilovne rozširoval. U Javoričov našiel úrodné pole; matka súhlasila s ním, dcéra od detinstva matkou prevrátene vychovávaná sa neprotivila, a otec i mal, i nemal z toho radosť. Pravda, Móric so svojimi návštevami aj iný cieľ spájal. Dedičstvo otcovské bolo zadlžené, bolo mu treba bohatej žienky; krásna Irma lahodila oku, ľúbila sa srdcu a záletník vidiac, že ako otec, tak i matka sú mu naklonení, pevne veril v uskutočnenie svojej nádeje.</w:t>
      </w:r>
    </w:p>
    <w:p>
      <w:pPr>
        <w:pStyle w:val="Normal"/>
        <w:widowControl w:val="false"/>
        <w:autoSpaceDE w:val="false"/>
        <w:spacing w:lineRule="auto" w:line="360"/>
        <w:rPr>
          <w:b/>
          <w:b/>
          <w:bCs/>
          <w:color w:val="000000"/>
        </w:rPr>
      </w:pPr>
      <w:r>
        <w:rPr>
          <w:b/>
          <w:bCs/>
          <w:color w:val="000000"/>
        </w:rPr>
      </w:r>
      <w:bookmarkStart w:id="0" w:name="id2560038"/>
      <w:bookmarkStart w:id="1" w:name="id2560038"/>
      <w:bookmarkEnd w:id="1"/>
    </w:p>
    <w:p>
      <w:pPr>
        <w:pStyle w:val="Heading2"/>
        <w:rPr/>
      </w:pPr>
      <w:r>
        <w:rPr/>
        <w:t>II</w:t>
      </w:r>
    </w:p>
    <w:p>
      <w:pPr>
        <w:pStyle w:val="Normal"/>
        <w:widowControl w:val="false"/>
        <w:autoSpaceDE w:val="false"/>
        <w:spacing w:lineRule="auto" w:line="360"/>
        <w:rPr/>
      </w:pPr>
      <w:bookmarkStart w:id="2" w:name="id2560038"/>
      <w:bookmarkEnd w:id="2"/>
      <w:r>
        <w:rPr>
          <w:color w:val="000000"/>
        </w:rPr>
        <w:t xml:space="preserve">   </w:t>
      </w:r>
      <w:r>
        <w:rPr>
          <w:color w:val="000000"/>
        </w:rPr>
        <w:t>Na košatej jabloni štebotá kopa krásnoperých, veselých vtákov; klebetia, ako bolo predtým, ako ich teraz ľstivý vtáčnik či do osídla, či na lep chytáva. Radili sa, ako sa mu obrániť, ako vyhnúť nebezpečenstvu, ako udržať svoj veselý štebot!</w:t>
      </w:r>
    </w:p>
    <w:p>
      <w:pPr>
        <w:pStyle w:val="Normal"/>
        <w:widowControl w:val="false"/>
        <w:autoSpaceDE w:val="false"/>
        <w:spacing w:lineRule="auto" w:line="360"/>
        <w:rPr/>
      </w:pPr>
      <w:r>
        <w:rPr>
          <w:color w:val="000000"/>
        </w:rPr>
        <w:t xml:space="preserve">   </w:t>
      </w:r>
      <w:r>
        <w:rPr>
          <w:color w:val="000000"/>
        </w:rPr>
        <w:t>Študenti neradi majú nádherné chyže; slovenskí študenti sú obyčajne chudobní – spokojní, keď len majú kde hlavu skloniť; znášanliví sú tiež, lebo obyčajne po traja, štyria, piati bývajú v jednej izbe. – V študentskej izbičke v L. je ich zídených pekná hromádka, ktorí veru i teraz sú rozlične zaneprázdnení; niektorí chodia po izbe, niektorí sedia na stolcoch, lavičkách, posteliach, stole – kde ktorý napochytro miesto našiel. Bolo ich ale osem; s určitosťou sa počet nemôže udať, lebo ich pre dym bolo ledva vidno.</w:t>
      </w:r>
    </w:p>
    <w:p>
      <w:pPr>
        <w:pStyle w:val="Normal"/>
        <w:widowControl w:val="false"/>
        <w:autoSpaceDE w:val="false"/>
        <w:spacing w:lineRule="auto" w:line="360"/>
        <w:rPr/>
      </w:pPr>
      <w:r>
        <w:rPr>
          <w:color w:val="000000"/>
        </w:rPr>
        <w:t xml:space="preserve">   „</w:t>
      </w:r>
      <w:r>
        <w:rPr>
          <w:color w:val="000000"/>
        </w:rPr>
        <w:t>Teda už pozajtra pôjdete na tie veľkonočné sviatky domov?“ ozval sa jeden.</w:t>
      </w:r>
    </w:p>
    <w:p>
      <w:pPr>
        <w:pStyle w:val="Normal"/>
        <w:widowControl w:val="false"/>
        <w:autoSpaceDE w:val="false"/>
        <w:spacing w:lineRule="auto" w:line="360"/>
        <w:rPr/>
      </w:pPr>
      <w:r>
        <w:rPr>
          <w:color w:val="000000"/>
        </w:rPr>
        <w:t xml:space="preserve">   „</w:t>
      </w:r>
      <w:r>
        <w:rPr>
          <w:color w:val="000000"/>
        </w:rPr>
        <w:t>Pozajtra, poď s nami!“ odpovedal druhý.</w:t>
      </w:r>
    </w:p>
    <w:p>
      <w:pPr>
        <w:pStyle w:val="Normal"/>
        <w:widowControl w:val="false"/>
        <w:autoSpaceDE w:val="false"/>
        <w:spacing w:lineRule="auto" w:line="360"/>
        <w:rPr/>
      </w:pPr>
      <w:r>
        <w:rPr>
          <w:color w:val="000000"/>
        </w:rPr>
        <w:t xml:space="preserve">   „</w:t>
      </w:r>
      <w:r>
        <w:rPr>
          <w:color w:val="000000"/>
        </w:rPr>
        <w:t>A čo tam budem robiť? Máte tam veľa pekných Sloveniek? Jesto výhľad na dáke zábavy?“</w:t>
      </w:r>
    </w:p>
    <w:p>
      <w:pPr>
        <w:pStyle w:val="Normal"/>
        <w:widowControl w:val="false"/>
        <w:autoSpaceDE w:val="false"/>
        <w:spacing w:lineRule="auto" w:line="360"/>
        <w:rPr/>
      </w:pPr>
      <w:r>
        <w:rPr>
          <w:color w:val="000000"/>
        </w:rPr>
        <w:t xml:space="preserve">   „</w:t>
      </w:r>
      <w:r>
        <w:rPr>
          <w:color w:val="000000"/>
        </w:rPr>
        <w:t>Pekných dievčat máme dosť, Slovenku ani jednu; o zábavy nestojíme, lebo sa nám zabávať ani neprichodí, máme dosť inakšej roboty!“</w:t>
      </w:r>
    </w:p>
    <w:p>
      <w:pPr>
        <w:pStyle w:val="Normal"/>
        <w:widowControl w:val="false"/>
        <w:autoSpaceDE w:val="false"/>
        <w:spacing w:lineRule="auto" w:line="360"/>
        <w:rPr/>
      </w:pPr>
      <w:r>
        <w:rPr>
          <w:color w:val="000000"/>
        </w:rPr>
        <w:t xml:space="preserve">   „</w:t>
      </w:r>
      <w:r>
        <w:rPr>
          <w:color w:val="000000"/>
        </w:rPr>
        <w:t>Nuž tak radšej ostanem tu. Ja keď chcem dakde výlet urobiť, robím to preto, aby som sa zabavil a vo veselej spoločnosti zabudol na študentskú biedu, a tým ducha do novej práce a nového namáhania povzbudil a oživil. Mám aj tam u vás živoriť ako tu, smútiť a dumať – to volím ani sa nehýbať!“</w:t>
      </w:r>
    </w:p>
    <w:p>
      <w:pPr>
        <w:pStyle w:val="Normal"/>
        <w:widowControl w:val="false"/>
        <w:autoSpaceDE w:val="false"/>
        <w:spacing w:lineRule="auto" w:line="360"/>
        <w:rPr/>
      </w:pPr>
      <w:r>
        <w:rPr>
          <w:color w:val="000000"/>
        </w:rPr>
        <w:t xml:space="preserve">   „</w:t>
      </w:r>
      <w:r>
        <w:rPr>
          <w:color w:val="000000"/>
        </w:rPr>
        <w:t>Aký si ty za svetom omámený, Davorín! Povedz mi, čo máš z tých svetských radostí? Tie sú nie pre nás a beda nám, ak sa tým oddáme, s nimi zájde naša pracovitosť, usilovnosť, a my budeme vyhodení do sveta a v márnostiach jeho bez znaku zahynieme.“</w:t>
      </w:r>
    </w:p>
    <w:p>
      <w:pPr>
        <w:pStyle w:val="Normal"/>
        <w:widowControl w:val="false"/>
        <w:autoSpaceDE w:val="false"/>
        <w:spacing w:lineRule="auto" w:line="360"/>
        <w:rPr/>
      </w:pPr>
      <w:r>
        <w:rPr>
          <w:color w:val="000000"/>
        </w:rPr>
        <w:t xml:space="preserve">   „</w:t>
      </w:r>
      <w:r>
        <w:rPr>
          <w:color w:val="000000"/>
        </w:rPr>
        <w:t>A ja ti zase hovorím,“ odvetil Davorín, „že je to naša kliatba a naše nešťastie, keď sa my od sveta oddeľujeme a s ním spolku mať nechceme; zato potom ľudia na nás zle zazerajú a nami opovrhujú. Je to, pravda, výsledok nášho vychovávania, ale to sa musí zmeniť; bez spoločenského života sú všetky naše túžby, ideály a naše básnenie len márne namáhanie! Toto je moje krédo!“</w:t>
      </w:r>
    </w:p>
    <w:p>
      <w:pPr>
        <w:pStyle w:val="Normal"/>
        <w:widowControl w:val="false"/>
        <w:autoSpaceDE w:val="false"/>
        <w:spacing w:lineRule="auto" w:line="360"/>
        <w:rPr/>
      </w:pPr>
      <w:r>
        <w:rPr>
          <w:color w:val="000000"/>
        </w:rPr>
        <w:t xml:space="preserve">   „</w:t>
      </w:r>
      <w:r>
        <w:rPr>
          <w:color w:val="000000"/>
        </w:rPr>
        <w:t>Našťastie nie naše!“ ozval sa ktorýsi a ostatní tomuto prisviedčali.</w:t>
      </w:r>
    </w:p>
    <w:p>
      <w:pPr>
        <w:pStyle w:val="Normal"/>
        <w:widowControl w:val="false"/>
        <w:autoSpaceDE w:val="false"/>
        <w:spacing w:lineRule="auto" w:line="360"/>
        <w:rPr/>
      </w:pPr>
      <w:r>
        <w:rPr>
          <w:color w:val="000000"/>
        </w:rPr>
        <w:t xml:space="preserve">   „</w:t>
      </w:r>
      <w:r>
        <w:rPr>
          <w:color w:val="000000"/>
        </w:rPr>
        <w:t>Čo chceš a čo budeš hľadať v tom svete?“ začal druhý. „Chceš súhlasiť s márnosťou, nádherou a ľahkosťou? Je to náš cieľ? My máme druhé určenie; my sa musíme prebiť usilovnosťou cez márnosť a nízkosť sveta na výslnie vedy a tam si utvoriť svet nový!“</w:t>
      </w:r>
    </w:p>
    <w:p>
      <w:pPr>
        <w:pStyle w:val="Normal"/>
        <w:widowControl w:val="false"/>
        <w:autoSpaceDE w:val="false"/>
        <w:spacing w:lineRule="auto" w:line="360"/>
        <w:rPr/>
      </w:pPr>
      <w:r>
        <w:rPr>
          <w:color w:val="000000"/>
        </w:rPr>
        <w:t xml:space="preserve">   „</w:t>
      </w:r>
      <w:r>
        <w:rPr>
          <w:color w:val="000000"/>
        </w:rPr>
        <w:t>Krásne ideály!“ zase Davorín. „A kdeže si ten svet utvoríš, v oblakoch, či v nebi? Vy opúšťate sami ten základ, na ktorom tieto svety tvoriť chcete; básnite a v nadšení zabúdate na to, čo by skutočný život povznieslo, opúšťate skutočnosť a vo vidinách staviate poveterné zámky. Ideálne svety chcete tvoriť a celé pole skutočného života prepúšťate svojim nepriateľom. Či by nebolo lepšie skutočný život kriesiť – národ k povedomiu a hrdosti národnej privodiť – v kole Sloveniek ideály uskutočniť?“</w:t>
      </w:r>
    </w:p>
    <w:p>
      <w:pPr>
        <w:pStyle w:val="Normal"/>
        <w:widowControl w:val="false"/>
        <w:autoSpaceDE w:val="false"/>
        <w:spacing w:lineRule="auto" w:line="360"/>
        <w:rPr/>
      </w:pPr>
      <w:r>
        <w:rPr>
          <w:color w:val="000000"/>
        </w:rPr>
        <w:t xml:space="preserve">   „</w:t>
      </w:r>
      <w:r>
        <w:rPr>
          <w:color w:val="000000"/>
        </w:rPr>
        <w:t>A akože to urobíš?“</w:t>
      </w:r>
    </w:p>
    <w:p>
      <w:pPr>
        <w:pStyle w:val="Normal"/>
        <w:widowControl w:val="false"/>
        <w:autoSpaceDE w:val="false"/>
        <w:spacing w:lineRule="auto" w:line="360"/>
        <w:rPr/>
      </w:pPr>
      <w:r>
        <w:rPr>
          <w:color w:val="000000"/>
        </w:rPr>
        <w:t xml:space="preserve">   „</w:t>
      </w:r>
      <w:r>
        <w:rPr>
          <w:color w:val="000000"/>
        </w:rPr>
        <w:t>Na tom si nám netreba dlho hlavy lámať, lebo u nás je celé pole ešte neorané; kde a čím chceš, môžeš začať. Napríklad, zahrajte u vás cez Veľkú noc divadlo a počiatok je urobený!“</w:t>
      </w:r>
    </w:p>
    <w:p>
      <w:pPr>
        <w:pStyle w:val="Normal"/>
        <w:widowControl w:val="false"/>
        <w:autoSpaceDE w:val="false"/>
        <w:spacing w:lineRule="auto" w:line="360"/>
        <w:rPr/>
      </w:pPr>
      <w:r>
        <w:rPr>
          <w:color w:val="000000"/>
        </w:rPr>
        <w:t xml:space="preserve">   „</w:t>
      </w:r>
      <w:r>
        <w:rPr>
          <w:color w:val="000000"/>
        </w:rPr>
        <w:t>A ktože ti ho bude hrať? A kto ti bude obecenstvom?“</w:t>
      </w:r>
    </w:p>
    <w:p>
      <w:pPr>
        <w:pStyle w:val="Normal"/>
        <w:widowControl w:val="false"/>
        <w:autoSpaceDE w:val="false"/>
        <w:spacing w:lineRule="auto" w:line="360"/>
        <w:rPr/>
      </w:pPr>
      <w:r>
        <w:rPr>
          <w:color w:val="000000"/>
        </w:rPr>
        <w:t xml:space="preserve">   „</w:t>
      </w:r>
      <w:r>
        <w:rPr>
          <w:color w:val="000000"/>
        </w:rPr>
        <w:t>Veď sa tak nazdávam, že je vaše mesto slovenské a tak že i obecenstvo, i hercov mať budete.“</w:t>
      </w:r>
    </w:p>
    <w:p>
      <w:pPr>
        <w:pStyle w:val="Normal"/>
        <w:widowControl w:val="false"/>
        <w:autoSpaceDE w:val="false"/>
        <w:spacing w:lineRule="auto" w:line="360"/>
        <w:rPr/>
      </w:pPr>
      <w:r>
        <w:rPr>
          <w:color w:val="000000"/>
        </w:rPr>
        <w:t xml:space="preserve">   „</w:t>
      </w:r>
      <w:r>
        <w:rPr>
          <w:color w:val="000000"/>
        </w:rPr>
        <w:t>Tak neznáš naše mesto. Za to ti dobre stojím, že ti tam po slovensky hrať nielen nedovolia, ale ak by ti aj dovolili, že by si predsa prázdnym stenám hral.“</w:t>
      </w:r>
    </w:p>
    <w:p>
      <w:pPr>
        <w:pStyle w:val="Normal"/>
        <w:widowControl w:val="false"/>
        <w:autoSpaceDE w:val="false"/>
        <w:spacing w:lineRule="auto" w:line="360"/>
        <w:rPr/>
      </w:pPr>
      <w:r>
        <w:rPr>
          <w:color w:val="000000"/>
        </w:rPr>
        <w:t xml:space="preserve">   „</w:t>
      </w:r>
      <w:r>
        <w:rPr>
          <w:color w:val="000000"/>
        </w:rPr>
        <w:t>Nuž a prečo?“</w:t>
      </w:r>
    </w:p>
    <w:p>
      <w:pPr>
        <w:pStyle w:val="Normal"/>
        <w:widowControl w:val="false"/>
        <w:autoSpaceDE w:val="false"/>
        <w:spacing w:lineRule="auto" w:line="360"/>
        <w:rPr/>
      </w:pPr>
      <w:r>
        <w:rPr>
          <w:color w:val="000000"/>
        </w:rPr>
        <w:t xml:space="preserve">   „</w:t>
      </w:r>
      <w:r>
        <w:rPr>
          <w:color w:val="000000"/>
        </w:rPr>
        <w:t>Lebo mesto je celkom pomaďarčené, nenájdeš tam jedného precitnutého, za národnosť zaujatého človeka, všetci sú plní kliatby na svoj rod!“</w:t>
      </w:r>
    </w:p>
    <w:p>
      <w:pPr>
        <w:pStyle w:val="Normal"/>
        <w:widowControl w:val="false"/>
        <w:autoSpaceDE w:val="false"/>
        <w:spacing w:lineRule="auto" w:line="360"/>
        <w:rPr/>
      </w:pPr>
      <w:r>
        <w:rPr>
          <w:color w:val="000000"/>
        </w:rPr>
        <w:t xml:space="preserve">   „</w:t>
      </w:r>
      <w:r>
        <w:rPr>
          <w:color w:val="000000"/>
        </w:rPr>
        <w:t>Teda tak? Aj to len za mňa hovorí. Tu vidíte, ako je zle skutočnosť opúšťať a v samých ideáloch plávať. Mesto vaše bolo slovenské a teraz vraj nieto ani duše slovenskej v ňom. Vidíte, keby ste sa vy boli o skutočný život trochu postarali, mohli ste toto mesto pre Slovákov udržať; a čo by aj čiastka maďarstvom omámená vás bola opustila, predsa by bola druhá čiastka ostala, ktorú ste vy opustili a tým k odnárodneniu sa akoby donútili. Nože mi povedzte, aký je u vás spoločenský život?“</w:t>
      </w:r>
    </w:p>
    <w:p>
      <w:pPr>
        <w:pStyle w:val="Normal"/>
        <w:widowControl w:val="false"/>
        <w:autoSpaceDE w:val="false"/>
        <w:spacing w:lineRule="auto" w:line="360"/>
        <w:rPr/>
      </w:pPr>
      <w:r>
        <w:rPr>
          <w:color w:val="000000"/>
        </w:rPr>
        <w:t xml:space="preserve">   „</w:t>
      </w:r>
      <w:r>
        <w:rPr>
          <w:color w:val="000000"/>
        </w:rPr>
        <w:t>To ti my z vlastnej skúsenosti povedať nevieme, lebo spoločnosti nenavštevujeme; len to vieme, že sa dievčatá schádzajú a zabávajú, že však tam duch maďarónsky panuje. Čo by sme my tam mali robiť? Dosť nás mrzí, že naše sestry do takej spoločnosti chodia!“</w:t>
      </w:r>
    </w:p>
    <w:p>
      <w:pPr>
        <w:pStyle w:val="Normal"/>
        <w:widowControl w:val="false"/>
        <w:autoSpaceDE w:val="false"/>
        <w:spacing w:lineRule="auto" w:line="360"/>
        <w:rPr/>
      </w:pPr>
      <w:r>
        <w:rPr>
          <w:color w:val="000000"/>
        </w:rPr>
        <w:t xml:space="preserve">   „</w:t>
      </w:r>
      <w:r>
        <w:rPr>
          <w:color w:val="000000"/>
        </w:rPr>
        <w:t>Ale to mi je nie na pochopenie,“ zase Davorín, „máte tam Javoriča; a že s týmto dačo nerobíte?“</w:t>
      </w:r>
    </w:p>
    <w:p>
      <w:pPr>
        <w:pStyle w:val="Normal"/>
        <w:widowControl w:val="false"/>
        <w:autoSpaceDE w:val="false"/>
        <w:spacing w:lineRule="auto" w:line="360"/>
        <w:rPr/>
      </w:pPr>
      <w:r>
        <w:rPr>
          <w:color w:val="000000"/>
        </w:rPr>
        <w:t xml:space="preserve">   „</w:t>
      </w:r>
      <w:r>
        <w:rPr>
          <w:color w:val="000000"/>
        </w:rPr>
        <w:t>Javorič? – Len toho nespomínaj; on je Slovák podľa spisov, ale v živote je horší ako ktorýkoľvek odrodilec. V jeho dome len po maďarsky sa rozpráva, dcéru matka v novomódnom duchu vychováva. Čo chceš od takých ľudí?“</w:t>
      </w:r>
    </w:p>
    <w:p>
      <w:pPr>
        <w:pStyle w:val="Normal"/>
        <w:widowControl w:val="false"/>
        <w:autoSpaceDE w:val="false"/>
        <w:spacing w:lineRule="auto" w:line="360"/>
        <w:rPr/>
      </w:pPr>
      <w:r>
        <w:rPr>
          <w:color w:val="000000"/>
        </w:rPr>
        <w:t xml:space="preserve">   „</w:t>
      </w:r>
      <w:r>
        <w:rPr>
          <w:color w:val="000000"/>
        </w:rPr>
        <w:t>Na môj pravdu, až ma vôľa nadchodí s vami ísť!“ preriekol Davorín.</w:t>
      </w:r>
    </w:p>
    <w:p>
      <w:pPr>
        <w:pStyle w:val="Normal"/>
        <w:widowControl w:val="false"/>
        <w:autoSpaceDE w:val="false"/>
        <w:spacing w:lineRule="auto" w:line="360"/>
        <w:rPr/>
      </w:pPr>
      <w:r>
        <w:rPr>
          <w:color w:val="000000"/>
        </w:rPr>
        <w:t xml:space="preserve">   „</w:t>
      </w:r>
      <w:r>
        <w:rPr>
          <w:color w:val="000000"/>
        </w:rPr>
        <w:t>No poď a presvedčíš sa sám.“</w:t>
      </w:r>
    </w:p>
    <w:p>
      <w:pPr>
        <w:pStyle w:val="Normal"/>
        <w:widowControl w:val="false"/>
        <w:autoSpaceDE w:val="false"/>
        <w:spacing w:lineRule="auto" w:line="360"/>
        <w:rPr/>
      </w:pPr>
      <w:r>
        <w:rPr>
          <w:color w:val="000000"/>
        </w:rPr>
        <w:t xml:space="preserve">   „</w:t>
      </w:r>
      <w:r>
        <w:rPr>
          <w:color w:val="000000"/>
        </w:rPr>
        <w:t>Dobre, pôjdem; ale budeme divadlo hrať!“</w:t>
      </w:r>
    </w:p>
    <w:p>
      <w:pPr>
        <w:pStyle w:val="Normal"/>
        <w:widowControl w:val="false"/>
        <w:autoSpaceDE w:val="false"/>
        <w:spacing w:lineRule="auto" w:line="360"/>
        <w:rPr/>
      </w:pPr>
      <w:r>
        <w:rPr>
          <w:color w:val="000000"/>
        </w:rPr>
        <w:t xml:space="preserve">   „</w:t>
      </w:r>
      <w:r>
        <w:rPr>
          <w:color w:val="000000"/>
        </w:rPr>
        <w:t>Divadlo? – Na to ani nemysli.“</w:t>
      </w:r>
    </w:p>
    <w:p>
      <w:pPr>
        <w:pStyle w:val="Normal"/>
        <w:widowControl w:val="false"/>
        <w:autoSpaceDE w:val="false"/>
        <w:spacing w:lineRule="auto" w:line="360"/>
        <w:rPr/>
      </w:pPr>
      <w:r>
        <w:rPr>
          <w:color w:val="000000"/>
        </w:rPr>
        <w:t xml:space="preserve">   „</w:t>
      </w:r>
      <w:r>
        <w:rPr>
          <w:color w:val="000000"/>
        </w:rPr>
        <w:t>Veď uvidíme. Budeme hrať, a to Beňovského. Len sa do práce; úlohy sa poodpisujú ešte tu, uvidíme, čo sa potom dá urobiť. Bol by to hrom, aby sme my v takom slovenskom meste divadlo hrať nemohli! Teda uzavreté: pôjdeme k vám a budeme divadlo hrať!“</w:t>
      </w:r>
    </w:p>
    <w:p>
      <w:pPr>
        <w:pStyle w:val="Normal"/>
        <w:widowControl w:val="false"/>
        <w:autoSpaceDE w:val="false"/>
        <w:spacing w:lineRule="auto" w:line="360"/>
        <w:rPr/>
      </w:pPr>
      <w:r>
        <w:rPr>
          <w:color w:val="000000"/>
        </w:rPr>
        <w:t xml:space="preserve">   „</w:t>
      </w:r>
      <w:r>
        <w:rPr>
          <w:color w:val="000000"/>
        </w:rPr>
        <w:t>A ženské kde vezmeš?“</w:t>
      </w:r>
    </w:p>
    <w:p>
      <w:pPr>
        <w:pStyle w:val="Normal"/>
        <w:widowControl w:val="false"/>
        <w:autoSpaceDE w:val="false"/>
        <w:spacing w:lineRule="auto" w:line="360"/>
        <w:rPr/>
      </w:pPr>
      <w:r>
        <w:rPr>
          <w:color w:val="000000"/>
        </w:rPr>
        <w:t xml:space="preserve">   „</w:t>
      </w:r>
      <w:r>
        <w:rPr>
          <w:color w:val="000000"/>
        </w:rPr>
        <w:t>Nuž veď hovoríš, že u vás dosť dievčat, budeme si vyberať, a veď aj vaše sestry musia hrať!“</w:t>
      </w:r>
    </w:p>
    <w:p>
      <w:pPr>
        <w:pStyle w:val="Normal"/>
        <w:widowControl w:val="false"/>
        <w:autoSpaceDE w:val="false"/>
        <w:spacing w:lineRule="auto" w:line="360"/>
        <w:rPr/>
      </w:pPr>
      <w:r>
        <w:rPr>
          <w:color w:val="000000"/>
        </w:rPr>
        <w:t xml:space="preserve">   „</w:t>
      </w:r>
      <w:r>
        <w:rPr>
          <w:color w:val="000000"/>
        </w:rPr>
        <w:t>No, to daromné nádeje, ale skús, uvidíš, ako sa popáliš.“</w:t>
      </w:r>
    </w:p>
    <w:p>
      <w:pPr>
        <w:pStyle w:val="Normal"/>
        <w:widowControl w:val="false"/>
        <w:autoSpaceDE w:val="false"/>
        <w:spacing w:lineRule="auto" w:line="360"/>
        <w:rPr>
          <w:b/>
          <w:b/>
          <w:bCs/>
          <w:color w:val="000000"/>
        </w:rPr>
      </w:pPr>
      <w:r>
        <w:rPr>
          <w:b/>
          <w:bCs/>
          <w:color w:val="000000"/>
        </w:rPr>
      </w:r>
      <w:bookmarkStart w:id="3" w:name="id2554580"/>
      <w:bookmarkStart w:id="4" w:name="id2554580"/>
      <w:bookmarkEnd w:id="4"/>
    </w:p>
    <w:p>
      <w:pPr>
        <w:pStyle w:val="Heading2"/>
        <w:rPr/>
      </w:pPr>
      <w:r>
        <w:rPr/>
        <w:t>III</w:t>
      </w:r>
    </w:p>
    <w:p>
      <w:pPr>
        <w:pStyle w:val="Normal"/>
        <w:widowControl w:val="false"/>
        <w:autoSpaceDE w:val="false"/>
        <w:spacing w:lineRule="auto" w:line="360"/>
        <w:rPr/>
      </w:pPr>
      <w:bookmarkStart w:id="5" w:name="id2554580"/>
      <w:bookmarkEnd w:id="5"/>
      <w:r>
        <w:rPr>
          <w:color w:val="000000"/>
        </w:rPr>
        <w:t xml:space="preserve">   </w:t>
      </w:r>
      <w:r>
        <w:rPr>
          <w:color w:val="000000"/>
        </w:rPr>
        <w:t>Davorín i s ostatnými spolužiakmi došiel do mesta, ktoré, aby predsa meno malo, budeme volať Lipovany. Našich šuhajov bývalo v tomto meste asi šesť, nerátajúc sem bývajúcich v susedných obciach: teda chlapstva dosť, aby sa Beňovský na javisku mohol predstavovať. Sotva sa ta dostali, domáci neznámeho svojim rodinám predstavili a s nimi sa uvítali, už boli zase spolu u Slanských, kde Davorín zosadol, aby sa radili o ďalších krokoch.</w:t>
      </w:r>
    </w:p>
    <w:p>
      <w:pPr>
        <w:pStyle w:val="Normal"/>
        <w:widowControl w:val="false"/>
        <w:autoSpaceDE w:val="false"/>
        <w:spacing w:lineRule="auto" w:line="360"/>
        <w:rPr/>
      </w:pPr>
      <w:r>
        <w:rPr>
          <w:color w:val="000000"/>
        </w:rPr>
        <w:t xml:space="preserve">   „</w:t>
      </w:r>
      <w:r>
        <w:rPr>
          <w:color w:val="000000"/>
        </w:rPr>
        <w:t>Úlohy sú odpísané, potrebujeme len dve dievčatá; povedzte, ktoré by to mohli byť tu v meste?“ spytoval sa Davorín, ale ostatní mlčali a netrúfali si slova preriecť.</w:t>
      </w:r>
    </w:p>
    <w:p>
      <w:pPr>
        <w:pStyle w:val="Normal"/>
        <w:widowControl w:val="false"/>
        <w:autoSpaceDE w:val="false"/>
        <w:spacing w:lineRule="auto" w:line="360"/>
        <w:rPr/>
      </w:pPr>
      <w:r>
        <w:rPr>
          <w:color w:val="000000"/>
        </w:rPr>
        <w:t xml:space="preserve">   „</w:t>
      </w:r>
      <w:r>
        <w:rPr>
          <w:color w:val="000000"/>
        </w:rPr>
        <w:t>Nuž veď ste hovorili, že máte dosť dievčat, a teraz neviete ani jednu menovať?“</w:t>
      </w:r>
    </w:p>
    <w:p>
      <w:pPr>
        <w:pStyle w:val="Normal"/>
        <w:widowControl w:val="false"/>
        <w:autoSpaceDE w:val="false"/>
        <w:spacing w:lineRule="auto" w:line="360"/>
        <w:rPr/>
      </w:pPr>
      <w:r>
        <w:rPr>
          <w:color w:val="000000"/>
        </w:rPr>
        <w:t xml:space="preserve">   „</w:t>
      </w:r>
      <w:r>
        <w:rPr>
          <w:color w:val="000000"/>
        </w:rPr>
        <w:t>Veď dievčat máš dosť,“ preriekol jeden „ale ktoráže by chcela hrať?“</w:t>
      </w:r>
    </w:p>
    <w:p>
      <w:pPr>
        <w:pStyle w:val="Normal"/>
        <w:widowControl w:val="false"/>
        <w:autoSpaceDE w:val="false"/>
        <w:spacing w:lineRule="auto" w:line="360"/>
        <w:rPr/>
      </w:pPr>
      <w:r>
        <w:rPr>
          <w:color w:val="000000"/>
        </w:rPr>
        <w:t xml:space="preserve">   „</w:t>
      </w:r>
      <w:r>
        <w:rPr>
          <w:color w:val="000000"/>
        </w:rPr>
        <w:t>Pravdaže, ak žiadnu nepožiadame, ani jedna sa nám núkať nepríde. Teda menujte ich.“</w:t>
      </w:r>
    </w:p>
    <w:p>
      <w:pPr>
        <w:pStyle w:val="Normal"/>
        <w:widowControl w:val="false"/>
        <w:autoSpaceDE w:val="false"/>
        <w:spacing w:lineRule="auto" w:line="360"/>
        <w:rPr/>
      </w:pPr>
      <w:r>
        <w:rPr>
          <w:color w:val="000000"/>
        </w:rPr>
        <w:t xml:space="preserve">   „</w:t>
      </w:r>
      <w:r>
        <w:rPr>
          <w:color w:val="000000"/>
        </w:rPr>
        <w:t>Málika, sestra Verného, mohla by hrať!“</w:t>
      </w:r>
    </w:p>
    <w:p>
      <w:pPr>
        <w:pStyle w:val="Normal"/>
        <w:widowControl w:val="false"/>
        <w:autoSpaceDE w:val="false"/>
        <w:spacing w:lineRule="auto" w:line="360"/>
        <w:rPr/>
      </w:pPr>
      <w:r>
        <w:rPr>
          <w:color w:val="000000"/>
        </w:rPr>
        <w:t xml:space="preserve">   „</w:t>
      </w:r>
      <w:r>
        <w:rPr>
          <w:color w:val="000000"/>
        </w:rPr>
        <w:t>To si ani nemyslite,“ odsekol Verný; „len som jej spomenul divadlo, už mi preč utekala a nechcela ani počúvať.“</w:t>
      </w:r>
    </w:p>
    <w:p>
      <w:pPr>
        <w:pStyle w:val="Normal"/>
        <w:widowControl w:val="false"/>
        <w:autoSpaceDE w:val="false"/>
        <w:spacing w:lineRule="auto" w:line="360"/>
        <w:rPr/>
      </w:pPr>
      <w:r>
        <w:rPr>
          <w:color w:val="000000"/>
        </w:rPr>
        <w:t xml:space="preserve">   „</w:t>
      </w:r>
      <w:r>
        <w:rPr>
          <w:color w:val="000000"/>
        </w:rPr>
        <w:t>Teda Marka Koreňovie.“</w:t>
      </w:r>
    </w:p>
    <w:p>
      <w:pPr>
        <w:pStyle w:val="Normal"/>
        <w:widowControl w:val="false"/>
        <w:autoSpaceDE w:val="false"/>
        <w:spacing w:lineRule="auto" w:line="360"/>
        <w:rPr/>
      </w:pPr>
      <w:r>
        <w:rPr>
          <w:color w:val="000000"/>
        </w:rPr>
        <w:t xml:space="preserve">   „</w:t>
      </w:r>
      <w:r>
        <w:rPr>
          <w:color w:val="000000"/>
        </w:rPr>
        <w:t>Tej dajte pokoj!“ zase brat menovanej, „lebo tá vám len to robí, čo robí Irma Javoričovie.“</w:t>
      </w:r>
    </w:p>
    <w:p>
      <w:pPr>
        <w:pStyle w:val="Normal"/>
        <w:widowControl w:val="false"/>
        <w:autoSpaceDE w:val="false"/>
        <w:spacing w:lineRule="auto" w:line="360"/>
        <w:rPr/>
      </w:pPr>
      <w:r>
        <w:rPr>
          <w:color w:val="000000"/>
        </w:rPr>
        <w:t xml:space="preserve">   </w:t>
      </w:r>
      <w:r>
        <w:rPr>
          <w:color w:val="000000"/>
        </w:rPr>
        <w:t>Ešte jednu-druhú spomenuli, ale pri každej hneď aj svoju pochybnosť vyslovili. Konečne nad tým už rozmrzený Davorín zvolal:</w:t>
      </w:r>
    </w:p>
    <w:p>
      <w:pPr>
        <w:pStyle w:val="Normal"/>
        <w:widowControl w:val="false"/>
        <w:autoSpaceDE w:val="false"/>
        <w:spacing w:lineRule="auto" w:line="360"/>
        <w:rPr/>
      </w:pPr>
      <w:r>
        <w:rPr>
          <w:color w:val="000000"/>
        </w:rPr>
        <w:t xml:space="preserve">   „</w:t>
      </w:r>
      <w:r>
        <w:rPr>
          <w:color w:val="000000"/>
        </w:rPr>
        <w:t>Vidím, že takto k ničomu neprídeme! Z vás domácich je nič, vy odhodlanosti nemáte, musím ja, cudzí, začať. Povedzte mi, ktoré dievča je v meste najkrajšie?“</w:t>
      </w:r>
    </w:p>
    <w:p>
      <w:pPr>
        <w:pStyle w:val="Normal"/>
        <w:widowControl w:val="false"/>
        <w:autoSpaceDE w:val="false"/>
        <w:spacing w:lineRule="auto" w:line="360"/>
        <w:rPr/>
      </w:pPr>
      <w:r>
        <w:rPr>
          <w:color w:val="000000"/>
        </w:rPr>
        <w:t xml:space="preserve">  „</w:t>
      </w:r>
      <w:r>
        <w:rPr>
          <w:color w:val="000000"/>
        </w:rPr>
        <w:t>To je Irma Javoričová!“ odpovedali žiaci.</w:t>
      </w:r>
    </w:p>
    <w:p>
      <w:pPr>
        <w:pStyle w:val="Normal"/>
        <w:widowControl w:val="false"/>
        <w:autoSpaceDE w:val="false"/>
        <w:spacing w:lineRule="auto" w:line="360"/>
        <w:rPr/>
      </w:pPr>
      <w:r>
        <w:rPr>
          <w:color w:val="000000"/>
        </w:rPr>
        <w:t xml:space="preserve">   „</w:t>
      </w:r>
      <w:r>
        <w:rPr>
          <w:color w:val="000000"/>
        </w:rPr>
        <w:t>Irma? – či si ju aj po maďarsky krstiť dal? To mu veru česť robí! – Teda pôjdem ja k Irme a budem hľadieť, aby Marinkou zostala. Ktože pôjdete so mnou?“</w:t>
      </w:r>
    </w:p>
    <w:p>
      <w:pPr>
        <w:pStyle w:val="Normal"/>
        <w:widowControl w:val="false"/>
        <w:autoSpaceDE w:val="false"/>
        <w:spacing w:lineRule="auto" w:line="360"/>
        <w:rPr/>
      </w:pPr>
      <w:r>
        <w:rPr>
          <w:color w:val="000000"/>
        </w:rPr>
        <w:t xml:space="preserve">   „</w:t>
      </w:r>
      <w:r>
        <w:rPr>
          <w:color w:val="000000"/>
        </w:rPr>
        <w:t>Nech ide Slanský!“</w:t>
      </w:r>
    </w:p>
    <w:p>
      <w:pPr>
        <w:pStyle w:val="Normal"/>
        <w:widowControl w:val="false"/>
        <w:autoSpaceDE w:val="false"/>
        <w:spacing w:lineRule="auto" w:line="360"/>
        <w:rPr/>
      </w:pPr>
      <w:r>
        <w:rPr>
          <w:color w:val="000000"/>
        </w:rPr>
        <w:t xml:space="preserve">   „</w:t>
      </w:r>
      <w:r>
        <w:rPr>
          <w:color w:val="000000"/>
        </w:rPr>
        <w:t>Dobre, teda Slanský; ale i vy ostatní sa do práce a zase sa tu zídeme a výsledok oznámime, aby sme ďalej mohli robiť, čo treba.“</w:t>
      </w:r>
    </w:p>
    <w:p>
      <w:pPr>
        <w:pStyle w:val="Normal"/>
        <w:widowControl w:val="false"/>
        <w:autoSpaceDE w:val="false"/>
        <w:spacing w:lineRule="auto" w:line="360"/>
        <w:rPr/>
      </w:pPr>
      <w:r>
        <w:rPr>
          <w:color w:val="000000"/>
        </w:rPr>
        <w:t xml:space="preserve">   </w:t>
      </w:r>
      <w:r>
        <w:rPr>
          <w:color w:val="000000"/>
        </w:rPr>
        <w:t>S tým sa študenti rozišli.</w:t>
      </w:r>
    </w:p>
    <w:p>
      <w:pPr>
        <w:pStyle w:val="Normal"/>
        <w:widowControl w:val="false"/>
        <w:autoSpaceDE w:val="false"/>
        <w:spacing w:lineRule="auto" w:line="360"/>
        <w:rPr/>
      </w:pPr>
      <w:r>
        <w:rPr>
          <w:color w:val="000000"/>
        </w:rPr>
        <w:t xml:space="preserve">   </w:t>
      </w:r>
      <w:r>
        <w:rPr>
          <w:color w:val="000000"/>
        </w:rPr>
        <w:t>V známej nám už chyži u pána Javoriča nachodíme vyberanú spoločnosť: je tam asi päť pekne a nádherne poobliekaných paní, viac ešte spanilých dievčat a medzi nimi vyniká – Irma. Móric Seben, jediný muž v tomto kole živý rozhovor vedúcich členov krásneho pokolenia, vedie si hrdo, že je sám. Lež čo hovoria, veru mi tvrdo povedať, bo naraz všetky hovoria a tak to šumí, ako keď pred víchrom rozbúrené vlny Váhu o Margitu a Besnú skalu udierajú a zase utíchne, ako utíchne prívalom zaliaty požiar. Je to zvláštne, že nemožno v kole ženských nájsť tú trpezlivosť, aby ostatné počúvali, keď jeden hlas sa ozve – nie, to nemožno! Keď jedna jazýčkom hýbe, musia to aj ostatné robiť; keď umĺkne jedna, všetky utíchnu. Ach, ako pristalo Móricovi v tomto kole! Nebolo sa mu treba namáhať rozhovor do prúdu donášať, lebo rozhovor mal tok strmý, ešte by ho načim hatať. Zábavné je ale na každý pád v takomto kole mlčať a počúvať – a Móric použil času ako hus klasu, mlčal a počúval do príhodného času. – Zrazu nastalo v spoločnosti veľké utíšenie, a pán Seben použijúc to, začal mladým, otáčajúcim ho štebetalkám hovoriť:</w:t>
      </w:r>
    </w:p>
    <w:p>
      <w:pPr>
        <w:pStyle w:val="Normal"/>
        <w:widowControl w:val="false"/>
        <w:autoSpaceDE w:val="false"/>
        <w:spacing w:lineRule="auto" w:line="360"/>
        <w:rPr/>
      </w:pPr>
      <w:r>
        <w:rPr>
          <w:color w:val="000000"/>
        </w:rPr>
        <w:t xml:space="preserve">   „</w:t>
      </w:r>
      <w:r>
        <w:rPr>
          <w:color w:val="000000"/>
        </w:rPr>
        <w:t>Mám jeden návrh, prosím o láskavé vypočutie!“</w:t>
      </w:r>
    </w:p>
    <w:p>
      <w:pPr>
        <w:pStyle w:val="Normal"/>
        <w:widowControl w:val="false"/>
        <w:autoSpaceDE w:val="false"/>
        <w:spacing w:lineRule="auto" w:line="360"/>
        <w:rPr/>
      </w:pPr>
      <w:r>
        <w:rPr>
          <w:color w:val="000000"/>
        </w:rPr>
        <w:t xml:space="preserve">   „</w:t>
      </w:r>
      <w:r>
        <w:rPr>
          <w:color w:val="000000"/>
        </w:rPr>
        <w:t>Počúvame, počúvame!“</w:t>
      </w:r>
    </w:p>
    <w:p>
      <w:pPr>
        <w:pStyle w:val="Normal"/>
        <w:widowControl w:val="false"/>
        <w:autoSpaceDE w:val="false"/>
        <w:spacing w:lineRule="auto" w:line="360"/>
        <w:rPr/>
      </w:pPr>
      <w:r>
        <w:rPr>
          <w:color w:val="000000"/>
        </w:rPr>
        <w:t xml:space="preserve">   „</w:t>
      </w:r>
      <w:r>
        <w:rPr>
          <w:color w:val="000000"/>
        </w:rPr>
        <w:t>Keď vidím takéto kolo krásnych, spanilých ružičiek, nemožno mi je, aby som nemyslel na to, ako by dobre bolo spoločne sa zabaviť.“</w:t>
      </w:r>
    </w:p>
    <w:p>
      <w:pPr>
        <w:pStyle w:val="Normal"/>
        <w:widowControl w:val="false"/>
        <w:autoSpaceDE w:val="false"/>
        <w:spacing w:lineRule="auto" w:line="360"/>
        <w:rPr/>
      </w:pPr>
      <w:r>
        <w:rPr>
          <w:color w:val="000000"/>
        </w:rPr>
        <w:t xml:space="preserve">   „</w:t>
      </w:r>
      <w:r>
        <w:rPr>
          <w:color w:val="000000"/>
        </w:rPr>
        <w:t>To je dobre!“</w:t>
      </w:r>
    </w:p>
    <w:p>
      <w:pPr>
        <w:pStyle w:val="Normal"/>
        <w:widowControl w:val="false"/>
        <w:autoSpaceDE w:val="false"/>
        <w:spacing w:lineRule="auto" w:line="360"/>
        <w:rPr/>
      </w:pPr>
      <w:r>
        <w:rPr>
          <w:color w:val="000000"/>
        </w:rPr>
        <w:t xml:space="preserve">   „</w:t>
      </w:r>
      <w:r>
        <w:rPr>
          <w:color w:val="000000"/>
        </w:rPr>
        <w:t>No len ďalej!“</w:t>
      </w:r>
    </w:p>
    <w:p>
      <w:pPr>
        <w:pStyle w:val="Normal"/>
        <w:widowControl w:val="false"/>
        <w:autoSpaceDE w:val="false"/>
        <w:spacing w:lineRule="auto" w:line="360"/>
        <w:rPr/>
      </w:pPr>
      <w:r>
        <w:rPr>
          <w:color w:val="000000"/>
        </w:rPr>
        <w:t xml:space="preserve">   „</w:t>
      </w:r>
      <w:r>
        <w:rPr>
          <w:color w:val="000000"/>
        </w:rPr>
        <w:t>Veďže čušte!“</w:t>
      </w:r>
    </w:p>
    <w:p>
      <w:pPr>
        <w:pStyle w:val="Normal"/>
        <w:widowControl w:val="false"/>
        <w:autoSpaceDE w:val="false"/>
        <w:spacing w:lineRule="auto" w:line="360"/>
        <w:rPr/>
      </w:pPr>
      <w:r>
        <w:rPr>
          <w:color w:val="000000"/>
        </w:rPr>
        <w:t xml:space="preserve">   „</w:t>
      </w:r>
      <w:r>
        <w:rPr>
          <w:color w:val="000000"/>
        </w:rPr>
        <w:t>Ba už nevedia kus počkať!“ – ozvalo sa zo všetkých strán, ale bolo zase ticho.</w:t>
      </w:r>
    </w:p>
    <w:p>
      <w:pPr>
        <w:pStyle w:val="Normal"/>
        <w:widowControl w:val="false"/>
        <w:autoSpaceDE w:val="false"/>
        <w:spacing w:lineRule="auto" w:line="360"/>
        <w:rPr/>
      </w:pPr>
      <w:r>
        <w:rPr>
          <w:color w:val="000000"/>
        </w:rPr>
        <w:t xml:space="preserve">   „</w:t>
      </w:r>
      <w:r>
        <w:rPr>
          <w:color w:val="000000"/>
        </w:rPr>
        <w:t>Preto som si zaumienil spanilým slečnám navrhnúť voľačo, čo by napomáhalo i národné ciele vlasti, i obecenstvu bolo milé a zábavné.“</w:t>
      </w:r>
    </w:p>
    <w:p>
      <w:pPr>
        <w:pStyle w:val="Normal"/>
        <w:widowControl w:val="false"/>
        <w:autoSpaceDE w:val="false"/>
        <w:spacing w:lineRule="auto" w:line="360"/>
        <w:rPr/>
      </w:pPr>
      <w:r>
        <w:rPr>
          <w:color w:val="000000"/>
        </w:rPr>
        <w:t xml:space="preserve">   „</w:t>
      </w:r>
      <w:r>
        <w:rPr>
          <w:color w:val="000000"/>
        </w:rPr>
        <w:t>Dobre, len čo? – Ale ako? – A kde? – A kedy?“ obsypala ho spoločnosť otázkami.</w:t>
      </w:r>
    </w:p>
    <w:p>
      <w:pPr>
        <w:pStyle w:val="Normal"/>
        <w:widowControl w:val="false"/>
        <w:autoSpaceDE w:val="false"/>
        <w:spacing w:lineRule="auto" w:line="360"/>
        <w:rPr/>
      </w:pPr>
      <w:r>
        <w:rPr>
          <w:color w:val="000000"/>
        </w:rPr>
        <w:t xml:space="preserve">   „</w:t>
      </w:r>
      <w:r>
        <w:rPr>
          <w:color w:val="000000"/>
        </w:rPr>
        <w:t>Len prosím o maličkú trpezlivosť. Keď mi spanilé slečinky sľúbiť ráčia, že chcú brať účasť na tomto podujatí, tak sa osmelím a budem narádzať, aby sme divadlo hrali.“</w:t>
      </w:r>
    </w:p>
    <w:p>
      <w:pPr>
        <w:pStyle w:val="Normal"/>
        <w:widowControl w:val="false"/>
        <w:autoSpaceDE w:val="false"/>
        <w:spacing w:lineRule="auto" w:line="360"/>
        <w:rPr/>
      </w:pPr>
      <w:r>
        <w:rPr>
          <w:color w:val="000000"/>
        </w:rPr>
        <w:t xml:space="preserve">   „</w:t>
      </w:r>
      <w:r>
        <w:rPr>
          <w:color w:val="000000"/>
        </w:rPr>
        <w:t>To bude dobre! – Bravo! – Výborne! – Len ktorý kus?“ tľapkala i spytovala sa spoločnosť.</w:t>
      </w:r>
    </w:p>
    <w:p>
      <w:pPr>
        <w:pStyle w:val="Normal"/>
        <w:widowControl w:val="false"/>
        <w:autoSpaceDE w:val="false"/>
        <w:spacing w:lineRule="auto" w:line="360"/>
        <w:rPr/>
      </w:pPr>
      <w:r>
        <w:rPr>
          <w:color w:val="000000"/>
        </w:rPr>
        <w:t xml:space="preserve">   „</w:t>
      </w:r>
      <w:r>
        <w:rPr>
          <w:color w:val="000000"/>
        </w:rPr>
        <w:t>Kus sa nájde, máme toho dosť! Napríklad Szerelem és Champagnier, alebo Szvatopluk od Gála. To by malo u nás dobrý výsledok.“</w:t>
      </w:r>
    </w:p>
    <w:p>
      <w:pPr>
        <w:pStyle w:val="Normal"/>
        <w:widowControl w:val="false"/>
        <w:autoSpaceDE w:val="false"/>
        <w:spacing w:lineRule="auto" w:line="360"/>
        <w:rPr/>
      </w:pPr>
      <w:r>
        <w:rPr>
          <w:color w:val="000000"/>
        </w:rPr>
        <w:t xml:space="preserve">   „</w:t>
      </w:r>
      <w:r>
        <w:rPr>
          <w:color w:val="000000"/>
        </w:rPr>
        <w:t>Tak, pán Seben, ale kde mužských vziať?“</w:t>
      </w:r>
    </w:p>
    <w:p>
      <w:pPr>
        <w:pStyle w:val="Normal"/>
        <w:widowControl w:val="false"/>
        <w:autoSpaceDE w:val="false"/>
        <w:spacing w:lineRule="auto" w:line="360"/>
        <w:rPr/>
      </w:pPr>
      <w:r>
        <w:rPr>
          <w:color w:val="000000"/>
        </w:rPr>
        <w:t xml:space="preserve">   „</w:t>
      </w:r>
      <w:r>
        <w:rPr>
          <w:color w:val="000000"/>
        </w:rPr>
        <w:t>I v meste, i v okolí jesto dosť tak ako my maďarsky zmýšľajúcich. Keď len slečinky hrať budú, o mužských starosť nemám.“</w:t>
      </w:r>
    </w:p>
    <w:p>
      <w:pPr>
        <w:pStyle w:val="Normal"/>
        <w:widowControl w:val="false"/>
        <w:autoSpaceDE w:val="false"/>
        <w:spacing w:lineRule="auto" w:line="360"/>
        <w:rPr/>
      </w:pPr>
      <w:r>
        <w:rPr>
          <w:color w:val="000000"/>
        </w:rPr>
        <w:t xml:space="preserve">   „</w:t>
      </w:r>
      <w:r>
        <w:rPr>
          <w:color w:val="000000"/>
        </w:rPr>
        <w:t>A kedy by sa malo hrať?“</w:t>
      </w:r>
    </w:p>
    <w:p>
      <w:pPr>
        <w:pStyle w:val="Normal"/>
        <w:widowControl w:val="false"/>
        <w:autoSpaceDE w:val="false"/>
        <w:spacing w:lineRule="auto" w:line="360"/>
        <w:rPr/>
      </w:pPr>
      <w:r>
        <w:rPr>
          <w:color w:val="000000"/>
        </w:rPr>
        <w:t xml:space="preserve">   „</w:t>
      </w:r>
      <w:r>
        <w:rPr>
          <w:color w:val="000000"/>
        </w:rPr>
        <w:t>Čím skôr, tým lepšie; hneď prvú nedeľu po Veľkej noci.“</w:t>
      </w:r>
    </w:p>
    <w:p>
      <w:pPr>
        <w:pStyle w:val="Normal"/>
        <w:widowControl w:val="false"/>
        <w:autoSpaceDE w:val="false"/>
        <w:spacing w:lineRule="auto" w:line="360"/>
        <w:rPr/>
      </w:pPr>
      <w:r>
        <w:rPr>
          <w:color w:val="000000"/>
        </w:rPr>
        <w:t xml:space="preserve">   „</w:t>
      </w:r>
      <w:r>
        <w:rPr>
          <w:color w:val="000000"/>
        </w:rPr>
        <w:t>Dobre je!“</w:t>
      </w:r>
    </w:p>
    <w:p>
      <w:pPr>
        <w:pStyle w:val="Normal"/>
        <w:widowControl w:val="false"/>
        <w:autoSpaceDE w:val="false"/>
        <w:spacing w:lineRule="auto" w:line="360"/>
        <w:rPr/>
      </w:pPr>
      <w:r>
        <w:rPr>
          <w:color w:val="000000"/>
        </w:rPr>
        <w:t xml:space="preserve">   </w:t>
      </w:r>
      <w:r>
        <w:rPr>
          <w:color w:val="000000"/>
        </w:rPr>
        <w:t>I bolo uzavreté, že v Lipovanoch, v meste od koreňa slovenskom, bude sa hrať maďarské divadlo. Mamičky i dcérušky nemohli dosť prenachváliť takú krásnu a velebnú Móricovu myšlienku! Myslím, že mi netreba poznamenať, že v tomto spolku tento živý rozhovor sa viedol v plynulej, len tu i tu slovenčinou pretkávanej maďarčine.</w:t>
      </w:r>
    </w:p>
    <w:p>
      <w:pPr>
        <w:pStyle w:val="Normal"/>
        <w:widowControl w:val="false"/>
        <w:autoSpaceDE w:val="false"/>
        <w:spacing w:lineRule="auto" w:line="360"/>
        <w:rPr/>
      </w:pPr>
      <w:r>
        <w:rPr>
          <w:color w:val="000000"/>
        </w:rPr>
        <w:t xml:space="preserve">   </w:t>
      </w:r>
      <w:r>
        <w:rPr>
          <w:color w:val="000000"/>
        </w:rPr>
        <w:t>Ako sa tak všetko dorozumelo ohľadom hlavnej veci a okolo Sebena zhŕklo, aby sa o bližších prípravách porada držala, vtom ktosi klope na dvere; domáca pani hlasným „szabad“ povolí vstup a dnu vojde – Davorín a Slanský.</w:t>
      </w:r>
    </w:p>
    <w:p>
      <w:pPr>
        <w:pStyle w:val="Normal"/>
        <w:widowControl w:val="false"/>
        <w:autoSpaceDE w:val="false"/>
        <w:spacing w:lineRule="auto" w:line="360"/>
        <w:rPr/>
      </w:pPr>
      <w:r>
        <w:rPr>
          <w:color w:val="000000"/>
        </w:rPr>
        <w:t xml:space="preserve">   „</w:t>
      </w:r>
      <w:r>
        <w:rPr>
          <w:color w:val="000000"/>
        </w:rPr>
        <w:t>Služobník ponížený!“ poklonia sa príchodzí.</w:t>
      </w:r>
    </w:p>
    <w:p>
      <w:pPr>
        <w:pStyle w:val="Normal"/>
        <w:widowControl w:val="false"/>
        <w:autoSpaceDE w:val="false"/>
        <w:spacing w:lineRule="auto" w:line="360"/>
        <w:rPr/>
      </w:pPr>
      <w:r>
        <w:rPr>
          <w:color w:val="000000"/>
        </w:rPr>
        <w:t xml:space="preserve">   „</w:t>
      </w:r>
      <w:r>
        <w:rPr>
          <w:color w:val="000000"/>
        </w:rPr>
        <w:t>Alá szolgája!“ odpovedá spoločnosť.</w:t>
      </w:r>
    </w:p>
    <w:p>
      <w:pPr>
        <w:pStyle w:val="Normal"/>
        <w:widowControl w:val="false"/>
        <w:autoSpaceDE w:val="false"/>
        <w:spacing w:lineRule="auto" w:line="360"/>
        <w:rPr/>
      </w:pPr>
      <w:r>
        <w:rPr>
          <w:color w:val="000000"/>
        </w:rPr>
        <w:t xml:space="preserve">   „</w:t>
      </w:r>
      <w:r>
        <w:rPr>
          <w:color w:val="000000"/>
        </w:rPr>
        <w:t>Prosím, žiadali by sme hovoriť s pánom Javoričom,“ preriekol Davorín, hodiac okom po spoločnosti, a celá spoločnosť uprela zrak svoj na neho. Irma ukázala rukou na dvere vedúce do otcovej chyže, ešte raz pozrela na Davorína a študenti sa odobrali do bočnej izby.</w:t>
      </w:r>
    </w:p>
    <w:p>
      <w:pPr>
        <w:pStyle w:val="Normal"/>
        <w:widowControl w:val="false"/>
        <w:autoSpaceDE w:val="false"/>
        <w:spacing w:lineRule="auto" w:line="360"/>
        <w:rPr/>
      </w:pPr>
      <w:r>
        <w:rPr>
          <w:color w:val="000000"/>
        </w:rPr>
        <w:t xml:space="preserve">   „</w:t>
      </w:r>
      <w:r>
        <w:rPr>
          <w:color w:val="000000"/>
        </w:rPr>
        <w:t>To sú zase dáki panslávi!“ preriekla domáca pani. – „Inakší ani nie; Slanský je už oddávna známy a jeho kamarát nebude lepší od neho!“ nadhodila ktorási.</w:t>
      </w:r>
    </w:p>
    <w:p>
      <w:pPr>
        <w:pStyle w:val="Normal"/>
        <w:widowControl w:val="false"/>
        <w:autoSpaceDE w:val="false"/>
        <w:spacing w:lineRule="auto" w:line="360"/>
        <w:rPr/>
      </w:pPr>
      <w:r>
        <w:rPr>
          <w:color w:val="000000"/>
        </w:rPr>
        <w:t xml:space="preserve">   „</w:t>
      </w:r>
      <w:r>
        <w:rPr>
          <w:color w:val="000000"/>
        </w:rPr>
        <w:t>Ale je pekný šuhaj, a aký bystrý zrak má!“ hovorila Irma.</w:t>
      </w:r>
    </w:p>
    <w:p>
      <w:pPr>
        <w:pStyle w:val="Normal"/>
        <w:widowControl w:val="false"/>
        <w:autoSpaceDE w:val="false"/>
        <w:spacing w:lineRule="auto" w:line="360"/>
        <w:rPr/>
      </w:pPr>
      <w:r>
        <w:rPr>
          <w:color w:val="000000"/>
        </w:rPr>
        <w:t xml:space="preserve">   „</w:t>
      </w:r>
      <w:r>
        <w:rPr>
          <w:color w:val="000000"/>
        </w:rPr>
        <w:t>Aj, aj, slečinka, ten pansláv sa im pozdáva!“ na to žiarlivý Móric.</w:t>
      </w:r>
    </w:p>
    <w:p>
      <w:pPr>
        <w:pStyle w:val="Normal"/>
        <w:widowControl w:val="false"/>
        <w:autoSpaceDE w:val="false"/>
        <w:spacing w:lineRule="auto" w:line="360"/>
        <w:rPr/>
      </w:pPr>
      <w:r>
        <w:rPr>
          <w:color w:val="000000"/>
        </w:rPr>
        <w:t xml:space="preserve">   „</w:t>
      </w:r>
      <w:r>
        <w:rPr>
          <w:color w:val="000000"/>
        </w:rPr>
        <w:t>No, dajsamibože, že som riekla, že je pekný!“ odpovedala ona a rumenec zalial krásne líčka.</w:t>
      </w:r>
    </w:p>
    <w:p>
      <w:pPr>
        <w:pStyle w:val="Normal"/>
        <w:widowControl w:val="false"/>
        <w:autoSpaceDE w:val="false"/>
        <w:spacing w:lineRule="auto" w:line="360"/>
        <w:rPr/>
      </w:pPr>
      <w:r>
        <w:rPr>
          <w:color w:val="000000"/>
        </w:rPr>
        <w:t xml:space="preserve">   „</w:t>
      </w:r>
      <w:r>
        <w:rPr>
          <w:color w:val="000000"/>
        </w:rPr>
        <w:t>Škoda, že je pansláv!“ povie zase druhá.</w:t>
      </w:r>
    </w:p>
    <w:p>
      <w:pPr>
        <w:pStyle w:val="Normal"/>
        <w:widowControl w:val="false"/>
        <w:autoSpaceDE w:val="false"/>
        <w:spacing w:lineRule="auto" w:line="360"/>
        <w:rPr/>
      </w:pPr>
      <w:r>
        <w:rPr>
          <w:color w:val="000000"/>
        </w:rPr>
        <w:t xml:space="preserve">   „</w:t>
      </w:r>
      <w:r>
        <w:rPr>
          <w:color w:val="000000"/>
        </w:rPr>
        <w:t>Ktovie, či je?“ na to Irma, „zato, že so Slanským prišiel, nemusí i on byť panslávom, to by mu ani nepristalo.“</w:t>
      </w:r>
    </w:p>
    <w:p>
      <w:pPr>
        <w:pStyle w:val="Normal"/>
        <w:widowControl w:val="false"/>
        <w:autoSpaceDE w:val="false"/>
        <w:spacing w:lineRule="auto" w:line="360"/>
        <w:rPr/>
      </w:pPr>
      <w:r>
        <w:rPr>
          <w:color w:val="000000"/>
        </w:rPr>
        <w:t xml:space="preserve">   „</w:t>
      </w:r>
      <w:r>
        <w:rPr>
          <w:color w:val="000000"/>
        </w:rPr>
        <w:t>Ja by veru rada vedela, čo tu chcú,“ zase tretia.</w:t>
      </w:r>
    </w:p>
    <w:p>
      <w:pPr>
        <w:pStyle w:val="Normal"/>
        <w:widowControl w:val="false"/>
        <w:autoSpaceDE w:val="false"/>
        <w:spacing w:lineRule="auto" w:line="360"/>
        <w:rPr/>
      </w:pPr>
      <w:r>
        <w:rPr>
          <w:color w:val="000000"/>
        </w:rPr>
        <w:t xml:space="preserve">   „</w:t>
      </w:r>
      <w:r>
        <w:rPr>
          <w:color w:val="000000"/>
        </w:rPr>
        <w:t>No veď sa dozvieme, nech len odídu,“ riekla Javoričová.</w:t>
      </w:r>
    </w:p>
    <w:p>
      <w:pPr>
        <w:pStyle w:val="Normal"/>
        <w:widowControl w:val="false"/>
        <w:autoSpaceDE w:val="false"/>
        <w:spacing w:lineRule="auto" w:line="360"/>
        <w:rPr/>
      </w:pPr>
      <w:r>
        <w:rPr>
          <w:color w:val="000000"/>
        </w:rPr>
        <w:t xml:space="preserve">   </w:t>
      </w:r>
      <w:r>
        <w:rPr>
          <w:color w:val="000000"/>
        </w:rPr>
        <w:t>Móricovi tento rozhovor už nebol milý, zdalo sa mu, akoby ten pansláv Irme do očka bol padol; a skutočne táto aj prestávala štebotať, čo ho veľmi mrzelo, a preto hľadel dať rozhovoru inakší smer, aby sa na tento výjav zabudlo.</w:t>
      </w:r>
    </w:p>
    <w:p>
      <w:pPr>
        <w:pStyle w:val="Normal"/>
        <w:widowControl w:val="false"/>
        <w:autoSpaceDE w:val="false"/>
        <w:spacing w:lineRule="auto" w:line="360"/>
        <w:rPr/>
      </w:pPr>
      <w:r>
        <w:rPr>
          <w:color w:val="000000"/>
        </w:rPr>
        <w:t xml:space="preserve">   </w:t>
      </w:r>
      <w:r>
        <w:rPr>
          <w:color w:val="000000"/>
        </w:rPr>
        <w:t>Medzitým pozrime, čo naši žiaci robia u Javoriča.</w:t>
      </w:r>
    </w:p>
    <w:p>
      <w:pPr>
        <w:pStyle w:val="Normal"/>
        <w:widowControl w:val="false"/>
        <w:autoSpaceDE w:val="false"/>
        <w:spacing w:lineRule="auto" w:line="360"/>
        <w:rPr>
          <w:b/>
          <w:b/>
          <w:bCs/>
          <w:color w:val="000000"/>
        </w:rPr>
      </w:pPr>
      <w:r>
        <w:rPr>
          <w:b/>
          <w:bCs/>
          <w:color w:val="000000"/>
        </w:rPr>
      </w:r>
      <w:bookmarkStart w:id="6" w:name="id2560276"/>
      <w:bookmarkStart w:id="7" w:name="id2560276"/>
      <w:bookmarkEnd w:id="7"/>
    </w:p>
    <w:p>
      <w:pPr>
        <w:pStyle w:val="Heading2"/>
        <w:rPr/>
      </w:pPr>
      <w:r>
        <w:rPr/>
        <w:t>IV</w:t>
      </w:r>
    </w:p>
    <w:p>
      <w:pPr>
        <w:pStyle w:val="Normal"/>
        <w:widowControl w:val="false"/>
        <w:autoSpaceDE w:val="false"/>
        <w:spacing w:lineRule="auto" w:line="360"/>
        <w:rPr/>
      </w:pPr>
      <w:bookmarkStart w:id="8" w:name="id2560276"/>
      <w:bookmarkEnd w:id="8"/>
      <w:r>
        <w:rPr>
          <w:color w:val="000000"/>
        </w:rPr>
        <w:t xml:space="preserve">   </w:t>
      </w:r>
      <w:r>
        <w:rPr>
          <w:color w:val="000000"/>
        </w:rPr>
        <w:t>Pán Javorič sedel pri svojom stolíku a písal, keď žiaci vstúpili dnu.</w:t>
      </w:r>
    </w:p>
    <w:p>
      <w:pPr>
        <w:pStyle w:val="Normal"/>
        <w:widowControl w:val="false"/>
        <w:autoSpaceDE w:val="false"/>
        <w:spacing w:lineRule="auto" w:line="360"/>
        <w:rPr/>
      </w:pPr>
      <w:r>
        <w:rPr>
          <w:color w:val="000000"/>
        </w:rPr>
        <w:t xml:space="preserve">   „</w:t>
      </w:r>
      <w:r>
        <w:rPr>
          <w:color w:val="000000"/>
        </w:rPr>
        <w:t>Vitajte, pán Slanský!“ hovoril, obrátiac sa k príchodzím.</w:t>
      </w:r>
    </w:p>
    <w:p>
      <w:pPr>
        <w:pStyle w:val="Normal"/>
        <w:widowControl w:val="false"/>
        <w:autoSpaceDE w:val="false"/>
        <w:spacing w:lineRule="auto" w:line="360"/>
        <w:rPr/>
      </w:pPr>
      <w:r>
        <w:rPr>
          <w:color w:val="000000"/>
        </w:rPr>
        <w:t xml:space="preserve">   „</w:t>
      </w:r>
      <w:r>
        <w:rPr>
          <w:color w:val="000000"/>
        </w:rPr>
        <w:t>Mám česť predstaviť Davorína, právnika a horlivého Slováka!“ na to Slanský. Davorín sa uklonil.</w:t>
      </w:r>
    </w:p>
    <w:p>
      <w:pPr>
        <w:pStyle w:val="Normal"/>
        <w:widowControl w:val="false"/>
        <w:autoSpaceDE w:val="false"/>
        <w:spacing w:lineRule="auto" w:line="360"/>
        <w:rPr/>
      </w:pPr>
      <w:r>
        <w:rPr>
          <w:color w:val="000000"/>
        </w:rPr>
        <w:t xml:space="preserve">   „</w:t>
      </w:r>
      <w:r>
        <w:rPr>
          <w:color w:val="000000"/>
        </w:rPr>
        <w:t>Teší ma srdečne, že mám to šťastie Slovákov u seba vidieť. Ja práve pracujem na diele, ktoré, pevne verím, národu slovenskému veľmi poslúži. Sú to nepredpojaté náhľady o národnej výchove a spoločenskom živote v duchu národnom!“</w:t>
      </w:r>
    </w:p>
    <w:p>
      <w:pPr>
        <w:pStyle w:val="Normal"/>
        <w:widowControl w:val="false"/>
        <w:autoSpaceDE w:val="false"/>
        <w:spacing w:lineRule="auto" w:line="360"/>
        <w:rPr/>
      </w:pPr>
      <w:r>
        <w:rPr>
          <w:color w:val="000000"/>
        </w:rPr>
        <w:t xml:space="preserve">   „</w:t>
      </w:r>
      <w:r>
        <w:rPr>
          <w:color w:val="000000"/>
        </w:rPr>
        <w:t>Také dielo sme veru už dávno potrebovali,“ odvetil Davorín, „najväčšia príčina mnohého takého odrodilstva je len prevrátené vychovávanie dietok slovenských v cudzom duchu!“</w:t>
      </w:r>
    </w:p>
    <w:p>
      <w:pPr>
        <w:pStyle w:val="Normal"/>
        <w:widowControl w:val="false"/>
        <w:autoSpaceDE w:val="false"/>
        <w:spacing w:lineRule="auto" w:line="360"/>
        <w:rPr/>
      </w:pPr>
      <w:r>
        <w:rPr>
          <w:color w:val="000000"/>
        </w:rPr>
        <w:t xml:space="preserve">   „</w:t>
      </w:r>
      <w:r>
        <w:rPr>
          <w:color w:val="000000"/>
        </w:rPr>
        <w:t>Pravdu máte a práve proti tomu bojujem a radím, aby s mliekom materinským národné povedomie deti do seba vpíjali. Takým spôsobom sa prekazí odrodilstvu, k čomu keď pristúpi spoločenský národný život, teda musí byť neslýchaný skazenec, kto svoj rod opustí.“</w:t>
      </w:r>
    </w:p>
    <w:p>
      <w:pPr>
        <w:pStyle w:val="Normal"/>
        <w:widowControl w:val="false"/>
        <w:autoSpaceDE w:val="false"/>
        <w:spacing w:lineRule="auto" w:line="360"/>
        <w:rPr/>
      </w:pPr>
      <w:r>
        <w:rPr>
          <w:color w:val="000000"/>
        </w:rPr>
        <w:t xml:space="preserve">   „</w:t>
      </w:r>
      <w:r>
        <w:rPr>
          <w:color w:val="000000"/>
        </w:rPr>
        <w:t>Tieto chvályhodné náhľady vašej urodzenosti osmeľujú ma predniesť moju poníženú prosbu, ktorá nás sem doviedla,“ zase Davorín, ktorý teraz sám s Javoričom rokoval. Slanský si sadol na stranu a do rozpravy sa nemiešal, len počúvajúc uvažoval každé slovo pozorne a neraz potuteľný úsmev pri rečiach Javoriča o národnej výchove objavil sa na jeho tvári.</w:t>
      </w:r>
    </w:p>
    <w:p>
      <w:pPr>
        <w:pStyle w:val="Normal"/>
        <w:widowControl w:val="false"/>
        <w:autoSpaceDE w:val="false"/>
        <w:spacing w:lineRule="auto" w:line="360"/>
        <w:rPr/>
      </w:pPr>
      <w:r>
        <w:rPr>
          <w:color w:val="000000"/>
        </w:rPr>
        <w:t xml:space="preserve">   „</w:t>
      </w:r>
      <w:r>
        <w:rPr>
          <w:color w:val="000000"/>
        </w:rPr>
        <w:t>Prosím, ráčte len dôverne, pán Davorín!“</w:t>
      </w:r>
    </w:p>
    <w:p>
      <w:pPr>
        <w:pStyle w:val="Normal"/>
        <w:widowControl w:val="false"/>
        <w:autoSpaceDE w:val="false"/>
        <w:spacing w:lineRule="auto" w:line="360"/>
        <w:rPr/>
      </w:pPr>
      <w:r>
        <w:rPr>
          <w:color w:val="000000"/>
        </w:rPr>
        <w:t xml:space="preserve">   „</w:t>
      </w:r>
      <w:r>
        <w:rPr>
          <w:color w:val="000000"/>
        </w:rPr>
        <w:t>Výpoveď vašnosti, že nám treba spoločenský život národný utvoriť, má byť skrze nás uskutočňovaná, preto zamýšľame teraz na veľkonočné sviatky v Lipovanoch zahrať divadlo a prosíme o vašu podporu!“</w:t>
      </w:r>
    </w:p>
    <w:p>
      <w:pPr>
        <w:pStyle w:val="Normal"/>
        <w:widowControl w:val="false"/>
        <w:autoSpaceDE w:val="false"/>
        <w:spacing w:lineRule="auto" w:line="360"/>
        <w:rPr/>
      </w:pPr>
      <w:r>
        <w:rPr>
          <w:color w:val="000000"/>
        </w:rPr>
        <w:t xml:space="preserve">   „</w:t>
      </w:r>
      <w:r>
        <w:rPr>
          <w:color w:val="000000"/>
        </w:rPr>
        <w:t>Divadlo? – A či máte na to dosť času?“ povie prestrašený Javorič; zajtra je Zelený štvrtok, len pár dní máte na všetky prípravy i na odpisovanie úloh!“</w:t>
      </w:r>
    </w:p>
    <w:p>
      <w:pPr>
        <w:pStyle w:val="Normal"/>
        <w:widowControl w:val="false"/>
        <w:autoSpaceDE w:val="false"/>
        <w:spacing w:lineRule="auto" w:line="360"/>
        <w:rPr/>
      </w:pPr>
      <w:r>
        <w:rPr>
          <w:color w:val="000000"/>
        </w:rPr>
        <w:t xml:space="preserve">   „</w:t>
      </w:r>
      <w:r>
        <w:rPr>
          <w:color w:val="000000"/>
        </w:rPr>
        <w:t>Tie sú už odpísané, i herci hotoví, len ráčite i sám uznať, že nám i herečky treba.“</w:t>
      </w:r>
    </w:p>
    <w:p>
      <w:pPr>
        <w:pStyle w:val="Normal"/>
        <w:widowControl w:val="false"/>
        <w:autoSpaceDE w:val="false"/>
        <w:spacing w:lineRule="auto" w:line="360"/>
        <w:rPr/>
      </w:pPr>
      <w:r>
        <w:rPr>
          <w:color w:val="000000"/>
        </w:rPr>
        <w:t xml:space="preserve">   </w:t>
      </w:r>
      <w:r>
        <w:rPr>
          <w:color w:val="000000"/>
        </w:rPr>
        <w:t>Ako sa menila tvár pána Javoričova, opísať mi nemožno, zreteľne sa maľovali na nej znaky veľkých rozpakov; iste si v duchu žiadal, aby mu týchto Slovákov ktosi spred očí zobral. Ale čože mal robiť? On, spisovateľ slovenský – on, horlivec za slovenskú vec, čo tu počať? Stav jeho bol veru poľutovaniahodný. Nezdalo sa, že by to Davorín badal a okrem toho uštedroval utrápenému pánu Javoričovi ešte hlbšie rany.</w:t>
      </w:r>
    </w:p>
    <w:p>
      <w:pPr>
        <w:pStyle w:val="Normal"/>
        <w:widowControl w:val="false"/>
        <w:autoSpaceDE w:val="false"/>
        <w:spacing w:lineRule="auto" w:line="360"/>
        <w:rPr/>
      </w:pPr>
      <w:r>
        <w:rPr>
          <w:color w:val="000000"/>
        </w:rPr>
        <w:t xml:space="preserve">   „</w:t>
      </w:r>
      <w:r>
        <w:rPr>
          <w:color w:val="000000"/>
        </w:rPr>
        <w:t>Ja by som vám, priatelia moji, radil,“ začal po chvíli pán Javorič, „aby ste to teraz nechali, ľud ešte nie je natoľko pripravený, aby sa hneď teraz také veci mohli diať. Odložte to ešte, príde i na to príhodný čas a hodina.“</w:t>
      </w:r>
    </w:p>
    <w:p>
      <w:pPr>
        <w:pStyle w:val="Normal"/>
        <w:widowControl w:val="false"/>
        <w:autoSpaceDE w:val="false"/>
        <w:spacing w:lineRule="auto" w:line="360"/>
        <w:rPr/>
      </w:pPr>
      <w:r>
        <w:rPr>
          <w:color w:val="000000"/>
        </w:rPr>
        <w:t xml:space="preserve">   „</w:t>
      </w:r>
      <w:r>
        <w:rPr>
          <w:color w:val="000000"/>
        </w:rPr>
        <w:t>S odkladaním nič nezískame, začiatok sa raz musí urobiť, a tak čím skôr, tým lepšie. Keby naši predchodcovia neboli odkladali, mohli sme trocha lepšie stáť, ako stojíme.“</w:t>
      </w:r>
    </w:p>
    <w:p>
      <w:pPr>
        <w:pStyle w:val="Normal"/>
        <w:widowControl w:val="false"/>
        <w:autoSpaceDE w:val="false"/>
        <w:spacing w:lineRule="auto" w:line="360"/>
        <w:rPr/>
      </w:pPr>
      <w:r>
        <w:rPr>
          <w:color w:val="000000"/>
        </w:rPr>
        <w:t xml:space="preserve">   „</w:t>
      </w:r>
      <w:r>
        <w:rPr>
          <w:color w:val="000000"/>
        </w:rPr>
        <w:t>Ale verte skúsenému, v prácach národných zošedivenému a prijmite jeho radu: odložte to ešte. Lebo trebárs i ja uznávam, že raz sa začať musí, som predsa tej mienky, že nepremožiteľné odpory sa vám v cestu postavia.“</w:t>
      </w:r>
    </w:p>
    <w:p>
      <w:pPr>
        <w:pStyle w:val="Normal"/>
        <w:widowControl w:val="false"/>
        <w:autoSpaceDE w:val="false"/>
        <w:spacing w:lineRule="auto" w:line="360"/>
        <w:rPr/>
      </w:pPr>
      <w:r>
        <w:rPr>
          <w:color w:val="000000"/>
        </w:rPr>
        <w:t xml:space="preserve">   „</w:t>
      </w:r>
      <w:r>
        <w:rPr>
          <w:color w:val="000000"/>
        </w:rPr>
        <w:t>Prekážok sa nebojíme, v prekážkach silnie junácka moc, sú nám iba pohnútkou k mužnému vystúpeniu, z čoho ráčite vidieť, že my nechceme odstúpiť.“</w:t>
      </w:r>
    </w:p>
    <w:p>
      <w:pPr>
        <w:pStyle w:val="Normal"/>
        <w:widowControl w:val="false"/>
        <w:autoSpaceDE w:val="false"/>
        <w:spacing w:lineRule="auto" w:line="360"/>
        <w:rPr/>
      </w:pPr>
      <w:r>
        <w:rPr>
          <w:color w:val="000000"/>
        </w:rPr>
        <w:t xml:space="preserve">   „</w:t>
      </w:r>
      <w:r>
        <w:rPr>
          <w:color w:val="000000"/>
        </w:rPr>
        <w:t>Ja vás ľutujem a bodaj by som bol zlým prorokom, ale tak sa mi zdá, že iba posmech získate.“</w:t>
      </w:r>
    </w:p>
    <w:p>
      <w:pPr>
        <w:pStyle w:val="Normal"/>
        <w:widowControl w:val="false"/>
        <w:autoSpaceDE w:val="false"/>
        <w:spacing w:lineRule="auto" w:line="360"/>
        <w:rPr/>
      </w:pPr>
      <w:r>
        <w:rPr>
          <w:color w:val="000000"/>
        </w:rPr>
        <w:t xml:space="preserve">   „</w:t>
      </w:r>
      <w:r>
        <w:rPr>
          <w:color w:val="000000"/>
        </w:rPr>
        <w:t>Za národnú vec byť posmievaným je tiež sláva!“</w:t>
      </w:r>
    </w:p>
    <w:p>
      <w:pPr>
        <w:pStyle w:val="Normal"/>
        <w:widowControl w:val="false"/>
        <w:autoSpaceDE w:val="false"/>
        <w:spacing w:lineRule="auto" w:line="360"/>
        <w:rPr/>
      </w:pPr>
      <w:r>
        <w:rPr>
          <w:color w:val="000000"/>
        </w:rPr>
        <w:t xml:space="preserve">   „</w:t>
      </w:r>
      <w:r>
        <w:rPr>
          <w:color w:val="000000"/>
        </w:rPr>
        <w:t>Teda keď nechcete moju radu poslúchnuť, robte, čo chcete a hrajte to divadlo!“</w:t>
      </w:r>
    </w:p>
    <w:p>
      <w:pPr>
        <w:pStyle w:val="Normal"/>
        <w:widowControl w:val="false"/>
        <w:autoSpaceDE w:val="false"/>
        <w:spacing w:lineRule="auto" w:line="360"/>
        <w:rPr/>
      </w:pPr>
      <w:r>
        <w:rPr>
          <w:color w:val="000000"/>
        </w:rPr>
        <w:t xml:space="preserve">   „</w:t>
      </w:r>
      <w:r>
        <w:rPr>
          <w:color w:val="000000"/>
        </w:rPr>
        <w:t>To budeme! Lež ako som sa už raz osmelil poznamenať, potrebujeme i herečky. A popravde toto je cieľ nášho príchodu. Znajúc, že vaša krásna dcéra v zásadách, skrze vašnosť zastávaných, je vychovávaná v národnom duchu, osmeľujeme sa vás ponížene prosiť, aby ste vašej spanilomyseľnej dcére dovolili s nami divadlo hrať.“</w:t>
      </w:r>
    </w:p>
    <w:p>
      <w:pPr>
        <w:pStyle w:val="Normal"/>
        <w:widowControl w:val="false"/>
        <w:autoSpaceDE w:val="false"/>
        <w:spacing w:lineRule="auto" w:line="360"/>
        <w:rPr/>
      </w:pPr>
      <w:r>
        <w:rPr>
          <w:color w:val="000000"/>
        </w:rPr>
        <w:t xml:space="preserve">   „</w:t>
      </w:r>
      <w:r>
        <w:rPr>
          <w:color w:val="000000"/>
        </w:rPr>
        <w:t>No, páni, odpusťte, ale z toho nebude nič, aspoň ja vám to nesľubujem. Moja dcéra má slobodnú vôľu; dobre, ak sa jej páči, nech hrá, mňa to bude srdečne tešiť, ale pochybujem – veľmi pochybujem,“ a na tvári pána Javoriča menila sa hra farieb, kým toto hovoril. Lež Davorín neodstúpil od svojho, a keď videl, že s týmto horlivcom slovenským nič nevykoná, čo len na jeho slabú stránku bude narážať, natiahol iné struny.</w:t>
      </w:r>
    </w:p>
    <w:p>
      <w:pPr>
        <w:pStyle w:val="Normal"/>
        <w:widowControl w:val="false"/>
        <w:autoSpaceDE w:val="false"/>
        <w:spacing w:lineRule="auto" w:line="360"/>
        <w:rPr/>
      </w:pPr>
      <w:r>
        <w:rPr>
          <w:color w:val="000000"/>
        </w:rPr>
        <w:t xml:space="preserve">   „</w:t>
      </w:r>
      <w:r>
        <w:rPr>
          <w:color w:val="000000"/>
        </w:rPr>
        <w:t>Urodzený pane!“ hovoril ďalej, „aspoň jednu maličkú prosbu nám splňte. Vidíte, ja sám v tomto meste celkom neznámy. Buďte taký láskavý, predstavte nás tým paniam a slečinkám, čo sa tu v bočnej izbe zabávajú; to vás nič nestojí a nám veľkú službu preukážete, my chceme tam skúsiť svoje šťastie.“</w:t>
      </w:r>
    </w:p>
    <w:p>
      <w:pPr>
        <w:pStyle w:val="Normal"/>
        <w:widowControl w:val="false"/>
        <w:autoSpaceDE w:val="false"/>
        <w:spacing w:lineRule="auto" w:line="360"/>
        <w:rPr/>
      </w:pPr>
      <w:r>
        <w:rPr>
          <w:color w:val="000000"/>
        </w:rPr>
        <w:t xml:space="preserve">   </w:t>
      </w:r>
      <w:r>
        <w:rPr>
          <w:color w:val="000000"/>
        </w:rPr>
        <w:t xml:space="preserve">Milý Javorič, či už aby sa rozhovoru o nemilom predmete zbavil, či iba zo zdvorilosti, poberal sa ku dverám vedúcim do susednej izby; Davorín a Slanský ho nasledovali. V tejto izbe bol zase živý rozhovor, a keď jedna o peknom čase, druhá o potrebe dažďa, tretia o kráse svojich kvetov, iná o svojich šatách, o okrášlení klobúka, a zase druhá o mladých húsatách a zase o štíhlych pánoch rozprávala, posudzovali sa i ostatné tu neprítomné, zvláštnejšie ženské osoby a ich ozdoby – a to všetko tak razom a jedným dúškom, ako keď kŕdeľ pekných bielych husí, zazrúc dákeho nepriateľa, začne pekne gágať a razom umĺkne. Takýto koncert je zvláštny dar ženských, ktorý tak zaujme poslucháča, že mu sluch, zrak i cit zájde a často sa nachodí ako na tŕní, lebo nevie, čo počúvať, kam sa obrátiť, komu odpovedať, na koho pozerať, prečo oproti vravieť. – Lež ako sa tu dvere na izbe pána Javoriča začali otvárať, tak hlasy umĺkali a zrak všetkých sa na dvere obrátil. S napätím očakávali príchod študentov, aby ich vzali pod kritický drobnohľad. Študenti vstúpili dnu, pán Javorič za nimi a zavrel za sebou dvere svojej izby. </w:t>
      </w:r>
    </w:p>
    <w:p>
      <w:pPr>
        <w:pStyle w:val="Normal"/>
        <w:widowControl w:val="false"/>
        <w:autoSpaceDE w:val="false"/>
        <w:spacing w:lineRule="auto" w:line="360"/>
        <w:rPr/>
      </w:pPr>
      <w:r>
        <w:rPr>
          <w:color w:val="000000"/>
        </w:rPr>
        <w:t xml:space="preserve">   „</w:t>
      </w:r>
      <w:r>
        <w:rPr>
          <w:color w:val="000000"/>
        </w:rPr>
        <w:t>Mám šťastie slávnej spoločnosti,“ začal Javorič, „predstaviť pána Davorína, právnika, a pána Slanského, ako dávnejšieho známeho.“ – Nemé kývnutie hlavou bola celá odpoveď na túto reč, lebo pán Javorič po slovensky predstavoval mladíkov a v celej spoločnosti nikto si netrúfal prvý po slovensky odpovedať. Pán Javorič, chytiac za ruku Davorína, viedol ho a predstavil mu svoju paniu i dcéru, na ktorej dlho utkvelo oko Davorína, i ona oka neodvracala z neho.</w:t>
      </w:r>
    </w:p>
    <w:p>
      <w:pPr>
        <w:pStyle w:val="Normal"/>
        <w:widowControl w:val="false"/>
        <w:autoSpaceDE w:val="false"/>
        <w:spacing w:lineRule="auto" w:line="360"/>
        <w:rPr/>
      </w:pPr>
      <w:r>
        <w:rPr>
          <w:color w:val="000000"/>
        </w:rPr>
        <w:t xml:space="preserve">   „</w:t>
      </w:r>
      <w:r>
        <w:rPr>
          <w:color w:val="000000"/>
        </w:rPr>
        <w:t>My,“ o chvíľu začal Davorín, „nechceme byť prekážkou v zábave, ale máme jednu poníženú prosbu, ktorú prosíme láskavo vyslyšať. My a druhí naši spoločníci zaumienili sme si v druhý sviatok veľkonočný v tomto meste zahrať divadlo, a preto osmeľujeme sa prosiť vás, spanilé slečny, aby ste nás pri tomto podujatí láskavo podporovať a ženské úlohy prijať ráčili.“</w:t>
      </w:r>
    </w:p>
    <w:p>
      <w:pPr>
        <w:pStyle w:val="Normal"/>
        <w:widowControl w:val="false"/>
        <w:autoSpaceDE w:val="false"/>
        <w:spacing w:lineRule="auto" w:line="360"/>
        <w:rPr/>
      </w:pPr>
      <w:r>
        <w:rPr>
          <w:color w:val="000000"/>
        </w:rPr>
        <w:t xml:space="preserve">   „</w:t>
      </w:r>
      <w:r>
        <w:rPr>
          <w:color w:val="000000"/>
        </w:rPr>
        <w:t>Vás? – Či sme my slúžky?“</w:t>
      </w:r>
    </w:p>
    <w:p>
      <w:pPr>
        <w:pStyle w:val="Normal"/>
        <w:widowControl w:val="false"/>
        <w:autoSpaceDE w:val="false"/>
        <w:spacing w:lineRule="auto" w:line="360"/>
        <w:rPr/>
      </w:pPr>
      <w:r>
        <w:rPr>
          <w:color w:val="000000"/>
        </w:rPr>
        <w:t xml:space="preserve">   „</w:t>
      </w:r>
      <w:r>
        <w:rPr>
          <w:color w:val="000000"/>
        </w:rPr>
        <w:t>To je grobian, ešte nám vyká!“</w:t>
      </w:r>
    </w:p>
    <w:p>
      <w:pPr>
        <w:pStyle w:val="Normal"/>
        <w:widowControl w:val="false"/>
        <w:autoSpaceDE w:val="false"/>
        <w:spacing w:lineRule="auto" w:line="360"/>
        <w:rPr/>
      </w:pPr>
      <w:r>
        <w:rPr>
          <w:color w:val="000000"/>
        </w:rPr>
        <w:t xml:space="preserve">   „</w:t>
      </w:r>
      <w:r>
        <w:rPr>
          <w:color w:val="000000"/>
        </w:rPr>
        <w:t>Takí sú tí Slováci!“ – šeptali slečinky jedna druhej.</w:t>
      </w:r>
    </w:p>
    <w:p>
      <w:pPr>
        <w:pStyle w:val="Normal"/>
        <w:widowControl w:val="false"/>
        <w:autoSpaceDE w:val="false"/>
        <w:spacing w:lineRule="auto" w:line="360"/>
        <w:rPr/>
      </w:pPr>
      <w:r>
        <w:rPr>
          <w:color w:val="000000"/>
        </w:rPr>
        <w:t xml:space="preserve">   „</w:t>
      </w:r>
      <w:r>
        <w:rPr>
          <w:color w:val="000000"/>
        </w:rPr>
        <w:t>A v akejže reči chcete to divadlo hrať?“ ktosi sa spýtal.</w:t>
      </w:r>
    </w:p>
    <w:p>
      <w:pPr>
        <w:pStyle w:val="Normal"/>
        <w:widowControl w:val="false"/>
        <w:autoSpaceDE w:val="false"/>
        <w:spacing w:lineRule="auto" w:line="360"/>
        <w:rPr/>
      </w:pPr>
      <w:r>
        <w:rPr>
          <w:color w:val="000000"/>
        </w:rPr>
        <w:t xml:space="preserve">   „</w:t>
      </w:r>
      <w:r>
        <w:rPr>
          <w:color w:val="000000"/>
        </w:rPr>
        <w:t>To sa rozumie, že v slovenskej!“ znela odpoveď.</w:t>
      </w:r>
    </w:p>
    <w:p>
      <w:pPr>
        <w:pStyle w:val="Normal"/>
        <w:widowControl w:val="false"/>
        <w:autoSpaceDE w:val="false"/>
        <w:spacing w:lineRule="auto" w:line="360"/>
        <w:rPr/>
      </w:pPr>
      <w:r>
        <w:rPr>
          <w:color w:val="000000"/>
        </w:rPr>
        <w:t xml:space="preserve">   „</w:t>
      </w:r>
      <w:r>
        <w:rPr>
          <w:color w:val="000000"/>
        </w:rPr>
        <w:t>V slovenskej! – ba čo? Ešteže v slovenskej – haháha!“ takéto a týmto podobné výrazy nasledovali na tieto slová.</w:t>
      </w:r>
    </w:p>
    <w:p>
      <w:pPr>
        <w:pStyle w:val="Normal"/>
        <w:widowControl w:val="false"/>
        <w:autoSpaceDE w:val="false"/>
        <w:spacing w:lineRule="auto" w:line="360"/>
        <w:rPr/>
      </w:pPr>
      <w:r>
        <w:rPr>
          <w:color w:val="000000"/>
        </w:rPr>
        <w:t xml:space="preserve">   „</w:t>
      </w:r>
      <w:r>
        <w:rPr>
          <w:color w:val="000000"/>
        </w:rPr>
        <w:t>Divno slávnej spoločnosti, že v slovenskom meste sa chceme po slovensky zabávať – prosto, či možno inakšie? Zábava táto nie je výlučne pre nás, ale je zábava ľudu – je to ohnivko, ktoré hračkou k vzdelanosti a krasocitu ťahá obecenstvo; a keď chceme toto dosiahnuť, jasná vec, je, že rečou materinskou musíme k nemu hovoriť.“</w:t>
      </w:r>
    </w:p>
    <w:p>
      <w:pPr>
        <w:pStyle w:val="Normal"/>
        <w:widowControl w:val="false"/>
        <w:autoSpaceDE w:val="false"/>
        <w:spacing w:lineRule="auto" w:line="360"/>
        <w:rPr/>
      </w:pPr>
      <w:r>
        <w:rPr>
          <w:color w:val="000000"/>
        </w:rPr>
        <w:t xml:space="preserve">   „</w:t>
      </w:r>
      <w:r>
        <w:rPr>
          <w:color w:val="000000"/>
        </w:rPr>
        <w:t>Ale my sme sa,“ oslovila Davorína Irma, „práve na tom uzniesli, že po maďarsky hrať budeme; a preto pán Davorín a pán Slanský nech sú takí dobrí a nech s nami hrajú.“</w:t>
      </w:r>
    </w:p>
    <w:p>
      <w:pPr>
        <w:pStyle w:val="Normal"/>
        <w:widowControl w:val="false"/>
        <w:autoSpaceDE w:val="false"/>
        <w:spacing w:lineRule="auto" w:line="360"/>
        <w:rPr/>
      </w:pPr>
      <w:r>
        <w:rPr>
          <w:color w:val="000000"/>
        </w:rPr>
        <w:t xml:space="preserve">   „</w:t>
      </w:r>
      <w:r>
        <w:rPr>
          <w:color w:val="000000"/>
        </w:rPr>
        <w:t>Tak je, tak je!“ znelo zo všetkých strán.</w:t>
      </w:r>
    </w:p>
    <w:p>
      <w:pPr>
        <w:pStyle w:val="Normal"/>
        <w:widowControl w:val="false"/>
        <w:autoSpaceDE w:val="false"/>
        <w:spacing w:lineRule="auto" w:line="360"/>
        <w:rPr/>
      </w:pPr>
      <w:r>
        <w:rPr>
          <w:color w:val="000000"/>
        </w:rPr>
        <w:t>„</w:t>
      </w:r>
      <w:r>
        <w:rPr>
          <w:color w:val="000000"/>
        </w:rPr>
        <w:t>Prečo nie?“ – odpovedal na to Davorín, trebárs ho mlčiaci Slanský za kabát ťahal, „prečo nie? Vďačne!“</w:t>
      </w:r>
    </w:p>
    <w:p>
      <w:pPr>
        <w:pStyle w:val="Normal"/>
        <w:widowControl w:val="false"/>
        <w:autoSpaceDE w:val="false"/>
        <w:spacing w:lineRule="auto" w:line="360"/>
        <w:rPr/>
      </w:pPr>
      <w:r>
        <w:rPr>
          <w:color w:val="000000"/>
        </w:rPr>
        <w:t xml:space="preserve">   „</w:t>
      </w:r>
      <w:r>
        <w:rPr>
          <w:color w:val="000000"/>
        </w:rPr>
        <w:t>Bravo, už máme hercov, éljen!“ kriky povstali; lež keď búrka pominula a tichosť zase zaujala prítomných, pokračoval Davorín ďalej, nedbajúc na hnev spoločníka, ktorý sa na tvári tohto očividne javil.</w:t>
      </w:r>
    </w:p>
    <w:p>
      <w:pPr>
        <w:pStyle w:val="Normal"/>
        <w:widowControl w:val="false"/>
        <w:autoSpaceDE w:val="false"/>
        <w:spacing w:lineRule="auto" w:line="360"/>
        <w:rPr/>
      </w:pPr>
      <w:r>
        <w:rPr>
          <w:color w:val="000000"/>
        </w:rPr>
        <w:t xml:space="preserve">   „</w:t>
      </w:r>
      <w:r>
        <w:rPr>
          <w:color w:val="000000"/>
        </w:rPr>
        <w:t>Ako hovorím, vďačne, len prosím o obecenstvo, ktoré by nás mohlo počúvať a rozumieť, čo v tomto od koreňa slovenskom meste nájsť pochybujem. Z tej príčiny nech sa páči do Debrecína a Veľkého Kállóva, tam veľmi vďačne po maďarsky zahráme; ale v Lipovanoch držím to za zbytočné a neprimerané, ba za smiešnu vec. Myslím teda, že v slávnej spoločnosti nikto sa nenachádza, kto by ma chcel na smiešne, neprimerané skutky nahovoriť a pritom žiadal od nás, aby sme, opovrhnúc vlastnou, krásnozvučnou rečou, cudzej sa pridŕžali.“</w:t>
      </w:r>
    </w:p>
    <w:p>
      <w:pPr>
        <w:pStyle w:val="Normal"/>
        <w:widowControl w:val="false"/>
        <w:autoSpaceDE w:val="false"/>
        <w:spacing w:lineRule="auto" w:line="360"/>
        <w:rPr/>
      </w:pPr>
      <w:r>
        <w:rPr>
          <w:color w:val="000000"/>
        </w:rPr>
        <w:t xml:space="preserve">   </w:t>
      </w:r>
      <w:r>
        <w:rPr>
          <w:color w:val="000000"/>
        </w:rPr>
        <w:t>A zase umĺkla celá spoločnosť – i pán Seben si netrúfal slova preriecť a pán Javorič bol rád, že mohol mlčať; lebo on bol medzi dvoma ohňami a musel sa len tak držať, aby sa ani na jednom, ani na druhom nepopálil. Hoci Davorín sa ešte raz osmelil predniesť svoju žiadosť, museli naši druhovia odísť bez zjavného výsledku.</w:t>
      </w:r>
    </w:p>
    <w:p>
      <w:pPr>
        <w:pStyle w:val="Normal"/>
        <w:widowControl w:val="false"/>
        <w:autoSpaceDE w:val="false"/>
        <w:spacing w:lineRule="auto" w:line="360"/>
        <w:rPr>
          <w:b/>
          <w:b/>
          <w:bCs/>
          <w:color w:val="000000"/>
        </w:rPr>
      </w:pPr>
      <w:r>
        <w:rPr>
          <w:b/>
          <w:bCs/>
          <w:color w:val="000000"/>
        </w:rPr>
      </w:r>
      <w:bookmarkStart w:id="9" w:name="id2555544"/>
      <w:bookmarkStart w:id="10" w:name="id2555544"/>
      <w:bookmarkEnd w:id="10"/>
    </w:p>
    <w:p>
      <w:pPr>
        <w:pStyle w:val="Heading2"/>
        <w:rPr/>
      </w:pPr>
      <w:r>
        <w:rPr/>
        <w:t>V</w:t>
      </w:r>
    </w:p>
    <w:p>
      <w:pPr>
        <w:pStyle w:val="Normal"/>
        <w:widowControl w:val="false"/>
        <w:autoSpaceDE w:val="false"/>
        <w:spacing w:lineRule="auto" w:line="360"/>
        <w:rPr/>
      </w:pPr>
      <w:bookmarkStart w:id="11" w:name="id2555544"/>
      <w:bookmarkEnd w:id="11"/>
      <w:r>
        <w:rPr>
          <w:color w:val="000000"/>
        </w:rPr>
        <w:t xml:space="preserve">   </w:t>
      </w:r>
      <w:r>
        <w:rPr>
          <w:color w:val="000000"/>
        </w:rPr>
        <w:t>Na zátiských, neprehľadných pustatinách vyrástol ružový ker, hlávku svoju nad bezživotný homok povyšujúc – jediný to zelenkavý, oku milý predmet v tomto mori, zbavenom života. A na kre ružovom vyrástol puk, počínajúci sa vyvíjať v nebeskú stolístku. Lež oheň slnka prekáža rozkvetu, kvapka nebeskej rosy ho nekropí a púčok svoju hlávku, ktorú by tak rád vzniesol hore k modrine nebeskej, kloní k tomu mŕtvemu piesku. Oj, ruža krásna, kde si sa tu zatárala, kde živej duše nevidno, kde smrť panuje, kde prv, ako sa rozvinieš, musíš zahynúť? Načo si opustila svoje rodné kraje, v ktorých by si bola okrasou zeme a potechou ľudí a svoj krásny život podľa božského určenia mohla vyvíjať? Zhynieš a nik nespomenie, že si bola živá!</w:t>
      </w:r>
    </w:p>
    <w:p>
      <w:pPr>
        <w:pStyle w:val="Normal"/>
        <w:widowControl w:val="false"/>
        <w:autoSpaceDE w:val="false"/>
        <w:spacing w:lineRule="auto" w:line="360"/>
        <w:rPr/>
      </w:pPr>
      <w:r>
        <w:rPr>
          <w:color w:val="000000"/>
        </w:rPr>
        <w:t xml:space="preserve">   </w:t>
      </w:r>
      <w:r>
        <w:rPr>
          <w:color w:val="000000"/>
        </w:rPr>
        <w:t>Teplota jarného slnka, taká milá a príjemná, vyvábila Irmu aj s Móricom do záhrady, kde si spolu sadnúc rozjímali o veciach, ktoré sa včera v ich prítomnosti stali. Bol Zelený štvrtok a počasie ozaj vábne, ako pod Tatrami na tento deň len vtedy býva, keď Veľká noc pripadá až ku koncu mesiaca apríla.</w:t>
      </w:r>
    </w:p>
    <w:p>
      <w:pPr>
        <w:pStyle w:val="Normal"/>
        <w:widowControl w:val="false"/>
        <w:autoSpaceDE w:val="false"/>
        <w:spacing w:lineRule="auto" w:line="360"/>
        <w:rPr/>
      </w:pPr>
      <w:r>
        <w:rPr>
          <w:color w:val="000000"/>
        </w:rPr>
        <w:t xml:space="preserve">   </w:t>
      </w:r>
      <w:r>
        <w:rPr>
          <w:color w:val="000000"/>
        </w:rPr>
        <w:t>Keď si už tak spolu sedeli, rozprával Seben o nebezpečných zámeroch proti vlasti tých takzvaných panslávov, ktorí by navzdor zákonom a panujúcemu duchu času všetko chceli poslovenčiť.</w:t>
      </w:r>
    </w:p>
    <w:p>
      <w:pPr>
        <w:pStyle w:val="Normal"/>
        <w:widowControl w:val="false"/>
        <w:autoSpaceDE w:val="false"/>
        <w:spacing w:lineRule="auto" w:line="360"/>
        <w:rPr/>
      </w:pPr>
      <w:r>
        <w:rPr>
          <w:color w:val="000000"/>
        </w:rPr>
        <w:t xml:space="preserve">   „</w:t>
      </w:r>
      <w:r>
        <w:rPr>
          <w:color w:val="000000"/>
        </w:rPr>
        <w:t>Ľudia títo,“ vykrúcal milý Seben, aby jednak Davorína, o ktorom sa domnieval, že Irme do očka padol, jednak všetko slovenské jej zošklivil, „ľudia títo, ktorí obyčajne z ničoho pochodia – lebo nieto jedného slávneho mena medzi nimi, nieto jedného, ktorý by z dákej lepšej rodiny pochodil – dajú sa slepo viesť svojím po sláve bažiacim vodcom a nakvasení nebezpečnými ideami slepo nasledujú im predpísané cesty, neznajúc, že tým iba posmech a záhubu sebe hotujú.“</w:t>
      </w:r>
    </w:p>
    <w:p>
      <w:pPr>
        <w:pStyle w:val="Normal"/>
        <w:widowControl w:val="false"/>
        <w:autoSpaceDE w:val="false"/>
        <w:spacing w:lineRule="auto" w:line="360"/>
        <w:rPr/>
      </w:pPr>
      <w:r>
        <w:rPr>
          <w:color w:val="000000"/>
        </w:rPr>
        <w:t xml:space="preserve">   „</w:t>
      </w:r>
      <w:r>
        <w:rPr>
          <w:color w:val="000000"/>
        </w:rPr>
        <w:t>Ja som veru nikdy panslávov vystáť nemohla a od malička mi je všetko, čo slovenčinou páchne, zhnusené; za čo buď vďaka mojej drahej matke, ktorá ma vždy len k tomu vedie, čo je nóbl a čo sa medzi vzdelaných ľudí hodí.“</w:t>
      </w:r>
    </w:p>
    <w:p>
      <w:pPr>
        <w:pStyle w:val="Normal"/>
        <w:widowControl w:val="false"/>
        <w:autoSpaceDE w:val="false"/>
        <w:spacing w:lineRule="auto" w:line="360"/>
        <w:rPr/>
      </w:pPr>
      <w:r>
        <w:rPr>
          <w:color w:val="000000"/>
        </w:rPr>
        <w:t xml:space="preserve">   „</w:t>
      </w:r>
      <w:r>
        <w:rPr>
          <w:color w:val="000000"/>
        </w:rPr>
        <w:t>No veď je to tá slovenčina veru ozaj len pre služobnú čeliadku a pre pospolitý ľud. Veď sa v nej nič pekného ani povedať, ani písať nedá; preto čo sa vzdelaným menuje, to všetko po maďarsky rozpráva. Skoro sa i ten sprostý sedliak bude za to hanbiť, že je Slovákom, lebo duch času sa mocne prebíja do každej vrstvy ľudského spoločenstva a tomu ver’ tých pár fanatikov neodolá. Len načo sa to ozaj chápu tí niekoľkí do sveta nesúci mladíci, čo sa to na tých Slovákov hrajú! Veď to ľudia na nič neschopní, nechápajúci ducha času a beh sveta!“</w:t>
      </w:r>
    </w:p>
    <w:p>
      <w:pPr>
        <w:pStyle w:val="Normal"/>
        <w:widowControl w:val="false"/>
        <w:autoSpaceDE w:val="false"/>
        <w:spacing w:lineRule="auto" w:line="360"/>
        <w:rPr/>
      </w:pPr>
      <w:r>
        <w:rPr>
          <w:color w:val="000000"/>
        </w:rPr>
        <w:t xml:space="preserve">   „</w:t>
      </w:r>
      <w:r>
        <w:rPr>
          <w:color w:val="000000"/>
        </w:rPr>
        <w:t>Ale môj otec hovorí,“ vraví Irma, „že Slováci svojou usilovnosťou, utiahnutosťou od sveta a pohrúženosťou do práce nadobúdajú si toľké vedomosti a známosti, že napodiv; a že veru medzi nimi je veľa učených a múdrych ľudí!“</w:t>
      </w:r>
    </w:p>
    <w:p>
      <w:pPr>
        <w:pStyle w:val="Normal"/>
        <w:widowControl w:val="false"/>
        <w:autoSpaceDE w:val="false"/>
        <w:spacing w:lineRule="auto" w:line="360"/>
        <w:rPr/>
      </w:pPr>
      <w:r>
        <w:rPr>
          <w:color w:val="000000"/>
        </w:rPr>
        <w:t xml:space="preserve">   „</w:t>
      </w:r>
      <w:r>
        <w:rPr>
          <w:color w:val="000000"/>
        </w:rPr>
        <w:t>Múdrych? – A čo je múdrosť? Múdry je ten, ktorého svet za takého drží – a Slovákov celý svet len za bláznov má, teda nemôžu byť múdrymi. Ale vezmime, že sú učení a vo vedomostiach zbehlí – čože im z toho? Sú to vedomosti, ktoré sa do terajšieho sveta nezmestia, zastarané, bez osohu, bez vplyvu. Lebo títo ľudia sa nazdávajú, že sa môžu navrátiť staré časy, v ktorých Slováci vraj voľačo znamenali; a blázni, nepomyslia, že duch času vždy napred stúpa a že s ním pokračovať treba!“</w:t>
      </w:r>
    </w:p>
    <w:p>
      <w:pPr>
        <w:pStyle w:val="Normal"/>
        <w:widowControl w:val="false"/>
        <w:autoSpaceDE w:val="false"/>
        <w:spacing w:lineRule="auto" w:line="360"/>
        <w:rPr/>
      </w:pPr>
      <w:r>
        <w:rPr>
          <w:color w:val="000000"/>
        </w:rPr>
        <w:t xml:space="preserve">   </w:t>
      </w:r>
      <w:r>
        <w:rPr>
          <w:color w:val="000000"/>
        </w:rPr>
        <w:t>Takýmito, ako sa to hovorí, do sveta súcimi rečami a náhľadmi obmotával Seben nevinnú Irmu. Pri takýchto rečiach by sa krásnemu pohlaviu inak mohlo dosť zívať, ale ony na tento čas prislúchali do spoločnosti krásotiniek a sama Irma sa na tento čas z nich tešila, úplne im verila a to presvedčenie z nich nadobúdala, ktoré vždy márnomyseľnosti a ľahkovernosti lichotí, že k vzdelanosti je dostatočné tak robiť, ako celý svet robí, tak sa držať, ako móda a zvyk časový so sebou donáša; že pár elegantných slov, osvojených si z cudzej reči, to už robí dámu vzdelanú a vysokú. Lebo čože je vraj taká ženská, čo len vareškou a ihlou zaobchodiť vie? Zbehlosť vo varení a v práci, to sú teraz pletky; ktorá nepostupuje za duchom času a za módou, tá teraz ostáva zabudnutá v kúte.</w:t>
      </w:r>
    </w:p>
    <w:p>
      <w:pPr>
        <w:pStyle w:val="Normal"/>
        <w:widowControl w:val="false"/>
        <w:autoSpaceDE w:val="false"/>
        <w:spacing w:lineRule="auto" w:line="360"/>
        <w:rPr/>
      </w:pPr>
      <w:r>
        <w:rPr>
          <w:color w:val="000000"/>
        </w:rPr>
        <w:t xml:space="preserve">   </w:t>
      </w:r>
      <w:r>
        <w:rPr>
          <w:color w:val="000000"/>
        </w:rPr>
        <w:t>Pri dlhom – veru podľa novej, na slávu starých slovenských otcov a matiek zabúdajúcej škole – ozaj vzdelávateľnom rozhovore klonil sa deň k večeru, slnko sadalo za horu, a náš pekný párik, pocítiac chladný vetríček, chystal sa na návrat. Vtom prišiel i starostlivý tatík Javorič, aby ich dnu pozval a vyrozumejúc, ako pekne pán Seben zabával jeho dcérenku, dával tomuto za pravdu, chválil jeho náhľady o svete a odporúčal ich svojej Irme. V duchu, pravda, si myslel, že v svojich spisoch ináč učí Slovákov, ale tu uvažoval len to, že sa jeho dcéra sotva vydá za Slováka, a tak že jej netreba tých náhľadov, ktoré on ako učený človek hlása.</w:t>
      </w:r>
    </w:p>
    <w:p>
      <w:pPr>
        <w:pStyle w:val="Normal"/>
        <w:widowControl w:val="false"/>
        <w:autoSpaceDE w:val="false"/>
        <w:spacing w:lineRule="auto" w:line="360"/>
        <w:rPr/>
      </w:pPr>
      <w:r>
        <w:rPr>
          <w:color w:val="000000"/>
        </w:rPr>
        <w:t xml:space="preserve">   „</w:t>
      </w:r>
      <w:r>
        <w:rPr>
          <w:color w:val="000000"/>
        </w:rPr>
        <w:t>Ale à propos!“ povie Seben, „tí študenti ľahko budú hrať to divadlo, keby sa im mohlo dáko prekaziť!“</w:t>
      </w:r>
    </w:p>
    <w:p>
      <w:pPr>
        <w:pStyle w:val="Normal"/>
        <w:widowControl w:val="false"/>
        <w:autoSpaceDE w:val="false"/>
        <w:spacing w:lineRule="auto" w:line="360"/>
        <w:rPr/>
      </w:pPr>
      <w:r>
        <w:rPr>
          <w:color w:val="000000"/>
        </w:rPr>
        <w:t xml:space="preserve">   „</w:t>
      </w:r>
      <w:r>
        <w:rPr>
          <w:color w:val="000000"/>
        </w:rPr>
        <w:t>Veru ja sa sám obávam,“ rečie straško Javorič, „že nám tí tu v meste všetko čím hore, tým dolu obrátia.“</w:t>
      </w:r>
    </w:p>
    <w:p>
      <w:pPr>
        <w:pStyle w:val="Normal"/>
        <w:widowControl w:val="false"/>
        <w:autoSpaceDE w:val="false"/>
        <w:spacing w:lineRule="auto" w:line="360"/>
        <w:rPr/>
      </w:pPr>
      <w:r>
        <w:rPr>
          <w:color w:val="000000"/>
        </w:rPr>
        <w:t xml:space="preserve">   „</w:t>
      </w:r>
      <w:r>
        <w:rPr>
          <w:color w:val="000000"/>
        </w:rPr>
        <w:t>No, ja hneď idem k pánu mešťanostovi, aby sa neopovážil dať im dovolenie, lebo že ho dám do novín,“ odpovedal Seben.</w:t>
      </w:r>
    </w:p>
    <w:p>
      <w:pPr>
        <w:pStyle w:val="Normal"/>
        <w:widowControl w:val="false"/>
        <w:autoSpaceDE w:val="false"/>
        <w:spacing w:lineRule="auto" w:line="360"/>
        <w:rPr/>
      </w:pPr>
      <w:r>
        <w:rPr>
          <w:color w:val="000000"/>
        </w:rPr>
        <w:t xml:space="preserve">   „</w:t>
      </w:r>
      <w:r>
        <w:rPr>
          <w:color w:val="000000"/>
        </w:rPr>
        <w:t>Dobre bude; ja som ich dosť odrádzal a nechceli dbať na moju reč,“ zase Javorič.</w:t>
      </w:r>
    </w:p>
    <w:p>
      <w:pPr>
        <w:pStyle w:val="Normal"/>
        <w:widowControl w:val="false"/>
        <w:autoSpaceDE w:val="false"/>
        <w:spacing w:lineRule="auto" w:line="360"/>
        <w:rPr/>
      </w:pPr>
      <w:r>
        <w:rPr>
          <w:color w:val="000000"/>
        </w:rPr>
        <w:t xml:space="preserve">   „</w:t>
      </w:r>
      <w:r>
        <w:rPr>
          <w:color w:val="000000"/>
        </w:rPr>
        <w:t>Veru tí nebudú hrať,“ preriekla Irma, „veď nemajú dievčat, a bez tých im len nemožno hrať; hoci by som ja veľmi rada bola, keby hrali, aby som sa mohla ísť podívať, ako to hrajú.“</w:t>
      </w:r>
    </w:p>
    <w:p>
      <w:pPr>
        <w:pStyle w:val="Normal"/>
        <w:widowControl w:val="false"/>
        <w:autoSpaceDE w:val="false"/>
        <w:spacing w:lineRule="auto" w:line="360"/>
        <w:rPr/>
      </w:pPr>
      <w:r>
        <w:rPr>
          <w:color w:val="000000"/>
        </w:rPr>
        <w:t xml:space="preserve">   „</w:t>
      </w:r>
      <w:r>
        <w:rPr>
          <w:color w:val="000000"/>
        </w:rPr>
        <w:t>Zvlášť ako by hral ten včerajší pansláv!“ mienil ju dráždiť Seben.</w:t>
      </w:r>
    </w:p>
    <w:p>
      <w:pPr>
        <w:pStyle w:val="Normal"/>
        <w:widowControl w:val="false"/>
        <w:autoSpaceDE w:val="false"/>
        <w:spacing w:lineRule="auto" w:line="360"/>
        <w:rPr/>
      </w:pPr>
      <w:r>
        <w:rPr>
          <w:color w:val="000000"/>
        </w:rPr>
        <w:t xml:space="preserve">   „</w:t>
      </w:r>
      <w:r>
        <w:rPr>
          <w:color w:val="000000"/>
        </w:rPr>
        <w:t>Aj toho by som rada vidieť – prečo nie? Nech len dobre svoju úlohu hrá, tak mu budem tľapkať až radosť. Však, apuško, pôjdeme, ak budú hrať?“</w:t>
      </w:r>
    </w:p>
    <w:p>
      <w:pPr>
        <w:pStyle w:val="Normal"/>
        <w:widowControl w:val="false"/>
        <w:autoSpaceDE w:val="false"/>
        <w:spacing w:lineRule="auto" w:line="360"/>
        <w:rPr/>
      </w:pPr>
      <w:r>
        <w:rPr>
          <w:color w:val="000000"/>
        </w:rPr>
        <w:t xml:space="preserve">   „</w:t>
      </w:r>
      <w:r>
        <w:rPr>
          <w:color w:val="000000"/>
        </w:rPr>
        <w:t>Ba neviem načo? Čože by sme tam robili? Dajtimibože, bude to za divadlo bez príprav a ozdôb!“</w:t>
      </w:r>
    </w:p>
    <w:p>
      <w:pPr>
        <w:pStyle w:val="Normal"/>
        <w:widowControl w:val="false"/>
        <w:autoSpaceDE w:val="false"/>
        <w:spacing w:lineRule="auto" w:line="360"/>
        <w:rPr/>
      </w:pPr>
      <w:r>
        <w:rPr>
          <w:color w:val="000000"/>
        </w:rPr>
        <w:t xml:space="preserve">   „</w:t>
      </w:r>
      <w:r>
        <w:rPr>
          <w:color w:val="000000"/>
        </w:rPr>
        <w:t>Veru, najmúdrejšie by bolo, čo by nikto ta nešiel. No, ale ja budem chcieť i tak prekaziť.“</w:t>
      </w:r>
    </w:p>
    <w:p>
      <w:pPr>
        <w:pStyle w:val="Normal"/>
        <w:widowControl w:val="false"/>
        <w:autoSpaceDE w:val="false"/>
        <w:spacing w:lineRule="auto" w:line="360"/>
        <w:rPr/>
      </w:pPr>
      <w:r>
        <w:rPr>
          <w:color w:val="000000"/>
        </w:rPr>
        <w:t xml:space="preserve">   „</w:t>
      </w:r>
      <w:r>
        <w:rPr>
          <w:color w:val="000000"/>
        </w:rPr>
        <w:t>No, apuško, vidíš, pán Seben chce prekaziť, ja hovorím, že nebudú hrať; aj ty pochybuješ, nuž mi už len sľúb, že ak by predsa hrali, že pôjdeme!“</w:t>
      </w:r>
    </w:p>
    <w:p>
      <w:pPr>
        <w:pStyle w:val="Normal"/>
        <w:widowControl w:val="false"/>
        <w:autoSpaceDE w:val="false"/>
        <w:spacing w:lineRule="auto" w:line="360"/>
        <w:rPr/>
      </w:pPr>
      <w:r>
        <w:rPr>
          <w:color w:val="000000"/>
        </w:rPr>
        <w:t xml:space="preserve">   „</w:t>
      </w:r>
      <w:r>
        <w:rPr>
          <w:color w:val="000000"/>
        </w:rPr>
        <w:t>O tom potom, teraz sa poberajme dnu, lebo počína byť chladno.“</w:t>
      </w:r>
    </w:p>
    <w:p>
      <w:pPr>
        <w:pStyle w:val="Normal"/>
        <w:widowControl w:val="false"/>
        <w:autoSpaceDE w:val="false"/>
        <w:spacing w:lineRule="auto" w:line="360"/>
        <w:rPr/>
      </w:pPr>
      <w:r>
        <w:rPr>
          <w:color w:val="000000"/>
        </w:rPr>
        <w:t xml:space="preserve">   </w:t>
      </w:r>
      <w:r>
        <w:rPr>
          <w:color w:val="000000"/>
        </w:rPr>
        <w:t>A trojka táto, opustiac záhradu, poberala sa do domu.</w:t>
      </w:r>
    </w:p>
    <w:p>
      <w:pPr>
        <w:pStyle w:val="Normal"/>
        <w:widowControl w:val="false"/>
        <w:autoSpaceDE w:val="false"/>
        <w:spacing w:lineRule="auto" w:line="360"/>
        <w:rPr>
          <w:b/>
          <w:b/>
          <w:bCs/>
          <w:color w:val="000000"/>
        </w:rPr>
      </w:pPr>
      <w:r>
        <w:rPr>
          <w:b/>
          <w:bCs/>
          <w:color w:val="000000"/>
        </w:rPr>
      </w:r>
      <w:bookmarkStart w:id="12" w:name="id2555816"/>
      <w:bookmarkStart w:id="13" w:name="id2555816"/>
      <w:bookmarkEnd w:id="13"/>
    </w:p>
    <w:p>
      <w:pPr>
        <w:pStyle w:val="Heading2"/>
        <w:rPr/>
      </w:pPr>
      <w:r>
        <w:rPr/>
        <w:t>VI</w:t>
      </w:r>
    </w:p>
    <w:p>
      <w:pPr>
        <w:pStyle w:val="Normal"/>
        <w:widowControl w:val="false"/>
        <w:autoSpaceDE w:val="false"/>
        <w:spacing w:lineRule="auto" w:line="360"/>
        <w:rPr/>
      </w:pPr>
      <w:bookmarkStart w:id="14" w:name="id2555816"/>
      <w:bookmarkEnd w:id="14"/>
      <w:r>
        <w:rPr>
          <w:color w:val="000000"/>
        </w:rPr>
        <w:t xml:space="preserve">   </w:t>
      </w:r>
      <w:r>
        <w:rPr>
          <w:color w:val="000000"/>
        </w:rPr>
        <w:t>Váh má bystrý tok – ako dáky šuhaj skokom letí dolu spomedzi nebotyčných vrchov na dolné strany, smeje sa odporom, čo mu v ceste stoja; prudko sa valí cez skaliny a podmýva brehy úrodných polí. A keď sa rozvodní a z brehov vystúpi, beda tomu, čo sa mu oproti postaví: mosty, hate, domy i skaliny so sebou uchváti, staroveké stromy podmyje a z koreňov vyvalí a nesie sťa hračku k sinému Dunaju; odpor on nezná, bez rozdielu hubí zelené lúčiny i úrodné polia, i skalnaté hrádze – načo prekážajú jeho voľnému letu?</w:t>
      </w:r>
    </w:p>
    <w:p>
      <w:pPr>
        <w:pStyle w:val="Normal"/>
        <w:widowControl w:val="false"/>
        <w:autoSpaceDE w:val="false"/>
        <w:spacing w:lineRule="auto" w:line="360"/>
        <w:rPr/>
      </w:pPr>
      <w:r>
        <w:rPr>
          <w:color w:val="000000"/>
        </w:rPr>
        <w:t xml:space="preserve">   </w:t>
      </w:r>
      <w:r>
        <w:rPr>
          <w:color w:val="000000"/>
        </w:rPr>
        <w:t>Čo vykonali naši mladí priatelia u Javoričov, už známe. V druhých domoch sa im tiež lepšie nevodilo: krásky alebo neboli doma, alebo vyhýbali privoleniu k hre a tu i tam sa ešte nadurdili, či ozaj majú po slovensky hrať, že ako by to len bolo! Aj teda zanikla nádej a padol časomer ich úfnosti. Bez dievčat hrať je nemožno – i zamýšľali odložiť svoje predsavzatie na lepšie časy. Ale počujme ich predsa, ako sami o veci rozprávajú.</w:t>
      </w:r>
    </w:p>
    <w:p>
      <w:pPr>
        <w:pStyle w:val="Normal"/>
        <w:widowControl w:val="false"/>
        <w:autoSpaceDE w:val="false"/>
        <w:spacing w:lineRule="auto" w:line="360"/>
        <w:rPr/>
      </w:pPr>
      <w:r>
        <w:rPr>
          <w:color w:val="000000"/>
        </w:rPr>
        <w:t xml:space="preserve">   „</w:t>
      </w:r>
      <w:r>
        <w:rPr>
          <w:color w:val="000000"/>
        </w:rPr>
        <w:t>Nechceli ste veriť, keď sme vám hovorili,“ ozval sa Verný. „Teraz ste sa sami presvedčili, že s týmto ľudom nič počať nemožno. Vysmievali ste nás – hľa, aký krásny veniec chvály ste si uplietli!“</w:t>
      </w:r>
    </w:p>
    <w:p>
      <w:pPr>
        <w:pStyle w:val="Normal"/>
        <w:widowControl w:val="false"/>
        <w:autoSpaceDE w:val="false"/>
        <w:spacing w:lineRule="auto" w:line="360"/>
        <w:rPr/>
      </w:pPr>
      <w:r>
        <w:rPr>
          <w:color w:val="000000"/>
        </w:rPr>
        <w:t xml:space="preserve">   „</w:t>
      </w:r>
      <w:r>
        <w:rPr>
          <w:color w:val="000000"/>
        </w:rPr>
        <w:t>Ľahko je takému rozprávať, čo nemá pochop o tunajších okolnostiach,“ dodával Koreň, „mesto nie ako mesto, a koľko krajov, toľko obyčají.“</w:t>
      </w:r>
    </w:p>
    <w:p>
      <w:pPr>
        <w:pStyle w:val="Normal"/>
        <w:widowControl w:val="false"/>
        <w:autoSpaceDE w:val="false"/>
        <w:spacing w:lineRule="auto" w:line="360"/>
        <w:rPr/>
      </w:pPr>
      <w:r>
        <w:rPr>
          <w:color w:val="000000"/>
        </w:rPr>
        <w:t xml:space="preserve">   „</w:t>
      </w:r>
      <w:r>
        <w:rPr>
          <w:color w:val="000000"/>
        </w:rPr>
        <w:t>Škoda práce, ktorú sme mali s odpisovaním úloh!“ zase dodal ktorýsi.</w:t>
      </w:r>
    </w:p>
    <w:p>
      <w:pPr>
        <w:pStyle w:val="Normal"/>
        <w:widowControl w:val="false"/>
        <w:autoSpaceDE w:val="false"/>
        <w:spacing w:lineRule="auto" w:line="360"/>
        <w:rPr/>
      </w:pPr>
      <w:r>
        <w:rPr>
          <w:color w:val="000000"/>
        </w:rPr>
        <w:t xml:space="preserve">   „</w:t>
      </w:r>
      <w:r>
        <w:rPr>
          <w:color w:val="000000"/>
        </w:rPr>
        <w:t>Aká to hanba teraz, viac sme utratili, ako sme mohli vyhrať! Teraz sa nám celý vidiek vysmeje, lebo je všade rozchýrené, že máme hrať, a tu z toho nič nebude!“ zase Slanský.</w:t>
      </w:r>
    </w:p>
    <w:p>
      <w:pPr>
        <w:pStyle w:val="Normal"/>
        <w:widowControl w:val="false"/>
        <w:autoSpaceDE w:val="false"/>
        <w:spacing w:lineRule="auto" w:line="360"/>
        <w:rPr/>
      </w:pPr>
      <w:r>
        <w:rPr>
          <w:color w:val="000000"/>
        </w:rPr>
        <w:t xml:space="preserve">   „</w:t>
      </w:r>
      <w:r>
        <w:rPr>
          <w:color w:val="000000"/>
        </w:rPr>
        <w:t>Bo veru aj Davorín mlčí!“ počal Verný. „Mne sa zdá, že i jeho nekonečná nádej je už na dne!“ Ukazoval pritom na zamysleného Davorína, ktorý po izbe hore-dolu chodil, majúc ruky preložené na chrbte. Jeho čierne oko upreté bolo na podlahu, havranie vlasy neporiadne dolu viseli; čierne obrvy i s vysokým čelom sa mraštili, na ústach uštipačný úsmev a fúz naježený, vysoká postava trocha zhrbená – nezdal sa čo dbať na úštipky priateľov.</w:t>
      </w:r>
    </w:p>
    <w:p>
      <w:pPr>
        <w:pStyle w:val="Normal"/>
        <w:widowControl w:val="false"/>
        <w:autoSpaceDE w:val="false"/>
        <w:spacing w:lineRule="auto" w:line="360"/>
        <w:rPr/>
      </w:pPr>
      <w:r>
        <w:rPr>
          <w:color w:val="000000"/>
        </w:rPr>
        <w:t xml:space="preserve">   „</w:t>
      </w:r>
      <w:r>
        <w:rPr>
          <w:color w:val="000000"/>
        </w:rPr>
        <w:t>Tak, dali sme sa mu omámiť, on pôjde o týždeň preč, aby sa do Lipovian viac nevrátil, a na nás zhrmí celý posmech nepodareného podujatia,“ dodával Koreň.</w:t>
      </w:r>
    </w:p>
    <w:p>
      <w:pPr>
        <w:pStyle w:val="Normal"/>
        <w:widowControl w:val="false"/>
        <w:autoSpaceDE w:val="false"/>
        <w:spacing w:lineRule="auto" w:line="360"/>
        <w:rPr/>
      </w:pPr>
      <w:r>
        <w:rPr>
          <w:color w:val="000000"/>
        </w:rPr>
        <w:t xml:space="preserve">   „</w:t>
      </w:r>
      <w:r>
        <w:rPr>
          <w:color w:val="000000"/>
        </w:rPr>
        <w:t>Davorín, budeme hrať alebo nebudeme?“ spytoval sa rozhodne Slanský.</w:t>
      </w:r>
    </w:p>
    <w:p>
      <w:pPr>
        <w:pStyle w:val="Normal"/>
        <w:widowControl w:val="false"/>
        <w:autoSpaceDE w:val="false"/>
        <w:spacing w:lineRule="auto" w:line="360"/>
        <w:rPr/>
      </w:pPr>
      <w:r>
        <w:rPr>
          <w:color w:val="000000"/>
        </w:rPr>
        <w:t xml:space="preserve">   „</w:t>
      </w:r>
      <w:r>
        <w:rPr>
          <w:color w:val="000000"/>
        </w:rPr>
        <w:t>Veru, hovorte, aby sme tu darmo čas nemárnili, ale šli domov,“ dokladal ktosi z cezpoľných.</w:t>
      </w:r>
    </w:p>
    <w:p>
      <w:pPr>
        <w:pStyle w:val="Normal"/>
        <w:widowControl w:val="false"/>
        <w:autoSpaceDE w:val="false"/>
        <w:spacing w:lineRule="auto" w:line="360"/>
        <w:rPr/>
      </w:pPr>
      <w:r>
        <w:rPr>
          <w:color w:val="000000"/>
        </w:rPr>
        <w:t xml:space="preserve">   „</w:t>
      </w:r>
      <w:r>
        <w:rPr>
          <w:color w:val="000000"/>
        </w:rPr>
        <w:t>Čože o tom ešte otázky robiť,“ zase Verný „pravdaže nebudeme, veď je nemožno!“</w:t>
      </w:r>
    </w:p>
    <w:p>
      <w:pPr>
        <w:pStyle w:val="Normal"/>
        <w:widowControl w:val="false"/>
        <w:autoSpaceDE w:val="false"/>
        <w:spacing w:lineRule="auto" w:line="360"/>
        <w:rPr/>
      </w:pPr>
      <w:r>
        <w:rPr>
          <w:color w:val="000000"/>
        </w:rPr>
        <w:t xml:space="preserve">   „</w:t>
      </w:r>
      <w:r>
        <w:rPr>
          <w:color w:val="000000"/>
        </w:rPr>
        <w:t>Teda nebudeme, poďme každý po svojom!“ a šuhajci sa zberali na odchod. Davorín sa prebral zo svojho dumania, v ktorom zaletúval do ďalekej budúcnosti, kde sa mu v krajšom živote javil obrázok utešenej Irmy. Následkom strhnuvšieho sa hrmotu uprel svoj orlí zrak na priateľov a veliteľským hlasom prehovoril:</w:t>
      </w:r>
    </w:p>
    <w:p>
      <w:pPr>
        <w:pStyle w:val="Normal"/>
        <w:widowControl w:val="false"/>
        <w:autoSpaceDE w:val="false"/>
        <w:spacing w:lineRule="auto" w:line="360"/>
        <w:rPr/>
      </w:pPr>
      <w:r>
        <w:rPr>
          <w:color w:val="000000"/>
        </w:rPr>
        <w:t xml:space="preserve">   „</w:t>
      </w:r>
      <w:r>
        <w:rPr>
          <w:color w:val="000000"/>
        </w:rPr>
        <w:t>Kamže sa poberáte?“</w:t>
      </w:r>
    </w:p>
    <w:p>
      <w:pPr>
        <w:pStyle w:val="Normal"/>
        <w:widowControl w:val="false"/>
        <w:autoSpaceDE w:val="false"/>
        <w:spacing w:lineRule="auto" w:line="360"/>
        <w:rPr>
          <w:color w:val="000000"/>
        </w:rPr>
      </w:pPr>
      <w:r>
        <w:rPr>
          <w:color w:val="000000"/>
        </w:rPr>
        <w:t>„</w:t>
      </w:r>
      <w:r>
        <w:rPr>
          <w:color w:val="000000"/>
        </w:rPr>
        <w:t>Každý svojou cestou, keď nebudeme hrať.“</w:t>
      </w:r>
    </w:p>
    <w:p>
      <w:pPr>
        <w:pStyle w:val="Normal"/>
        <w:widowControl w:val="false"/>
        <w:autoSpaceDE w:val="false"/>
        <w:spacing w:lineRule="auto" w:line="360"/>
        <w:rPr/>
      </w:pPr>
      <w:r>
        <w:rPr>
          <w:color w:val="000000"/>
        </w:rPr>
        <w:t xml:space="preserve">   „</w:t>
      </w:r>
      <w:r>
        <w:rPr>
          <w:color w:val="000000"/>
        </w:rPr>
        <w:t>Nebudeme? – A kto vám hovorí, že nebudeme?“</w:t>
      </w:r>
    </w:p>
    <w:p>
      <w:pPr>
        <w:pStyle w:val="Normal"/>
        <w:widowControl w:val="false"/>
        <w:autoSpaceDE w:val="false"/>
        <w:spacing w:lineRule="auto" w:line="360"/>
        <w:rPr/>
      </w:pPr>
      <w:r>
        <w:rPr>
          <w:color w:val="000000"/>
        </w:rPr>
        <w:t xml:space="preserve">   „</w:t>
      </w:r>
      <w:r>
        <w:rPr>
          <w:color w:val="000000"/>
        </w:rPr>
        <w:t>Nuž keď nemáš herečky, čože si počneš? Vari bábky miesto nich na divadlo postavíš?“</w:t>
      </w:r>
    </w:p>
    <w:p>
      <w:pPr>
        <w:pStyle w:val="Normal"/>
        <w:widowControl w:val="false"/>
        <w:autoSpaceDE w:val="false"/>
        <w:spacing w:lineRule="auto" w:line="360"/>
        <w:rPr/>
      </w:pPr>
      <w:r>
        <w:rPr>
          <w:color w:val="000000"/>
        </w:rPr>
        <w:t xml:space="preserve">   „</w:t>
      </w:r>
      <w:r>
        <w:rPr>
          <w:color w:val="000000"/>
        </w:rPr>
        <w:t>Ej, čoby to! Každá vec má svoj spôsob. Či naši šuhajci už často nehrali ženské úlohy? Výnimkou sa to aj tu môže stať!“</w:t>
      </w:r>
    </w:p>
    <w:p>
      <w:pPr>
        <w:pStyle w:val="Normal"/>
        <w:widowControl w:val="false"/>
        <w:autoSpaceDE w:val="false"/>
        <w:spacing w:lineRule="auto" w:line="360"/>
        <w:rPr/>
      </w:pPr>
      <w:r>
        <w:rPr>
          <w:color w:val="000000"/>
        </w:rPr>
        <w:t xml:space="preserve">   </w:t>
      </w:r>
      <w:r>
        <w:rPr>
          <w:color w:val="000000"/>
        </w:rPr>
        <w:t>S touto výpoveďou celá vec vzala iný obrat. V školách, kde sa divadlá pre zábavu a cvičenia hrávali, mladší žiaci neraz, a to veru znamenite, predstavovali ženské osoby. Lež tam obecenstvo pozostávalo zo samých druhov a vrstovníkov, len kedy-tedy onakvejšia, aj to dôvernejšia osoba bola pozvaná; ale ako tu pred rozličným obecenstvom vystúpiť? Či im to za neslušné pokladať nebudú? Konečne si pomysleli, že je to len hra a hra nech len bude dobrá a primeraná, obecenstvo to s pochvalou prijme. Tak sa úlohy rozdali.</w:t>
      </w:r>
    </w:p>
    <w:p>
      <w:pPr>
        <w:pStyle w:val="Normal"/>
        <w:widowControl w:val="false"/>
        <w:autoSpaceDE w:val="false"/>
        <w:spacing w:lineRule="auto" w:line="360"/>
        <w:rPr/>
      </w:pPr>
      <w:r>
        <w:rPr>
          <w:color w:val="000000"/>
        </w:rPr>
        <w:t xml:space="preserve">   </w:t>
      </w:r>
      <w:r>
        <w:rPr>
          <w:color w:val="000000"/>
        </w:rPr>
        <w:t>Ale vzápätí nasledovala nová starosť – bolo treba vybaviť povolenie u vrchnosti. I toto Davorín prevzal na seba. Darmo bránil, darmo sa vyhováral pán mešťanosta na hrozby Sebena, i Davorín hrozil novinami a na koniec navrhol, že na svoju zodpovednosť i bez povolenia budú hrať a tým že len vážnosť pána mešťanostu utrpí; tak už len dostali i to povolenie. Prenajali potom priestrannú, ich zámeru zodpovedajúcu chyžu, postavili asi na pol siahy vysoké pódium, miesto kortinov a kulís zastúpili vkusné španielske steny, jednoduché zelené plátno roztiahlo sa miesto opony a improvizované divadlo stálo hotové. Skúšky šli dobre až radosť, o podarení hry nikto nepochyboval; len ako ešte privábiť početnejšie obecenstvo k tomuto úkazu nevídanému v Lipovanoch? I z tohto ohľadu prišla Davorínovi na um dobrá myšlienka. Znal on, že mládež oboch pohlaví rada sa baví a najmä tancuje; zaopatril teda hudbu a na pozvánkach oznamovala sa hneď aj tanečná zábava, čím biela pleť a s ňou spolu všetko bolo popredku získané.</w:t>
      </w:r>
    </w:p>
    <w:p>
      <w:pPr>
        <w:pStyle w:val="Normal"/>
        <w:widowControl w:val="false"/>
        <w:autoSpaceDE w:val="false"/>
        <w:spacing w:lineRule="auto" w:line="360"/>
        <w:rPr>
          <w:b/>
          <w:b/>
          <w:bCs/>
          <w:color w:val="000000"/>
        </w:rPr>
      </w:pPr>
      <w:r>
        <w:rPr>
          <w:b/>
          <w:bCs/>
          <w:color w:val="000000"/>
        </w:rPr>
      </w:r>
      <w:bookmarkStart w:id="15" w:name="id2556012"/>
      <w:bookmarkStart w:id="16" w:name="id2556012"/>
      <w:bookmarkEnd w:id="16"/>
    </w:p>
    <w:p>
      <w:pPr>
        <w:pStyle w:val="Heading2"/>
        <w:rPr/>
      </w:pPr>
      <w:r>
        <w:rPr/>
        <w:t>VII</w:t>
      </w:r>
    </w:p>
    <w:p>
      <w:pPr>
        <w:pStyle w:val="Normal"/>
        <w:widowControl w:val="false"/>
        <w:autoSpaceDE w:val="false"/>
        <w:spacing w:lineRule="auto" w:line="360"/>
        <w:rPr/>
      </w:pPr>
      <w:bookmarkStart w:id="17" w:name="id2556012"/>
      <w:bookmarkEnd w:id="17"/>
      <w:r>
        <w:rPr>
          <w:color w:val="000000"/>
        </w:rPr>
        <w:t xml:space="preserve">   </w:t>
      </w:r>
      <w:r>
        <w:rPr>
          <w:color w:val="000000"/>
        </w:rPr>
        <w:t>Prišiel Veľkonočný pondelok. Bol to deň všeobecného očakávania, túžby, strachu, bázne a zase útechy, nadšenia, radosti. Obecenstvo so zvedavou napnutosťou čakalo večer a šuhajci prežili deň v citoch tých i oných. Najspokojnejší bol pri všetkom Davorín; on bol taký ubezpečený o dobrom výsledku veci, že iba úsmevom odpovedal na strachy svojich priateľov. – Večer sa priblížil. Zo všetkých strán sa hrnuli diváci a čochvíľa dosť veľká chyža bola preplnená, takže nebolo kde jablkom hodiť. A vonku ešte čakali diváci chtiví zábavy. Lež kde vziať miesto pre toľkých, keď ho nieto? Steny sa roztisnúť nedajú a zvedaví žiadajú o miesta. Stisk bol neslýchaný. Samému Davorínovi sa o toľkej účasti ani vo sne nezdalo. Ktože by to bol pomyslel, že bez rozdielu stavu, povolania, veku a pohlavia všetko sa bude hrnúť na zábavu, a to ešte slovenskú, v meste doposiaľ odnárodnenom? Výsledok prevýšil všetky nádeje. Aby sa ešte viac miesta získalo, vypratali sa hudobníci do susednej izby a odtiaľ očarúvali zvukmi slovenských národných pesničiek obecenstvo.</w:t>
      </w:r>
    </w:p>
    <w:p>
      <w:pPr>
        <w:pStyle w:val="Normal"/>
        <w:widowControl w:val="false"/>
        <w:autoSpaceDE w:val="false"/>
        <w:spacing w:lineRule="auto" w:line="360"/>
        <w:rPr/>
      </w:pPr>
      <w:r>
        <w:rPr>
          <w:color w:val="000000"/>
        </w:rPr>
        <w:t xml:space="preserve">   </w:t>
      </w:r>
      <w:r>
        <w:rPr>
          <w:color w:val="000000"/>
        </w:rPr>
        <w:t>Vtom zaznel zvonček šepkára, opony sa roztiahli a všetko sa dívalo v nemej tichosti na javisko. Hra sa začala. Kus zaujímavý, dobre hraný zaujal všetkých prítomných, vyjmúc azda tých, čo len preto prišli, aby posudzovať a posmechy z toho strojiť mohli. Ale úsmešky umĺkli pred dobrým hraním; len potlesk obecenstva dosvedčoval, že je všetko dobre. Šuhajci sa tešili a najmä tí, čo ženské úlohy hrali. Boli to dvaja mladúškovia, ktorým ešte ani páper bradu nešpatil, a tí tak nenútene, tak cvičene sa pohybovali a ich tenký hlások im pri tom tak napomáhal, že mnohí diváci ani veriť nechceli, že by to neboli ženské. Po skončenej hre nebolo potleskom a vyvolávaniu konca-kraja a celým obecenstvom len jeden hlas šumel, že sa divadlo nabudúce má hrať ešte raz. Dosť sa tu prítomný Seben namáhal vzbudiť u okolostojacich neprajnú myseľ, nikto ho tam viac nepočúval. Koniec bol jeho dobrej vôli, ani úsmev pri ňom sediacej Irmy mu ho nenavrátil; zmraštil čelo a hľadel, ako by sa dostal von.</w:t>
      </w:r>
    </w:p>
    <w:p>
      <w:pPr>
        <w:pStyle w:val="Normal"/>
        <w:widowControl w:val="false"/>
        <w:autoSpaceDE w:val="false"/>
        <w:spacing w:lineRule="auto" w:line="360"/>
        <w:rPr/>
      </w:pPr>
      <w:r>
        <w:rPr>
          <w:color w:val="000000"/>
        </w:rPr>
        <w:t xml:space="preserve">   </w:t>
      </w:r>
      <w:r>
        <w:rPr>
          <w:color w:val="000000"/>
        </w:rPr>
        <w:t>Tu sa opona ešte raz roztiahla. Vystúpil Davorín, ďakoval obecenstvu za účasť a prosil, aby, komu milo, na ďalšiu tanečnú zábavu tu zostal. Tí, ktorým žilky viac do skoku nehrali, hrnuli sa von. I Seben sa ponáhľal, volajúc so sebou pani Javoričovú a prosiac, aby Irmu tu nenechala; i pán Javorič bol tej mienky – ale čože, keď Irma o tom počuť nechcela. Daromné boli reči pána otca, prosby matky, hrozby Sebena; Irma prosí, aby mohla i s matkou tu zostať. Matka praje zábavu dcéruške, i otec naostatok povoľuje, ale Seben sa rozhorčuje, bojuje sám so sebou; ostať či neostať? Ak tu zostanem, myslí si, ľahko ma budú tiež za pansláva držať, ak nezostanem, ktovie, či sa Irma cele k tým Slovákom nenakloní.</w:t>
      </w:r>
    </w:p>
    <w:p>
      <w:pPr>
        <w:pStyle w:val="Normal"/>
        <w:widowControl w:val="false"/>
        <w:autoSpaceDE w:val="false"/>
        <w:spacing w:lineRule="auto" w:line="360"/>
        <w:rPr/>
      </w:pPr>
      <w:r>
        <w:rPr>
          <w:color w:val="000000"/>
        </w:rPr>
        <w:t xml:space="preserve">   „</w:t>
      </w:r>
      <w:r>
        <w:rPr>
          <w:color w:val="000000"/>
        </w:rPr>
        <w:t>No, ako, sa im to zdalo, pán Seben? Sú to predsa chlapi, tí Slováci,“ začala Irma, „ja by som to nebola čakala od nich!“</w:t>
      </w:r>
    </w:p>
    <w:p>
      <w:pPr>
        <w:pStyle w:val="Normal"/>
        <w:widowControl w:val="false"/>
        <w:autoSpaceDE w:val="false"/>
        <w:spacing w:lineRule="auto" w:line="360"/>
        <w:rPr/>
      </w:pPr>
      <w:r>
        <w:rPr>
          <w:color w:val="000000"/>
        </w:rPr>
        <w:t xml:space="preserve">   „</w:t>
      </w:r>
      <w:r>
        <w:rPr>
          <w:color w:val="000000"/>
        </w:rPr>
        <w:t>Veď sa len nechcú i oni, slečinka, zoslováčiť? To by sa veru nesvedčilo na takú vzdelanú, z dobrého rodu pochádzajúcu slečnu!“</w:t>
      </w:r>
    </w:p>
    <w:p>
      <w:pPr>
        <w:pStyle w:val="Normal"/>
        <w:widowControl w:val="false"/>
        <w:autoSpaceDE w:val="false"/>
        <w:spacing w:lineRule="auto" w:line="360"/>
        <w:rPr/>
      </w:pPr>
      <w:r>
        <w:rPr>
          <w:color w:val="000000"/>
        </w:rPr>
        <w:t xml:space="preserve">   „</w:t>
      </w:r>
      <w:r>
        <w:rPr>
          <w:color w:val="000000"/>
        </w:rPr>
        <w:t>Prečo nie?“ na to zase Irma, „veď som dosiaľ len pekné veci videla od Slovákov. Ak to aj ďalej tak pôjde, ja na to rada budem hľadieť, ale preto sa poslovenčiť nemusím.“</w:t>
      </w:r>
    </w:p>
    <w:p>
      <w:pPr>
        <w:pStyle w:val="Normal"/>
        <w:widowControl w:val="false"/>
        <w:autoSpaceDE w:val="false"/>
        <w:spacing w:lineRule="auto" w:line="360"/>
        <w:rPr/>
      </w:pPr>
      <w:r>
        <w:rPr>
          <w:color w:val="000000"/>
        </w:rPr>
        <w:t xml:space="preserve">   „</w:t>
      </w:r>
      <w:r>
        <w:rPr>
          <w:color w:val="000000"/>
        </w:rPr>
        <w:t>No, nech mi ráčia veriť, ale sú na zlých myšlienkach, ja ich ľutujem a prial by som si, aby išli domov.“</w:t>
      </w:r>
    </w:p>
    <w:p>
      <w:pPr>
        <w:pStyle w:val="Normal"/>
        <w:widowControl w:val="false"/>
        <w:autoSpaceDE w:val="false"/>
        <w:spacing w:lineRule="auto" w:line="360"/>
        <w:rPr/>
      </w:pPr>
      <w:r>
        <w:rPr>
          <w:color w:val="000000"/>
        </w:rPr>
        <w:t xml:space="preserve">   „</w:t>
      </w:r>
      <w:r>
        <w:rPr>
          <w:color w:val="000000"/>
        </w:rPr>
        <w:t>Práve zato tu zostanem. Ach, a ten Davorín, je to šuhaj veru na zaľúbenie!“ dráždila ho Irma.</w:t>
      </w:r>
    </w:p>
    <w:p>
      <w:pPr>
        <w:pStyle w:val="Normal"/>
        <w:widowControl w:val="false"/>
        <w:autoSpaceDE w:val="false"/>
        <w:spacing w:lineRule="auto" w:line="360"/>
        <w:rPr/>
      </w:pPr>
      <w:r>
        <w:rPr>
          <w:color w:val="000000"/>
        </w:rPr>
        <w:t xml:space="preserve">   „</w:t>
      </w:r>
      <w:r>
        <w:rPr>
          <w:color w:val="000000"/>
        </w:rPr>
        <w:t>Preboha, nechže dajú pozor, aby sa doňho nezaľúbili! To by ešte chýbalo!“</w:t>
      </w:r>
    </w:p>
    <w:p>
      <w:pPr>
        <w:pStyle w:val="Normal"/>
        <w:widowControl w:val="false"/>
        <w:autoSpaceDE w:val="false"/>
        <w:spacing w:lineRule="auto" w:line="360"/>
        <w:rPr/>
      </w:pPr>
      <w:r>
        <w:rPr>
          <w:color w:val="000000"/>
        </w:rPr>
        <w:t xml:space="preserve">   „</w:t>
      </w:r>
      <w:r>
        <w:rPr>
          <w:color w:val="000000"/>
        </w:rPr>
        <w:t>A prečo nie?“ hovorila tým istým dráždivým hlasom. „Zaľúbiť sa do pekného šuhaja nie je hriech!“</w:t>
      </w:r>
    </w:p>
    <w:p>
      <w:pPr>
        <w:pStyle w:val="Normal"/>
        <w:widowControl w:val="false"/>
        <w:autoSpaceDE w:val="false"/>
        <w:spacing w:lineRule="auto" w:line="360"/>
        <w:rPr/>
      </w:pPr>
      <w:r>
        <w:rPr>
          <w:color w:val="000000"/>
        </w:rPr>
        <w:t xml:space="preserve">   „</w:t>
      </w:r>
      <w:r>
        <w:rPr>
          <w:color w:val="000000"/>
        </w:rPr>
        <w:t>A kvôli nemu sa spanslávčiť!“</w:t>
      </w:r>
    </w:p>
    <w:p>
      <w:pPr>
        <w:pStyle w:val="Normal"/>
        <w:widowControl w:val="false"/>
        <w:autoSpaceDE w:val="false"/>
        <w:spacing w:lineRule="auto" w:line="360"/>
        <w:rPr/>
      </w:pPr>
      <w:r>
        <w:rPr>
          <w:color w:val="000000"/>
        </w:rPr>
        <w:t xml:space="preserve">   „</w:t>
      </w:r>
      <w:r>
        <w:rPr>
          <w:color w:val="000000"/>
        </w:rPr>
        <w:t>To je sem-tam. Ale, pán Seben, len uznajú, že sa títo Slováci až na zaľúbenie dobre držali?“</w:t>
      </w:r>
    </w:p>
    <w:p>
      <w:pPr>
        <w:pStyle w:val="Normal"/>
        <w:widowControl w:val="false"/>
        <w:autoSpaceDE w:val="false"/>
        <w:spacing w:lineRule="auto" w:line="360"/>
        <w:rPr/>
      </w:pPr>
      <w:r>
        <w:rPr>
          <w:color w:val="000000"/>
        </w:rPr>
        <w:t xml:space="preserve">   </w:t>
      </w:r>
      <w:r>
        <w:rPr>
          <w:color w:val="000000"/>
        </w:rPr>
        <w:t>Úbohý Seben neodpovedal, mal už dosť; odporúčal sa a šiel domov.</w:t>
      </w:r>
    </w:p>
    <w:p>
      <w:pPr>
        <w:pStyle w:val="Normal"/>
        <w:widowControl w:val="false"/>
        <w:autoSpaceDE w:val="false"/>
        <w:spacing w:lineRule="auto" w:line="360"/>
        <w:rPr/>
      </w:pPr>
      <w:r>
        <w:rPr>
          <w:color w:val="000000"/>
        </w:rPr>
        <w:t xml:space="preserve">   </w:t>
      </w:r>
      <w:r>
        <w:rPr>
          <w:color w:val="000000"/>
        </w:rPr>
        <w:t>Medzitým zmizli lavice, pódium, opony, španielske steny a druhé batožiny povynášané bočnými dvermi: hudba začala do skoku nosiť; šuhajci sa nedali do tanca nútiť a krásotinky len na to čakali. Počiatok urobil Davorín s Irmou, a ona veru aj čakala na jeho oslovenie. V toku valčíka niesli sa tieto dve mladistvé duše v krajiny rajské a duch zaletúval nad končiny sveta. To vírenie citov vo valčíku, to krútenie sa musí povzbudiť obrazotvornosť, a keď sa na polceste štvoro očí zíde, pohľad taký je vám nemožno vypovedať, tým menej opísať. Pohľad taký sa iba vidieť, iba cítiť dá; a pocítil ho i Davorín s Irmou.</w:t>
      </w:r>
    </w:p>
    <w:p>
      <w:pPr>
        <w:pStyle w:val="Normal"/>
        <w:widowControl w:val="false"/>
        <w:autoSpaceDE w:val="false"/>
        <w:spacing w:lineRule="auto" w:line="360"/>
        <w:rPr/>
      </w:pPr>
      <w:r>
        <w:rPr>
          <w:color w:val="000000"/>
        </w:rPr>
        <w:t xml:space="preserve">   </w:t>
      </w:r>
      <w:r>
        <w:rPr>
          <w:color w:val="000000"/>
        </w:rPr>
        <w:t>Davorín bol celý zábavník. On sa v spolku krásnej pleti cítil byť doma; jemu spoločenský život bol nadovšetko, od toho čakal celú budúcnosť, k tomu ho mužská krása, štíhla postava, dobrý vtip, šľachetné a rozvažité reči veru len odporúčali každému, kto sa s ním raz v spolku zabával. A tak sa zdalo, že aj Irma tieto vlastnosti pri Davorínovi hneď a zaraz spoznala, lebo s ním jej bola zábava vítaná, rozhovor príjemný, tanec roztomilý. „Len keby to vykanie odhodil a takým Slovákom nebol,“ myslela si, „veru by mu bolo treba páru hľadať.“ Ale Davorín ani vykanie nenechal, ani Slovákom byť neprestával a zábavka s ním predsa bola milá.</w:t>
      </w:r>
    </w:p>
    <w:p>
      <w:pPr>
        <w:pStyle w:val="Normal"/>
        <w:widowControl w:val="false"/>
        <w:autoSpaceDE w:val="false"/>
        <w:spacing w:lineRule="auto" w:line="360"/>
        <w:rPr/>
      </w:pPr>
      <w:r>
        <w:rPr>
          <w:color w:val="000000"/>
        </w:rPr>
        <w:t xml:space="preserve">   „</w:t>
      </w:r>
      <w:r>
        <w:rPr>
          <w:color w:val="000000"/>
        </w:rPr>
        <w:t>Krásny to bol kus,“ hovorila Irma Davorínovi, „čo dneska hrali, a hrali tak znamenite, že som sa nemohla vynačudovať tej schopnosti. Škoda len, že po slovensky hrali!“</w:t>
      </w:r>
    </w:p>
    <w:p>
      <w:pPr>
        <w:pStyle w:val="Normal"/>
        <w:widowControl w:val="false"/>
        <w:autoSpaceDE w:val="false"/>
        <w:spacing w:lineRule="auto" w:line="360"/>
        <w:rPr/>
      </w:pPr>
      <w:r>
        <w:rPr>
          <w:color w:val="000000"/>
        </w:rPr>
        <w:t xml:space="preserve">   „</w:t>
      </w:r>
      <w:r>
        <w:rPr>
          <w:color w:val="000000"/>
        </w:rPr>
        <w:t>Oh, slečinka, pochlebujete nám nezaslúžene; veď nám ani nebolo možné dobre hrať. Menovite keď sme sa s tým zišli, čo nám ženské predstavovali, tu prirodzený cit trpieť musel, keď sme znali, že nie ženskú, ale mužských máme pred sebou. Že sme po slovensky hrali, tomu sa divíte? Veď je to prirodzená vec, že Slovákom po slovensky sa musí hrať.“</w:t>
      </w:r>
    </w:p>
    <w:p>
      <w:pPr>
        <w:pStyle w:val="Normal"/>
        <w:widowControl w:val="false"/>
        <w:autoSpaceDE w:val="false"/>
        <w:spacing w:lineRule="auto" w:line="360"/>
        <w:rPr/>
      </w:pPr>
      <w:r>
        <w:rPr>
          <w:color w:val="000000"/>
        </w:rPr>
        <w:t xml:space="preserve">   „</w:t>
      </w:r>
      <w:r>
        <w:rPr>
          <w:color w:val="000000"/>
        </w:rPr>
        <w:t>Ale už by to len krajšie bolo v druhej reči.“</w:t>
      </w:r>
    </w:p>
    <w:p>
      <w:pPr>
        <w:pStyle w:val="Normal"/>
        <w:widowControl w:val="false"/>
        <w:autoSpaceDE w:val="false"/>
        <w:spacing w:lineRule="auto" w:line="360"/>
        <w:rPr/>
      </w:pPr>
      <w:r>
        <w:rPr>
          <w:color w:val="000000"/>
        </w:rPr>
        <w:t xml:space="preserve">   „</w:t>
      </w:r>
      <w:r>
        <w:rPr>
          <w:color w:val="000000"/>
        </w:rPr>
        <w:t>A prečo, ak sa smiem spýtať? Nemá naša reč toľko krásozvuku ako druhá? Nemá tej pružnosti a ľahkosti vo vyslovení sa, alebo prečo? Oj, slečinka, keby ste dobre ráčili poznať reč materinskú, viem, iný súd by ste o nej vyniesli!“</w:t>
      </w:r>
    </w:p>
    <w:p>
      <w:pPr>
        <w:pStyle w:val="Normal"/>
        <w:widowControl w:val="false"/>
        <w:autoSpaceDE w:val="false"/>
        <w:spacing w:lineRule="auto" w:line="360"/>
        <w:rPr/>
      </w:pPr>
      <w:r>
        <w:rPr>
          <w:color w:val="000000"/>
        </w:rPr>
        <w:t xml:space="preserve">   „</w:t>
      </w:r>
      <w:r>
        <w:rPr>
          <w:color w:val="000000"/>
        </w:rPr>
        <w:t xml:space="preserve">Nuž ale nech ráčia dovoliť, už sa to v slovenčine všetko dobre vysloviť nedá; a potom mnoho aj nepríjemne znie, </w:t>
      </w:r>
      <w:r>
        <w:rPr>
          <w:i/>
          <w:iCs/>
          <w:color w:val="000000"/>
        </w:rPr>
        <w:t>aby ťa čert vzal, hrom a peklo</w:t>
      </w:r>
      <w:r>
        <w:rPr>
          <w:color w:val="000000"/>
        </w:rPr>
        <w:t xml:space="preserve"> a podobne.“</w:t>
      </w:r>
    </w:p>
    <w:p>
      <w:pPr>
        <w:pStyle w:val="Normal"/>
        <w:widowControl w:val="false"/>
        <w:autoSpaceDE w:val="false"/>
        <w:spacing w:lineRule="auto" w:line="360"/>
        <w:rPr/>
      </w:pPr>
      <w:r>
        <w:rPr>
          <w:color w:val="000000"/>
        </w:rPr>
        <w:t xml:space="preserve">   „</w:t>
      </w:r>
      <w:r>
        <w:rPr>
          <w:color w:val="000000"/>
        </w:rPr>
        <w:t>Slečinka moja drahá, tieto výrazy i v druhej reči podobne znieť  musia tomu, kto nepredpojato o tom súdi. Zdá sa mi však, že my nasledujeme v tanci. Prosím!“ – A pojmúc krásnu Irmu, už bol vo víre tanečníkov ohnivej mazúrky.</w:t>
      </w:r>
    </w:p>
    <w:p>
      <w:pPr>
        <w:pStyle w:val="Normal"/>
        <w:widowControl w:val="false"/>
        <w:autoSpaceDE w:val="false"/>
        <w:spacing w:lineRule="auto" w:line="360"/>
        <w:rPr/>
      </w:pPr>
      <w:r>
        <w:rPr>
          <w:color w:val="000000"/>
        </w:rPr>
        <w:t xml:space="preserve">   </w:t>
      </w:r>
      <w:r>
        <w:rPr>
          <w:color w:val="000000"/>
        </w:rPr>
        <w:t>Zábava trvala do druhej po polnoci a nekalená veselosť panovala na všetkých tvárach. Davorín sa točil okolo Irmy, s ňou sa zabával neustále a ku ostatku nebolo ju možné druhým ani do tanca dostať. Po zábave ju odprevadil domov a lúčiac sa pozrel v nebo jej očí a ona hľadela v noc jeho zraku. Pohľad tento hovoril vzájomné city oboch; on prezrádzal to, čo by ich ústa vypovedať neboli vstave. – Tak sa povýši v letku svojom mladý orol až k hviezdnatému nebu, tam krúti kolesá a zaľúbi zlatuškú hviezdičku, a hviezdička uprie naň svoj jasný zrak, ale jeden druhého dočiahnuť nemôžu. Priepasť je medzi nimi, ktorú preletieť nemožno. A čo prekáža našim lúčiacim sa mladúškom? Národnosť, povedomie národného povolania je tá medzera, ktorú cit srdca nemôže vyplniť.</w:t>
      </w:r>
    </w:p>
    <w:p>
      <w:pPr>
        <w:pStyle w:val="Heading2"/>
        <w:rPr/>
      </w:pPr>
      <w:r>
        <w:rPr/>
        <w:br/>
      </w:r>
      <w:bookmarkStart w:id="18" w:name="id2614508"/>
      <w:r>
        <w:rPr>
          <w:bCs/>
          <w:color w:val="000000"/>
        </w:rPr>
        <w:t>VIII</w:t>
      </w:r>
    </w:p>
    <w:p>
      <w:pPr>
        <w:pStyle w:val="Normal"/>
        <w:widowControl w:val="false"/>
        <w:autoSpaceDE w:val="false"/>
        <w:spacing w:lineRule="auto" w:line="360"/>
        <w:rPr/>
      </w:pPr>
      <w:bookmarkEnd w:id="18"/>
      <w:r>
        <w:rPr>
          <w:color w:val="000000"/>
        </w:rPr>
        <w:br/>
        <w:t xml:space="preserve">   „Takto to dlho ostať nemôže. Irma sa mi nepáči, odkedy sa ten pansláv tu ukázal; taká je, akoby ani ona nebola. Len ona nás vypoďkala na to hlúpe divadlo; ja neviem, čo je na ňom? A dajtimibože, ako hrali? No veru! Pravda, tým, ktorí maďarský </w:t>
      </w:r>
      <w:r>
        <w:rPr>
          <w:i/>
          <w:iCs/>
          <w:color w:val="000000"/>
        </w:rPr>
        <w:t>nemzeti szinház</w:t>
      </w:r>
      <w:r>
        <w:rPr>
          <w:color w:val="000000"/>
        </w:rPr>
        <w:t xml:space="preserve"> nevideli, je i to pekné. A zase ona navzdor mojim prosbám, otcovým i matkiným slovám na ten tanec ostala. No, to je už planý znak, keď sa také vlastenecky zmýšľajúce, vzdelané dievča, ako je Irma, ešte so Slovákmi môže zabávať! Už alebo je celkom sveta chytená, alebo jej národné povedomie je len naoko, ktoré iba kvôli dákemu, okolo nej sa točiacemu mládencovi na seba berie. Hm, či by moje vlastenecké náuky mali taký slabý účinok? Či by moje nádeje tak skoro nazmar vyšli? To je nemožné! Veď som už celý dom i ju k svojim náhľadom priviedol. Nie, to o nej neplatí, že by sa tak skoro bola premenila! Ale musím tejto hre koniec urobiť. Budem ju pýtať, a keď bude raz moja, potom nech sa mi len ukáže taký Slovák!“ Takéto myšlienky kolovali v hlave Mórica Sebena v deň po slovenskom divadle v Lipovanoch, a zapríčinené boli správaním sa Irmy k nemu. Dneska ledvaže sa s ním zhovárala; pravda, vyhovárala sa, že je nevyspatá, ale to bude len výhovorka, veď ona aj inokedy po bále sa nevyspala, a predsa rada sa s ním zabávala – či jej ozaj ten Slovák v hlave nevrčí?</w:t>
      </w:r>
    </w:p>
    <w:p>
      <w:pPr>
        <w:pStyle w:val="Normal"/>
        <w:widowControl w:val="false"/>
        <w:autoSpaceDE w:val="false"/>
        <w:spacing w:lineRule="auto" w:line="360"/>
        <w:rPr/>
      </w:pPr>
      <w:r>
        <w:rPr>
          <w:color w:val="000000"/>
        </w:rPr>
        <w:t xml:space="preserve">   </w:t>
      </w:r>
      <w:r>
        <w:rPr>
          <w:color w:val="000000"/>
        </w:rPr>
        <w:t>Planú noc mal nato Móric Seben, veru sa mu sotva snívalo o raji manželskom. Horkýže snívalo! Veď sa mu nemalo kedy, keď celú noc ledvaže oko zažmúril, taký nepokoj burcoval jeho útrobami. – Včasráno už bol na nohách, pekne-krásne sa poobliekal a po raňajkách dal zapriahnuť do vozíka a bežal do Lipovian. U Javoričov našiel skoro ešte všetko v úplnom neporiadku; tak neobyčajne zavčasu ta prišiel.</w:t>
      </w:r>
    </w:p>
    <w:p>
      <w:pPr>
        <w:pStyle w:val="Normal"/>
        <w:widowControl w:val="false"/>
        <w:autoSpaceDE w:val="false"/>
        <w:spacing w:lineRule="auto" w:line="360"/>
        <w:rPr/>
      </w:pPr>
      <w:r>
        <w:rPr>
          <w:color w:val="000000"/>
        </w:rPr>
        <w:t xml:space="preserve">   </w:t>
      </w:r>
      <w:r>
        <w:rPr>
          <w:color w:val="000000"/>
        </w:rPr>
        <w:t>Sám tušil, že by azda trochu neslušné bolo tak zavčasu práve panie prekvapiť, ako to o inom čase robieval; preto sa ponáhľal do chyžky pána Javoriča. Tohto našiel už pracujúceho a že horúce túžby srdca dlho sa tajiť nedali, vystúpil hneď po obyčajnom pozdravení so svojou žiadosťou, s dodatkom, že by veru už na sv. Ducha mohla byť svadba. Pán Javorič sa z toho veľmi tešil, uznávajúc sa pyšným a hrdým, že taký vzácny pán z takej vznešenej a urodzenej rodiny do príbuznosti s ním vstúpiť chce; ale spolu ho odkázal na matku i dcéru, že tie majú väčšie právo o tom rozhodnúť a že sa nepochybne na jeho prijatie pripravili, kým sa uňho pobavil.</w:t>
      </w:r>
    </w:p>
    <w:p>
      <w:pPr>
        <w:pStyle w:val="Normal"/>
        <w:widowControl w:val="false"/>
        <w:autoSpaceDE w:val="false"/>
        <w:spacing w:lineRule="auto" w:line="360"/>
        <w:rPr/>
      </w:pPr>
      <w:r>
        <w:rPr>
          <w:color w:val="000000"/>
        </w:rPr>
        <w:t xml:space="preserve">   „</w:t>
      </w:r>
      <w:r>
        <w:rPr>
          <w:color w:val="000000"/>
        </w:rPr>
        <w:t>Jedno ,áno‘ je už moje,“ myslel si Móric, „druhé ešte ľahšie pôjde. Matka mi ešte lepšie praje. A dievča? – To už dávno za mnou túži! Len kuj, kým železo horúce!“ – I on sa ponáhľal železo kovať; šiel k pani matke a tam zase bez okolkov svoju žiadosť predniesol, keď ju našťastie našiel samotnú, bo Irma, či prítomnosť Sebenovu v dome spozorovala, či len pre občerstvenie na raňajšom vzduchu, odbehla do záhrady. Ale pani matka ukázala tvár veľmi vľúdnu na vyslovenie žiadosti Móricovej tým viac, že manželstvo jej dcéry so Sebenom bola dávna túžba jej starostlivého srdca.</w:t>
      </w:r>
    </w:p>
    <w:p>
      <w:pPr>
        <w:pStyle w:val="Normal"/>
        <w:widowControl w:val="false"/>
        <w:autoSpaceDE w:val="false"/>
        <w:spacing w:lineRule="auto" w:line="360"/>
        <w:rPr/>
      </w:pPr>
      <w:r>
        <w:rPr>
          <w:color w:val="000000"/>
        </w:rPr>
        <w:t xml:space="preserve">   „</w:t>
      </w:r>
      <w:r>
        <w:rPr>
          <w:color w:val="000000"/>
        </w:rPr>
        <w:t>Ráčia len taký dobrý byť, pán Seben,“ hovorila, „dovedú moju dcéru zo záhrady dnu; majú pritom peknú príležitosť žiadosť svojho srdca jej popredku vyjaviť a o jej srdci sa ubezpečiť, ktoré, tak myslím, dávno im je naklonené.“</w:t>
      </w:r>
    </w:p>
    <w:p>
      <w:pPr>
        <w:pStyle w:val="Normal"/>
        <w:widowControl w:val="false"/>
        <w:autoSpaceDE w:val="false"/>
        <w:spacing w:lineRule="auto" w:line="360"/>
        <w:rPr/>
      </w:pPr>
      <w:r>
        <w:rPr>
          <w:color w:val="000000"/>
        </w:rPr>
        <w:t xml:space="preserve">   </w:t>
      </w:r>
      <w:r>
        <w:rPr>
          <w:color w:val="000000"/>
        </w:rPr>
        <w:t>Srdce Sebenovo neukojiteľným buchotom oznamovalo, že má terno vyhrané; a preto bežal do záhrady ako do hotového náručia milovanej nevesty.</w:t>
      </w:r>
    </w:p>
    <w:p>
      <w:pPr>
        <w:pStyle w:val="Normal"/>
        <w:widowControl w:val="false"/>
        <w:autoSpaceDE w:val="false"/>
        <w:spacing w:lineRule="auto" w:line="360"/>
        <w:rPr/>
      </w:pPr>
      <w:r>
        <w:rPr>
          <w:color w:val="000000"/>
        </w:rPr>
        <w:t xml:space="preserve">   </w:t>
      </w:r>
      <w:r>
        <w:rPr>
          <w:color w:val="000000"/>
        </w:rPr>
        <w:t>Irma zadumaná chodila po drobunkým pieskom vysypaných chodníčkoch a oddala sa prúdu nevinných myšlienok. Ktože môže zato, že Davorín – ten pekný, ten milý Davorín – nad Móricom v jej myšlienkach víťazil. Videla ona síce v duchu svojom medzeru, ktorá ich delila; cítila, že veru ona Slovenkou byť nemôže, aspoň jej doterajšie vychovávanie to nedopúšťalo, ale cítila aj to, že Davorín svoje presvedčenie nezaprie. Len keď si na to jedno pomyslela, s akou odhodlanosťou on v spoločnosti celkom neznámej, početnej bránil svoju národnosť, už sa jej zdalo nemožným, že by kedy Davorín upustil od svojho, a spolu táto odhodlanosť šuhaja nekonečne ho u jej srdca odporúčala.</w:t>
      </w:r>
    </w:p>
    <w:p>
      <w:pPr>
        <w:pStyle w:val="Normal"/>
        <w:widowControl w:val="false"/>
        <w:autoSpaceDE w:val="false"/>
        <w:spacing w:lineRule="auto" w:line="360"/>
        <w:rPr/>
      </w:pPr>
      <w:r>
        <w:rPr>
          <w:color w:val="000000"/>
        </w:rPr>
        <w:t xml:space="preserve">   </w:t>
      </w:r>
      <w:r>
        <w:rPr>
          <w:color w:val="000000"/>
        </w:rPr>
        <w:t>V takýchto myšlienkach pohrúženú našiel Seben Irmu. Ona ustrnula na chvíľku nad jeho neočakávaným príchodom; ale skoro, ako už navykla v jeho prítomnosti bývať, takou chladnou sa stala – ten istý výraz ľahkomyseľnosti prijala jej tvár na seba, ktorým obyčajne Sebena vítala. Možno, že jej teraz na tom i záležalo, aby pred ním ukryla, že už trocha prísnejšie o veciach rozmýšľa. Preto sa napred opakovala obyčajná medzi nimi zdvorilosť, a čím Seben s väčšou sviatočnosťou vystupoval a čím s ohnivejším citom svoju – nám už známu – žiadosť začal prednášať, tým chladnejšia bola Irma, tým skorej obvyklou ľahkomyseľnosťou pomohla si z ťažkosti:</w:t>
      </w:r>
    </w:p>
    <w:p>
      <w:pPr>
        <w:pStyle w:val="Normal"/>
        <w:widowControl w:val="false"/>
        <w:autoSpaceDE w:val="false"/>
        <w:spacing w:lineRule="auto" w:line="360"/>
        <w:rPr/>
      </w:pPr>
      <w:r>
        <w:rPr>
          <w:color w:val="000000"/>
        </w:rPr>
        <w:t xml:space="preserve">   „</w:t>
      </w:r>
      <w:r>
        <w:rPr>
          <w:color w:val="000000"/>
        </w:rPr>
        <w:t>Ale čo im to prišlo na um?“ preriekla Irma, poberajúc sa dnu, aby dlho s ním osamote nebola. „Ja sa vydávať? Veď som ešte nič sveta nezažila. Či hádam len žartujú?“</w:t>
      </w:r>
    </w:p>
    <w:p>
      <w:pPr>
        <w:pStyle w:val="Normal"/>
        <w:widowControl w:val="false"/>
        <w:autoSpaceDE w:val="false"/>
        <w:spacing w:lineRule="auto" w:line="360"/>
        <w:rPr/>
      </w:pPr>
      <w:r>
        <w:rPr>
          <w:color w:val="000000"/>
        </w:rPr>
        <w:t xml:space="preserve">   „</w:t>
      </w:r>
      <w:r>
        <w:rPr>
          <w:color w:val="000000"/>
        </w:rPr>
        <w:t>Ako by som sa osmelil s najsvätejším citom môjho srdca žartovať? Hovorím čistú pravdu a najskrúšenejšiu žiadosť duše vyjavujem, a pevnej som nádeje, že ako od ich múdreho pána otca a vznešenej pani matky odmietnutý som nebol, tak i oni, krásna slečinka, neopovrhnú prosbou im oddaného ctiteľa.“</w:t>
      </w:r>
    </w:p>
    <w:p>
      <w:pPr>
        <w:pStyle w:val="Normal"/>
        <w:widowControl w:val="false"/>
        <w:autoSpaceDE w:val="false"/>
        <w:spacing w:lineRule="auto" w:line="360"/>
        <w:rPr/>
      </w:pPr>
      <w:r>
        <w:rPr>
          <w:color w:val="000000"/>
        </w:rPr>
        <w:t xml:space="preserve">   „</w:t>
      </w:r>
      <w:r>
        <w:rPr>
          <w:color w:val="000000"/>
        </w:rPr>
        <w:t>Ale ja sa ešte vydávať nebudem. Nech čakajú aspoň tri roky, potom im dám odpoveď.“</w:t>
      </w:r>
    </w:p>
    <w:p>
      <w:pPr>
        <w:pStyle w:val="Normal"/>
        <w:widowControl w:val="false"/>
        <w:autoSpaceDE w:val="false"/>
        <w:spacing w:lineRule="auto" w:line="360"/>
        <w:rPr/>
      </w:pPr>
      <w:r>
        <w:rPr>
          <w:color w:val="000000"/>
        </w:rPr>
        <w:t xml:space="preserve">   </w:t>
      </w:r>
      <w:r>
        <w:rPr>
          <w:color w:val="000000"/>
        </w:rPr>
        <w:t>Medzi rečou a nasledujúcim mlčaním Seben ako oparený mimovoľne nasledoval Irmu, až sa dostali do spoločenskej izby, kde našli otca s matkou, radiacich sa o budúcnosti dcéry.</w:t>
      </w:r>
    </w:p>
    <w:p>
      <w:pPr>
        <w:pStyle w:val="Normal"/>
        <w:widowControl w:val="false"/>
        <w:autoSpaceDE w:val="false"/>
        <w:spacing w:lineRule="auto" w:line="360"/>
        <w:rPr/>
      </w:pPr>
      <w:r>
        <w:rPr>
          <w:color w:val="000000"/>
        </w:rPr>
        <w:t xml:space="preserve">   „</w:t>
      </w:r>
      <w:r>
        <w:rPr>
          <w:color w:val="000000"/>
        </w:rPr>
        <w:t>Ale, mamička moja,“ padnúc matke okolo hrdla, hovorila Irma, „pomysli si, pán Seben ma nahovára, aby som sa – a to zaňho – vydala.“</w:t>
      </w:r>
    </w:p>
    <w:p>
      <w:pPr>
        <w:pStyle w:val="Normal"/>
        <w:widowControl w:val="false"/>
        <w:autoSpaceDE w:val="false"/>
        <w:spacing w:lineRule="auto" w:line="360"/>
        <w:rPr/>
      </w:pPr>
      <w:r>
        <w:rPr>
          <w:color w:val="000000"/>
        </w:rPr>
        <w:t xml:space="preserve">   „</w:t>
      </w:r>
      <w:r>
        <w:rPr>
          <w:color w:val="000000"/>
        </w:rPr>
        <w:t>Ach, nuž veď je to len pekne, dcéra moja! Vari by sa ti to páčilo, keby si mi starou dievkou ostala?“</w:t>
      </w:r>
    </w:p>
    <w:p>
      <w:pPr>
        <w:pStyle w:val="Normal"/>
        <w:widowControl w:val="false"/>
        <w:autoSpaceDE w:val="false"/>
        <w:spacing w:lineRule="auto" w:line="360"/>
        <w:rPr/>
      </w:pPr>
      <w:r>
        <w:rPr>
          <w:color w:val="000000"/>
        </w:rPr>
        <w:t xml:space="preserve">   „</w:t>
      </w:r>
      <w:r>
        <w:rPr>
          <w:color w:val="000000"/>
        </w:rPr>
        <w:t>Irma moja milá!“ hovoril pán otec ako z Písma, „určenie vášho pohlavia je vydať sa, muža oblažiť a tak šťastie rodiny založiť; preto keď chceš svojmu určeniu zodpovedať, vydať sa musíš.“</w:t>
      </w:r>
    </w:p>
    <w:p>
      <w:pPr>
        <w:pStyle w:val="Normal"/>
        <w:widowControl w:val="false"/>
        <w:autoSpaceDE w:val="false"/>
        <w:spacing w:lineRule="auto" w:line="360"/>
        <w:rPr/>
      </w:pPr>
      <w:r>
        <w:rPr>
          <w:color w:val="000000"/>
        </w:rPr>
        <w:t xml:space="preserve">   „</w:t>
      </w:r>
      <w:r>
        <w:rPr>
          <w:color w:val="000000"/>
        </w:rPr>
        <w:t>Veď už vydať ako vydať, ale len nie teraz, len nie ešte teraz. Všakver, mamička drahá, nech pán Seben aspoň tri roky ešte počká, potom sa o tom budeme zhovárať.“</w:t>
      </w:r>
    </w:p>
    <w:p>
      <w:pPr>
        <w:pStyle w:val="Normal"/>
        <w:widowControl w:val="false"/>
        <w:autoSpaceDE w:val="false"/>
        <w:spacing w:lineRule="auto" w:line="360"/>
        <w:rPr/>
      </w:pPr>
      <w:r>
        <w:rPr>
          <w:color w:val="000000"/>
        </w:rPr>
        <w:t xml:space="preserve">   „</w:t>
      </w:r>
      <w:r>
        <w:rPr>
          <w:color w:val="000000"/>
        </w:rPr>
        <w:t>Ale, duša moja, pováž si, že pán Seben čakať nebude!“</w:t>
      </w:r>
    </w:p>
    <w:p>
      <w:pPr>
        <w:pStyle w:val="Normal"/>
        <w:widowControl w:val="false"/>
        <w:autoSpaceDE w:val="false"/>
        <w:spacing w:lineRule="auto" w:line="360"/>
        <w:rPr/>
      </w:pPr>
      <w:r>
        <w:rPr>
          <w:color w:val="000000"/>
        </w:rPr>
        <w:t xml:space="preserve">   „</w:t>
      </w:r>
      <w:r>
        <w:rPr>
          <w:color w:val="000000"/>
        </w:rPr>
        <w:t>Ak ma naozaj má rád, nuž počká; ak nie, veď okrem mňa je ešte veľa dievčat.“</w:t>
      </w:r>
    </w:p>
    <w:p>
      <w:pPr>
        <w:pStyle w:val="Normal"/>
        <w:widowControl w:val="false"/>
        <w:autoSpaceDE w:val="false"/>
        <w:spacing w:lineRule="auto" w:line="360"/>
        <w:rPr/>
      </w:pPr>
      <w:r>
        <w:rPr>
          <w:color w:val="000000"/>
        </w:rPr>
        <w:t xml:space="preserve">   „</w:t>
      </w:r>
      <w:r>
        <w:rPr>
          <w:color w:val="000000"/>
        </w:rPr>
        <w:t>A potom my sme mu už náš sľub dali,“ dodávala matka.</w:t>
      </w:r>
    </w:p>
    <w:p>
      <w:pPr>
        <w:pStyle w:val="Normal"/>
        <w:widowControl w:val="false"/>
        <w:autoSpaceDE w:val="false"/>
        <w:spacing w:lineRule="auto" w:line="360"/>
        <w:rPr/>
      </w:pPr>
      <w:r>
        <w:rPr>
          <w:color w:val="000000"/>
        </w:rPr>
        <w:t xml:space="preserve">   „</w:t>
      </w:r>
      <w:r>
        <w:rPr>
          <w:color w:val="000000"/>
        </w:rPr>
        <w:t>Veď ja proti vášmu sľubu nič nemám, ale ja sa ešte teraz vydať nechcem, ani nevydám.“</w:t>
      </w:r>
    </w:p>
    <w:p>
      <w:pPr>
        <w:pStyle w:val="Normal"/>
        <w:widowControl w:val="false"/>
        <w:autoSpaceDE w:val="false"/>
        <w:spacing w:lineRule="auto" w:line="360"/>
        <w:rPr/>
      </w:pPr>
      <w:r>
        <w:rPr>
          <w:color w:val="000000"/>
        </w:rPr>
        <w:t xml:space="preserve">   </w:t>
      </w:r>
      <w:r>
        <w:rPr>
          <w:color w:val="000000"/>
        </w:rPr>
        <w:t>Toto povediac, ukryla tvár svoju Irma do matkinho lona a pustila sa do hlasitého, temer detinského plaču; a že je plač niečo také u ženských, čo sa rado chytá, nemohla mu odolať ani matka, ktorej pritom prišlo na um, či by ozaj tak skoro jediné milované dieťa cudzím rukám mala zveriť. Javorič, vidiac plač oboch, začal prehovárať Sebena, aby ozaj trocha počkal, až dcéra jeho zmúdrie. I Sebenovi nebolo milé jeho postavenie, rád by sa bol z neho čím skôr vymotal; preto sa pekne-krásne odporúčal a len o to prosil, aby ho i ďalej vo svojej náklonnosti podržali, na čo nemé poklony ženských a hlasité ubezpečovanie pána Javoriča odpovedalo.</w:t>
      </w:r>
    </w:p>
    <w:p>
      <w:pPr>
        <w:pStyle w:val="Normal"/>
        <w:widowControl w:val="false"/>
        <w:autoSpaceDE w:val="false"/>
        <w:spacing w:lineRule="auto" w:line="360"/>
        <w:rPr/>
      </w:pPr>
      <w:r>
        <w:rPr>
          <w:color w:val="000000"/>
        </w:rPr>
        <w:t xml:space="preserve">   </w:t>
      </w:r>
      <w:r>
        <w:rPr>
          <w:color w:val="000000"/>
        </w:rPr>
        <w:t>Výjavom týmto Seben aspoň to vyhral, že sa o náklonnosti rodičov k sebe presvedčil, a aby si ešte aj dcéru lepšie získal, bol zase každodenným hosťom u Javoričov. Obyčajne dráždil Irmu tými Slovákmi. Chudák, myslel ju tým i zabaviť, čo veru naskrze tak nebolo, i zoškliviť jej tých bedárov, ako on o nich myslel. Ale nielenže jeho vtipy stratili svoju ostrosť, lež Irma pritom aj porovnávala Sebena so Slovákmi, a tu sa jej vždy lepšie ukazovalo, že ani vek, ani neprimerané vystupovanie Sebena s onými, v jari života postavenými šuhajmi a s ich skromným, zdvorilým držaním sa súbeh vydržať nemôže. Oným posledným výjavom ešte viac vyhrala. Poznala, k čomu vlastne smerujú návštevy Sebena; učila sa v ňom vidieť záletníka, keď predtým v svojej nevinnosti len za obyčajného hosťa a zábavníka ho považovala. Mala sa na pozore, aby ho ani slovom ani správaním sa v jeho predsavzatí neupevňovala, čím jej držanie sa k nemu z rozpustného detinstva v chladnú opatrnosť sa premenilo. Seben síce cítil dobre túto premenu, ale sa domnieval, že to len taký časový prevrat, ktorý sa skoro pominie a slniečko priateľstva a lásky tým krajšie z týchto dočasných obláčkov Irminej chladnosti naň sa usmeje. Úbohý Seben! Nezadlho sa musel ešte o horšom presvedčiť. Viďme, ako sa to stalo.</w:t>
      </w:r>
    </w:p>
    <w:p>
      <w:pPr>
        <w:pStyle w:val="Heading2"/>
        <w:rPr/>
      </w:pPr>
      <w:bookmarkStart w:id="19" w:name="id2614840"/>
      <w:bookmarkEnd w:id="19"/>
      <w:r>
        <w:rPr>
          <w:b/>
          <w:bCs/>
          <w:color w:val="000000"/>
        </w:rPr>
        <w:br/>
      </w:r>
      <w:r>
        <w:rPr>
          <w:bCs/>
          <w:color w:val="000000"/>
        </w:rPr>
        <w:t>IX</w:t>
      </w:r>
    </w:p>
    <w:p>
      <w:pPr>
        <w:pStyle w:val="Normal"/>
        <w:widowControl w:val="false"/>
        <w:autoSpaceDE w:val="false"/>
        <w:spacing w:lineRule="auto" w:line="360"/>
        <w:rPr/>
      </w:pPr>
      <w:bookmarkStart w:id="20" w:name="id2614840"/>
      <w:bookmarkEnd w:id="20"/>
      <w:r>
        <w:rPr>
          <w:color w:val="000000"/>
        </w:rPr>
        <w:t>Náhoda, iba náhoda to bola, že Davorín, ktorý si teraz viac ako inokedy obľúbil osamelé prechádzky, na takejto prechádzke hneď potom stretol Irmu, vracajúcu sa zo záhrady položenej za mestom. Pozdravil ju srdečne a poprosil o dovolenie, aby ju smel odprevadiť domov. Irma, touto maličkou dotieravosťou len príjemne dotknutá, privolila; pustila sa s ním sama do rozhovoru, slovo žiadalo slovo, na ceste i potom doma, kde sa Davorín u Javoričov ešte trocha pobavil. Tu sa stalo, že to vykanie Irme nakoniec tak veľmi v ušiach necvendžalo, lebo sa tu i tu aj ona pomýlila a Davorínovi vykala. Po zaujímavom rozhovore vykonal si Davorín u Javoričov dovolenie, aby mohol svoju návštevu opakovať. Na rozchode podali si ešte s Irmou rúčky, tým známym pohľadom z valčíka pozreli na seba a „do videnia!“ ich lúčilo.</w:t>
      </w:r>
    </w:p>
    <w:p>
      <w:pPr>
        <w:pStyle w:val="Normal"/>
        <w:widowControl w:val="false"/>
        <w:autoSpaceDE w:val="false"/>
        <w:spacing w:lineRule="auto" w:line="360"/>
        <w:rPr/>
      </w:pPr>
      <w:r>
        <w:rPr>
          <w:color w:val="000000"/>
        </w:rPr>
        <w:t xml:space="preserve">   </w:t>
      </w:r>
      <w:r>
        <w:rPr>
          <w:color w:val="000000"/>
        </w:rPr>
        <w:t>Davorín použil obdržané dovolenie a za tých pár dní, čo sa ešte mal v Lipovanoch baviť, bol každodenným hosťom u Javoričov. Tu sa mu dostalo s Irmou aj osamote rozprávať, bo otec usilovne písal a rád bol, keď mu nik neprekážal, a matka musela či k čeliadke, či kde inde do hospodárstva nazrieť. Davorín sa aj usiloval využiť čas, pustil sa s Irmou do rozprávania o národnosti; hovoril s mládeneckým ohňom o povinnosti pridŕžania sa vlastného národa, o podlosti odrodilstva a o skazenosti ducha času, zháňajúceho sa po cudzotách. Irma počúvala so zaujatím tieto rozpravy a vždy viac sa presviedčala o pravdivosti toho, čo Davorín hovoril. Jeden okamih zrúcal neprirodzenú, priebehom viacerých rokov stavanú budovu predsudkov v Irminom srdci. Jeden od srdca k srdcu znejúci rozhovor naplnil dušu Irminu vznešenejšími pochopmi o národe slovenskom. A divné srdce ľudské! Nepoznané, nikdy predtým sa nevidené tieto dve duše, k tomu vychovaním a náhľadmi celkom od seba odlúčené, na prvý pohľad vzájomným citom sa pozdravia; jeden dôvernejší rozhovor vyrovná medzeru, ktorá sa na prvý pohľad zdala byť neprekročiteľná!</w:t>
      </w:r>
    </w:p>
    <w:p>
      <w:pPr>
        <w:pStyle w:val="Normal"/>
        <w:widowControl w:val="false"/>
        <w:autoSpaceDE w:val="false"/>
        <w:spacing w:lineRule="auto" w:line="360"/>
        <w:rPr/>
      </w:pPr>
      <w:r>
        <w:rPr>
          <w:color w:val="000000"/>
        </w:rPr>
        <w:t xml:space="preserve">   </w:t>
      </w:r>
      <w:r>
        <w:rPr>
          <w:color w:val="000000"/>
        </w:rPr>
        <w:t>Náhľady Irmy o národnosti a duchu času celkom sa zmenili; uznajúc zásady Davorínom zastávané a osvojac si ich, stala sa Slovenkou. A čím diaľ, tým milšia bola Irme spoločnosť Davorínova, lebo jeho držanie sa a rozhovory pôsobili nielen na zmysly, na povrchnosť, ale ešte väčšmi na srdce a ducha.</w:t>
      </w:r>
    </w:p>
    <w:p>
      <w:pPr>
        <w:pStyle w:val="Normal"/>
        <w:widowControl w:val="false"/>
        <w:autoSpaceDE w:val="false"/>
        <w:spacing w:lineRule="auto" w:line="360"/>
        <w:rPr/>
      </w:pPr>
      <w:r>
        <w:rPr>
          <w:color w:val="000000"/>
        </w:rPr>
        <w:t xml:space="preserve">   „</w:t>
      </w:r>
      <w:r>
        <w:rPr>
          <w:color w:val="000000"/>
        </w:rPr>
        <w:t>Oh, že som ja to skôr neznala, čo teraz viem!“ hovorila. „Ale ja som tomu nie vinná, žila som, ako som bola vychovaná; ale teraz vidím, že som blúdila ako všetci tí, čo svoj národ opúšťajú.“</w:t>
      </w:r>
    </w:p>
    <w:p>
      <w:pPr>
        <w:pStyle w:val="Normal"/>
        <w:widowControl w:val="false"/>
        <w:autoSpaceDE w:val="false"/>
        <w:spacing w:lineRule="auto" w:line="360"/>
        <w:rPr/>
      </w:pPr>
      <w:r>
        <w:rPr>
          <w:color w:val="000000"/>
        </w:rPr>
        <w:t xml:space="preserve">   „</w:t>
      </w:r>
      <w:r>
        <w:rPr>
          <w:color w:val="000000"/>
        </w:rPr>
        <w:t>Verte mi, slečinka spanilá,“ odpovedal Davorín, „že tento okamih, v ktorom tieto vaše krásne slová ružové ústa prestúpili, je najšťastnejším života môjho. Žehnám tú chvíľu, v ktorú som sa odhodlal ísť do tohto mne celkom neznámeho mesta a verím, že to prozreteľnosť božská tak naložila.“</w:t>
      </w:r>
    </w:p>
    <w:p>
      <w:pPr>
        <w:pStyle w:val="Normal"/>
        <w:widowControl w:val="false"/>
        <w:autoSpaceDE w:val="false"/>
        <w:spacing w:lineRule="auto" w:line="360"/>
        <w:rPr/>
      </w:pPr>
      <w:r>
        <w:rPr>
          <w:color w:val="000000"/>
        </w:rPr>
        <w:t xml:space="preserve">   „</w:t>
      </w:r>
      <w:r>
        <w:rPr>
          <w:color w:val="000000"/>
        </w:rPr>
        <w:t>A ja žehnám tú hodinu, v ktorej som vás a s vami spoznala, čo je pravá šľachetnosť a oddanosť národu,“ na to Irma.</w:t>
      </w:r>
    </w:p>
    <w:p>
      <w:pPr>
        <w:pStyle w:val="Normal"/>
        <w:widowControl w:val="false"/>
        <w:autoSpaceDE w:val="false"/>
        <w:spacing w:lineRule="auto" w:line="360"/>
        <w:rPr/>
      </w:pPr>
      <w:r>
        <w:rPr>
          <w:color w:val="000000"/>
        </w:rPr>
        <w:t xml:space="preserve">   </w:t>
      </w:r>
      <w:r>
        <w:rPr>
          <w:color w:val="000000"/>
        </w:rPr>
        <w:t>A toto žehnanie chvíľ a hodín ľahko by bolo ešte aj inšie vyznanie vylúdilo zo sŕdc, z plnosti svojej hovoriacich, keby vtom príchod pani Javoričovej nebol oznamoval, že je čas do spoločenskej izby sa odobrať, kam sa práve dostavila väčšia spoločnosť. Zábava tu bola chladná a akosi nútená, lebo medzi prišlými bol aj Seben, a tento a Davorín v jednej spoločnosti spolu obstáť nemohli. I jeden, i druhý zachovával akési zaťaté mlčanie, a preto zábava nijak sa nechcela dariť, keď tí, čo mali byť jej dušou, mlčali. Skoro ale Seben zunoval, vzal klobúk, odporúčal sa a navzdor, že ho pani Javoričová zdržiavala, odišiel preč. Davorínovi bolo ponechané pole zábavy. Svojím príjemným rozprávaním skoro prinavrátil veselosť a dodal ducha celej spoločnosti. Tak sa lipovianske slečinky a panie po prvý raz v spoločnosti Slováka dobre zabavili. Zábavka trvala až neskoro do večera; bola to ale spolu posledná zábavka, bo na druhý deň mali žiaci odchodiť naspäť do škôl. Pri rozchode odberal sa posledný Davorín a lúčil sa srdečne s Irmou:</w:t>
      </w:r>
    </w:p>
    <w:p>
      <w:pPr>
        <w:pStyle w:val="Normal"/>
        <w:widowControl w:val="false"/>
        <w:autoSpaceDE w:val="false"/>
        <w:spacing w:lineRule="auto" w:line="360"/>
        <w:rPr/>
      </w:pPr>
      <w:r>
        <w:rPr>
          <w:color w:val="000000"/>
        </w:rPr>
        <w:t xml:space="preserve">   „</w:t>
      </w:r>
      <w:r>
        <w:rPr>
          <w:color w:val="000000"/>
        </w:rPr>
        <w:t>Zbohom, spanilá slečinka!“ hovoril. „Spomeňte časom i na študenta Slováka. Boh nech vás upevní v láske k národu. Zbohom.“</w:t>
      </w:r>
    </w:p>
    <w:p>
      <w:pPr>
        <w:pStyle w:val="Normal"/>
        <w:widowControl w:val="false"/>
        <w:autoSpaceDE w:val="false"/>
        <w:spacing w:lineRule="auto" w:line="360"/>
        <w:rPr/>
      </w:pPr>
      <w:r>
        <w:rPr>
          <w:color w:val="000000"/>
        </w:rPr>
        <w:t xml:space="preserve">   „</w:t>
      </w:r>
      <w:r>
        <w:rPr>
          <w:color w:val="000000"/>
        </w:rPr>
        <w:t>Ďakujem vám za poučenie a upravenie na pravú cestu. Na znak, že svoj národ ľúbim a ľúbiť chcem, od dneska prestávam byť Irmou a prijímam svoje krstné meno ,Mária‘. Rozpomeňte sa takže na Máriu! Zbohom!“</w:t>
      </w:r>
    </w:p>
    <w:p>
      <w:pPr>
        <w:pStyle w:val="Normal"/>
        <w:widowControl w:val="false"/>
        <w:autoSpaceDE w:val="false"/>
        <w:spacing w:lineRule="auto" w:line="360"/>
        <w:rPr/>
      </w:pPr>
      <w:r>
        <w:rPr>
          <w:color w:val="000000"/>
        </w:rPr>
        <w:t xml:space="preserve">   </w:t>
      </w:r>
      <w:r>
        <w:rPr>
          <w:color w:val="000000"/>
        </w:rPr>
        <w:t xml:space="preserve">Mária nerobila viac tajomstvo zo svojho presvedčenia, i doma, i v kole svojich priateliek po slovensky si počínala. Oddávna bola v Lipovanoch tou, podľa ktorej sa ostatné spravovali; nie div teda, že i teraz všetky jej rovesníčky považovali to, čo ona robila, za </w:t>
      </w:r>
      <w:r>
        <w:rPr>
          <w:i/>
          <w:iCs/>
          <w:color w:val="000000"/>
        </w:rPr>
        <w:t>módu a dobrý tón</w:t>
      </w:r>
      <w:r>
        <w:rPr>
          <w:color w:val="000000"/>
        </w:rPr>
        <w:t xml:space="preserve"> a nasledovali ju. I stalo sa, že o krátky čas v spoločnostiach i na zábavách maďarská reč ustúpila slovenčine a u samých Javoričov málokedy bolo počuť hlas maďarský. Sám Móric Seben, ak sa chcel teraz s Máriou zhovárať, musel privykať na slovenčinu. Daromné boli jeho neslané vtipy a úštipky, ešte len teraz proti Slovákom a slovenčine obrátené a žiarlivosťou naplnené! Takéto vtipy a s nimi spojená žiarlivosť len smiešnym robili Mórica v očiach Márie. Naposledok ho to všetko omrzelo, umienil si teda preč odísť. Myslel si, že s jeho odchodom nebude mať kto Marinku zabávať a v Lipovanoch hry, zábavy a schôdzky krásneho pohlavia usporadovať; takže najmä Marína Javoričovie sama na seba zanechaná skôr si spomenie v samote na neho a oželiac jeho neprítomnosť, vytriezvie z choroby slovenstva a časom tým radostnejšie ho uvíta. Odoberúc sa teda u Javoričov a svoj dom i hospodárstvo nechajúc na cudzie ruky, odobral sa do Pešti, aby tam v kole seberovných zahojil rany, spôsobené v týchto posledných dňoch jeho srdcu nepatrným Slovákom. Pán Javorič i s ňou srdečne ľutovali jeho odchod a priali mu skorý, šťastlivý návrat; ale Marinka sa tešila, že sa aspoň na čas mohla pozbaviť nemilovaného záletníka.</w:t>
      </w:r>
    </w:p>
    <w:p>
      <w:pPr>
        <w:pStyle w:val="Normal"/>
        <w:widowControl w:val="false"/>
        <w:autoSpaceDE w:val="false"/>
        <w:spacing w:lineRule="auto" w:line="360"/>
        <w:rPr/>
      </w:pPr>
      <w:r>
        <w:rPr>
          <w:color w:val="000000"/>
        </w:rPr>
        <w:t xml:space="preserve">   </w:t>
      </w:r>
      <w:r>
        <w:rPr>
          <w:color w:val="000000"/>
        </w:rPr>
        <w:t>Naši žiaci v L., pravda, o tejto premene nič nevedeli, až časom sestra Verného toto všetko bratovi odpísala a spolu dodala, že veru slečinky lipovianske sú hotové, keď žiaci v prázdninách prídu domov slovenské divadlá hrávať, a že veru dobre bude, keď aj Davorín zase s nimi príde.</w:t>
      </w:r>
    </w:p>
    <w:p>
      <w:pPr>
        <w:pStyle w:val="Normal"/>
        <w:widowControl w:val="false"/>
        <w:autoSpaceDE w:val="false"/>
        <w:spacing w:lineRule="auto" w:line="360"/>
        <w:rPr/>
      </w:pPr>
      <w:r>
        <w:rPr>
          <w:color w:val="000000"/>
        </w:rPr>
        <w:t xml:space="preserve">   </w:t>
      </w:r>
      <w:r>
        <w:rPr>
          <w:color w:val="000000"/>
        </w:rPr>
        <w:t>S touto správou bežali Lipovania hneď k Davorínovi.</w:t>
      </w:r>
    </w:p>
    <w:p>
      <w:pPr>
        <w:pStyle w:val="Normal"/>
        <w:widowControl w:val="false"/>
        <w:autoSpaceDE w:val="false"/>
        <w:spacing w:lineRule="auto" w:line="360"/>
        <w:rPr/>
      </w:pPr>
      <w:r>
        <w:rPr>
          <w:color w:val="000000"/>
        </w:rPr>
        <w:t xml:space="preserve">   „</w:t>
      </w:r>
      <w:r>
        <w:rPr>
          <w:color w:val="000000"/>
        </w:rPr>
        <w:t>Či som vám nepovedal, že spoločenský život je najlepšia propaganda národnosti?“ hovoril Davorín.</w:t>
      </w:r>
    </w:p>
    <w:p>
      <w:pPr>
        <w:pStyle w:val="Normal"/>
        <w:widowControl w:val="false"/>
        <w:autoSpaceDE w:val="false"/>
        <w:spacing w:lineRule="auto" w:line="360"/>
        <w:rPr/>
      </w:pPr>
      <w:r>
        <w:rPr>
          <w:color w:val="000000"/>
        </w:rPr>
        <w:t xml:space="preserve">   „</w:t>
      </w:r>
      <w:r>
        <w:rPr>
          <w:color w:val="000000"/>
        </w:rPr>
        <w:t>Pravda je, pravda,“ hovorili títo. „Ale musíš cez prázdniny s nami ísť.“</w:t>
      </w:r>
    </w:p>
    <w:p>
      <w:pPr>
        <w:pStyle w:val="Normal"/>
        <w:widowControl w:val="false"/>
        <w:autoSpaceDE w:val="false"/>
        <w:spacing w:lineRule="auto" w:line="360"/>
        <w:rPr/>
      </w:pPr>
      <w:r>
        <w:rPr>
          <w:color w:val="000000"/>
        </w:rPr>
        <w:t xml:space="preserve">   „</w:t>
      </w:r>
      <w:r>
        <w:rPr>
          <w:color w:val="000000"/>
        </w:rPr>
        <w:t>Dovtedy máme ešte dosť času plány robiť.“</w:t>
      </w:r>
    </w:p>
    <w:p>
      <w:pPr>
        <w:pStyle w:val="Normal"/>
        <w:widowControl w:val="false"/>
        <w:autoSpaceDE w:val="false"/>
        <w:spacing w:lineRule="auto" w:line="360"/>
        <w:rPr/>
      </w:pPr>
      <w:r>
        <w:rPr>
          <w:color w:val="000000"/>
        </w:rPr>
        <w:t xml:space="preserve">   „</w:t>
      </w:r>
      <w:r>
        <w:rPr>
          <w:color w:val="000000"/>
        </w:rPr>
        <w:t>Nie tak veľa, mesiac ľahko prejde a o mesiac máme skúšky!“</w:t>
      </w:r>
    </w:p>
    <w:p>
      <w:pPr>
        <w:pStyle w:val="Normal"/>
        <w:widowControl w:val="false"/>
        <w:autoSpaceDE w:val="false"/>
        <w:spacing w:lineRule="auto" w:line="360"/>
        <w:rPr/>
      </w:pPr>
      <w:r>
        <w:rPr>
          <w:color w:val="000000"/>
        </w:rPr>
        <w:t xml:space="preserve">    „</w:t>
      </w:r>
      <w:r>
        <w:rPr>
          <w:color w:val="000000"/>
        </w:rPr>
        <w:t>Ja vám to teraz ešte s istotou sľúbiť nemôžem, hoci netajím, že by som rád išiel.“</w:t>
      </w:r>
    </w:p>
    <w:p>
      <w:pPr>
        <w:pStyle w:val="Normal"/>
        <w:widowControl w:val="false"/>
        <w:autoSpaceDE w:val="false"/>
        <w:spacing w:lineRule="auto" w:line="360"/>
        <w:rPr/>
      </w:pPr>
      <w:r>
        <w:rPr>
          <w:color w:val="000000"/>
        </w:rPr>
        <w:t xml:space="preserve">   „</w:t>
      </w:r>
      <w:r>
        <w:rPr>
          <w:color w:val="000000"/>
        </w:rPr>
        <w:t>Pôjdeš, pôjdeš! Čože si bez teba počneme? A Marinka Javoričovie by naostatok ešte bola proti nám, a bez nej tvrdo v Lipovanoch niečo počínať.“</w:t>
      </w:r>
    </w:p>
    <w:p>
      <w:pPr>
        <w:pStyle w:val="Normal"/>
        <w:widowControl w:val="false"/>
        <w:autoSpaceDE w:val="false"/>
        <w:spacing w:lineRule="auto" w:line="360"/>
        <w:rPr>
          <w:b/>
          <w:b/>
          <w:bCs/>
          <w:color w:val="000000"/>
        </w:rPr>
      </w:pPr>
      <w:r>
        <w:rPr>
          <w:b/>
          <w:bCs/>
          <w:color w:val="000000"/>
        </w:rPr>
      </w:r>
      <w:bookmarkStart w:id="21" w:name="id2615105"/>
      <w:bookmarkStart w:id="22" w:name="id2615105"/>
      <w:bookmarkEnd w:id="22"/>
    </w:p>
    <w:p>
      <w:pPr>
        <w:pStyle w:val="Heading2"/>
        <w:rPr/>
      </w:pPr>
      <w:r>
        <w:rPr/>
        <w:t>X</w:t>
      </w:r>
    </w:p>
    <w:p>
      <w:pPr>
        <w:pStyle w:val="Normal"/>
        <w:widowControl w:val="false"/>
        <w:autoSpaceDE w:val="false"/>
        <w:spacing w:lineRule="auto" w:line="360"/>
        <w:rPr/>
      </w:pPr>
      <w:bookmarkStart w:id="23" w:name="id2615105"/>
      <w:bookmarkEnd w:id="23"/>
      <w:r>
        <w:rPr>
          <w:color w:val="000000"/>
        </w:rPr>
        <w:br/>
        <w:t xml:space="preserve">   Ako to tie časy utekajú! Okamih za okamihom, hodina za hodinou, deň po dni sa míňa a ledvaže sa rozhľadíš a poobzeráš, uplynú do mora večnosti týždne i mesiace a čas, ktorý sa ti v budúcnosti zdal byť ďaleký, je tu! Akoby dlaňou pľasol, tak sa minul našim žiakom i tento posledný mesiac, hoci si ku koncu dni, ba naposledok aj hodiny jeho na prstoch počítali. Tak je už u nich vo zvyku; a práve tí, čo s najväčšou chuťou sa oddávajú do práce a učenia, pri konci roku na prstoch počítajú ostatné dni trudov a usilovnosti. O nich to už len naozaj platí tá prostonárodná:</w:t>
      </w:r>
    </w:p>
    <w:p>
      <w:pPr>
        <w:pStyle w:val="Normal"/>
        <w:widowControl w:val="false"/>
        <w:autoSpaceDE w:val="false"/>
        <w:spacing w:lineRule="auto" w:line="360"/>
        <w:rPr/>
      </w:pPr>
      <w:bookmarkStart w:id="24" w:name="id2615133"/>
      <w:bookmarkEnd w:id="24"/>
      <w:r>
        <w:rPr>
          <w:color w:val="000000"/>
        </w:rPr>
        <w:br/>
      </w:r>
      <w:r>
        <w:rPr>
          <w:i/>
          <w:iCs/>
          <w:color w:val="000000"/>
        </w:rPr>
        <w:t>Študenti, študenti, maľované deti,</w:t>
        <w:br/>
        <w:t>keď ide zo školy, ako sokol letí;</w:t>
        <w:br/>
        <w:t>ale keď do školy, pomaly sa vlečie,</w:t>
        <w:br/>
        <w:t>keď ide zo školy, ako sokol letí...</w:t>
      </w:r>
      <w:r>
        <w:rPr>
          <w:color w:val="000000"/>
        </w:rPr>
        <w:br/>
      </w:r>
    </w:p>
    <w:p>
      <w:pPr>
        <w:pStyle w:val="Normal"/>
        <w:widowControl w:val="false"/>
        <w:autoSpaceDE w:val="false"/>
        <w:spacing w:lineRule="auto" w:line="360"/>
        <w:rPr/>
      </w:pPr>
      <w:bookmarkStart w:id="25" w:name="id2615133"/>
      <w:bookmarkEnd w:id="25"/>
      <w:r>
        <w:rPr>
          <w:color w:val="000000"/>
        </w:rPr>
        <w:t xml:space="preserve">   </w:t>
      </w:r>
      <w:r>
        <w:rPr>
          <w:color w:val="000000"/>
        </w:rPr>
        <w:t xml:space="preserve">Na tento čas však platilo len to prvé. Na hostincoch, múroch a ohradách popri hradskej ceste, od L. do Lipovian vedúcej, všade do očí bilo veľkými písmenami načiarané: </w:t>
      </w:r>
      <w:r>
        <w:rPr>
          <w:i/>
          <w:iCs/>
          <w:color w:val="000000"/>
        </w:rPr>
        <w:t>Vivant vacationes!</w:t>
      </w:r>
      <w:r>
        <w:rPr>
          <w:color w:val="000000"/>
        </w:rPr>
        <w:t xml:space="preserve"> a </w:t>
      </w:r>
      <w:r>
        <w:rPr>
          <w:i/>
          <w:iCs/>
          <w:color w:val="000000"/>
        </w:rPr>
        <w:t>Vivant caniculares!</w:t>
      </w:r>
      <w:r>
        <w:rPr>
          <w:color w:val="000000"/>
        </w:rPr>
        <w:t xml:space="preserve"> Znak to, že školská mládež strasúc školský prach na dva mesiace, tadiaľto sa poberala domov. Lipovianski žiaci teda dobehli domov; s nimi prišiel aj Davorín, ktorého tuná po skončených právnických štúdiách následkom krátkej veľkonočnej známosti strýko Slanského, v meste i na okolí vážený advokát, prijal k sebe, aby mu počas prázdnin bol na pomoci a potom ho ako juráta mohol odporúčať do Pešti.</w:t>
      </w:r>
    </w:p>
    <w:p>
      <w:pPr>
        <w:pStyle w:val="Normal"/>
        <w:widowControl w:val="false"/>
        <w:autoSpaceDE w:val="false"/>
        <w:spacing w:lineRule="auto" w:line="360"/>
        <w:rPr/>
      </w:pPr>
      <w:r>
        <w:rPr>
          <w:color w:val="000000"/>
        </w:rPr>
        <w:t xml:space="preserve">   </w:t>
      </w:r>
      <w:r>
        <w:rPr>
          <w:color w:val="000000"/>
        </w:rPr>
        <w:t>A bol to teraz život v tých Lipovanoch, akého tam predtým nechyrovali! Šuhajci slovenskí neuťahovali sa viacej od spoločnosti, ale vedení Davorínom účasť brali pri spoločenských zábavách, ba i sami ich usporadovali; a že všeobecná žiadosť bola tá, aby sa divadlá hrávali, teda prikročili aj k usporiadaniu poriadnejšieho divadla, ako bolo to improvizované na Veľkú noc. Mešťania lipovianski dosvedčili pritom dosiaľ nevídanú obetavosť. Na prvšie vyzvanie našich žiakov, skôr ako o týždeň, bolo niekoľko koncov plátna a pár sto zlatých pohromade z dobrovoľných obetí, aby sa mohli zhotoviť poriadne opony a kulisy. Medzi samými šuhajci boli niektorí natoľko v maľbe zbehlí, že na opony namaľovali krásne krajovidy a kulisy i kortiny, slovom, zhotovili, čo sa k takémuto divadlu vyhľadávalo. Žiadosť, vyslovená pri hraní Beňovského na Veľkú noc, sa opakovala a tenže kus museli na takto pekne pripravenom divadle znovu hrať: Davorín ako predtým i teraz hral Beňovského, lenže s väčším ohňom a hlbším citom, bo s ním hrala Afanáziu Mária Javoričovie, a to ho oduševňovalo.</w:t>
      </w:r>
    </w:p>
    <w:p>
      <w:pPr>
        <w:pStyle w:val="Normal"/>
        <w:widowControl w:val="false"/>
        <w:autoSpaceDE w:val="false"/>
        <w:spacing w:lineRule="auto" w:line="360"/>
        <w:rPr/>
      </w:pPr>
      <w:r>
        <w:rPr>
          <w:color w:val="000000"/>
        </w:rPr>
        <w:t xml:space="preserve">   </w:t>
      </w:r>
      <w:r>
        <w:rPr>
          <w:color w:val="000000"/>
        </w:rPr>
        <w:t>Nie je môj cieľ všetky nato v Lipovanoch nasledujúce zábavy opisovať, lebo viem, že moje láskavé čitateľky tiež radšej sa samy zabavia, ako by mŕtve písmená o zábavách čítali. Ba kto by aj všetky tie divadlá, pri ktorých o herečky viac žiadna starosť nebola, tie tanečné zábavy a výlety do okolitých krajov mohol vypočítať! Celý dlhý letný čas bol v Lipovanoch jedna dlhá, krásna, veselá zábava, pri ktorej veselý spev slovenský, úprimnosť a priateľská dôvernosť panovali, takže sa toto nemalé kolo ako jedna rodinka považovalo. Veď Slovák sa bez úprimnosti veru zabaviť nemôže! My Slováci sme raz takí, že musíme dôverne svoje srdce otvárať tam, kde sa zabaviť chceme. Tak bolo aj v Lipovanoch. Oj, a šťastné časy nevinných zábav! Šťastné, lebo ony trpký kalich biedneho života od nás odstraňujú. Šťastné, bo nás v jari života i potom ešte k budúcim prácam občerstvujú a za prežité trudy a trápenie náhradu podávajú. Šťastné, bo v nich na nepríjemnosti života zabúdame, bo v nich krásu života pociťujeme! Bav sa, mládež jará, pokiaľ ti čas slúži! Bav sa veselo nevinnými hrami a čistými piesňami slovenskými; po zábave čaká ťa čin a boj na dedičnej roli národa!</w:t>
      </w:r>
    </w:p>
    <w:p>
      <w:pPr>
        <w:pStyle w:val="Normal"/>
        <w:widowControl w:val="false"/>
        <w:autoSpaceDE w:val="false"/>
        <w:spacing w:lineRule="auto" w:line="360"/>
        <w:rPr/>
      </w:pPr>
      <w:r>
        <w:rPr>
          <w:color w:val="000000"/>
        </w:rPr>
        <w:t xml:space="preserve">   </w:t>
      </w:r>
      <w:r>
        <w:rPr>
          <w:color w:val="000000"/>
        </w:rPr>
        <w:t>Davorín a Mária Javoričovie boli dušou týchto zábav – boli tou osou, okolo ktorej sa točili všetci ostatní mladí účastníci: Tak zaujme vynikajúci, odhodlaný, nadšený duch všetko, čo sa do jeho odboru opováži; bez moci, bez silenia, z čírej oddanosti a úcty rado sa poddá všetko vôli jeho, čokoľvek v okolí jeho sa nachodí. On bez násilia panuje, ba sotva si je toho povedomý, a predsa všetko hľadí jeho vôľu naplňovať.</w:t>
      </w:r>
    </w:p>
    <w:p>
      <w:pPr>
        <w:pStyle w:val="Normal"/>
        <w:widowControl w:val="false"/>
        <w:autoSpaceDE w:val="false"/>
        <w:spacing w:lineRule="auto" w:line="360"/>
        <w:rPr/>
      </w:pPr>
      <w:r>
        <w:rPr>
          <w:color w:val="000000"/>
        </w:rPr>
        <w:t xml:space="preserve">   </w:t>
      </w:r>
      <w:r>
        <w:rPr>
          <w:color w:val="000000"/>
        </w:rPr>
        <w:t>V tomto čase sa navrátil i Móric Seben domov. Obrat, aký sa prihodil počas jeho neprítomnosti v Lipovanoch, ho veľmi zarazil a skormútil. Na čom on dlhé roky neúnavne pracoval, svet, ktorý si on bol tu utvoril, zmýšľanie, ktoré on tu svedomite pestoval a rozširoval – všetko to, kam sa podelo! Či je možno, aby títo slovenskí žiaci celé mesto boli naruby obrátili? Týmto šuhajom mladuškým by sa bolo podarilo za taký krátky čas jeho nádeje, jeho svety stroskotať a znivočiť?! Kamkoľvek sa obrátil, všade znel slovenský hlas a slovenský spev. Ľudia tí istí, tváre tie isté veselé, ba veselšie ako predtým, ale prívetivé a vľúdne len už k tomu, kto v ich národnej reči sa k nim prihováral a o cudzote u nich ani počuť! Čo divu, že sa pánu Sebenovi to všetko znechutilo a že v jeho duši zahučala náruživosť pomsty nad toľkou stratou a takou hroznou premenou! Návšteva jeho u Javoričov, od matky súc dosť vľúdne, ale od dcéry veľmi chladno prijatá, k tomu prítomnosť Davorína ešte väčšmi rozplamenili tieto city. I utiahol sa do samoty dedinskej, aby tam čakal čas volajúci k pomste nad nenávideným sokom.</w:t>
      </w:r>
    </w:p>
    <w:p>
      <w:pPr>
        <w:pStyle w:val="Normal"/>
        <w:widowControl w:val="false"/>
        <w:autoSpaceDE w:val="false"/>
        <w:spacing w:lineRule="auto" w:line="360"/>
        <w:rPr/>
      </w:pPr>
      <w:r>
        <w:rPr>
          <w:color w:val="000000"/>
        </w:rPr>
        <w:t xml:space="preserve">   </w:t>
      </w:r>
      <w:r>
        <w:rPr>
          <w:color w:val="000000"/>
        </w:rPr>
        <w:t>Pri zábavách sa časy skoro minú, bo duša mladá, rozkošou rozjarená ani nemyslí na to, ako ubiehajú hodiny, dni, týždne – až aj preletia ponad naše čelo ako ľahká raňajšia hmla ponad vrchovec vysokej hole. Tak sa míňali časy aj našej mládeži v Lipovanoch, až sa nenazdajky priblížil čas, v ktorom žiaci mali ísť naspäť do škôl; Davorínovi ale prichodilo ísť do Pešti, aby tam konečné skúšky z práva zložil a u niektorého právnika praktickú zbehlosť v pravotárstve si nadobudol. Slanského strýko, ktorý si ho za ten krátky čas veľmi bol obľúbil, vykonal mu miesto a dal mu tiež zo svojej bohatej skúsenosti nejedno dobré naučenie.</w:t>
      </w:r>
    </w:p>
    <w:p>
      <w:pPr>
        <w:pStyle w:val="Normal"/>
        <w:widowControl w:val="false"/>
        <w:autoSpaceDE w:val="false"/>
        <w:spacing w:lineRule="auto" w:line="360"/>
        <w:rPr/>
      </w:pPr>
      <w:r>
        <w:rPr>
          <w:color w:val="000000"/>
        </w:rPr>
        <w:t>Ale na rozchodnú musela sa ešte jedna zábava pripraviť. Bol to výlet na blízku Borovú horu, hrdo nad Lipovanmi dovysoka sa vypínajúcu, na ktorej tmavým lesom otočenom temene rozprestierali sa kvetnaté lúčiny. Stále, jasné dni práve priali takémuto výletu a staré, mladé s radosťou sa na tom zúčastnilo. Spoločnosť, prenocujúc v horárni postavenej pod Borovou, v ktorej i takzvané hosťovské chyže, t. j. naschvál pre vzácnejších príchodzích hostí pripravené boli a tak všemožnú pohodlnosť pre panie a slečny poskytovali, poberala sa ešte pred východom slnka chodníkom vedúcim na vrcholec; a každý mladík sa usiloval byť podporou na príkrom chodníku vyvolenej panne a páni zase paniam.</w:t>
      </w:r>
    </w:p>
    <w:p>
      <w:pPr>
        <w:pStyle w:val="Normal"/>
        <w:widowControl w:val="false"/>
        <w:autoSpaceDE w:val="false"/>
        <w:spacing w:lineRule="auto" w:line="360"/>
        <w:rPr/>
      </w:pPr>
      <w:r>
        <w:rPr>
          <w:color w:val="000000"/>
        </w:rPr>
        <w:t xml:space="preserve">   </w:t>
      </w:r>
      <w:r>
        <w:rPr>
          <w:color w:val="000000"/>
        </w:rPr>
        <w:t>Davorín s Máriou na čele spoločnosti. Ich duše vopred lietali ta nad Borovú v kraje nebies a tam sa v jedno spojovali. Mária, Davorínom vedená a o jeho pravicu sa podpierajúc, stúpala bystro ako mladá srnka hore, z čoho mal Davorín veľkú radosť. Ostatná spoločnosť ďaleko zaostávala, takže títo dvaja sebe zanechaní, bez nepovolaných svedkov mohli žiť sebe. Ruka v ruke spočinula a trápne mlčanie začalo ustupovať, čím viac sa k vrcholu blížili.</w:t>
      </w:r>
    </w:p>
    <w:p>
      <w:pPr>
        <w:pStyle w:val="Normal"/>
        <w:widowControl w:val="false"/>
        <w:autoSpaceDE w:val="false"/>
        <w:spacing w:lineRule="auto" w:line="360"/>
        <w:rPr/>
      </w:pPr>
      <w:r>
        <w:rPr>
          <w:color w:val="000000"/>
        </w:rPr>
        <w:t xml:space="preserve">   „</w:t>
      </w:r>
      <w:r>
        <w:rPr>
          <w:color w:val="000000"/>
        </w:rPr>
        <w:t>Spanilá slečinka,“ začal Davorín, „kráčajúc po vašom boku, duch môj mimovoľne zalieta do krajov inakších, krajov čistých, nebeských. Neznám, je to predtucha budúcnosti, alebo klam mojou zamilovanou obrazotvornosťou utvorený!“</w:t>
      </w:r>
    </w:p>
    <w:p>
      <w:pPr>
        <w:pStyle w:val="Normal"/>
        <w:widowControl w:val="false"/>
        <w:autoSpaceDE w:val="false"/>
        <w:spacing w:lineRule="auto" w:line="360"/>
        <w:rPr/>
      </w:pPr>
      <w:r>
        <w:rPr>
          <w:color w:val="000000"/>
        </w:rPr>
        <w:t xml:space="preserve">   „</w:t>
      </w:r>
      <w:r>
        <w:rPr>
          <w:color w:val="000000"/>
        </w:rPr>
        <w:t>Pan Davorín, čo ste teraz vyslovili, zdá sa, že i u mňa ohlas nachodí. Zdá sa mi, akoby som bola cele preporodená, ako som moje zablúdenie poznala; zdá sa mi, že iste stúpam teraz do krásnej budúcnosti!“</w:t>
      </w:r>
    </w:p>
    <w:p>
      <w:pPr>
        <w:pStyle w:val="Normal"/>
        <w:widowControl w:val="false"/>
        <w:autoSpaceDE w:val="false"/>
        <w:spacing w:lineRule="auto" w:line="360"/>
        <w:rPr/>
      </w:pPr>
      <w:r>
        <w:rPr>
          <w:color w:val="000000"/>
        </w:rPr>
        <w:t xml:space="preserve">   „</w:t>
      </w:r>
      <w:r>
        <w:rPr>
          <w:color w:val="000000"/>
        </w:rPr>
        <w:t>Ja sa zase ľakám tejto budúcnosti. Môj pobyt v tomto meste vytrhol ma temer celkom z koľaje, ktorou som doteraz ísť zvykol. Žil som okamihu, oddal som sa zábavám. Vyznám síce, že mi aj tieto zábavy boli cestou k tomu vedúcou, čo som si za cieľ života položil, k rozšíreniu krajšieho života v mojom národe; ale tieto zábavy bez vás by mi boli dosť smutno vypadali, a len pri vašom boku sú mi rajom nebeským, ružami vašej prítomnosti zakvitnutým. A teraz mám tento raj opustiť. Srdce moje sa tomu vzpiera; ono by pri vás tak rado navždy zostalo; ale to je nemožné – nemožné!“</w:t>
      </w:r>
    </w:p>
    <w:p>
      <w:pPr>
        <w:pStyle w:val="Normal"/>
        <w:widowControl w:val="false"/>
        <w:autoSpaceDE w:val="false"/>
        <w:spacing w:lineRule="auto" w:line="360"/>
        <w:rPr/>
      </w:pPr>
      <w:r>
        <w:rPr>
          <w:color w:val="000000"/>
        </w:rPr>
        <w:t xml:space="preserve">   </w:t>
      </w:r>
      <w:r>
        <w:rPr>
          <w:color w:val="000000"/>
        </w:rPr>
        <w:t>Slnko prvé svoje žiare uprelo na tváre týchto dvoch zamilovaných; rumenec polial slnkom ožiarenú tvár krásnej Márie. Bol ten rumenec výsledkom slnečného lúča alebo Davorínových rečí? Zrak jej utkvel na tvári Davorína, nadšením rozčúlenej, stretol sa tam s jeho zrakom, a to stretnutie dostalo ohlas v stisnutí rúk.</w:t>
      </w:r>
    </w:p>
    <w:p>
      <w:pPr>
        <w:pStyle w:val="Normal"/>
        <w:widowControl w:val="false"/>
        <w:autoSpaceDE w:val="false"/>
        <w:spacing w:lineRule="auto" w:line="360"/>
        <w:rPr/>
      </w:pPr>
      <w:r>
        <w:rPr>
          <w:color w:val="000000"/>
        </w:rPr>
        <w:t xml:space="preserve">   „</w:t>
      </w:r>
      <w:r>
        <w:rPr>
          <w:color w:val="000000"/>
        </w:rPr>
        <w:t>Dobrota srdca vášho,“ rečie Davorín, „dodáva mi smelosti tu na výšine blízkej nebu vám vyznať, že srdce zahorelo k vám dosiaľ neznámym, netušeným citom, ktorý sa mi ako cit nevýslovnej blaženosti javí – ja vás milujem!“</w:t>
      </w:r>
    </w:p>
    <w:p>
      <w:pPr>
        <w:pStyle w:val="Normal"/>
        <w:widowControl w:val="false"/>
        <w:autoSpaceDE w:val="false"/>
        <w:spacing w:lineRule="auto" w:line="360"/>
        <w:rPr/>
      </w:pPr>
      <w:r>
        <w:rPr>
          <w:color w:val="000000"/>
        </w:rPr>
        <w:t xml:space="preserve">   </w:t>
      </w:r>
      <w:r>
        <w:rPr>
          <w:color w:val="000000"/>
        </w:rPr>
        <w:t>Medzi touto rečou vystúpili na vrcholec Borovej a boli ukrytí zraku za nimi stúpajúcich. Slnko, jediný svedok tohto výjavu, nevyzradí svetu, že Mária vyznala lásku svoju, nevyzradí, že prvý bozk zaľúbencov svojou nevinnosťou zapečatil toto vyznanie a spojil tie duše, jedna k druhej sa ženúce, ale vyzradiť a spojiť sa ostýchajúce.</w:t>
      </w:r>
    </w:p>
    <w:p>
      <w:pPr>
        <w:pStyle w:val="Normal"/>
        <w:widowControl w:val="false"/>
        <w:autoSpaceDE w:val="false"/>
        <w:spacing w:lineRule="auto" w:line="360"/>
        <w:rPr/>
      </w:pPr>
      <w:r>
        <w:rPr>
          <w:color w:val="000000"/>
        </w:rPr>
        <w:t xml:space="preserve">   </w:t>
      </w:r>
      <w:r>
        <w:rPr>
          <w:color w:val="000000"/>
        </w:rPr>
        <w:t>Príchod celej spoločnosti prekazil ďalším výlevom preplnených citov. Davorín hneď jasnejším okom meral krásnu, šíru, pod nimi rozprestretú diaľ slovenských krajov, ako istotu z anjelských úst Márie pocítil. Jeden pohľad, jedno slovo, jeden bozk vynesie zaľúbenca z útrap neistoty a bojazlivosti na výsosť istoty, a celý svet mu je jediná krásna, rozkošná záhrada. I tie mrákavy zdvihujúce sa na obzore, i tá búrka nad krajinou visiaca mizne zraku jeho; všetko mu je plné úsmevu, plné radosti a rozkoše. Nemáte čo ako nepatrného predmetu v tom čase, ktorý by sa vám v ústrety neusmieval, ktorý by s vami pocitom blaženosti nesúhlasil.</w:t>
      </w:r>
    </w:p>
    <w:p>
      <w:pPr>
        <w:pStyle w:val="Normal"/>
        <w:widowControl w:val="false"/>
        <w:autoSpaceDE w:val="false"/>
        <w:spacing w:lineRule="auto" w:line="360"/>
        <w:rPr/>
      </w:pPr>
      <w:r>
        <w:rPr>
          <w:color w:val="000000"/>
        </w:rPr>
        <w:t xml:space="preserve">   </w:t>
      </w:r>
      <w:r>
        <w:rPr>
          <w:color w:val="000000"/>
        </w:rPr>
        <w:t>Minul sa deň krásnej zábavy, minulo sa ich ešte pár a žiactvo, opustiac Lipovany, pobralo sa do škôl. I Davorín odišiel, kochajúc sa nádejami krásnej budúcnosti.</w:t>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color w:val="000000"/>
        </w:rPr>
      </w:pPr>
      <w:r>
        <w:rPr>
          <w:color w:val="000000"/>
        </w:rPr>
        <w:t>*</w:t>
      </w:r>
    </w:p>
    <w:p>
      <w:pPr>
        <w:pStyle w:val="Normal"/>
        <w:widowControl w:val="false"/>
        <w:autoSpaceDE w:val="false"/>
        <w:spacing w:lineRule="auto" w:line="360"/>
        <w:rPr/>
      </w:pPr>
      <w:r>
        <w:rPr>
          <w:color w:val="000000"/>
        </w:rPr>
        <w:t>So študentstvom zašli i zábavy v Lipovanoch; všetko bolo zase tak, ako bývalo bez študentov, s tým jediným rozdielom, že miesto dosiaľ tu panujúcej baživosti po cudzom zaujalo národné povedomie. I Seben sa ukázal svetu a mienil naspäť dočarovať časy vystúpením slovenského žiactva zmútené, zmarené. Nevďačná to práca, nenachodiaca nikde súhlas a účasť. Navštevoval Javoričov, ale i v tomto dome duch celkom iný panoval; Máriu obyčajne doma nenachodil, lebo sa mu vyhýbala, hoci ho Javoričovci vždy milo a vďačne prijímali. Ale toto živorenie mu nebolo po vôli. On len v najnovších časoch pocítil, ako vrelo a veľmi miluje Máriu, keď ho šípy žiarlivosti ranili a ani vo dne, ani v noci pokoja mu nepriali. Žiadal si nadobudnúť istotu. Pýtal znovu Máriu. Ona ale nechcela o ňom ani počuť. Otec a matka sa zhrozili, že dcéra takú dobrú partiu opúšťa; žiadali čas, mysliac, že čas študentskú lásku vyhojí a Mária na neprítomného Davorína zabudne. I musel Seben znovu oddať sa na čakanie a tešiť sa budúcnosťou. Ako Mária na Davorína zabúdala, svedčilo dopisovanie medzi nimi, ktoré si, ako hovorili, len preto začali, aby sa Mária trocha v slovenskom slohu pocvičila, keď dosiaľ len po maďarsky a po nemecky písavala. Do tohto však my nakuknúť nepotrebujeme, domýšľaví čitatelia i tak ľahko jeho obsah uhádnu.</w:t>
      </w:r>
    </w:p>
    <w:p>
      <w:pPr>
        <w:pStyle w:val="Normal"/>
        <w:widowControl w:val="false"/>
        <w:autoSpaceDE w:val="false"/>
        <w:spacing w:lineRule="auto" w:line="360"/>
        <w:rPr>
          <w:b/>
          <w:b/>
          <w:bCs/>
          <w:color w:val="000000"/>
        </w:rPr>
      </w:pPr>
      <w:r>
        <w:rPr>
          <w:b/>
          <w:bCs/>
          <w:color w:val="000000"/>
        </w:rPr>
      </w:r>
      <w:bookmarkStart w:id="26" w:name="id2615518"/>
      <w:bookmarkStart w:id="27" w:name="id2615518"/>
      <w:bookmarkEnd w:id="27"/>
    </w:p>
    <w:p>
      <w:pPr>
        <w:pStyle w:val="Heading2"/>
        <w:rPr/>
      </w:pPr>
      <w:r>
        <w:rPr/>
        <w:t>XI</w:t>
      </w:r>
    </w:p>
    <w:p>
      <w:pPr>
        <w:pStyle w:val="Normal"/>
        <w:widowControl w:val="false"/>
        <w:autoSpaceDE w:val="false"/>
        <w:spacing w:lineRule="auto" w:line="360"/>
        <w:rPr/>
      </w:pPr>
      <w:bookmarkStart w:id="28" w:name="id2615518"/>
      <w:bookmarkEnd w:id="28"/>
      <w:r>
        <w:rPr>
          <w:color w:val="000000"/>
        </w:rPr>
        <w:t xml:space="preserve">   </w:t>
      </w:r>
      <w:r>
        <w:rPr>
          <w:color w:val="000000"/>
        </w:rPr>
        <w:t>Ešte sme doposiaľ nášmu láskavému čitateľstvu nezjavili ani čas, do ktorého naša rozprávka pripadá. Urobili sme to naschvál z tej príčiny, že ešte až podnes dosť miest a mestečiek v slovenskom kraji, v ktorých sa alebo už rozvíja, alebo by sa mal rozvíjať slovenský živel a život tak, ako sme to v Lipovanoch videli. Slovenskému životu by sme cestu prekliesniť chceli tak pekne a zdarne, ako mu ju prekliesnil Davorín so svojimi druhmi v Lipovanoch, a bez toho, žeby sme závistlivým a neprajným okom hľadeli na rozkvet maďarstva tam, kde Maďari bývajú. Šťastie im tam a nám tu, doma pod Tatrami postup a zdar národnému životu prajeme! Ale poďme k veci! Davorín a Mária netrpezlivo čakajú na tú hodinu, ktorá ich vzdialených zase spolu spojí.</w:t>
      </w:r>
    </w:p>
    <w:p>
      <w:pPr>
        <w:pStyle w:val="Normal"/>
        <w:widowControl w:val="false"/>
        <w:autoSpaceDE w:val="false"/>
        <w:spacing w:lineRule="auto" w:line="360"/>
        <w:rPr/>
      </w:pPr>
      <w:r>
        <w:rPr>
          <w:color w:val="000000"/>
        </w:rPr>
        <w:t xml:space="preserve">   </w:t>
      </w:r>
      <w:r>
        <w:rPr>
          <w:color w:val="000000"/>
        </w:rPr>
        <w:t>Po prvých divadlách a zábavách v Lipovanoch nasledoval nezadlho osudný rok 1848. Od západu boli sa zajasali žiare, zvestujúce svetu krásny deň. Žiare tie boli s veľkým nadšením uvítané a radosť sa rozhostila v dušiach ľudských a ľudstvo túžobne očakávalo rajské časy – krásne časy slobody a medzinárodnej rovnosti i bratstva! Klamný deň, prichodíš mi ako deň aprílový, ktorý sa oku javí v jasnom blesku slnka a o chvíľu v mračno, chmúry, dážď a sneh a víchricu sa mení!</w:t>
      </w:r>
    </w:p>
    <w:p>
      <w:pPr>
        <w:pStyle w:val="Normal"/>
        <w:widowControl w:val="false"/>
        <w:autoSpaceDE w:val="false"/>
        <w:spacing w:lineRule="auto" w:line="360"/>
        <w:rPr/>
      </w:pPr>
      <w:r>
        <w:rPr>
          <w:color w:val="000000"/>
        </w:rPr>
        <w:t xml:space="preserve">   </w:t>
      </w:r>
      <w:r>
        <w:rPr>
          <w:color w:val="000000"/>
        </w:rPr>
        <w:t>Nádej lepšieho života aj u nás zavítala a všetko sa chystalo na hodné jej prijatie. Dediny, mestá, stolice pribrali sa do vyčistenia starého kvasu, aby nový život bol hodne pripravený. Staré vrchnosti sa zhadzovali, nové volili. I v Lipovanoch volili novú vrchnosť, v tej starej trčal nejeden zastaraný kvas, ktorý mohol mnoho pokaziť; bolo ho treba teda oddialiť a uprázdnené miesta čerstvými silami zaplniť. Voľba sa diala navzdor, že inde tak nešlo, ticho, bez kriku, bez kortešácie. Davorín, už mimo toho v Lipovanoch dobre zapísaný, k tomu niektorými priateľmi odporúčaný, vyvolený bol jednohlasne za mestského zápisníka a k novému úradu okamžite z Pešti povolaný, kde sa ešte vždy bavil. Mária zaplesala v srdci na tento chýr, že svojho drahého Davorína zase uvidí a bude mať blízko seba. Ale ináč bolo určené v knihe osudu.</w:t>
      </w:r>
    </w:p>
    <w:p>
      <w:pPr>
        <w:pStyle w:val="Normal"/>
        <w:widowControl w:val="false"/>
        <w:autoSpaceDE w:val="false"/>
        <w:spacing w:lineRule="auto" w:line="360"/>
        <w:rPr/>
      </w:pPr>
      <w:r>
        <w:rPr>
          <w:color w:val="000000"/>
        </w:rPr>
        <w:t xml:space="preserve">   </w:t>
      </w:r>
      <w:r>
        <w:rPr>
          <w:color w:val="000000"/>
        </w:rPr>
        <w:t>Udalosť nasledovala v týchto časoch za udalosťou, čo ďalej, tým vážnejšia, nečakaná, ohromujúca; tak ako keď sa križujú blesky šírym nebom a hrom za hromom udiera a vždy hroznejšie zatrasie zemou i zmyslami pútnika. Hneď na prvú voľbu nasledoval v Lipovanoch iný ruch – Móric Seben sa dostal na čelo mesta ako jeho mešťanosta. Nové krajinské pohyby zahnali zase Davorína celkom v inú stranu, nie do Lipovian. On bol prinútený hľadať útulok za hranicami, odkiaľ neskôr dostal sa tam, kde šuhajstvo na ochranu národných práv slovenských činne vystúpilo – on bol dobrovoľníkom.</w:t>
      </w:r>
    </w:p>
    <w:p>
      <w:pPr>
        <w:pStyle w:val="Normal"/>
        <w:widowControl w:val="false"/>
        <w:autoSpaceDE w:val="false"/>
        <w:spacing w:lineRule="auto" w:line="360"/>
        <w:rPr/>
      </w:pPr>
      <w:r>
        <w:rPr>
          <w:color w:val="000000"/>
        </w:rPr>
        <w:t xml:space="preserve">   </w:t>
      </w:r>
      <w:r>
        <w:rPr>
          <w:color w:val="000000"/>
        </w:rPr>
        <w:t>Pán Móric Seben mal medzitým voľné pole na hospodárenie v Lipovanoch a to z každého ohľadu. Pri všetkých starostiach o obecné záležitosti, pri všetkej jeho horlivosti za zdar vtedajších prevratov, nedalo mu srdce zabudnúť na starú lásku. Dom Javoričovie bol mu ešte len teraz otvorený. Spočiatku len nepatrné chýry o zmiznutí Davorína, potom vždy horšie a horšie správy o jeho zrade na vlasti, naposledok i o zahynutí kdesi v cudzine do domu donášal. Pre seba však staval poveterné zámky v nádejach na vyššie a vždy vyššie úrady pri stolici. Takto sa úfal nielen rodičov cele na svoju stránku nakloniť, ale i tvrdošijnosť Máriinu zlomiť, ktorá sa pri všetkej jeho sláve k nemu neklonila. Konečne videla sa mu to byť pridlhá cesta k cieľu; omrzelo ho nadmieru, že Mária vždy k nemu studenou sa ukazuje a Davorína pripomína, zaumienil si teda celkom ináč vystúpiť. Znal povahu Javoriča a mienil ho prestrašiť.</w:t>
      </w:r>
    </w:p>
    <w:p>
      <w:pPr>
        <w:pStyle w:val="Normal"/>
        <w:widowControl w:val="false"/>
        <w:autoSpaceDE w:val="false"/>
        <w:spacing w:lineRule="auto" w:line="360"/>
        <w:rPr/>
      </w:pPr>
      <w:r>
        <w:rPr>
          <w:color w:val="000000"/>
        </w:rPr>
        <w:t xml:space="preserve">   </w:t>
      </w:r>
      <w:r>
        <w:rPr>
          <w:color w:val="000000"/>
        </w:rPr>
        <w:t>Jedno ráno predstúpil v celej svojej úradnej pozitúre pred Javoriča a začal:</w:t>
      </w:r>
    </w:p>
    <w:p>
      <w:pPr>
        <w:pStyle w:val="Normal"/>
        <w:widowControl w:val="false"/>
        <w:autoSpaceDE w:val="false"/>
        <w:spacing w:lineRule="auto" w:line="360"/>
        <w:rPr/>
      </w:pPr>
      <w:r>
        <w:rPr>
          <w:color w:val="000000"/>
        </w:rPr>
        <w:t xml:space="preserve">   „</w:t>
      </w:r>
      <w:r>
        <w:rPr>
          <w:color w:val="000000"/>
        </w:rPr>
        <w:t>Pán Javorič, došli mi správy, že i vy s tými zradcami vlasti za hranicami držíte. Vec je aj ľahko uveriť. Vy slovenské knihy spisujete, dom váš i predtým otvorený bol panslávom, vy aj teraz musíte o nich vedieť.“</w:t>
      </w:r>
    </w:p>
    <w:p>
      <w:pPr>
        <w:pStyle w:val="Normal"/>
        <w:widowControl w:val="false"/>
        <w:autoSpaceDE w:val="false"/>
        <w:spacing w:lineRule="auto" w:line="360"/>
        <w:rPr/>
      </w:pPr>
      <w:r>
        <w:rPr>
          <w:color w:val="000000"/>
        </w:rPr>
        <w:t xml:space="preserve">   „</w:t>
      </w:r>
      <w:r>
        <w:rPr>
          <w:color w:val="000000"/>
        </w:rPr>
        <w:t>Ja – ja,“ zajakal sa prestrašený Javorič, „spisujem len pre svoju zábavu a poučenie; ale o panslávoch nič neviem.“</w:t>
      </w:r>
    </w:p>
    <w:p>
      <w:pPr>
        <w:pStyle w:val="Normal"/>
        <w:widowControl w:val="false"/>
        <w:autoSpaceDE w:val="false"/>
        <w:spacing w:lineRule="auto" w:line="360"/>
        <w:rPr/>
      </w:pPr>
      <w:r>
        <w:rPr>
          <w:color w:val="000000"/>
        </w:rPr>
        <w:t xml:space="preserve">   „</w:t>
      </w:r>
      <w:r>
        <w:rPr>
          <w:color w:val="000000"/>
        </w:rPr>
        <w:t>No vy musíte vedieť, ináč nepochopím, prečo vaša dcéra ešte vždy odo mňa bočí. Vy aj s ňou ešte vždy čakáte na návrat tých, ktorých ste dakedy vo svojom dome prijímali. Najmä Davorín, ten musí byť aj spoza hraníc v porozumení s vami.“</w:t>
      </w:r>
    </w:p>
    <w:p>
      <w:pPr>
        <w:pStyle w:val="Normal"/>
        <w:widowControl w:val="false"/>
        <w:autoSpaceDE w:val="false"/>
        <w:spacing w:lineRule="auto" w:line="360"/>
        <w:rPr/>
      </w:pPr>
      <w:r>
        <w:rPr>
          <w:color w:val="000000"/>
        </w:rPr>
        <w:t xml:space="preserve">   „</w:t>
      </w:r>
      <w:r>
        <w:rPr>
          <w:color w:val="000000"/>
        </w:rPr>
        <w:t>Ale so mnou? Nie, ja neviem viac o ňom, len to, čo vy hovoríte, tak ako neviem, kedy umriem. A veď aj vravíte, že zahynul.“</w:t>
      </w:r>
    </w:p>
    <w:p>
      <w:pPr>
        <w:pStyle w:val="Normal"/>
        <w:widowControl w:val="false"/>
        <w:autoSpaceDE w:val="false"/>
        <w:spacing w:lineRule="auto" w:line="360"/>
        <w:rPr/>
      </w:pPr>
      <w:r>
        <w:rPr>
          <w:color w:val="000000"/>
        </w:rPr>
        <w:t xml:space="preserve">   „</w:t>
      </w:r>
      <w:r>
        <w:rPr>
          <w:color w:val="000000"/>
        </w:rPr>
        <w:t>Teraz som však celkom iné správy dostal: on i vzdialený snuje úklady proti mne a proti krajine a vy sám o tom vedieť musíte.“</w:t>
      </w:r>
    </w:p>
    <w:p>
      <w:pPr>
        <w:pStyle w:val="Normal"/>
        <w:widowControl w:val="false"/>
        <w:autoSpaceDE w:val="false"/>
        <w:spacing w:lineRule="auto" w:line="360"/>
        <w:rPr/>
      </w:pPr>
      <w:r>
        <w:rPr>
          <w:color w:val="000000"/>
        </w:rPr>
        <w:t xml:space="preserve">   „</w:t>
      </w:r>
      <w:r>
        <w:rPr>
          <w:color w:val="000000"/>
        </w:rPr>
        <w:t>Neviem, neviem – odriekam sa ho!“ bedoval Javorič, ktorý aj v týchto búrlivých časoch dôsledný si zostával a okrem svojich kníh do ničoho sa nestarel.</w:t>
      </w:r>
    </w:p>
    <w:p>
      <w:pPr>
        <w:pStyle w:val="Normal"/>
        <w:widowControl w:val="false"/>
        <w:autoSpaceDE w:val="false"/>
        <w:spacing w:lineRule="auto" w:line="360"/>
        <w:rPr/>
      </w:pPr>
      <w:r>
        <w:rPr>
          <w:color w:val="000000"/>
        </w:rPr>
        <w:t xml:space="preserve">   „</w:t>
      </w:r>
      <w:r>
        <w:rPr>
          <w:color w:val="000000"/>
        </w:rPr>
        <w:t>Keďže sa takým nevinným cítite a odriekate sa ho, teda dobre, dôkazy toho mi podáte hneď zajtra – ruka vašej dcéry bude moja, alebo ja vystúpim s mojimi dôkazmi a odovzdám vás príslušnému trestu. Voľte, pane, ako chcete, zajtra si prídem pre odpoveď. Zbohom!“</w:t>
      </w:r>
    </w:p>
    <w:p>
      <w:pPr>
        <w:pStyle w:val="Normal"/>
        <w:widowControl w:val="false"/>
        <w:autoSpaceDE w:val="false"/>
        <w:spacing w:lineRule="auto" w:line="360"/>
        <w:rPr/>
      </w:pPr>
      <w:r>
        <w:rPr>
          <w:color w:val="000000"/>
        </w:rPr>
        <w:t xml:space="preserve">   </w:t>
      </w:r>
      <w:r>
        <w:rPr>
          <w:color w:val="000000"/>
        </w:rPr>
        <w:t>S tým odišiel. Pán Javorič stál tu, akoby bol hrom doňho udrel. Na také veci on ani nepomyslel, a preto ho tým väčšia bázeň pred mocou Sebenovou zaujala. Veď by on vďačne bol dal Máriu Sebenovi, ale keď ona nechcela! Či mal šťastím jedinej dcéry svoju bezpečnosť vykúpiť?</w:t>
      </w:r>
    </w:p>
    <w:p>
      <w:pPr>
        <w:pStyle w:val="Normal"/>
        <w:widowControl w:val="false"/>
        <w:autoSpaceDE w:val="false"/>
        <w:spacing w:lineRule="auto" w:line="360"/>
        <w:rPr/>
      </w:pPr>
      <w:r>
        <w:rPr>
          <w:color w:val="000000"/>
        </w:rPr>
        <w:t xml:space="preserve">   </w:t>
      </w:r>
      <w:r>
        <w:rPr>
          <w:color w:val="000000"/>
        </w:rPr>
        <w:t>V takomto postavení ho našla manželka i dcéra. Rozpovedal im, čo sa stalo a tieto zarazené nevedeli rady.</w:t>
      </w:r>
    </w:p>
    <w:p>
      <w:pPr>
        <w:pStyle w:val="Normal"/>
        <w:widowControl w:val="false"/>
        <w:autoSpaceDE w:val="false"/>
        <w:spacing w:lineRule="auto" w:line="360"/>
        <w:rPr/>
      </w:pPr>
      <w:r>
        <w:rPr>
          <w:color w:val="000000"/>
        </w:rPr>
        <w:t xml:space="preserve">   „</w:t>
      </w:r>
      <w:r>
        <w:rPr>
          <w:color w:val="000000"/>
        </w:rPr>
        <w:t>Mária!“ hovoril otec, „ak ma len kus rada máš, nedopusť takéto pokušenie na mňa a na náš dom – obetuj sa! Pán boh vynahradí lásku tvoju!“</w:t>
      </w:r>
    </w:p>
    <w:p>
      <w:pPr>
        <w:pStyle w:val="Normal"/>
        <w:widowControl w:val="false"/>
        <w:autoSpaceDE w:val="false"/>
        <w:spacing w:lineRule="auto" w:line="360"/>
        <w:rPr/>
      </w:pPr>
      <w:r>
        <w:rPr>
          <w:color w:val="000000"/>
        </w:rPr>
        <w:t xml:space="preserve">   „</w:t>
      </w:r>
      <w:r>
        <w:rPr>
          <w:color w:val="000000"/>
        </w:rPr>
        <w:t>Otec drahý, aj dušu rada za teba položím, ale za Sebena mi ísť nemožno. Ja ho nenávidím, oškliví sa mi, nežiadaj to odo mňa!“</w:t>
      </w:r>
    </w:p>
    <w:p>
      <w:pPr>
        <w:pStyle w:val="Normal"/>
        <w:widowControl w:val="false"/>
        <w:autoSpaceDE w:val="false"/>
        <w:spacing w:lineRule="auto" w:line="360"/>
        <w:rPr/>
      </w:pPr>
      <w:r>
        <w:rPr>
          <w:color w:val="000000"/>
        </w:rPr>
        <w:t xml:space="preserve">   „</w:t>
      </w:r>
      <w:r>
        <w:rPr>
          <w:color w:val="000000"/>
        </w:rPr>
        <w:t>Dcéra moja,“ nariekala matka zase, „on život tvoj nežiada, len tvoju ruku, ak tú nedostane, otec nám je stratený; a kto vie, čo v týchto časoch sa bude robiť i s nami! Obetuj sa za otca a boh ti to odplatí!“</w:t>
      </w:r>
    </w:p>
    <w:p>
      <w:pPr>
        <w:pStyle w:val="Normal"/>
        <w:widowControl w:val="false"/>
        <w:autoSpaceDE w:val="false"/>
        <w:spacing w:lineRule="auto" w:line="360"/>
        <w:rPr/>
      </w:pPr>
      <w:r>
        <w:rPr>
          <w:color w:val="000000"/>
        </w:rPr>
        <w:t xml:space="preserve">   </w:t>
      </w:r>
      <w:r>
        <w:rPr>
          <w:color w:val="000000"/>
        </w:rPr>
        <w:t>Hrobová tichosť nastala a žiadna z týchto troch zarmútených duší netrúfala si ju prerušiť. Na tvári Máriinej maľoval sa boj, ktorý v jej duši búril, výraz jej anjelskej tváre bol výraz zúfalej. Ale naostatok zjavila sa na nej odhodlanosť a ona hovorí hlasom, prerážajúcim dušu poslucháča:</w:t>
      </w:r>
    </w:p>
    <w:p>
      <w:pPr>
        <w:pStyle w:val="Normal"/>
        <w:widowControl w:val="false"/>
        <w:autoSpaceDE w:val="false"/>
        <w:spacing w:lineRule="auto" w:line="360"/>
        <w:rPr/>
      </w:pPr>
      <w:r>
        <w:rPr>
          <w:color w:val="000000"/>
        </w:rPr>
        <w:t xml:space="preserve">   „</w:t>
      </w:r>
      <w:r>
        <w:rPr>
          <w:color w:val="000000"/>
        </w:rPr>
        <w:t>Bože, bože! Prečo dopúšťaš na mňa toľké trápenie! Staň sa vôľa tvoja! – Dajte mi len osem dní času, a ja sa namyslím a – urobím – hádam – všetko, čo žiadate. Ó, láska moja, teda takto hynúť máš!“</w:t>
      </w:r>
    </w:p>
    <w:p>
      <w:pPr>
        <w:pStyle w:val="Normal"/>
        <w:widowControl w:val="false"/>
        <w:autoSpaceDE w:val="false"/>
        <w:spacing w:lineRule="auto" w:line="360"/>
        <w:rPr/>
      </w:pPr>
      <w:r>
        <w:rPr>
          <w:color w:val="000000"/>
        </w:rPr>
        <w:t xml:space="preserve">   </w:t>
      </w:r>
      <w:r>
        <w:rPr>
          <w:color w:val="000000"/>
        </w:rPr>
        <w:t>Na veľké prosby Javoriča privolil Seben na tých osem dní a kochal sa už zase v sladkých nádejach. Ale človek mieni, pán boh mení. Víťazné voje cisárske stúpali Považím napred a neminulo sa osem dní – moc Sebena prestala. Tu on zabudnúc na lásku, na pomstu, na úrad, na dom i na všetko, zmizol, akoby ho ani nebolo bývalo. Po jeho zmiznutí sa ukázalo, že by jednak už bola musela vrchnosť vyššia proti nemu zakročiť, bo vyšli rozličné klamstvá a podvody na svetlo, ktorých sa dopustil, aby svojich nespočetných veriteľov aspoň sčiastky mohol uspokojiť.</w:t>
      </w:r>
    </w:p>
    <w:p>
      <w:pPr>
        <w:pStyle w:val="Normal"/>
        <w:widowControl w:val="false"/>
        <w:autoSpaceDE w:val="false"/>
        <w:spacing w:lineRule="auto" w:line="360"/>
        <w:rPr/>
      </w:pPr>
      <w:r>
        <w:rPr>
          <w:color w:val="000000"/>
        </w:rPr>
        <w:t xml:space="preserve">   </w:t>
      </w:r>
      <w:r>
        <w:rPr>
          <w:color w:val="000000"/>
        </w:rPr>
        <w:t>Mária bola síce oslobodená od neodbytného ženícha, ktorý by ju bol svojou nehanblivosťou o všetko šťastie, ba o život pripravil, bo konečne by skôr bola od žiaľu umrela, ako nenávidenému Sebenovi ruku podala; ale pri tom všetkom ona ešte nebola šťastná, lebo červík neistoty ohľadom Davorína zožieral jej srdce. Kde sa podel? Či žije? A keď žije, či na ňu nezabudol? Takéto myšlienky nedali jej pokoja dňom i nocou a ona vädla navidomoči. Tak vädne kvietok na slnečnom sparne; ale ako náhle ho rosa pokropí, hneď zase hlávku pozdvihne a utešene sa rozvíja.</w:t>
      </w:r>
    </w:p>
    <w:p>
      <w:pPr>
        <w:pStyle w:val="Normal"/>
        <w:widowControl w:val="false"/>
        <w:autoSpaceDE w:val="false"/>
        <w:spacing w:lineRule="auto" w:line="360"/>
        <w:rPr>
          <w:b/>
          <w:b/>
          <w:bCs/>
          <w:color w:val="000000"/>
        </w:rPr>
      </w:pPr>
      <w:r>
        <w:rPr>
          <w:b/>
          <w:bCs/>
          <w:color w:val="000000"/>
        </w:rPr>
      </w:r>
      <w:bookmarkStart w:id="29" w:name="id2615807"/>
      <w:bookmarkStart w:id="30" w:name="id2615807"/>
      <w:bookmarkEnd w:id="30"/>
    </w:p>
    <w:p>
      <w:pPr>
        <w:pStyle w:val="Heading2"/>
        <w:rPr/>
      </w:pPr>
      <w:r>
        <w:rPr/>
        <w:t>XII</w:t>
      </w:r>
    </w:p>
    <w:p>
      <w:pPr>
        <w:pStyle w:val="Normal"/>
        <w:widowControl w:val="false"/>
        <w:autoSpaceDE w:val="false"/>
        <w:spacing w:lineRule="auto" w:line="360"/>
        <w:rPr/>
      </w:pPr>
      <w:bookmarkStart w:id="31" w:name="id2615807"/>
      <w:bookmarkEnd w:id="31"/>
      <w:r>
        <w:rPr>
          <w:color w:val="000000"/>
        </w:rPr>
        <w:t xml:space="preserve">   </w:t>
      </w:r>
      <w:r>
        <w:rPr>
          <w:color w:val="000000"/>
        </w:rPr>
        <w:t>Roku 1856, po dlhšom úradovaní na iných stranách Slovenska, vzal som si dovolenie na dlhší čas, aby som mohol navštíviť i vzdialenejších svojich priateľov, s ktorými som sa už roky nevidel. Na svojej ceste som sa dostal do Lipovian. Znal som, že môj zadumaný druh – zadumaný, hovorím teraz, nie ten v spoločnosti zhovorčivý a zábavný Davorín, bo vzdialenosť od predmetu lásky zádumčivým robí človeka – že reku môj zadumaný druh spomedzi slovenských dobrovoľníkov tu sa bol osadil. I zaumienil som si ho navštíviť, že sa hádam len rozpamätá na poručíka stotiny, ktorej bol veliteľom. Nebolo sa mi treba dlho vypytovať na jeho byt, ukázali mi na najkrajší dom v meste. Lež pri toľkých schodoch, medzi toľkými dverami, ktoré vybrať? Akési dievča ma na pravé upravilo. Vstúpiac do krásnej čistej chyže, našiel som tam mladú paničku čosi šiť. Pri mojom príchode svoje svetlé oko a krásnu tvár obrátila ku mne, čakajúc slovo odo mňa, ako od neznámeho.</w:t>
      </w:r>
    </w:p>
    <w:p>
      <w:pPr>
        <w:pStyle w:val="Normal"/>
        <w:widowControl w:val="false"/>
        <w:autoSpaceDE w:val="false"/>
        <w:spacing w:lineRule="auto" w:line="360"/>
        <w:rPr/>
      </w:pPr>
      <w:r>
        <w:rPr>
          <w:color w:val="000000"/>
        </w:rPr>
        <w:t xml:space="preserve">   „</w:t>
      </w:r>
      <w:r>
        <w:rPr>
          <w:color w:val="000000"/>
        </w:rPr>
        <w:t>Hľadám pána Davorína a upravili ma sem!“</w:t>
      </w:r>
    </w:p>
    <w:p>
      <w:pPr>
        <w:pStyle w:val="Normal"/>
        <w:widowControl w:val="false"/>
        <w:autoSpaceDE w:val="false"/>
        <w:spacing w:lineRule="auto" w:line="360"/>
        <w:rPr/>
      </w:pPr>
      <w:r>
        <w:rPr>
          <w:color w:val="000000"/>
        </w:rPr>
        <w:t xml:space="preserve">   </w:t>
      </w:r>
      <w:r>
        <w:rPr>
          <w:color w:val="000000"/>
        </w:rPr>
        <w:t>Panička vstala a idúc mi v ústrety, hovorila:</w:t>
      </w:r>
    </w:p>
    <w:p>
      <w:pPr>
        <w:pStyle w:val="Normal"/>
        <w:widowControl w:val="false"/>
        <w:autoSpaceDE w:val="false"/>
        <w:spacing w:lineRule="auto" w:line="360"/>
        <w:rPr/>
      </w:pPr>
      <w:r>
        <w:rPr>
          <w:color w:val="000000"/>
        </w:rPr>
        <w:t xml:space="preserve">   „</w:t>
      </w:r>
      <w:r>
        <w:rPr>
          <w:color w:val="000000"/>
        </w:rPr>
        <w:t>Môj muž nie je doma. Prosím, s kým mám to šťastie?“</w:t>
      </w:r>
    </w:p>
    <w:p>
      <w:pPr>
        <w:pStyle w:val="Normal"/>
        <w:widowControl w:val="false"/>
        <w:autoSpaceDE w:val="false"/>
        <w:spacing w:lineRule="auto" w:line="360"/>
        <w:rPr/>
      </w:pPr>
      <w:r>
        <w:rPr>
          <w:color w:val="000000"/>
        </w:rPr>
        <w:t xml:space="preserve">   „</w:t>
      </w:r>
      <w:r>
        <w:rPr>
          <w:color w:val="000000"/>
        </w:rPr>
        <w:t>Teda je Davorín ženatý? Ach, to ma teší, že tento náš zamyslený stotník už jarmo manželské nosí. Ja som jeho bývalý poručík – Mladen.“</w:t>
      </w:r>
    </w:p>
    <w:p>
      <w:pPr>
        <w:pStyle w:val="Normal"/>
        <w:widowControl w:val="false"/>
        <w:autoSpaceDE w:val="false"/>
        <w:spacing w:lineRule="auto" w:line="360"/>
        <w:rPr/>
      </w:pPr>
      <w:r>
        <w:rPr>
          <w:color w:val="000000"/>
        </w:rPr>
        <w:t xml:space="preserve">   „</w:t>
      </w:r>
      <w:r>
        <w:rPr>
          <w:color w:val="000000"/>
        </w:rPr>
        <w:t>Oj, to ste mi vítaný, pán Mladen! Prosím, sadnite si, môj muž sa bude srdečne tešiť z vášho príchodu, lebo vás často spomína,“ podávajúc mi ruku, hovorila mladá pani. Ja som nežnú ruku ulapil, dôverne stisol a posadil som sa, dívajúc sa neustále v krásnu tvár tejto Davorínovej žienky. No, ako mi okolo srdca bolo, to ani hovoriť nejdem, ale v Davorínovi by som predsa toľko vkusu nebol hľadal.</w:t>
      </w:r>
    </w:p>
    <w:p>
      <w:pPr>
        <w:pStyle w:val="Normal"/>
        <w:widowControl w:val="false"/>
        <w:autoSpaceDE w:val="false"/>
        <w:spacing w:lineRule="auto" w:line="360"/>
        <w:rPr/>
      </w:pPr>
      <w:r>
        <w:rPr>
          <w:color w:val="000000"/>
        </w:rPr>
        <w:t xml:space="preserve">   „</w:t>
      </w:r>
      <w:r>
        <w:rPr>
          <w:color w:val="000000"/>
        </w:rPr>
        <w:t>A kde je, prosím, milosťpani, Davorín?“</w:t>
      </w:r>
    </w:p>
    <w:p>
      <w:pPr>
        <w:pStyle w:val="Normal"/>
        <w:widowControl w:val="false"/>
        <w:autoSpaceDE w:val="false"/>
        <w:spacing w:lineRule="auto" w:line="360"/>
        <w:rPr/>
      </w:pPr>
      <w:r>
        <w:rPr>
          <w:color w:val="000000"/>
        </w:rPr>
        <w:t xml:space="preserve">   „</w:t>
      </w:r>
      <w:r>
        <w:rPr>
          <w:color w:val="000000"/>
        </w:rPr>
        <w:t>Viete, on je mešťanosta, a ako taký musí v úrade sedieť. Darmo, povinnosť je prísna, a on nerád opustí povinnosť.“</w:t>
      </w:r>
    </w:p>
    <w:p>
      <w:pPr>
        <w:pStyle w:val="Normal"/>
        <w:widowControl w:val="false"/>
        <w:autoSpaceDE w:val="false"/>
        <w:spacing w:lineRule="auto" w:line="360"/>
        <w:rPr/>
      </w:pPr>
      <w:r>
        <w:rPr>
          <w:color w:val="000000"/>
        </w:rPr>
        <w:t xml:space="preserve">   „</w:t>
      </w:r>
      <w:r>
        <w:rPr>
          <w:color w:val="000000"/>
        </w:rPr>
        <w:t>Znám ho, znám dobre v tomto ohľade. Pamätám sa, že raz, keď sme stúpali so Zborom a tu neďaleko prišli, tak si žiadal, tak túžil do Lipovian odísť, že ja na jeho mieste by som bol zutekal, ale on nie, lebo to vraj proti povinnosti.“</w:t>
      </w:r>
    </w:p>
    <w:p>
      <w:pPr>
        <w:pStyle w:val="Normal"/>
        <w:widowControl w:val="false"/>
        <w:autoSpaceDE w:val="false"/>
        <w:spacing w:lineRule="auto" w:line="360"/>
        <w:rPr/>
      </w:pPr>
      <w:r>
        <w:rPr>
          <w:color w:val="000000"/>
        </w:rPr>
        <w:t xml:space="preserve">   „</w:t>
      </w:r>
      <w:r>
        <w:rPr>
          <w:color w:val="000000"/>
        </w:rPr>
        <w:t>A či viete, čo on vtedy chcel v Lipovanoch? – Milenku navštíviť.“</w:t>
      </w:r>
    </w:p>
    <w:p>
      <w:pPr>
        <w:pStyle w:val="Normal"/>
        <w:widowControl w:val="false"/>
        <w:autoSpaceDE w:val="false"/>
        <w:spacing w:lineRule="auto" w:line="360"/>
        <w:rPr/>
      </w:pPr>
      <w:r>
        <w:rPr>
          <w:color w:val="000000"/>
        </w:rPr>
        <w:t xml:space="preserve">   „</w:t>
      </w:r>
      <w:r>
        <w:rPr>
          <w:color w:val="000000"/>
        </w:rPr>
        <w:t>Aj, milosťpani, vy to viete? Ja som to tiež znal, ale som príčinu z istých ohľadov zamlčal. Ostatne vidím, že Davorín nemá žiadnych tajností.“</w:t>
      </w:r>
    </w:p>
    <w:p>
      <w:pPr>
        <w:pStyle w:val="Normal"/>
        <w:widowControl w:val="false"/>
        <w:autoSpaceDE w:val="false"/>
        <w:spacing w:lineRule="auto" w:line="360"/>
        <w:rPr/>
      </w:pPr>
      <w:r>
        <w:rPr>
          <w:color w:val="000000"/>
        </w:rPr>
        <w:t xml:space="preserve">   „</w:t>
      </w:r>
      <w:r>
        <w:rPr>
          <w:color w:val="000000"/>
        </w:rPr>
        <w:t>Lebo som tá milenka ja.“</w:t>
      </w:r>
    </w:p>
    <w:p>
      <w:pPr>
        <w:pStyle w:val="Normal"/>
        <w:widowControl w:val="false"/>
        <w:autoSpaceDE w:val="false"/>
        <w:spacing w:lineRule="auto" w:line="360"/>
        <w:rPr/>
      </w:pPr>
      <w:r>
        <w:rPr>
          <w:color w:val="000000"/>
        </w:rPr>
        <w:t xml:space="preserve">   „</w:t>
      </w:r>
      <w:r>
        <w:rPr>
          <w:color w:val="000000"/>
        </w:rPr>
        <w:t>A – to je inšie. On mi síce svoj román rozprával, ale aj pána Sebena nezabudol spomenúť, ktorého prítomnosť v Lipovanoch ho trocha mútila: ale podľa jeho opisu nikdy by som slečnu Irmu vo vás, milosťpani, nebol hľadal.“</w:t>
      </w:r>
    </w:p>
    <w:p>
      <w:pPr>
        <w:pStyle w:val="Normal"/>
        <w:widowControl w:val="false"/>
        <w:autoSpaceDE w:val="false"/>
        <w:spacing w:lineRule="auto" w:line="360"/>
        <w:rPr/>
      </w:pPr>
      <w:r>
        <w:rPr>
          <w:iCs/>
          <w:color w:val="000000"/>
        </w:rPr>
        <w:t xml:space="preserve">   „</w:t>
      </w:r>
      <w:r>
        <w:rPr>
          <w:i/>
          <w:iCs/>
          <w:color w:val="000000"/>
        </w:rPr>
        <w:t>Máriu, Máriu,</w:t>
      </w:r>
      <w:r>
        <w:rPr>
          <w:color w:val="000000"/>
        </w:rPr>
        <w:t xml:space="preserve"> chcete povedať. Teda ma krajšiu opisoval? No, veď to zaľúbenci tak robia.“</w:t>
      </w:r>
    </w:p>
    <w:p>
      <w:pPr>
        <w:pStyle w:val="Normal"/>
        <w:widowControl w:val="false"/>
        <w:autoSpaceDE w:val="false"/>
        <w:spacing w:lineRule="auto" w:line="360"/>
        <w:rPr/>
      </w:pPr>
      <w:r>
        <w:rPr>
          <w:color w:val="000000"/>
        </w:rPr>
        <w:t xml:space="preserve">   „</w:t>
      </w:r>
      <w:r>
        <w:rPr>
          <w:color w:val="000000"/>
        </w:rPr>
        <w:t>Práve naopak. Ja sa divím, že Davorín ani stú čiastku vnád milosťpanej neopísal. – Oh, keby len skôr došiel domov, aby mi dokončil svoj román; alebo hádam bude lepšie, keď ho v úrade vyhľadám.“</w:t>
      </w:r>
    </w:p>
    <w:p>
      <w:pPr>
        <w:pStyle w:val="Normal"/>
        <w:widowControl w:val="false"/>
        <w:autoSpaceDE w:val="false"/>
        <w:spacing w:lineRule="auto" w:line="360"/>
        <w:rPr/>
      </w:pPr>
      <w:r>
        <w:rPr>
          <w:color w:val="000000"/>
        </w:rPr>
        <w:t xml:space="preserve">   „</w:t>
      </w:r>
      <w:r>
        <w:rPr>
          <w:color w:val="000000"/>
        </w:rPr>
        <w:t>Prosím, zabavte sa len tu. Bude nás tešiť, keď aj na obed u nás zostanete. A kým on dôjde, ak chcete, ja vám jeho román dokončím, lebo je krátky.“</w:t>
      </w:r>
    </w:p>
    <w:p>
      <w:pPr>
        <w:pStyle w:val="Normal"/>
        <w:widowControl w:val="false"/>
        <w:autoSpaceDE w:val="false"/>
        <w:spacing w:lineRule="auto" w:line="360"/>
        <w:rPr/>
      </w:pPr>
      <w:r>
        <w:rPr>
          <w:color w:val="000000"/>
        </w:rPr>
        <w:t xml:space="preserve">   „</w:t>
      </w:r>
      <w:r>
        <w:rPr>
          <w:color w:val="000000"/>
        </w:rPr>
        <w:t>Prosím, prosím, milosťpani!“ A jej snehobiela rúčka vandrovala k mojim ústam. I začala mi rozprávať takto:</w:t>
      </w:r>
    </w:p>
    <w:p>
      <w:pPr>
        <w:pStyle w:val="Normal"/>
        <w:widowControl w:val="false"/>
        <w:autoSpaceDE w:val="false"/>
        <w:spacing w:lineRule="auto" w:line="360"/>
        <w:rPr/>
      </w:pPr>
      <w:r>
        <w:rPr>
          <w:color w:val="000000"/>
        </w:rPr>
        <w:t xml:space="preserve">   „</w:t>
      </w:r>
      <w:r>
        <w:rPr>
          <w:color w:val="000000"/>
        </w:rPr>
        <w:t>Prvú vedomosť o Davorínovi, kde je a čo je, dostala som práve vtedy, keď ste boli tu nablízku; a to on mi písal, že je dobrovoľníkom a ako túži sem prísť, ale že nemôže. Lístok tento nalial nový život do mňa, lebo som do tých čias v neistote hynula, ale teraz som už vedela, že žije. – Ale zase prešli dlhé chvíle, čo som žiadneho chýru o ňom nedostala, a že povesť všeličo roznášala, teda nepokoj, na krátky čas jeho lístkom utíšený, zase vzbudil v mojom srdci. Tu mi jedni rozprávali, že všetkých pri Prešove pobili a pochytali; druhý vravel, že pri Komárne mnohí zahynuli, takže som sa žiadnej istoty nemohla dozvedieť. Už bol v krajine pokoj, keď sa raz milý Davorín vo svojej dobrovoľníckej rovnošate zjavil v Lipovanoch. Viem, že nežiadate, aby som vám prvé naše stretnutie opísala.“</w:t>
      </w:r>
    </w:p>
    <w:p>
      <w:pPr>
        <w:pStyle w:val="Normal"/>
        <w:widowControl w:val="false"/>
        <w:autoSpaceDE w:val="false"/>
        <w:spacing w:lineRule="auto" w:line="360"/>
        <w:rPr/>
      </w:pPr>
      <w:r>
        <w:rPr>
          <w:color w:val="000000"/>
        </w:rPr>
        <w:t xml:space="preserve">   „</w:t>
      </w:r>
      <w:r>
        <w:rPr>
          <w:color w:val="000000"/>
        </w:rPr>
        <w:t>Oh, milosťpani, môžem si to predstaviť.“</w:t>
      </w:r>
    </w:p>
    <w:p>
      <w:pPr>
        <w:pStyle w:val="Normal"/>
        <w:widowControl w:val="false"/>
        <w:autoSpaceDE w:val="false"/>
        <w:spacing w:lineRule="auto" w:line="360"/>
        <w:rPr/>
      </w:pPr>
      <w:r>
        <w:rPr>
          <w:color w:val="000000"/>
        </w:rPr>
        <w:t xml:space="preserve">   „</w:t>
      </w:r>
      <w:r>
        <w:rPr>
          <w:color w:val="000000"/>
        </w:rPr>
        <w:t>Meštianstvo naše teraz ešte viac dôvery dostalo k Davorínovi, vyvolilo si ho za mešťanostu. Uchádzal sa o moju ruku, a tú dostal odo mňa i od rodičov, ktorí sú ešte len teraz radi a s nami sa tešia, že sa tak stalo, ako sa stalo.“</w:t>
      </w:r>
    </w:p>
    <w:p>
      <w:pPr>
        <w:pStyle w:val="Normal"/>
        <w:widowControl w:val="false"/>
        <w:autoSpaceDE w:val="false"/>
        <w:spacing w:lineRule="auto" w:line="360"/>
        <w:rPr/>
      </w:pPr>
      <w:r>
        <w:rPr>
          <w:color w:val="000000"/>
        </w:rPr>
        <w:t xml:space="preserve">   „</w:t>
      </w:r>
      <w:r>
        <w:rPr>
          <w:color w:val="000000"/>
        </w:rPr>
        <w:t>A čo na to Seben hovorí?“</w:t>
      </w:r>
    </w:p>
    <w:p>
      <w:pPr>
        <w:pStyle w:val="Normal"/>
        <w:widowControl w:val="false"/>
        <w:autoSpaceDE w:val="false"/>
        <w:spacing w:lineRule="auto" w:line="360"/>
        <w:rPr/>
      </w:pPr>
      <w:r>
        <w:rPr>
          <w:color w:val="000000"/>
        </w:rPr>
        <w:t xml:space="preserve">   „</w:t>
      </w:r>
      <w:r>
        <w:rPr>
          <w:color w:val="000000"/>
        </w:rPr>
        <w:t>Seben? Ach, o tom niet viacej ani chýru. Bezpochyby, ako sme sa k národnému povedomiu prebudili, tunajšie povetrie mu škodí, a on, ako sme počuli, zamenil ho za teplejšie a zmizol v cudzine.“</w:t>
      </w:r>
    </w:p>
    <w:p>
      <w:pPr>
        <w:pStyle w:val="Normal"/>
        <w:widowControl w:val="false"/>
        <w:autoSpaceDE w:val="false"/>
        <w:spacing w:lineRule="auto" w:line="360"/>
        <w:rPr/>
      </w:pPr>
      <w:r>
        <w:rPr>
          <w:color w:val="000000"/>
        </w:rPr>
        <w:t xml:space="preserve">   „</w:t>
      </w:r>
      <w:r>
        <w:rPr>
          <w:color w:val="000000"/>
        </w:rPr>
        <w:t>Ale žena, ako len môžeš pustiť tie deti na tú pálčivosť,“ hovoril dnu vstupujúci Davorín a s ním dvoje krásnych detí.</w:t>
      </w:r>
    </w:p>
    <w:p>
      <w:pPr>
        <w:pStyle w:val="Normal"/>
        <w:widowControl w:val="false"/>
        <w:autoSpaceDE w:val="false"/>
        <w:spacing w:lineRule="auto" w:line="360"/>
        <w:rPr/>
      </w:pPr>
      <w:r>
        <w:rPr>
          <w:color w:val="000000"/>
        </w:rPr>
        <w:t xml:space="preserve">   „</w:t>
      </w:r>
      <w:r>
        <w:rPr>
          <w:color w:val="000000"/>
        </w:rPr>
        <w:t>Vidíte, aký vám je to nevzdelanec, tento môj muž, ešte i pred cudzími sa pustí so mnou do zvady! No ale vám predstavím moju Boženu a môjho Svetozára!“</w:t>
      </w:r>
    </w:p>
    <w:p>
      <w:pPr>
        <w:pStyle w:val="Normal"/>
        <w:widowControl w:val="false"/>
        <w:autoSpaceDE w:val="false"/>
        <w:spacing w:lineRule="auto" w:line="360"/>
        <w:rPr/>
      </w:pPr>
      <w:r>
        <w:rPr>
          <w:color w:val="000000"/>
        </w:rPr>
        <w:t xml:space="preserve">   „</w:t>
      </w:r>
      <w:r>
        <w:rPr>
          <w:color w:val="000000"/>
        </w:rPr>
        <w:t>Mladen!“ vykríkol Davorín a ležali sme si v náručí. Potom som však vybozkával tých dvoje krásnych detí, aké ako sebe, tak i vám, ktorí už nosíte sladké jarmo svätého stavu manželského – srdečne prajem!</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151</TotalTime>
  <Application>LibreOffice/7.3.7.2$Linux_X86_64 LibreOffice_project/30$Build-2</Application>
  <AppVersion>15.0000</AppVersion>
  <Pages>32</Pages>
  <Words>13330</Words>
  <Characters>66377</Characters>
  <CharactersWithSpaces>80391</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2014-02-12T12:43:00Z</dcterms:created>
  <dc:creator>Dana</dc:creator>
  <dc:description/>
  <cp:keywords/>
  <dc:language>en-US</dc:language>
  <cp:lastModifiedBy/>
  <dcterms:modified xsi:type="dcterms:W3CDTF">2024-10-11T17:40:56Z</dcterms:modified>
  <cp:revision>22</cp:revision>
  <dc:subject/>
  <dc:title/>
</cp:coreProperties>
</file>